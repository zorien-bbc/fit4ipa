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0278B" w14:textId="52D60919" w:rsidR="00F976F7" w:rsidRDefault="00F976F7" w:rsidP="00DF332D"/>
    <w:sdt>
      <w:sdtPr>
        <w:id w:val="-993946455"/>
        <w:docPartObj>
          <w:docPartGallery w:val="Cover Pages"/>
          <w:docPartUnique/>
        </w:docPartObj>
      </w:sdtPr>
      <w:sdtEndPr/>
      <w:sdtContent>
        <w:p w14:paraId="6B3C0092" w14:textId="0BAC18CD" w:rsidR="00F208F6" w:rsidRDefault="00F208F6" w:rsidP="00DF332D"/>
        <w:tbl>
          <w:tblPr>
            <w:tblpPr w:leftFromText="187" w:rightFromText="187" w:vertAnchor="page" w:horzAnchor="margin" w:tblpXSpec="center" w:tblpY="8967"/>
            <w:tblW w:w="4019" w:type="pct"/>
            <w:tblLook w:val="04A0" w:firstRow="1" w:lastRow="0" w:firstColumn="1" w:lastColumn="0" w:noHBand="0" w:noVBand="1"/>
          </w:tblPr>
          <w:tblGrid>
            <w:gridCol w:w="7477"/>
          </w:tblGrid>
          <w:tr w:rsidR="00F845FB" w14:paraId="563D3BDE" w14:textId="77777777" w:rsidTr="00660E51">
            <w:tc>
              <w:tcPr>
                <w:tcW w:w="7477" w:type="dxa"/>
                <w:tcMar>
                  <w:top w:w="216" w:type="dxa"/>
                  <w:left w:w="115" w:type="dxa"/>
                  <w:bottom w:w="216" w:type="dxa"/>
                  <w:right w:w="115" w:type="dxa"/>
                </w:tcMar>
              </w:tcPr>
              <w:sdt>
                <w:sdtPr>
                  <w:rPr>
                    <w:rFonts w:ascii="Credit Suisse Type Roman" w:hAnsi="Credit Suisse Type Roman"/>
                    <w:color w:val="094981"/>
                    <w:sz w:val="36"/>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7EEDAF2" w14:textId="6D940D54" w:rsidR="00F845FB" w:rsidRPr="00F208F6" w:rsidRDefault="00581536" w:rsidP="00DF332D">
                    <w:pPr>
                      <w:pStyle w:val="KeinLeerraum"/>
                      <w:spacing w:line="276" w:lineRule="auto"/>
                      <w:rPr>
                        <w:rFonts w:ascii="Credit Suisse Type Roman" w:hAnsi="Credit Suisse Type Roman"/>
                        <w:color w:val="094981"/>
                        <w:sz w:val="36"/>
                      </w:rPr>
                    </w:pPr>
                    <w:r>
                      <w:rPr>
                        <w:rFonts w:ascii="Credit Suisse Type Roman" w:hAnsi="Credit Suisse Type Roman"/>
                        <w:color w:val="094981"/>
                        <w:sz w:val="36"/>
                      </w:rPr>
                      <w:t>Oriet, Nils</w:t>
                    </w:r>
                  </w:p>
                </w:sdtContent>
              </w:sdt>
              <w:p w14:paraId="21526423" w14:textId="43BF51EE" w:rsidR="00F845FB" w:rsidRPr="00982BDF" w:rsidRDefault="00F845FB" w:rsidP="00DF332D">
                <w:pPr>
                  <w:pStyle w:val="KeinLeerraum"/>
                  <w:spacing w:line="276" w:lineRule="auto"/>
                  <w:rPr>
                    <w:rFonts w:ascii="Credit Suisse Type Light" w:hAnsi="Credit Suisse Type Light"/>
                    <w:color w:val="003868"/>
                    <w:sz w:val="22"/>
                  </w:rPr>
                </w:pPr>
                <w:r w:rsidRPr="00982BDF">
                  <w:rPr>
                    <w:rFonts w:ascii="Credit Suisse Type Light" w:hAnsi="Credit Suisse Type Light"/>
                    <w:color w:val="003868"/>
                    <w:sz w:val="22"/>
                  </w:rPr>
                  <w:fldChar w:fldCharType="begin"/>
                </w:r>
                <w:r w:rsidRPr="00982BDF">
                  <w:rPr>
                    <w:rFonts w:ascii="Credit Suisse Type Light" w:hAnsi="Credit Suisse Type Light"/>
                    <w:color w:val="003868"/>
                    <w:sz w:val="22"/>
                  </w:rPr>
                  <w:instrText xml:space="preserve"> DATE  \@ "d. MMMM yyyy"  \* MERGEFORMAT </w:instrText>
                </w:r>
                <w:r w:rsidRPr="00982BDF">
                  <w:rPr>
                    <w:rFonts w:ascii="Credit Suisse Type Light" w:hAnsi="Credit Suisse Type Light"/>
                    <w:color w:val="003868"/>
                    <w:sz w:val="22"/>
                  </w:rPr>
                  <w:fldChar w:fldCharType="separate"/>
                </w:r>
                <w:r w:rsidR="00F16A1B">
                  <w:rPr>
                    <w:rFonts w:ascii="Credit Suisse Type Light" w:hAnsi="Credit Suisse Type Light"/>
                    <w:noProof/>
                    <w:color w:val="003868"/>
                    <w:sz w:val="22"/>
                  </w:rPr>
                  <w:t>17. Januar 2018</w:t>
                </w:r>
                <w:r w:rsidRPr="00982BDF">
                  <w:rPr>
                    <w:rFonts w:ascii="Credit Suisse Type Light" w:hAnsi="Credit Suisse Type Light"/>
                    <w:color w:val="003868"/>
                    <w:sz w:val="22"/>
                  </w:rPr>
                  <w:fldChar w:fldCharType="end"/>
                </w:r>
              </w:p>
              <w:p w14:paraId="70D84DAE" w14:textId="77777777" w:rsidR="00F845FB" w:rsidRPr="00F208F6" w:rsidRDefault="00F845FB" w:rsidP="00DF332D">
                <w:pPr>
                  <w:pStyle w:val="KeinLeerraum"/>
                  <w:tabs>
                    <w:tab w:val="left" w:pos="1791"/>
                  </w:tabs>
                  <w:spacing w:line="276" w:lineRule="auto"/>
                  <w:rPr>
                    <w:color w:val="003868"/>
                    <w:sz w:val="22"/>
                  </w:rPr>
                </w:pPr>
                <w:r>
                  <w:rPr>
                    <w:color w:val="003868"/>
                    <w:sz w:val="22"/>
                  </w:rPr>
                  <w:tab/>
                </w:r>
              </w:p>
              <w:tbl>
                <w:tblPr>
                  <w:tblW w:w="7247" w:type="dxa"/>
                  <w:tblCellMar>
                    <w:left w:w="0" w:type="dxa"/>
                  </w:tblCellMar>
                  <w:tblLook w:val="04A0" w:firstRow="1" w:lastRow="0" w:firstColumn="1" w:lastColumn="0" w:noHBand="0" w:noVBand="1"/>
                </w:tblPr>
                <w:tblGrid>
                  <w:gridCol w:w="2850"/>
                  <w:gridCol w:w="4397"/>
                </w:tblGrid>
                <w:tr w:rsidR="00F845FB" w14:paraId="7174F693" w14:textId="77777777" w:rsidTr="00F845FB">
                  <w:trPr>
                    <w:trHeight w:val="331"/>
                  </w:trPr>
                  <w:tc>
                    <w:tcPr>
                      <w:tcW w:w="2850" w:type="dxa"/>
                    </w:tcPr>
                    <w:p w14:paraId="35290A8B" w14:textId="77777777" w:rsidR="00F845FB" w:rsidRPr="001F3D2D" w:rsidRDefault="00F845FB" w:rsidP="00F16A1B">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Lehrbetrieb</w:t>
                      </w:r>
                    </w:p>
                  </w:tc>
                  <w:tc>
                    <w:tcPr>
                      <w:tcW w:w="4397" w:type="dxa"/>
                    </w:tcPr>
                    <w:p w14:paraId="02863391" w14:textId="77777777" w:rsidR="00F845FB" w:rsidRPr="00E66965" w:rsidRDefault="00F845FB" w:rsidP="00F16A1B">
                      <w:pPr>
                        <w:pStyle w:val="KeinLeerraum"/>
                        <w:framePr w:hSpace="187" w:wrap="around" w:vAnchor="page" w:hAnchor="margin" w:xAlign="center" w:y="8967"/>
                        <w:spacing w:line="276" w:lineRule="auto"/>
                        <w:rPr>
                          <w:color w:val="003868"/>
                          <w:sz w:val="22"/>
                        </w:rPr>
                      </w:pPr>
                      <w:r>
                        <w:rPr>
                          <w:color w:val="003868"/>
                          <w:sz w:val="22"/>
                        </w:rPr>
                        <w:t>Credit Suisse AG</w:t>
                      </w:r>
                    </w:p>
                  </w:tc>
                </w:tr>
                <w:tr w:rsidR="00F845FB" w14:paraId="123DE984" w14:textId="77777777" w:rsidTr="00F845FB">
                  <w:trPr>
                    <w:trHeight w:val="331"/>
                  </w:trPr>
                  <w:tc>
                    <w:tcPr>
                      <w:tcW w:w="2850" w:type="dxa"/>
                    </w:tcPr>
                    <w:p w14:paraId="2F244863" w14:textId="77777777" w:rsidR="00F845FB" w:rsidRPr="001F3D2D" w:rsidRDefault="00F845FB" w:rsidP="00F16A1B">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Berufsbildner:</w:t>
                      </w:r>
                    </w:p>
                  </w:tc>
                  <w:tc>
                    <w:tcPr>
                      <w:tcW w:w="4397" w:type="dxa"/>
                    </w:tcPr>
                    <w:p w14:paraId="1DF9C66C" w14:textId="77777777" w:rsidR="00F845FB" w:rsidRPr="001F3D2D" w:rsidRDefault="00AE32CE" w:rsidP="00F16A1B">
                      <w:pPr>
                        <w:pStyle w:val="KeinLeerraum"/>
                        <w:framePr w:hSpace="187" w:wrap="around" w:vAnchor="page" w:hAnchor="margin" w:xAlign="center" w:y="8967"/>
                        <w:spacing w:line="276" w:lineRule="auto"/>
                        <w:rPr>
                          <w:color w:val="003868"/>
                          <w:sz w:val="22"/>
                        </w:rPr>
                      </w:pPr>
                      <w:r>
                        <w:rPr>
                          <w:color w:val="003868"/>
                          <w:sz w:val="22"/>
                        </w:rPr>
                        <w:t>Christian Heintz</w:t>
                      </w:r>
                    </w:p>
                  </w:tc>
                </w:tr>
                <w:tr w:rsidR="00F845FB" w14:paraId="4E1E3245" w14:textId="77777777" w:rsidTr="00F845FB">
                  <w:trPr>
                    <w:trHeight w:val="331"/>
                  </w:trPr>
                  <w:tc>
                    <w:tcPr>
                      <w:tcW w:w="2850" w:type="dxa"/>
                    </w:tcPr>
                    <w:p w14:paraId="6C341CFB" w14:textId="77777777" w:rsidR="00F845FB" w:rsidRPr="001F3D2D" w:rsidRDefault="00F845FB" w:rsidP="00F16A1B">
                      <w:pPr>
                        <w:pStyle w:val="KeinLeerraum"/>
                        <w:framePr w:hSpace="187" w:wrap="around" w:vAnchor="page" w:hAnchor="margin" w:xAlign="center" w:y="8967"/>
                        <w:spacing w:line="276" w:lineRule="auto"/>
                        <w:rPr>
                          <w:rFonts w:ascii="Credit Suisse Type Roman" w:hAnsi="Credit Suisse Type Roman"/>
                          <w:color w:val="003868"/>
                          <w:sz w:val="22"/>
                        </w:rPr>
                      </w:pPr>
                      <w:r w:rsidRPr="00F728FC">
                        <w:rPr>
                          <w:rFonts w:ascii="Credit Suisse Type Roman" w:hAnsi="Credit Suisse Type Roman"/>
                          <w:color w:val="003868"/>
                          <w:sz w:val="22"/>
                        </w:rPr>
                        <w:t>Fachvorgesetzte</w:t>
                      </w:r>
                      <w:r>
                        <w:rPr>
                          <w:rFonts w:ascii="Credit Suisse Type Roman" w:hAnsi="Credit Suisse Type Roman"/>
                          <w:color w:val="003868"/>
                          <w:sz w:val="22"/>
                        </w:rPr>
                        <w:t>r</w:t>
                      </w:r>
                    </w:p>
                  </w:tc>
                  <w:tc>
                    <w:tcPr>
                      <w:tcW w:w="4397" w:type="dxa"/>
                    </w:tcPr>
                    <w:p w14:paraId="2648B395" w14:textId="2C4C0673" w:rsidR="00F845FB" w:rsidRPr="00E66965" w:rsidRDefault="00581536" w:rsidP="00F16A1B">
                      <w:pPr>
                        <w:pStyle w:val="KeinLeerraum"/>
                        <w:framePr w:hSpace="187" w:wrap="around" w:vAnchor="page" w:hAnchor="margin" w:xAlign="center" w:y="8967"/>
                        <w:spacing w:line="276" w:lineRule="auto"/>
                        <w:rPr>
                          <w:color w:val="003868"/>
                          <w:sz w:val="22"/>
                        </w:rPr>
                      </w:pPr>
                      <w:r>
                        <w:rPr>
                          <w:color w:val="003868"/>
                          <w:sz w:val="22"/>
                        </w:rPr>
                        <w:t>Martin Haas</w:t>
                      </w:r>
                    </w:p>
                  </w:tc>
                </w:tr>
                <w:tr w:rsidR="00F845FB" w14:paraId="47D2BD38" w14:textId="77777777" w:rsidTr="00F845FB">
                  <w:trPr>
                    <w:trHeight w:val="331"/>
                  </w:trPr>
                  <w:tc>
                    <w:tcPr>
                      <w:tcW w:w="2850" w:type="dxa"/>
                    </w:tcPr>
                    <w:p w14:paraId="777B646B" w14:textId="77777777" w:rsidR="00F845FB" w:rsidRPr="00F728FC" w:rsidRDefault="00F845FB" w:rsidP="00F16A1B">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Abteilung</w:t>
                      </w:r>
                    </w:p>
                  </w:tc>
                  <w:tc>
                    <w:tcPr>
                      <w:tcW w:w="4397" w:type="dxa"/>
                    </w:tcPr>
                    <w:p w14:paraId="53C85787" w14:textId="6B408A8F" w:rsidR="00F845FB" w:rsidRPr="00F728FC" w:rsidRDefault="00581536" w:rsidP="00F16A1B">
                      <w:pPr>
                        <w:pStyle w:val="KeinLeerraum"/>
                        <w:framePr w:hSpace="187" w:wrap="around" w:vAnchor="page" w:hAnchor="margin" w:xAlign="center" w:y="8967"/>
                        <w:spacing w:line="276" w:lineRule="auto"/>
                        <w:rPr>
                          <w:color w:val="003868"/>
                          <w:sz w:val="22"/>
                        </w:rPr>
                      </w:pPr>
                      <w:r>
                        <w:rPr>
                          <w:color w:val="003868"/>
                          <w:sz w:val="22"/>
                        </w:rPr>
                        <w:t>Flow of Funds, SJHH 31</w:t>
                      </w:r>
                    </w:p>
                  </w:tc>
                </w:tr>
                <w:tr w:rsidR="00F845FB" w14:paraId="3108FF2F" w14:textId="77777777" w:rsidTr="00F845FB">
                  <w:trPr>
                    <w:trHeight w:val="346"/>
                  </w:trPr>
                  <w:tc>
                    <w:tcPr>
                      <w:tcW w:w="2850" w:type="dxa"/>
                    </w:tcPr>
                    <w:p w14:paraId="7AB1EBC0" w14:textId="77777777" w:rsidR="00F845FB" w:rsidRPr="001F3D2D" w:rsidRDefault="00F845FB" w:rsidP="00F16A1B">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Durchführungsdatum:</w:t>
                      </w:r>
                    </w:p>
                  </w:tc>
                  <w:tc>
                    <w:tcPr>
                      <w:tcW w:w="4397" w:type="dxa"/>
                    </w:tcPr>
                    <w:p w14:paraId="16AE1FDC" w14:textId="1080042C" w:rsidR="00F845FB" w:rsidRPr="001F3D2D" w:rsidRDefault="00581536" w:rsidP="00F16A1B">
                      <w:pPr>
                        <w:pStyle w:val="KeinLeerraum"/>
                        <w:framePr w:hSpace="187" w:wrap="around" w:vAnchor="page" w:hAnchor="margin" w:xAlign="center" w:y="8967"/>
                        <w:spacing w:line="276" w:lineRule="auto"/>
                        <w:rPr>
                          <w:color w:val="003868"/>
                          <w:sz w:val="22"/>
                        </w:rPr>
                      </w:pPr>
                      <w:r>
                        <w:rPr>
                          <w:color w:val="003868"/>
                          <w:sz w:val="22"/>
                        </w:rPr>
                        <w:t>17</w:t>
                      </w:r>
                      <w:r w:rsidR="00AE32CE">
                        <w:rPr>
                          <w:color w:val="003868"/>
                          <w:sz w:val="22"/>
                        </w:rPr>
                        <w:t>.0</w:t>
                      </w:r>
                      <w:r>
                        <w:rPr>
                          <w:color w:val="003868"/>
                          <w:sz w:val="22"/>
                        </w:rPr>
                        <w:t>1</w:t>
                      </w:r>
                      <w:r w:rsidR="00AE32CE">
                        <w:rPr>
                          <w:color w:val="003868"/>
                          <w:sz w:val="22"/>
                        </w:rPr>
                        <w:t>.201</w:t>
                      </w:r>
                      <w:r>
                        <w:rPr>
                          <w:color w:val="003868"/>
                          <w:sz w:val="22"/>
                        </w:rPr>
                        <w:t>8</w:t>
                      </w:r>
                      <w:r w:rsidR="00AE32CE">
                        <w:rPr>
                          <w:color w:val="003868"/>
                          <w:sz w:val="22"/>
                        </w:rPr>
                        <w:t xml:space="preserve"> – </w:t>
                      </w:r>
                      <w:r>
                        <w:rPr>
                          <w:color w:val="003868"/>
                          <w:sz w:val="22"/>
                        </w:rPr>
                        <w:t>07</w:t>
                      </w:r>
                      <w:r w:rsidR="00AE32CE">
                        <w:rPr>
                          <w:color w:val="003868"/>
                          <w:sz w:val="22"/>
                        </w:rPr>
                        <w:t>.0</w:t>
                      </w:r>
                      <w:r>
                        <w:rPr>
                          <w:color w:val="003868"/>
                          <w:sz w:val="22"/>
                        </w:rPr>
                        <w:t>2</w:t>
                      </w:r>
                      <w:r w:rsidR="00AE32CE">
                        <w:rPr>
                          <w:color w:val="003868"/>
                          <w:sz w:val="22"/>
                        </w:rPr>
                        <w:t>.201</w:t>
                      </w:r>
                      <w:r>
                        <w:rPr>
                          <w:color w:val="003868"/>
                          <w:sz w:val="22"/>
                        </w:rPr>
                        <w:t>8</w:t>
                      </w:r>
                    </w:p>
                  </w:tc>
                </w:tr>
                <w:tr w:rsidR="00F845FB" w14:paraId="6E71C102" w14:textId="77777777" w:rsidTr="00F845FB">
                  <w:trPr>
                    <w:trHeight w:val="331"/>
                  </w:trPr>
                  <w:tc>
                    <w:tcPr>
                      <w:tcW w:w="2850" w:type="dxa"/>
                    </w:tcPr>
                    <w:p w14:paraId="413273C2" w14:textId="77777777" w:rsidR="00F845FB" w:rsidRPr="001F3D2D" w:rsidRDefault="00F845FB" w:rsidP="00F16A1B">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Experte:</w:t>
                      </w:r>
                    </w:p>
                  </w:tc>
                  <w:tc>
                    <w:tcPr>
                      <w:tcW w:w="4397" w:type="dxa"/>
                    </w:tcPr>
                    <w:p w14:paraId="478FB078" w14:textId="71DE6F1B" w:rsidR="00F845FB" w:rsidRPr="001F3D2D" w:rsidRDefault="00581536" w:rsidP="00F16A1B">
                      <w:pPr>
                        <w:pStyle w:val="KeinLeerraum"/>
                        <w:framePr w:hSpace="187" w:wrap="around" w:vAnchor="page" w:hAnchor="margin" w:xAlign="center" w:y="8967"/>
                        <w:spacing w:line="276" w:lineRule="auto"/>
                        <w:rPr>
                          <w:color w:val="003868"/>
                          <w:sz w:val="22"/>
                        </w:rPr>
                      </w:pPr>
                      <w:r>
                        <w:rPr>
                          <w:color w:val="003868"/>
                          <w:sz w:val="22"/>
                        </w:rPr>
                        <w:t>Martin Haas</w:t>
                      </w:r>
                    </w:p>
                  </w:tc>
                </w:tr>
                <w:tr w:rsidR="00F845FB" w14:paraId="777C620A" w14:textId="77777777" w:rsidTr="00F845FB">
                  <w:trPr>
                    <w:trHeight w:val="1008"/>
                  </w:trPr>
                  <w:tc>
                    <w:tcPr>
                      <w:tcW w:w="2850" w:type="dxa"/>
                    </w:tcPr>
                    <w:p w14:paraId="7F7C08F3" w14:textId="77777777" w:rsidR="00F845FB" w:rsidRDefault="00F845FB" w:rsidP="00F16A1B">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Durchführungsort:</w:t>
                      </w:r>
                    </w:p>
                  </w:tc>
                  <w:tc>
                    <w:tcPr>
                      <w:tcW w:w="4397" w:type="dxa"/>
                    </w:tcPr>
                    <w:p w14:paraId="54706151" w14:textId="28A8BF7C" w:rsidR="00F845FB" w:rsidRPr="00E66965" w:rsidRDefault="00581536" w:rsidP="00F16A1B">
                      <w:pPr>
                        <w:pStyle w:val="KeinLeerraum"/>
                        <w:framePr w:hSpace="187" w:wrap="around" w:vAnchor="page" w:hAnchor="margin" w:xAlign="center" w:y="8967"/>
                        <w:spacing w:line="276" w:lineRule="auto"/>
                        <w:rPr>
                          <w:color w:val="003868"/>
                          <w:sz w:val="22"/>
                        </w:rPr>
                      </w:pPr>
                      <w:r>
                        <w:rPr>
                          <w:color w:val="003868"/>
                          <w:sz w:val="22"/>
                        </w:rPr>
                        <w:t>Berufsbildungscenter</w:t>
                      </w:r>
                    </w:p>
                    <w:p w14:paraId="765230D2" w14:textId="0249878D" w:rsidR="00F845FB" w:rsidRPr="00E66965" w:rsidRDefault="00581536" w:rsidP="00F16A1B">
                      <w:pPr>
                        <w:pStyle w:val="KeinLeerraum"/>
                        <w:framePr w:hSpace="187" w:wrap="around" w:vAnchor="page" w:hAnchor="margin" w:xAlign="center" w:y="8967"/>
                        <w:spacing w:line="276" w:lineRule="auto"/>
                        <w:rPr>
                          <w:color w:val="003868"/>
                          <w:sz w:val="22"/>
                        </w:rPr>
                      </w:pPr>
                      <w:r>
                        <w:rPr>
                          <w:color w:val="003868"/>
                          <w:sz w:val="22"/>
                        </w:rPr>
                        <w:t>M</w:t>
                      </w:r>
                      <w:r w:rsidR="0004742B">
                        <w:rPr>
                          <w:color w:val="003868"/>
                          <w:sz w:val="22"/>
                        </w:rPr>
                        <w:t>ax-Högger-</w:t>
                      </w:r>
                      <w:r>
                        <w:rPr>
                          <w:color w:val="003868"/>
                          <w:sz w:val="22"/>
                        </w:rPr>
                        <w:t>Strasse</w:t>
                      </w:r>
                      <w:r w:rsidR="00AE32CE">
                        <w:rPr>
                          <w:color w:val="003868"/>
                          <w:sz w:val="22"/>
                        </w:rPr>
                        <w:t xml:space="preserve"> 2</w:t>
                      </w:r>
                    </w:p>
                    <w:p w14:paraId="4A27E4AB" w14:textId="6FE9F8CE" w:rsidR="00F845FB" w:rsidRPr="001F3D2D" w:rsidRDefault="00F845FB" w:rsidP="00F16A1B">
                      <w:pPr>
                        <w:pStyle w:val="KeinLeerraum"/>
                        <w:framePr w:hSpace="187" w:wrap="around" w:vAnchor="page" w:hAnchor="margin" w:xAlign="center" w:y="8967"/>
                        <w:spacing w:line="276" w:lineRule="auto"/>
                        <w:rPr>
                          <w:color w:val="003868"/>
                          <w:sz w:val="22"/>
                        </w:rPr>
                      </w:pPr>
                      <w:r w:rsidRPr="00E66965">
                        <w:rPr>
                          <w:color w:val="003868"/>
                          <w:sz w:val="22"/>
                        </w:rPr>
                        <w:t>80</w:t>
                      </w:r>
                      <w:r w:rsidR="00581536">
                        <w:rPr>
                          <w:color w:val="003868"/>
                          <w:sz w:val="22"/>
                        </w:rPr>
                        <w:t>48</w:t>
                      </w:r>
                      <w:r w:rsidR="00AE32CE">
                        <w:rPr>
                          <w:color w:val="003868"/>
                          <w:sz w:val="22"/>
                        </w:rPr>
                        <w:t xml:space="preserve"> </w:t>
                      </w:r>
                      <w:r w:rsidRPr="00E66965">
                        <w:rPr>
                          <w:color w:val="003868"/>
                          <w:sz w:val="22"/>
                        </w:rPr>
                        <w:t>Zürich</w:t>
                      </w:r>
                    </w:p>
                  </w:tc>
                </w:tr>
              </w:tbl>
              <w:p w14:paraId="79CA0560" w14:textId="77777777" w:rsidR="00697216" w:rsidRDefault="00697216" w:rsidP="00DF332D">
                <w:pPr>
                  <w:pStyle w:val="KeinLeerraum"/>
                  <w:spacing w:line="276" w:lineRule="auto"/>
                  <w:rPr>
                    <w:color w:val="4F81BD" w:themeColor="accent1"/>
                  </w:rPr>
                </w:pPr>
              </w:p>
            </w:tc>
          </w:tr>
        </w:tbl>
        <w:tbl>
          <w:tblPr>
            <w:tblpPr w:leftFromText="187" w:rightFromText="187" w:vertAnchor="page" w:horzAnchor="margin" w:tblpXSpec="center" w:tblpY="5028"/>
            <w:tblW w:w="4000" w:type="pct"/>
            <w:tblBorders>
              <w:left w:val="single" w:sz="18" w:space="0" w:color="4F81BD" w:themeColor="accent1"/>
            </w:tblBorders>
            <w:tblLook w:val="04A0" w:firstRow="1" w:lastRow="0" w:firstColumn="1" w:lastColumn="0" w:noHBand="0" w:noVBand="1"/>
          </w:tblPr>
          <w:tblGrid>
            <w:gridCol w:w="7239"/>
          </w:tblGrid>
          <w:tr w:rsidR="00D74759" w14:paraId="46DF1914" w14:textId="77777777" w:rsidTr="00D74759">
            <w:trPr>
              <w:trHeight w:val="21"/>
            </w:trPr>
            <w:tc>
              <w:tcPr>
                <w:tcW w:w="7442" w:type="dxa"/>
                <w:tcMar>
                  <w:top w:w="216" w:type="dxa"/>
                  <w:left w:w="115" w:type="dxa"/>
                  <w:bottom w:w="216" w:type="dxa"/>
                  <w:right w:w="115" w:type="dxa"/>
                </w:tcMar>
              </w:tcPr>
              <w:p w14:paraId="062EA791" w14:textId="77777777" w:rsidR="00D74759" w:rsidRDefault="00D74759" w:rsidP="00DF332D">
                <w:pPr>
                  <w:pStyle w:val="KeinLeerraum"/>
                  <w:spacing w:line="276" w:lineRule="auto"/>
                  <w:rPr>
                    <w:rFonts w:asciiTheme="majorHAnsi" w:eastAsiaTheme="majorEastAsia" w:hAnsiTheme="majorHAnsi" w:cstheme="majorBidi"/>
                  </w:rPr>
                </w:pPr>
                <w:r>
                  <w:rPr>
                    <w:noProof/>
                    <w:lang w:eastAsia="de-CH"/>
                  </w:rPr>
                  <w:drawing>
                    <wp:anchor distT="0" distB="0" distL="114300" distR="114300" simplePos="0" relativeHeight="251812864" behindDoc="0" locked="0" layoutInCell="1" allowOverlap="1" wp14:anchorId="4C2C08F0" wp14:editId="505FB761">
                      <wp:simplePos x="0" y="0"/>
                      <wp:positionH relativeFrom="column">
                        <wp:posOffset>29845</wp:posOffset>
                      </wp:positionH>
                      <wp:positionV relativeFrom="paragraph">
                        <wp:posOffset>-121285</wp:posOffset>
                      </wp:positionV>
                      <wp:extent cx="1346200" cy="299720"/>
                      <wp:effectExtent l="0" t="0" r="635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6200" cy="299720"/>
                              </a:xfrm>
                              <a:prstGeom prst="rect">
                                <a:avLst/>
                              </a:prstGeom>
                            </pic:spPr>
                          </pic:pic>
                        </a:graphicData>
                      </a:graphic>
                      <wp14:sizeRelH relativeFrom="page">
                        <wp14:pctWidth>0</wp14:pctWidth>
                      </wp14:sizeRelH>
                      <wp14:sizeRelV relativeFrom="page">
                        <wp14:pctHeight>0</wp14:pctHeight>
                      </wp14:sizeRelV>
                    </wp:anchor>
                  </w:drawing>
                </w:r>
              </w:p>
            </w:tc>
          </w:tr>
          <w:tr w:rsidR="00D74759" w14:paraId="4963AD9B" w14:textId="77777777" w:rsidTr="00D74759">
            <w:trPr>
              <w:trHeight w:val="2482"/>
            </w:trPr>
            <w:tc>
              <w:tcPr>
                <w:tcW w:w="7442" w:type="dxa"/>
              </w:tcPr>
              <w:sdt>
                <w:sdtPr>
                  <w:rPr>
                    <w:rFonts w:ascii="Credit Suisse Type Roman" w:eastAsiaTheme="majorEastAsia" w:hAnsi="Credit Suisse Type Roman" w:cstheme="majorBidi"/>
                    <w:color w:val="003868"/>
                    <w:sz w:val="48"/>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7D1DEF7" w14:textId="4B72F373" w:rsidR="00D74759" w:rsidRPr="001F3D2D" w:rsidRDefault="00165496" w:rsidP="00DF332D">
                    <w:pPr>
                      <w:pStyle w:val="KeinLeerraum"/>
                      <w:spacing w:line="276" w:lineRule="auto"/>
                      <w:rPr>
                        <w:rFonts w:ascii="Credit Suisse Type Roman" w:eastAsiaTheme="majorEastAsia" w:hAnsi="Credit Suisse Type Roman" w:cstheme="majorBidi"/>
                        <w:color w:val="4F81BD" w:themeColor="accent1"/>
                        <w:sz w:val="80"/>
                        <w:szCs w:val="80"/>
                      </w:rPr>
                    </w:pPr>
                    <w:r>
                      <w:rPr>
                        <w:rFonts w:ascii="Credit Suisse Type Roman" w:eastAsiaTheme="majorEastAsia" w:hAnsi="Credit Suisse Type Roman" w:cstheme="majorBidi"/>
                        <w:color w:val="003868"/>
                        <w:sz w:val="48"/>
                        <w:szCs w:val="80"/>
                      </w:rPr>
                      <w:t>Erstellen eines Services für die Verwaltung von Handelsöffnungszeiten im Wertschriftenhandel</w:t>
                    </w:r>
                  </w:p>
                </w:sdtContent>
              </w:sdt>
            </w:tc>
          </w:tr>
          <w:tr w:rsidR="00D74759" w14:paraId="1955B12C" w14:textId="77777777" w:rsidTr="00D74759">
            <w:trPr>
              <w:trHeight w:val="345"/>
            </w:trPr>
            <w:sdt>
              <w:sdtPr>
                <w:rPr>
                  <w:rFonts w:ascii="Credit Suisse Type Roman" w:eastAsiaTheme="majorEastAsia" w:hAnsi="Credit Suisse Type Roman" w:cstheme="majorBidi"/>
                  <w:color w:val="094981"/>
                  <w:sz w:val="22"/>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1007E12A" w14:textId="02F89324" w:rsidR="00D74759" w:rsidRPr="00F208F6" w:rsidRDefault="003227C9" w:rsidP="00DF332D">
                    <w:pPr>
                      <w:pStyle w:val="KeinLeerraum"/>
                      <w:spacing w:line="276" w:lineRule="auto"/>
                      <w:rPr>
                        <w:rFonts w:ascii="Credit Suisse Type Roman" w:eastAsiaTheme="majorEastAsia" w:hAnsi="Credit Suisse Type Roman" w:cstheme="majorBidi"/>
                        <w:color w:val="094981"/>
                        <w:sz w:val="22"/>
                      </w:rPr>
                    </w:pPr>
                    <w:r>
                      <w:rPr>
                        <w:rFonts w:ascii="Credit Suisse Type Roman" w:eastAsiaTheme="majorEastAsia" w:hAnsi="Credit Suisse Type Roman" w:cstheme="majorBidi"/>
                        <w:color w:val="094981"/>
                        <w:sz w:val="22"/>
                      </w:rPr>
                      <w:t>Erstellen eines Services für die Verwaltung von Handelsöffnungszeiten</w:t>
                    </w:r>
                  </w:p>
                </w:tc>
              </w:sdtContent>
            </w:sdt>
          </w:tr>
        </w:tbl>
        <w:p w14:paraId="077A9F35" w14:textId="77777777" w:rsidR="009951CD" w:rsidRDefault="00F208F6" w:rsidP="00DF332D">
          <w:pPr>
            <w:spacing w:after="200"/>
          </w:pPr>
          <w:r>
            <w:br w:type="page"/>
          </w:r>
        </w:p>
      </w:sdtContent>
    </w:sdt>
    <w:p w14:paraId="063A6CE7" w14:textId="77777777" w:rsidR="00697216" w:rsidRPr="00CA3EC1" w:rsidRDefault="00697216" w:rsidP="008C7133">
      <w:pPr>
        <w:rPr>
          <w:b/>
          <w:color w:val="002060"/>
          <w:spacing w:val="5"/>
          <w:kern w:val="28"/>
          <w:sz w:val="32"/>
          <w:szCs w:val="32"/>
        </w:rPr>
      </w:pPr>
      <w:r w:rsidRPr="00CA3EC1">
        <w:rPr>
          <w:b/>
          <w:color w:val="002060"/>
          <w:sz w:val="32"/>
          <w:szCs w:val="32"/>
        </w:rPr>
        <w:lastRenderedPageBreak/>
        <w:t>Informationen zum Dokument</w:t>
      </w:r>
    </w:p>
    <w:p w14:paraId="1CC49828" w14:textId="77777777" w:rsidR="00697216" w:rsidRPr="00CA3EC1" w:rsidRDefault="00697216" w:rsidP="008C7133">
      <w:pPr>
        <w:rPr>
          <w:b/>
          <w:color w:val="002060"/>
          <w:sz w:val="28"/>
          <w:szCs w:val="28"/>
        </w:rPr>
      </w:pPr>
      <w:r w:rsidRPr="00CA3EC1">
        <w:rPr>
          <w:b/>
          <w:color w:val="002060"/>
          <w:sz w:val="28"/>
          <w:szCs w:val="28"/>
        </w:rPr>
        <w:t>Versionierung</w:t>
      </w:r>
    </w:p>
    <w:tbl>
      <w:tblPr>
        <w:tblStyle w:val="HellesRaster"/>
        <w:tblW w:w="0" w:type="auto"/>
        <w:tblLook w:val="06A0" w:firstRow="1" w:lastRow="0" w:firstColumn="1" w:lastColumn="0" w:noHBand="1" w:noVBand="1"/>
      </w:tblPr>
      <w:tblGrid>
        <w:gridCol w:w="3545"/>
        <w:gridCol w:w="2911"/>
        <w:gridCol w:w="2596"/>
      </w:tblGrid>
      <w:tr w:rsidR="00165496" w:rsidRPr="00165496" w14:paraId="6418E134" w14:textId="6B1A38A4" w:rsidTr="00CE7D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95B3D7" w:themeFill="accent1" w:themeFillTint="99"/>
          </w:tcPr>
          <w:p w14:paraId="042C3F06" w14:textId="38C2CBF9" w:rsidR="00165496" w:rsidRPr="00165496" w:rsidRDefault="00165496" w:rsidP="00A630A3">
            <w:pPr>
              <w:spacing w:line="276" w:lineRule="auto"/>
            </w:pPr>
            <w:r>
              <w:t>Autor</w:t>
            </w:r>
          </w:p>
        </w:tc>
        <w:tc>
          <w:tcPr>
            <w:tcW w:w="2977" w:type="dxa"/>
            <w:shd w:val="clear" w:color="auto" w:fill="95B3D7" w:themeFill="accent1" w:themeFillTint="99"/>
          </w:tcPr>
          <w:p w14:paraId="307A6F9F" w14:textId="20FDDAB7" w:rsidR="00165496" w:rsidRPr="00165496" w:rsidRDefault="00165496" w:rsidP="00A630A3">
            <w:pPr>
              <w:spacing w:line="276" w:lineRule="auto"/>
              <w:cnfStyle w:val="100000000000" w:firstRow="1" w:lastRow="0" w:firstColumn="0" w:lastColumn="0" w:oddVBand="0" w:evenVBand="0" w:oddHBand="0" w:evenHBand="0" w:firstRowFirstColumn="0" w:firstRowLastColumn="0" w:lastRowFirstColumn="0" w:lastRowLastColumn="0"/>
            </w:pPr>
            <w:r>
              <w:t>Datum</w:t>
            </w:r>
          </w:p>
        </w:tc>
        <w:tc>
          <w:tcPr>
            <w:tcW w:w="2659" w:type="dxa"/>
            <w:shd w:val="clear" w:color="auto" w:fill="95B3D7" w:themeFill="accent1" w:themeFillTint="99"/>
          </w:tcPr>
          <w:p w14:paraId="67FBDDC4" w14:textId="7B10008F" w:rsidR="00165496" w:rsidRDefault="00165496" w:rsidP="00A630A3">
            <w:pPr>
              <w:cnfStyle w:val="100000000000" w:firstRow="1" w:lastRow="0" w:firstColumn="0" w:lastColumn="0" w:oddVBand="0" w:evenVBand="0" w:oddHBand="0" w:evenHBand="0" w:firstRowFirstColumn="0" w:firstRowLastColumn="0" w:lastRowFirstColumn="0" w:lastRowLastColumn="0"/>
            </w:pPr>
            <w:r>
              <w:t>Version</w:t>
            </w:r>
          </w:p>
        </w:tc>
      </w:tr>
      <w:tr w:rsidR="00F317D6" w:rsidRPr="00165496" w14:paraId="602339BC"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DAE31BA" w14:textId="70EE7E95" w:rsidR="00F317D6" w:rsidRPr="00F317D6" w:rsidRDefault="00581536" w:rsidP="00A630A3">
            <w:pPr>
              <w:rPr>
                <w:b w:val="0"/>
              </w:rPr>
            </w:pPr>
            <w:r>
              <w:rPr>
                <w:b w:val="0"/>
              </w:rPr>
              <w:t>Nils Oriet</w:t>
            </w:r>
          </w:p>
        </w:tc>
        <w:tc>
          <w:tcPr>
            <w:tcW w:w="2977" w:type="dxa"/>
            <w:shd w:val="clear" w:color="auto" w:fill="F2F2F2" w:themeFill="background1" w:themeFillShade="F2"/>
            <w:vAlign w:val="center"/>
          </w:tcPr>
          <w:p w14:paraId="0EB68570" w14:textId="7EB3F2CA" w:rsidR="00F317D6" w:rsidRDefault="005B745B" w:rsidP="00A630A3">
            <w:pPr>
              <w:cnfStyle w:val="000000000000" w:firstRow="0" w:lastRow="0" w:firstColumn="0" w:lastColumn="0" w:oddVBand="0" w:evenVBand="0" w:oddHBand="0" w:evenHBand="0" w:firstRowFirstColumn="0" w:firstRowLastColumn="0" w:lastRowFirstColumn="0" w:lastRowLastColumn="0"/>
            </w:pPr>
            <w:r>
              <w:t>17.01.2017</w:t>
            </w:r>
          </w:p>
        </w:tc>
        <w:tc>
          <w:tcPr>
            <w:tcW w:w="2659" w:type="dxa"/>
            <w:shd w:val="clear" w:color="auto" w:fill="F2F2F2" w:themeFill="background1" w:themeFillShade="F2"/>
          </w:tcPr>
          <w:p w14:paraId="0B29DD80" w14:textId="5E381A6D" w:rsidR="00F317D6" w:rsidRDefault="00F317D6" w:rsidP="00A630A3">
            <w:pPr>
              <w:cnfStyle w:val="000000000000" w:firstRow="0" w:lastRow="0" w:firstColumn="0" w:lastColumn="0" w:oddVBand="0" w:evenVBand="0" w:oddHBand="0" w:evenHBand="0" w:firstRowFirstColumn="0" w:firstRowLastColumn="0" w:lastRowFirstColumn="0" w:lastRowLastColumn="0"/>
            </w:pPr>
            <w:r>
              <w:t>0.1</w:t>
            </w:r>
          </w:p>
        </w:tc>
      </w:tr>
      <w:tr w:rsidR="00165496" w:rsidRPr="00165496" w14:paraId="242949A7" w14:textId="4477A183"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9847BCE" w14:textId="30FD1F6B" w:rsidR="00165496" w:rsidRPr="00165496" w:rsidRDefault="00165496" w:rsidP="00A630A3">
            <w:pPr>
              <w:spacing w:line="276" w:lineRule="auto"/>
              <w:rPr>
                <w:b w:val="0"/>
              </w:rPr>
            </w:pPr>
          </w:p>
        </w:tc>
        <w:tc>
          <w:tcPr>
            <w:tcW w:w="2977" w:type="dxa"/>
            <w:shd w:val="clear" w:color="auto" w:fill="F2F2F2" w:themeFill="background1" w:themeFillShade="F2"/>
            <w:vAlign w:val="center"/>
          </w:tcPr>
          <w:p w14:paraId="5A8E6799" w14:textId="76EAFDD2" w:rsidR="00165496" w:rsidRPr="00165496" w:rsidRDefault="00165496" w:rsidP="00A630A3">
            <w:pPr>
              <w:spacing w:line="276" w:lineRule="auto"/>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C7BFB5A" w14:textId="0EB0733F" w:rsidR="00165496" w:rsidRPr="00165496" w:rsidRDefault="00165496" w:rsidP="00A630A3">
            <w:pPr>
              <w:cnfStyle w:val="000000000000" w:firstRow="0" w:lastRow="0" w:firstColumn="0" w:lastColumn="0" w:oddVBand="0" w:evenVBand="0" w:oddHBand="0" w:evenHBand="0" w:firstRowFirstColumn="0" w:firstRowLastColumn="0" w:lastRowFirstColumn="0" w:lastRowLastColumn="0"/>
            </w:pPr>
          </w:p>
        </w:tc>
      </w:tr>
      <w:tr w:rsidR="00F317D6" w:rsidRPr="00165496" w14:paraId="7066280C"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862C78A" w14:textId="3CE49725" w:rsidR="00F317D6" w:rsidRPr="00F317D6" w:rsidRDefault="00F317D6" w:rsidP="00A630A3">
            <w:pPr>
              <w:rPr>
                <w:b w:val="0"/>
              </w:rPr>
            </w:pPr>
          </w:p>
        </w:tc>
        <w:tc>
          <w:tcPr>
            <w:tcW w:w="2977" w:type="dxa"/>
            <w:shd w:val="clear" w:color="auto" w:fill="F2F2F2" w:themeFill="background1" w:themeFillShade="F2"/>
            <w:vAlign w:val="center"/>
          </w:tcPr>
          <w:p w14:paraId="708DB719" w14:textId="46657274" w:rsidR="00F317D6" w:rsidRDefault="00F317D6"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07B61C3E" w14:textId="46F1D42C" w:rsidR="00F317D6" w:rsidRDefault="00F317D6" w:rsidP="00A630A3">
            <w:pPr>
              <w:cnfStyle w:val="000000000000" w:firstRow="0" w:lastRow="0" w:firstColumn="0" w:lastColumn="0" w:oddVBand="0" w:evenVBand="0" w:oddHBand="0" w:evenHBand="0" w:firstRowFirstColumn="0" w:firstRowLastColumn="0" w:lastRowFirstColumn="0" w:lastRowLastColumn="0"/>
            </w:pPr>
          </w:p>
        </w:tc>
      </w:tr>
      <w:tr w:rsidR="00165496" w:rsidRPr="00165496" w14:paraId="57CCB691" w14:textId="7B668096" w:rsidTr="006C3F00">
        <w:trPr>
          <w:trHeight w:val="2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5EFB42D0" w14:textId="2D2B895B" w:rsidR="00165496" w:rsidRPr="00165496" w:rsidRDefault="00165496" w:rsidP="006C3F00">
            <w:pPr>
              <w:rPr>
                <w:b w:val="0"/>
              </w:rPr>
            </w:pPr>
          </w:p>
        </w:tc>
        <w:tc>
          <w:tcPr>
            <w:tcW w:w="2977" w:type="dxa"/>
            <w:shd w:val="clear" w:color="auto" w:fill="F2F2F2" w:themeFill="background1" w:themeFillShade="F2"/>
            <w:vAlign w:val="center"/>
          </w:tcPr>
          <w:p w14:paraId="683F19C6" w14:textId="66B44798" w:rsidR="00165496" w:rsidRPr="006C3F00" w:rsidRDefault="0016549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c>
          <w:tcPr>
            <w:tcW w:w="2659" w:type="dxa"/>
            <w:shd w:val="clear" w:color="auto" w:fill="F2F2F2" w:themeFill="background1" w:themeFillShade="F2"/>
          </w:tcPr>
          <w:p w14:paraId="265FF2FB" w14:textId="28873977" w:rsidR="00165496" w:rsidRPr="006C3F00" w:rsidRDefault="0016549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r>
      <w:tr w:rsidR="00F317D6" w:rsidRPr="00165496" w14:paraId="43F4BF7A" w14:textId="77777777" w:rsidTr="006C3F00">
        <w:trPr>
          <w:trHeight w:val="2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4973FDAD" w14:textId="725D8F2C" w:rsidR="00F317D6" w:rsidRPr="00F317D6" w:rsidRDefault="00F317D6" w:rsidP="006C3F00">
            <w:pPr>
              <w:rPr>
                <w:b w:val="0"/>
              </w:rPr>
            </w:pPr>
          </w:p>
        </w:tc>
        <w:tc>
          <w:tcPr>
            <w:tcW w:w="2977" w:type="dxa"/>
            <w:shd w:val="clear" w:color="auto" w:fill="F2F2F2" w:themeFill="background1" w:themeFillShade="F2"/>
            <w:vAlign w:val="center"/>
          </w:tcPr>
          <w:p w14:paraId="01D7BC6E" w14:textId="337032E7" w:rsidR="00F317D6" w:rsidRPr="006C3F00" w:rsidRDefault="00F317D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c>
          <w:tcPr>
            <w:tcW w:w="2659" w:type="dxa"/>
            <w:shd w:val="clear" w:color="auto" w:fill="F2F2F2" w:themeFill="background1" w:themeFillShade="F2"/>
          </w:tcPr>
          <w:p w14:paraId="4C646EA0" w14:textId="7A413A8D" w:rsidR="00F317D6" w:rsidRPr="006C3F00" w:rsidRDefault="00F317D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r>
      <w:tr w:rsidR="00CD1D4A" w:rsidRPr="00165496" w14:paraId="703CC03D"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06B02C7A" w14:textId="715F01D7" w:rsidR="00CD1D4A" w:rsidRPr="00CD1D4A" w:rsidRDefault="00CD1D4A" w:rsidP="00A630A3">
            <w:pPr>
              <w:rPr>
                <w:b w:val="0"/>
              </w:rPr>
            </w:pPr>
          </w:p>
        </w:tc>
        <w:tc>
          <w:tcPr>
            <w:tcW w:w="2977" w:type="dxa"/>
            <w:shd w:val="clear" w:color="auto" w:fill="F2F2F2" w:themeFill="background1" w:themeFillShade="F2"/>
            <w:vAlign w:val="center"/>
          </w:tcPr>
          <w:p w14:paraId="2FA6E896" w14:textId="674C3375" w:rsidR="00CD1D4A" w:rsidRDefault="00CD1D4A"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1359909" w14:textId="0A4A813A" w:rsidR="00CD1D4A" w:rsidRDefault="00CD1D4A" w:rsidP="00A630A3">
            <w:pPr>
              <w:cnfStyle w:val="000000000000" w:firstRow="0" w:lastRow="0" w:firstColumn="0" w:lastColumn="0" w:oddVBand="0" w:evenVBand="0" w:oddHBand="0" w:evenHBand="0" w:firstRowFirstColumn="0" w:firstRowLastColumn="0" w:lastRowFirstColumn="0" w:lastRowLastColumn="0"/>
            </w:pPr>
          </w:p>
        </w:tc>
      </w:tr>
      <w:tr w:rsidR="005D7F29" w:rsidRPr="00165496" w14:paraId="698186A6"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4C485B0" w14:textId="5D59DC7E" w:rsidR="005D7F29" w:rsidRDefault="005D7F29" w:rsidP="00A630A3">
            <w:pPr>
              <w:rPr>
                <w:b w:val="0"/>
              </w:rPr>
            </w:pPr>
          </w:p>
        </w:tc>
        <w:tc>
          <w:tcPr>
            <w:tcW w:w="2977" w:type="dxa"/>
            <w:shd w:val="clear" w:color="auto" w:fill="F2F2F2" w:themeFill="background1" w:themeFillShade="F2"/>
            <w:vAlign w:val="center"/>
          </w:tcPr>
          <w:p w14:paraId="22496DA2" w14:textId="1838FD4B" w:rsidR="005D7F29" w:rsidRDefault="005D7F29"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5FF9845" w14:textId="64D69C59" w:rsidR="005D7F29" w:rsidRDefault="005D7F29" w:rsidP="00A630A3">
            <w:pPr>
              <w:cnfStyle w:val="000000000000" w:firstRow="0" w:lastRow="0" w:firstColumn="0" w:lastColumn="0" w:oddVBand="0" w:evenVBand="0" w:oddHBand="0" w:evenHBand="0" w:firstRowFirstColumn="0" w:firstRowLastColumn="0" w:lastRowFirstColumn="0" w:lastRowLastColumn="0"/>
            </w:pPr>
          </w:p>
        </w:tc>
      </w:tr>
      <w:tr w:rsidR="00100CED" w:rsidRPr="00165496" w14:paraId="351134D1"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446E4917" w14:textId="74899BB7" w:rsidR="00100CED" w:rsidRPr="00100CED" w:rsidRDefault="00100CED" w:rsidP="00A630A3">
            <w:pPr>
              <w:rPr>
                <w:b w:val="0"/>
              </w:rPr>
            </w:pPr>
          </w:p>
        </w:tc>
        <w:tc>
          <w:tcPr>
            <w:tcW w:w="2977" w:type="dxa"/>
            <w:shd w:val="clear" w:color="auto" w:fill="F2F2F2" w:themeFill="background1" w:themeFillShade="F2"/>
            <w:vAlign w:val="center"/>
          </w:tcPr>
          <w:p w14:paraId="55F6CD4C" w14:textId="75526214" w:rsidR="00100CED" w:rsidRDefault="00100CED"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82EC38F" w14:textId="5B6CBB18" w:rsidR="00100CED" w:rsidRDefault="00100CED" w:rsidP="00A630A3">
            <w:pPr>
              <w:cnfStyle w:val="000000000000" w:firstRow="0" w:lastRow="0" w:firstColumn="0" w:lastColumn="0" w:oddVBand="0" w:evenVBand="0" w:oddHBand="0" w:evenHBand="0" w:firstRowFirstColumn="0" w:firstRowLastColumn="0" w:lastRowFirstColumn="0" w:lastRowLastColumn="0"/>
            </w:pPr>
          </w:p>
        </w:tc>
      </w:tr>
      <w:tr w:rsidR="00253123" w:rsidRPr="00165496" w14:paraId="70E3B655"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5C1BB502" w14:textId="0BE5AACB" w:rsidR="00253123" w:rsidRDefault="00253123" w:rsidP="00A630A3">
            <w:pPr>
              <w:rPr>
                <w:b w:val="0"/>
              </w:rPr>
            </w:pPr>
          </w:p>
        </w:tc>
        <w:tc>
          <w:tcPr>
            <w:tcW w:w="2977" w:type="dxa"/>
            <w:shd w:val="clear" w:color="auto" w:fill="F2F2F2" w:themeFill="background1" w:themeFillShade="F2"/>
            <w:vAlign w:val="center"/>
          </w:tcPr>
          <w:p w14:paraId="2DFBEEAF" w14:textId="30F6ECC2" w:rsidR="00253123" w:rsidRDefault="00253123"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5008B10" w14:textId="5E279E76" w:rsidR="00253123" w:rsidRDefault="00253123" w:rsidP="00A630A3">
            <w:pPr>
              <w:cnfStyle w:val="000000000000" w:firstRow="0" w:lastRow="0" w:firstColumn="0" w:lastColumn="0" w:oddVBand="0" w:evenVBand="0" w:oddHBand="0" w:evenHBand="0" w:firstRowFirstColumn="0" w:firstRowLastColumn="0" w:lastRowFirstColumn="0" w:lastRowLastColumn="0"/>
            </w:pPr>
          </w:p>
        </w:tc>
      </w:tr>
      <w:tr w:rsidR="00F317D6" w:rsidRPr="00165496" w14:paraId="724BD7AE"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4660B70" w14:textId="70C223DF" w:rsidR="00F317D6" w:rsidRPr="00F317D6" w:rsidRDefault="00F317D6" w:rsidP="00A630A3">
            <w:pPr>
              <w:rPr>
                <w:b w:val="0"/>
              </w:rPr>
            </w:pPr>
          </w:p>
        </w:tc>
        <w:tc>
          <w:tcPr>
            <w:tcW w:w="2977" w:type="dxa"/>
            <w:shd w:val="clear" w:color="auto" w:fill="F2F2F2" w:themeFill="background1" w:themeFillShade="F2"/>
            <w:vAlign w:val="center"/>
          </w:tcPr>
          <w:p w14:paraId="79D19E3A" w14:textId="1AEC27DE" w:rsidR="00F317D6" w:rsidRDefault="00F317D6"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9B00F67" w14:textId="04D5D8D5" w:rsidR="00F317D6" w:rsidRDefault="00F317D6" w:rsidP="00A630A3">
            <w:pPr>
              <w:cnfStyle w:val="000000000000" w:firstRow="0" w:lastRow="0" w:firstColumn="0" w:lastColumn="0" w:oddVBand="0" w:evenVBand="0" w:oddHBand="0" w:evenHBand="0" w:firstRowFirstColumn="0" w:firstRowLastColumn="0" w:lastRowFirstColumn="0" w:lastRowLastColumn="0"/>
            </w:pPr>
          </w:p>
        </w:tc>
      </w:tr>
    </w:tbl>
    <w:p w14:paraId="2BEE95DC" w14:textId="77777777" w:rsidR="00165496" w:rsidRPr="00165496" w:rsidRDefault="00165496" w:rsidP="00165496">
      <w:pPr>
        <w:rPr>
          <w:lang w:val="fr-CH"/>
        </w:rPr>
      </w:pPr>
    </w:p>
    <w:p w14:paraId="5BF947D3" w14:textId="77777777" w:rsidR="00697216" w:rsidRPr="00CA3EC1" w:rsidRDefault="00697216" w:rsidP="008C7133">
      <w:pPr>
        <w:rPr>
          <w:b/>
          <w:color w:val="002060"/>
          <w:sz w:val="28"/>
          <w:szCs w:val="28"/>
        </w:rPr>
      </w:pPr>
      <w:r w:rsidRPr="00CA3EC1">
        <w:rPr>
          <w:b/>
          <w:color w:val="002060"/>
          <w:sz w:val="28"/>
          <w:szCs w:val="28"/>
        </w:rPr>
        <w:t>Freigabe</w:t>
      </w:r>
    </w:p>
    <w:p w14:paraId="13A4E5F9" w14:textId="3587578B" w:rsidR="00165496" w:rsidRPr="008C7133" w:rsidRDefault="0017273F" w:rsidP="0017273F">
      <w:r>
        <w:t>Diese</w:t>
      </w:r>
      <w:r w:rsidR="00581536">
        <w:t xml:space="preserve">s </w:t>
      </w:r>
      <w:r>
        <w:t>Dokument wird vom Autor für Fachvorgesetzten, sowie Experten jeglicher Stufe freigegeben.</w:t>
      </w:r>
    </w:p>
    <w:p w14:paraId="60918724" w14:textId="77777777" w:rsidR="00CA3EC1" w:rsidRDefault="00697216" w:rsidP="008C7133">
      <w:pPr>
        <w:rPr>
          <w:b/>
          <w:color w:val="002060"/>
          <w:sz w:val="28"/>
          <w:szCs w:val="28"/>
        </w:rPr>
      </w:pPr>
      <w:r w:rsidRPr="00CA3EC1">
        <w:rPr>
          <w:b/>
          <w:color w:val="002060"/>
          <w:sz w:val="28"/>
          <w:szCs w:val="28"/>
        </w:rPr>
        <w:t>Zustatzinformationen</w:t>
      </w:r>
    </w:p>
    <w:p w14:paraId="6658B914" w14:textId="53ED7F5A" w:rsidR="00697216" w:rsidRDefault="00CA3EC1" w:rsidP="008C7133">
      <w:pPr>
        <w:rPr>
          <w:color w:val="00316E"/>
          <w:spacing w:val="5"/>
          <w:kern w:val="28"/>
          <w:sz w:val="32"/>
          <w:szCs w:val="52"/>
        </w:rPr>
      </w:pPr>
      <w:r>
        <w:t xml:space="preserve">Dieses Dokument wurde im Rahmen einer Individuellen Praktischen Arbeit (IPA) erstellt und </w:t>
      </w:r>
      <w:r w:rsidR="006F62E3">
        <w:t>behandelt die organisatorischen Aspekte, sowie Planung und Umsetzung eines Projektes, welches den Anforderungen der Aufgabenstellung entspricht.</w:t>
      </w:r>
      <w:r w:rsidR="00697216">
        <w:br w:type="page"/>
      </w:r>
    </w:p>
    <w:p w14:paraId="74C11FC9" w14:textId="77777777" w:rsidR="009951CD" w:rsidRDefault="009951CD" w:rsidP="00DF332D">
      <w:pPr>
        <w:pStyle w:val="Titel"/>
        <w:spacing w:line="276" w:lineRule="auto"/>
      </w:pPr>
      <w:r>
        <w:lastRenderedPageBreak/>
        <w:t>Inhaltsverzeichnis</w:t>
      </w:r>
    </w:p>
    <w:p w14:paraId="4776E028" w14:textId="77777777" w:rsidR="00055BCC" w:rsidRDefault="00C95220">
      <w:pPr>
        <w:pStyle w:val="Verzeichnis1"/>
        <w:rPr>
          <w:rFonts w:asciiTheme="minorHAnsi" w:eastAsiaTheme="minorEastAsia" w:hAnsiTheme="minorHAnsi"/>
          <w:b w:val="0"/>
          <w:bCs w:val="0"/>
          <w:caps w:val="0"/>
          <w:color w:val="auto"/>
          <w:sz w:val="22"/>
          <w:szCs w:val="22"/>
          <w:lang w:eastAsia="de-CH"/>
        </w:rPr>
      </w:pPr>
      <w:r>
        <w:rPr>
          <w:rFonts w:asciiTheme="minorHAnsi" w:hAnsiTheme="minorHAnsi"/>
          <w:b w:val="0"/>
          <w:bCs w:val="0"/>
          <w:caps w:val="0"/>
          <w:color w:val="4F81BD" w:themeColor="accent1"/>
        </w:rPr>
        <w:fldChar w:fldCharType="begin"/>
      </w:r>
      <w:r>
        <w:rPr>
          <w:rFonts w:asciiTheme="minorHAnsi" w:hAnsiTheme="minorHAnsi"/>
          <w:b w:val="0"/>
          <w:bCs w:val="0"/>
          <w:caps w:val="0"/>
          <w:color w:val="4F81BD" w:themeColor="accent1"/>
        </w:rPr>
        <w:instrText xml:space="preserve"> TOC \o "1-4" \h \z \u </w:instrText>
      </w:r>
      <w:r>
        <w:rPr>
          <w:rFonts w:asciiTheme="minorHAnsi" w:hAnsiTheme="minorHAnsi"/>
          <w:b w:val="0"/>
          <w:bCs w:val="0"/>
          <w:caps w:val="0"/>
          <w:color w:val="4F81BD" w:themeColor="accent1"/>
        </w:rPr>
        <w:fldChar w:fldCharType="separate"/>
      </w:r>
      <w:hyperlink w:anchor="_Toc446490989" w:history="1">
        <w:r w:rsidR="00055BCC" w:rsidRPr="00286954">
          <w:rPr>
            <w:rStyle w:val="Hyperlink"/>
          </w:rPr>
          <w:t>1</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Vorwort</w:t>
        </w:r>
        <w:r w:rsidR="00055BCC">
          <w:rPr>
            <w:webHidden/>
          </w:rPr>
          <w:tab/>
        </w:r>
        <w:r w:rsidR="00055BCC">
          <w:rPr>
            <w:webHidden/>
          </w:rPr>
          <w:fldChar w:fldCharType="begin"/>
        </w:r>
        <w:r w:rsidR="00055BCC">
          <w:rPr>
            <w:webHidden/>
          </w:rPr>
          <w:instrText xml:space="preserve"> PAGEREF _Toc446490989 \h </w:instrText>
        </w:r>
        <w:r w:rsidR="00055BCC">
          <w:rPr>
            <w:webHidden/>
          </w:rPr>
        </w:r>
        <w:r w:rsidR="00055BCC">
          <w:rPr>
            <w:webHidden/>
          </w:rPr>
          <w:fldChar w:fldCharType="separate"/>
        </w:r>
        <w:r w:rsidR="00107909">
          <w:rPr>
            <w:webHidden/>
          </w:rPr>
          <w:t>5</w:t>
        </w:r>
        <w:r w:rsidR="00055BCC">
          <w:rPr>
            <w:webHidden/>
          </w:rPr>
          <w:fldChar w:fldCharType="end"/>
        </w:r>
      </w:hyperlink>
    </w:p>
    <w:p w14:paraId="36823F91" w14:textId="77777777" w:rsidR="00055BCC" w:rsidRDefault="00E92DC0">
      <w:pPr>
        <w:pStyle w:val="Verzeichnis1"/>
        <w:rPr>
          <w:rFonts w:asciiTheme="minorHAnsi" w:eastAsiaTheme="minorEastAsia" w:hAnsiTheme="minorHAnsi"/>
          <w:b w:val="0"/>
          <w:bCs w:val="0"/>
          <w:caps w:val="0"/>
          <w:color w:val="auto"/>
          <w:sz w:val="22"/>
          <w:szCs w:val="22"/>
          <w:lang w:eastAsia="de-CH"/>
        </w:rPr>
      </w:pPr>
      <w:hyperlink w:anchor="_Toc446490990" w:history="1">
        <w:r w:rsidR="00055BCC" w:rsidRPr="00286954">
          <w:rPr>
            <w:rStyle w:val="Hyperlink"/>
          </w:rPr>
          <w:t>2</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Teil 1 – Umfeld und Ablauf der IPA</w:t>
        </w:r>
        <w:r w:rsidR="00055BCC">
          <w:rPr>
            <w:webHidden/>
          </w:rPr>
          <w:tab/>
        </w:r>
        <w:r w:rsidR="00055BCC">
          <w:rPr>
            <w:webHidden/>
          </w:rPr>
          <w:fldChar w:fldCharType="begin"/>
        </w:r>
        <w:r w:rsidR="00055BCC">
          <w:rPr>
            <w:webHidden/>
          </w:rPr>
          <w:instrText xml:space="preserve"> PAGEREF _Toc446490990 \h </w:instrText>
        </w:r>
        <w:r w:rsidR="00055BCC">
          <w:rPr>
            <w:webHidden/>
          </w:rPr>
        </w:r>
        <w:r w:rsidR="00055BCC">
          <w:rPr>
            <w:webHidden/>
          </w:rPr>
          <w:fldChar w:fldCharType="separate"/>
        </w:r>
        <w:r w:rsidR="00107909">
          <w:rPr>
            <w:webHidden/>
          </w:rPr>
          <w:t>6</w:t>
        </w:r>
        <w:r w:rsidR="00055BCC">
          <w:rPr>
            <w:webHidden/>
          </w:rPr>
          <w:fldChar w:fldCharType="end"/>
        </w:r>
      </w:hyperlink>
    </w:p>
    <w:p w14:paraId="3DCD70C6"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0991" w:history="1">
        <w:r w:rsidR="00055BCC" w:rsidRPr="00286954">
          <w:rPr>
            <w:rStyle w:val="Hyperlink"/>
            <w:noProof/>
          </w:rPr>
          <w:t>2.1</w:t>
        </w:r>
        <w:r w:rsidR="00055BCC">
          <w:rPr>
            <w:rFonts w:eastAsiaTheme="minorEastAsia"/>
            <w:smallCaps w:val="0"/>
            <w:noProof/>
            <w:sz w:val="22"/>
            <w:szCs w:val="22"/>
            <w:lang w:eastAsia="de-CH"/>
          </w:rPr>
          <w:tab/>
        </w:r>
        <w:r w:rsidR="00055BCC" w:rsidRPr="00286954">
          <w:rPr>
            <w:rStyle w:val="Hyperlink"/>
            <w:noProof/>
          </w:rPr>
          <w:t>Ausgangslage</w:t>
        </w:r>
        <w:r w:rsidR="00055BCC">
          <w:rPr>
            <w:noProof/>
            <w:webHidden/>
          </w:rPr>
          <w:tab/>
        </w:r>
        <w:r w:rsidR="00055BCC">
          <w:rPr>
            <w:noProof/>
            <w:webHidden/>
          </w:rPr>
          <w:fldChar w:fldCharType="begin"/>
        </w:r>
        <w:r w:rsidR="00055BCC">
          <w:rPr>
            <w:noProof/>
            <w:webHidden/>
          </w:rPr>
          <w:instrText xml:space="preserve"> PAGEREF _Toc446490991 \h </w:instrText>
        </w:r>
        <w:r w:rsidR="00055BCC">
          <w:rPr>
            <w:noProof/>
            <w:webHidden/>
          </w:rPr>
        </w:r>
        <w:r w:rsidR="00055BCC">
          <w:rPr>
            <w:noProof/>
            <w:webHidden/>
          </w:rPr>
          <w:fldChar w:fldCharType="separate"/>
        </w:r>
        <w:r w:rsidR="00107909">
          <w:rPr>
            <w:noProof/>
            <w:webHidden/>
          </w:rPr>
          <w:t>6</w:t>
        </w:r>
        <w:r w:rsidR="00055BCC">
          <w:rPr>
            <w:noProof/>
            <w:webHidden/>
          </w:rPr>
          <w:fldChar w:fldCharType="end"/>
        </w:r>
      </w:hyperlink>
    </w:p>
    <w:p w14:paraId="0D6C2045"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0992" w:history="1">
        <w:r w:rsidR="00055BCC" w:rsidRPr="00286954">
          <w:rPr>
            <w:rStyle w:val="Hyperlink"/>
            <w:noProof/>
          </w:rPr>
          <w:t>2.2</w:t>
        </w:r>
        <w:r w:rsidR="00055BCC">
          <w:rPr>
            <w:rFonts w:eastAsiaTheme="minorEastAsia"/>
            <w:smallCaps w:val="0"/>
            <w:noProof/>
            <w:sz w:val="22"/>
            <w:szCs w:val="22"/>
            <w:lang w:eastAsia="de-CH"/>
          </w:rPr>
          <w:tab/>
        </w:r>
        <w:r w:rsidR="00055BCC" w:rsidRPr="00286954">
          <w:rPr>
            <w:rStyle w:val="Hyperlink"/>
            <w:noProof/>
          </w:rPr>
          <w:t>Detaillierte Aufgabenstellung</w:t>
        </w:r>
        <w:r w:rsidR="00055BCC">
          <w:rPr>
            <w:noProof/>
            <w:webHidden/>
          </w:rPr>
          <w:tab/>
        </w:r>
        <w:r w:rsidR="00055BCC">
          <w:rPr>
            <w:noProof/>
            <w:webHidden/>
          </w:rPr>
          <w:fldChar w:fldCharType="begin"/>
        </w:r>
        <w:r w:rsidR="00055BCC">
          <w:rPr>
            <w:noProof/>
            <w:webHidden/>
          </w:rPr>
          <w:instrText xml:space="preserve"> PAGEREF _Toc446490992 \h </w:instrText>
        </w:r>
        <w:r w:rsidR="00055BCC">
          <w:rPr>
            <w:noProof/>
            <w:webHidden/>
          </w:rPr>
        </w:r>
        <w:r w:rsidR="00055BCC">
          <w:rPr>
            <w:noProof/>
            <w:webHidden/>
          </w:rPr>
          <w:fldChar w:fldCharType="separate"/>
        </w:r>
        <w:r w:rsidR="00107909">
          <w:rPr>
            <w:noProof/>
            <w:webHidden/>
          </w:rPr>
          <w:t>7</w:t>
        </w:r>
        <w:r w:rsidR="00055BCC">
          <w:rPr>
            <w:noProof/>
            <w:webHidden/>
          </w:rPr>
          <w:fldChar w:fldCharType="end"/>
        </w:r>
      </w:hyperlink>
    </w:p>
    <w:p w14:paraId="081E9D5C"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0993" w:history="1">
        <w:r w:rsidR="00055BCC" w:rsidRPr="00286954">
          <w:rPr>
            <w:rStyle w:val="Hyperlink"/>
            <w:noProof/>
          </w:rPr>
          <w:t>2.3</w:t>
        </w:r>
        <w:r w:rsidR="00055BCC">
          <w:rPr>
            <w:rFonts w:eastAsiaTheme="minorEastAsia"/>
            <w:smallCaps w:val="0"/>
            <w:noProof/>
            <w:sz w:val="22"/>
            <w:szCs w:val="22"/>
            <w:lang w:eastAsia="de-CH"/>
          </w:rPr>
          <w:tab/>
        </w:r>
        <w:r w:rsidR="00055BCC" w:rsidRPr="00286954">
          <w:rPr>
            <w:rStyle w:val="Hyperlink"/>
            <w:noProof/>
          </w:rPr>
          <w:t>Mittel und Methoden</w:t>
        </w:r>
        <w:r w:rsidR="00055BCC">
          <w:rPr>
            <w:noProof/>
            <w:webHidden/>
          </w:rPr>
          <w:tab/>
        </w:r>
        <w:r w:rsidR="00055BCC">
          <w:rPr>
            <w:noProof/>
            <w:webHidden/>
          </w:rPr>
          <w:fldChar w:fldCharType="begin"/>
        </w:r>
        <w:r w:rsidR="00055BCC">
          <w:rPr>
            <w:noProof/>
            <w:webHidden/>
          </w:rPr>
          <w:instrText xml:space="preserve"> PAGEREF _Toc446490993 \h </w:instrText>
        </w:r>
        <w:r w:rsidR="00055BCC">
          <w:rPr>
            <w:noProof/>
            <w:webHidden/>
          </w:rPr>
        </w:r>
        <w:r w:rsidR="00055BCC">
          <w:rPr>
            <w:noProof/>
            <w:webHidden/>
          </w:rPr>
          <w:fldChar w:fldCharType="separate"/>
        </w:r>
        <w:r w:rsidR="00107909">
          <w:rPr>
            <w:noProof/>
            <w:webHidden/>
          </w:rPr>
          <w:t>8</w:t>
        </w:r>
        <w:r w:rsidR="00055BCC">
          <w:rPr>
            <w:noProof/>
            <w:webHidden/>
          </w:rPr>
          <w:fldChar w:fldCharType="end"/>
        </w:r>
      </w:hyperlink>
    </w:p>
    <w:p w14:paraId="19877EEF"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0994" w:history="1">
        <w:r w:rsidR="00055BCC" w:rsidRPr="00286954">
          <w:rPr>
            <w:rStyle w:val="Hyperlink"/>
            <w:noProof/>
          </w:rPr>
          <w:t>2.4</w:t>
        </w:r>
        <w:r w:rsidR="00055BCC">
          <w:rPr>
            <w:rFonts w:eastAsiaTheme="minorEastAsia"/>
            <w:smallCaps w:val="0"/>
            <w:noProof/>
            <w:sz w:val="22"/>
            <w:szCs w:val="22"/>
            <w:lang w:eastAsia="de-CH"/>
          </w:rPr>
          <w:tab/>
        </w:r>
        <w:r w:rsidR="00055BCC" w:rsidRPr="00286954">
          <w:rPr>
            <w:rStyle w:val="Hyperlink"/>
            <w:noProof/>
          </w:rPr>
          <w:t>Projektorganisation</w:t>
        </w:r>
        <w:r w:rsidR="00055BCC">
          <w:rPr>
            <w:noProof/>
            <w:webHidden/>
          </w:rPr>
          <w:tab/>
        </w:r>
        <w:r w:rsidR="00055BCC">
          <w:rPr>
            <w:noProof/>
            <w:webHidden/>
          </w:rPr>
          <w:fldChar w:fldCharType="begin"/>
        </w:r>
        <w:r w:rsidR="00055BCC">
          <w:rPr>
            <w:noProof/>
            <w:webHidden/>
          </w:rPr>
          <w:instrText xml:space="preserve"> PAGEREF _Toc446490994 \h </w:instrText>
        </w:r>
        <w:r w:rsidR="00055BCC">
          <w:rPr>
            <w:noProof/>
            <w:webHidden/>
          </w:rPr>
        </w:r>
        <w:r w:rsidR="00055BCC">
          <w:rPr>
            <w:noProof/>
            <w:webHidden/>
          </w:rPr>
          <w:fldChar w:fldCharType="separate"/>
        </w:r>
        <w:r w:rsidR="00107909">
          <w:rPr>
            <w:noProof/>
            <w:webHidden/>
          </w:rPr>
          <w:t>9</w:t>
        </w:r>
        <w:r w:rsidR="00055BCC">
          <w:rPr>
            <w:noProof/>
            <w:webHidden/>
          </w:rPr>
          <w:fldChar w:fldCharType="end"/>
        </w:r>
      </w:hyperlink>
    </w:p>
    <w:p w14:paraId="7E1D4640"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0995" w:history="1">
        <w:r w:rsidR="00055BCC" w:rsidRPr="00286954">
          <w:rPr>
            <w:rStyle w:val="Hyperlink"/>
            <w:noProof/>
          </w:rPr>
          <w:t>2.5</w:t>
        </w:r>
        <w:r w:rsidR="00055BCC">
          <w:rPr>
            <w:rFonts w:eastAsiaTheme="minorEastAsia"/>
            <w:smallCaps w:val="0"/>
            <w:noProof/>
            <w:sz w:val="22"/>
            <w:szCs w:val="22"/>
            <w:lang w:eastAsia="de-CH"/>
          </w:rPr>
          <w:tab/>
        </w:r>
        <w:r w:rsidR="00055BCC" w:rsidRPr="00286954">
          <w:rPr>
            <w:rStyle w:val="Hyperlink"/>
            <w:noProof/>
          </w:rPr>
          <w:t>Vorkenntnisse</w:t>
        </w:r>
        <w:r w:rsidR="00055BCC">
          <w:rPr>
            <w:noProof/>
            <w:webHidden/>
          </w:rPr>
          <w:tab/>
        </w:r>
        <w:r w:rsidR="00055BCC">
          <w:rPr>
            <w:noProof/>
            <w:webHidden/>
          </w:rPr>
          <w:fldChar w:fldCharType="begin"/>
        </w:r>
        <w:r w:rsidR="00055BCC">
          <w:rPr>
            <w:noProof/>
            <w:webHidden/>
          </w:rPr>
          <w:instrText xml:space="preserve"> PAGEREF _Toc446490995 \h </w:instrText>
        </w:r>
        <w:r w:rsidR="00055BCC">
          <w:rPr>
            <w:noProof/>
            <w:webHidden/>
          </w:rPr>
        </w:r>
        <w:r w:rsidR="00055BCC">
          <w:rPr>
            <w:noProof/>
            <w:webHidden/>
          </w:rPr>
          <w:fldChar w:fldCharType="separate"/>
        </w:r>
        <w:r w:rsidR="00107909">
          <w:rPr>
            <w:noProof/>
            <w:webHidden/>
          </w:rPr>
          <w:t>10</w:t>
        </w:r>
        <w:r w:rsidR="00055BCC">
          <w:rPr>
            <w:noProof/>
            <w:webHidden/>
          </w:rPr>
          <w:fldChar w:fldCharType="end"/>
        </w:r>
      </w:hyperlink>
    </w:p>
    <w:p w14:paraId="441D04A1"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0996" w:history="1">
        <w:r w:rsidR="00055BCC" w:rsidRPr="00286954">
          <w:rPr>
            <w:rStyle w:val="Hyperlink"/>
            <w:noProof/>
          </w:rPr>
          <w:t>2.6</w:t>
        </w:r>
        <w:r w:rsidR="00055BCC">
          <w:rPr>
            <w:rFonts w:eastAsiaTheme="minorEastAsia"/>
            <w:smallCaps w:val="0"/>
            <w:noProof/>
            <w:sz w:val="22"/>
            <w:szCs w:val="22"/>
            <w:lang w:eastAsia="de-CH"/>
          </w:rPr>
          <w:tab/>
        </w:r>
        <w:r w:rsidR="00055BCC" w:rsidRPr="00286954">
          <w:rPr>
            <w:rStyle w:val="Hyperlink"/>
            <w:noProof/>
          </w:rPr>
          <w:t>Versionisierung / Backup</w:t>
        </w:r>
        <w:r w:rsidR="00055BCC">
          <w:rPr>
            <w:noProof/>
            <w:webHidden/>
          </w:rPr>
          <w:tab/>
        </w:r>
        <w:r w:rsidR="00055BCC">
          <w:rPr>
            <w:noProof/>
            <w:webHidden/>
          </w:rPr>
          <w:fldChar w:fldCharType="begin"/>
        </w:r>
        <w:r w:rsidR="00055BCC">
          <w:rPr>
            <w:noProof/>
            <w:webHidden/>
          </w:rPr>
          <w:instrText xml:space="preserve"> PAGEREF _Toc446490996 \h </w:instrText>
        </w:r>
        <w:r w:rsidR="00055BCC">
          <w:rPr>
            <w:noProof/>
            <w:webHidden/>
          </w:rPr>
        </w:r>
        <w:r w:rsidR="00055BCC">
          <w:rPr>
            <w:noProof/>
            <w:webHidden/>
          </w:rPr>
          <w:fldChar w:fldCharType="separate"/>
        </w:r>
        <w:r w:rsidR="00107909">
          <w:rPr>
            <w:noProof/>
            <w:webHidden/>
          </w:rPr>
          <w:t>10</w:t>
        </w:r>
        <w:r w:rsidR="00055BCC">
          <w:rPr>
            <w:noProof/>
            <w:webHidden/>
          </w:rPr>
          <w:fldChar w:fldCharType="end"/>
        </w:r>
      </w:hyperlink>
    </w:p>
    <w:p w14:paraId="2847663D"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0997" w:history="1">
        <w:r w:rsidR="00055BCC" w:rsidRPr="00286954">
          <w:rPr>
            <w:rStyle w:val="Hyperlink"/>
            <w:noProof/>
          </w:rPr>
          <w:t>2.7</w:t>
        </w:r>
        <w:r w:rsidR="00055BCC">
          <w:rPr>
            <w:rFonts w:eastAsiaTheme="minorEastAsia"/>
            <w:smallCaps w:val="0"/>
            <w:noProof/>
            <w:sz w:val="22"/>
            <w:szCs w:val="22"/>
            <w:lang w:eastAsia="de-CH"/>
          </w:rPr>
          <w:tab/>
        </w:r>
        <w:r w:rsidR="00055BCC" w:rsidRPr="00286954">
          <w:rPr>
            <w:rStyle w:val="Hyperlink"/>
            <w:noProof/>
          </w:rPr>
          <w:t>Zeitplan</w:t>
        </w:r>
        <w:r w:rsidR="00055BCC">
          <w:rPr>
            <w:noProof/>
            <w:webHidden/>
          </w:rPr>
          <w:tab/>
        </w:r>
        <w:r w:rsidR="00055BCC">
          <w:rPr>
            <w:noProof/>
            <w:webHidden/>
          </w:rPr>
          <w:fldChar w:fldCharType="begin"/>
        </w:r>
        <w:r w:rsidR="00055BCC">
          <w:rPr>
            <w:noProof/>
            <w:webHidden/>
          </w:rPr>
          <w:instrText xml:space="preserve"> PAGEREF _Toc446490997 \h </w:instrText>
        </w:r>
        <w:r w:rsidR="00055BCC">
          <w:rPr>
            <w:noProof/>
            <w:webHidden/>
          </w:rPr>
        </w:r>
        <w:r w:rsidR="00055BCC">
          <w:rPr>
            <w:noProof/>
            <w:webHidden/>
          </w:rPr>
          <w:fldChar w:fldCharType="separate"/>
        </w:r>
        <w:r w:rsidR="00107909">
          <w:rPr>
            <w:noProof/>
            <w:webHidden/>
          </w:rPr>
          <w:t>11</w:t>
        </w:r>
        <w:r w:rsidR="00055BCC">
          <w:rPr>
            <w:noProof/>
            <w:webHidden/>
          </w:rPr>
          <w:fldChar w:fldCharType="end"/>
        </w:r>
      </w:hyperlink>
    </w:p>
    <w:p w14:paraId="5629EC27"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0998" w:history="1">
        <w:r w:rsidR="00055BCC" w:rsidRPr="00286954">
          <w:rPr>
            <w:rStyle w:val="Hyperlink"/>
            <w:noProof/>
          </w:rPr>
          <w:t>2.8</w:t>
        </w:r>
        <w:r w:rsidR="00055BCC">
          <w:rPr>
            <w:rFonts w:eastAsiaTheme="minorEastAsia"/>
            <w:smallCaps w:val="0"/>
            <w:noProof/>
            <w:sz w:val="22"/>
            <w:szCs w:val="22"/>
            <w:lang w:eastAsia="de-CH"/>
          </w:rPr>
          <w:tab/>
        </w:r>
        <w:r w:rsidR="00055BCC" w:rsidRPr="00286954">
          <w:rPr>
            <w:rStyle w:val="Hyperlink"/>
            <w:noProof/>
          </w:rPr>
          <w:t>Journal</w:t>
        </w:r>
        <w:r w:rsidR="00055BCC">
          <w:rPr>
            <w:noProof/>
            <w:webHidden/>
          </w:rPr>
          <w:tab/>
        </w:r>
        <w:r w:rsidR="00055BCC">
          <w:rPr>
            <w:noProof/>
            <w:webHidden/>
          </w:rPr>
          <w:fldChar w:fldCharType="begin"/>
        </w:r>
        <w:r w:rsidR="00055BCC">
          <w:rPr>
            <w:noProof/>
            <w:webHidden/>
          </w:rPr>
          <w:instrText xml:space="preserve"> PAGEREF _Toc446490998 \h </w:instrText>
        </w:r>
        <w:r w:rsidR="00055BCC">
          <w:rPr>
            <w:noProof/>
            <w:webHidden/>
          </w:rPr>
        </w:r>
        <w:r w:rsidR="00055BCC">
          <w:rPr>
            <w:noProof/>
            <w:webHidden/>
          </w:rPr>
          <w:fldChar w:fldCharType="separate"/>
        </w:r>
        <w:r w:rsidR="00107909">
          <w:rPr>
            <w:noProof/>
            <w:webHidden/>
          </w:rPr>
          <w:t>12</w:t>
        </w:r>
        <w:r w:rsidR="00055BCC">
          <w:rPr>
            <w:noProof/>
            <w:webHidden/>
          </w:rPr>
          <w:fldChar w:fldCharType="end"/>
        </w:r>
      </w:hyperlink>
    </w:p>
    <w:p w14:paraId="215584A3" w14:textId="77777777" w:rsidR="00055BCC" w:rsidRDefault="00E92DC0">
      <w:pPr>
        <w:pStyle w:val="Verzeichnis1"/>
        <w:rPr>
          <w:rFonts w:asciiTheme="minorHAnsi" w:eastAsiaTheme="minorEastAsia" w:hAnsiTheme="minorHAnsi"/>
          <w:b w:val="0"/>
          <w:bCs w:val="0"/>
          <w:caps w:val="0"/>
          <w:color w:val="auto"/>
          <w:sz w:val="22"/>
          <w:szCs w:val="22"/>
          <w:lang w:eastAsia="de-CH"/>
        </w:rPr>
      </w:pPr>
      <w:hyperlink w:anchor="_Toc446490999" w:history="1">
        <w:r w:rsidR="00055BCC" w:rsidRPr="00286954">
          <w:rPr>
            <w:rStyle w:val="Hyperlink"/>
          </w:rPr>
          <w:t>3</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Teil 2 – Projekt</w:t>
        </w:r>
        <w:r w:rsidR="00055BCC">
          <w:rPr>
            <w:webHidden/>
          </w:rPr>
          <w:tab/>
        </w:r>
        <w:r w:rsidR="00055BCC">
          <w:rPr>
            <w:webHidden/>
          </w:rPr>
          <w:fldChar w:fldCharType="begin"/>
        </w:r>
        <w:r w:rsidR="00055BCC">
          <w:rPr>
            <w:webHidden/>
          </w:rPr>
          <w:instrText xml:space="preserve"> PAGEREF _Toc446490999 \h </w:instrText>
        </w:r>
        <w:r w:rsidR="00055BCC">
          <w:rPr>
            <w:webHidden/>
          </w:rPr>
        </w:r>
        <w:r w:rsidR="00055BCC">
          <w:rPr>
            <w:webHidden/>
          </w:rPr>
          <w:fldChar w:fldCharType="separate"/>
        </w:r>
        <w:r w:rsidR="00107909">
          <w:rPr>
            <w:webHidden/>
          </w:rPr>
          <w:t>22</w:t>
        </w:r>
        <w:r w:rsidR="00055BCC">
          <w:rPr>
            <w:webHidden/>
          </w:rPr>
          <w:fldChar w:fldCharType="end"/>
        </w:r>
      </w:hyperlink>
    </w:p>
    <w:p w14:paraId="68CE2D57"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00" w:history="1">
        <w:r w:rsidR="00055BCC" w:rsidRPr="00286954">
          <w:rPr>
            <w:rStyle w:val="Hyperlink"/>
            <w:noProof/>
          </w:rPr>
          <w:t>3.1</w:t>
        </w:r>
        <w:r w:rsidR="00055BCC">
          <w:rPr>
            <w:rFonts w:eastAsiaTheme="minorEastAsia"/>
            <w:smallCaps w:val="0"/>
            <w:noProof/>
            <w:sz w:val="22"/>
            <w:szCs w:val="22"/>
            <w:lang w:eastAsia="de-CH"/>
          </w:rPr>
          <w:tab/>
        </w:r>
        <w:r w:rsidR="00055BCC" w:rsidRPr="00286954">
          <w:rPr>
            <w:rStyle w:val="Hyperlink"/>
            <w:noProof/>
          </w:rPr>
          <w:t>Management Summary</w:t>
        </w:r>
        <w:r w:rsidR="00055BCC">
          <w:rPr>
            <w:noProof/>
            <w:webHidden/>
          </w:rPr>
          <w:tab/>
        </w:r>
        <w:r w:rsidR="00055BCC">
          <w:rPr>
            <w:noProof/>
            <w:webHidden/>
          </w:rPr>
          <w:fldChar w:fldCharType="begin"/>
        </w:r>
        <w:r w:rsidR="00055BCC">
          <w:rPr>
            <w:noProof/>
            <w:webHidden/>
          </w:rPr>
          <w:instrText xml:space="preserve"> PAGEREF _Toc446491000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48AE516D" w14:textId="77777777" w:rsidR="00055BCC" w:rsidRDefault="00E92DC0">
      <w:pPr>
        <w:pStyle w:val="Verzeichnis3"/>
        <w:tabs>
          <w:tab w:val="left" w:pos="1080"/>
          <w:tab w:val="right" w:leader="dot" w:pos="9062"/>
        </w:tabs>
        <w:rPr>
          <w:rFonts w:eastAsiaTheme="minorEastAsia"/>
          <w:iCs w:val="0"/>
          <w:noProof/>
          <w:sz w:val="22"/>
          <w:szCs w:val="22"/>
          <w:lang w:eastAsia="de-CH"/>
        </w:rPr>
      </w:pPr>
      <w:hyperlink w:anchor="_Toc446491001" w:history="1">
        <w:r w:rsidR="00055BCC" w:rsidRPr="00286954">
          <w:rPr>
            <w:rStyle w:val="Hyperlink"/>
            <w:noProof/>
          </w:rPr>
          <w:t>3.1.1</w:t>
        </w:r>
        <w:r w:rsidR="00055BCC">
          <w:rPr>
            <w:rFonts w:eastAsiaTheme="minorEastAsia"/>
            <w:iCs w:val="0"/>
            <w:noProof/>
            <w:sz w:val="22"/>
            <w:szCs w:val="22"/>
            <w:lang w:eastAsia="de-CH"/>
          </w:rPr>
          <w:tab/>
        </w:r>
        <w:r w:rsidR="00055BCC" w:rsidRPr="00286954">
          <w:rPr>
            <w:rStyle w:val="Hyperlink"/>
            <w:noProof/>
          </w:rPr>
          <w:t>Ausgangssituation</w:t>
        </w:r>
        <w:r w:rsidR="00055BCC">
          <w:rPr>
            <w:noProof/>
            <w:webHidden/>
          </w:rPr>
          <w:tab/>
        </w:r>
        <w:r w:rsidR="00055BCC">
          <w:rPr>
            <w:noProof/>
            <w:webHidden/>
          </w:rPr>
          <w:fldChar w:fldCharType="begin"/>
        </w:r>
        <w:r w:rsidR="00055BCC">
          <w:rPr>
            <w:noProof/>
            <w:webHidden/>
          </w:rPr>
          <w:instrText xml:space="preserve"> PAGEREF _Toc446491001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62768EDF" w14:textId="77777777" w:rsidR="00055BCC" w:rsidRDefault="00E92DC0">
      <w:pPr>
        <w:pStyle w:val="Verzeichnis3"/>
        <w:tabs>
          <w:tab w:val="left" w:pos="1080"/>
          <w:tab w:val="right" w:leader="dot" w:pos="9062"/>
        </w:tabs>
        <w:rPr>
          <w:rFonts w:eastAsiaTheme="minorEastAsia"/>
          <w:iCs w:val="0"/>
          <w:noProof/>
          <w:sz w:val="22"/>
          <w:szCs w:val="22"/>
          <w:lang w:eastAsia="de-CH"/>
        </w:rPr>
      </w:pPr>
      <w:hyperlink w:anchor="_Toc446491002" w:history="1">
        <w:r w:rsidR="00055BCC" w:rsidRPr="00286954">
          <w:rPr>
            <w:rStyle w:val="Hyperlink"/>
            <w:noProof/>
          </w:rPr>
          <w:t>3.1.2</w:t>
        </w:r>
        <w:r w:rsidR="00055BCC">
          <w:rPr>
            <w:rFonts w:eastAsiaTheme="minorEastAsia"/>
            <w:iCs w:val="0"/>
            <w:noProof/>
            <w:sz w:val="22"/>
            <w:szCs w:val="22"/>
            <w:lang w:eastAsia="de-CH"/>
          </w:rPr>
          <w:tab/>
        </w:r>
        <w:r w:rsidR="00055BCC" w:rsidRPr="00286954">
          <w:rPr>
            <w:rStyle w:val="Hyperlink"/>
            <w:noProof/>
          </w:rPr>
          <w:t>Umsetzung</w:t>
        </w:r>
        <w:r w:rsidR="00055BCC">
          <w:rPr>
            <w:noProof/>
            <w:webHidden/>
          </w:rPr>
          <w:tab/>
        </w:r>
        <w:r w:rsidR="00055BCC">
          <w:rPr>
            <w:noProof/>
            <w:webHidden/>
          </w:rPr>
          <w:fldChar w:fldCharType="begin"/>
        </w:r>
        <w:r w:rsidR="00055BCC">
          <w:rPr>
            <w:noProof/>
            <w:webHidden/>
          </w:rPr>
          <w:instrText xml:space="preserve"> PAGEREF _Toc446491002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7953FDC4" w14:textId="77777777" w:rsidR="00055BCC" w:rsidRDefault="00E92DC0">
      <w:pPr>
        <w:pStyle w:val="Verzeichnis3"/>
        <w:tabs>
          <w:tab w:val="left" w:pos="1080"/>
          <w:tab w:val="right" w:leader="dot" w:pos="9062"/>
        </w:tabs>
        <w:rPr>
          <w:rFonts w:eastAsiaTheme="minorEastAsia"/>
          <w:iCs w:val="0"/>
          <w:noProof/>
          <w:sz w:val="22"/>
          <w:szCs w:val="22"/>
          <w:lang w:eastAsia="de-CH"/>
        </w:rPr>
      </w:pPr>
      <w:hyperlink w:anchor="_Toc446491003" w:history="1">
        <w:r w:rsidR="00055BCC" w:rsidRPr="00286954">
          <w:rPr>
            <w:rStyle w:val="Hyperlink"/>
            <w:noProof/>
          </w:rPr>
          <w:t>3.1.3</w:t>
        </w:r>
        <w:r w:rsidR="00055BCC">
          <w:rPr>
            <w:rFonts w:eastAsiaTheme="minorEastAsia"/>
            <w:iCs w:val="0"/>
            <w:noProof/>
            <w:sz w:val="22"/>
            <w:szCs w:val="22"/>
            <w:lang w:eastAsia="de-CH"/>
          </w:rPr>
          <w:tab/>
        </w:r>
        <w:r w:rsidR="00055BCC" w:rsidRPr="00286954">
          <w:rPr>
            <w:rStyle w:val="Hyperlink"/>
            <w:noProof/>
          </w:rPr>
          <w:t>Ergebnis</w:t>
        </w:r>
        <w:r w:rsidR="00055BCC">
          <w:rPr>
            <w:noProof/>
            <w:webHidden/>
          </w:rPr>
          <w:tab/>
        </w:r>
        <w:r w:rsidR="00055BCC">
          <w:rPr>
            <w:noProof/>
            <w:webHidden/>
          </w:rPr>
          <w:fldChar w:fldCharType="begin"/>
        </w:r>
        <w:r w:rsidR="00055BCC">
          <w:rPr>
            <w:noProof/>
            <w:webHidden/>
          </w:rPr>
          <w:instrText xml:space="preserve"> PAGEREF _Toc446491003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263B329A"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04" w:history="1">
        <w:r w:rsidR="00055BCC" w:rsidRPr="00286954">
          <w:rPr>
            <w:rStyle w:val="Hyperlink"/>
            <w:noProof/>
          </w:rPr>
          <w:t>3.2</w:t>
        </w:r>
        <w:r w:rsidR="00055BCC">
          <w:rPr>
            <w:rFonts w:eastAsiaTheme="minorEastAsia"/>
            <w:smallCaps w:val="0"/>
            <w:noProof/>
            <w:sz w:val="22"/>
            <w:szCs w:val="22"/>
            <w:lang w:eastAsia="de-CH"/>
          </w:rPr>
          <w:tab/>
        </w:r>
        <w:r w:rsidR="00055BCC" w:rsidRPr="00286954">
          <w:rPr>
            <w:rStyle w:val="Hyperlink"/>
            <w:noProof/>
          </w:rPr>
          <w:t>Projektmanagement und Planung</w:t>
        </w:r>
        <w:r w:rsidR="00055BCC">
          <w:rPr>
            <w:noProof/>
            <w:webHidden/>
          </w:rPr>
          <w:tab/>
        </w:r>
        <w:r w:rsidR="00055BCC">
          <w:rPr>
            <w:noProof/>
            <w:webHidden/>
          </w:rPr>
          <w:fldChar w:fldCharType="begin"/>
        </w:r>
        <w:r w:rsidR="00055BCC">
          <w:rPr>
            <w:noProof/>
            <w:webHidden/>
          </w:rPr>
          <w:instrText xml:space="preserve"> PAGEREF _Toc446491004 \h </w:instrText>
        </w:r>
        <w:r w:rsidR="00055BCC">
          <w:rPr>
            <w:noProof/>
            <w:webHidden/>
          </w:rPr>
        </w:r>
        <w:r w:rsidR="00055BCC">
          <w:rPr>
            <w:noProof/>
            <w:webHidden/>
          </w:rPr>
          <w:fldChar w:fldCharType="separate"/>
        </w:r>
        <w:r w:rsidR="00107909">
          <w:rPr>
            <w:noProof/>
            <w:webHidden/>
          </w:rPr>
          <w:t>23</w:t>
        </w:r>
        <w:r w:rsidR="00055BCC">
          <w:rPr>
            <w:noProof/>
            <w:webHidden/>
          </w:rPr>
          <w:fldChar w:fldCharType="end"/>
        </w:r>
      </w:hyperlink>
    </w:p>
    <w:p w14:paraId="48111516" w14:textId="77777777" w:rsidR="00055BCC" w:rsidRDefault="00E92DC0">
      <w:pPr>
        <w:pStyle w:val="Verzeichnis3"/>
        <w:tabs>
          <w:tab w:val="left" w:pos="1080"/>
          <w:tab w:val="right" w:leader="dot" w:pos="9062"/>
        </w:tabs>
        <w:rPr>
          <w:rFonts w:eastAsiaTheme="minorEastAsia"/>
          <w:iCs w:val="0"/>
          <w:noProof/>
          <w:sz w:val="22"/>
          <w:szCs w:val="22"/>
          <w:lang w:eastAsia="de-CH"/>
        </w:rPr>
      </w:pPr>
      <w:hyperlink w:anchor="_Toc446491005" w:history="1">
        <w:r w:rsidR="00055BCC" w:rsidRPr="00286954">
          <w:rPr>
            <w:rStyle w:val="Hyperlink"/>
            <w:noProof/>
          </w:rPr>
          <w:t>3.2.1</w:t>
        </w:r>
        <w:r w:rsidR="00055BCC">
          <w:rPr>
            <w:rFonts w:eastAsiaTheme="minorEastAsia"/>
            <w:iCs w:val="0"/>
            <w:noProof/>
            <w:sz w:val="22"/>
            <w:szCs w:val="22"/>
            <w:lang w:eastAsia="de-CH"/>
          </w:rPr>
          <w:tab/>
        </w:r>
        <w:r w:rsidR="00055BCC" w:rsidRPr="00286954">
          <w:rPr>
            <w:rStyle w:val="Hyperlink"/>
            <w:noProof/>
          </w:rPr>
          <w:t>Analyse</w:t>
        </w:r>
        <w:r w:rsidR="00055BCC">
          <w:rPr>
            <w:noProof/>
            <w:webHidden/>
          </w:rPr>
          <w:tab/>
        </w:r>
        <w:r w:rsidR="00055BCC">
          <w:rPr>
            <w:noProof/>
            <w:webHidden/>
          </w:rPr>
          <w:fldChar w:fldCharType="begin"/>
        </w:r>
        <w:r w:rsidR="00055BCC">
          <w:rPr>
            <w:noProof/>
            <w:webHidden/>
          </w:rPr>
          <w:instrText xml:space="preserve"> PAGEREF _Toc446491005 \h </w:instrText>
        </w:r>
        <w:r w:rsidR="00055BCC">
          <w:rPr>
            <w:noProof/>
            <w:webHidden/>
          </w:rPr>
        </w:r>
        <w:r w:rsidR="00055BCC">
          <w:rPr>
            <w:noProof/>
            <w:webHidden/>
          </w:rPr>
          <w:fldChar w:fldCharType="separate"/>
        </w:r>
        <w:r w:rsidR="00107909">
          <w:rPr>
            <w:noProof/>
            <w:webHidden/>
          </w:rPr>
          <w:t>23</w:t>
        </w:r>
        <w:r w:rsidR="00055BCC">
          <w:rPr>
            <w:noProof/>
            <w:webHidden/>
          </w:rPr>
          <w:fldChar w:fldCharType="end"/>
        </w:r>
      </w:hyperlink>
    </w:p>
    <w:p w14:paraId="5262D059"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06" w:history="1">
        <w:r w:rsidR="00055BCC" w:rsidRPr="00286954">
          <w:rPr>
            <w:rStyle w:val="Hyperlink"/>
            <w:noProof/>
          </w:rPr>
          <w:t>3.2.1.1</w:t>
        </w:r>
        <w:r w:rsidR="00055BCC">
          <w:rPr>
            <w:rFonts w:eastAsiaTheme="minorEastAsia"/>
            <w:noProof/>
            <w:sz w:val="22"/>
            <w:szCs w:val="22"/>
            <w:lang w:eastAsia="de-CH"/>
          </w:rPr>
          <w:tab/>
        </w:r>
        <w:r w:rsidR="00055BCC" w:rsidRPr="00286954">
          <w:rPr>
            <w:rStyle w:val="Hyperlink"/>
            <w:noProof/>
          </w:rPr>
          <w:t>Projektstruktur</w:t>
        </w:r>
        <w:r w:rsidR="00055BCC">
          <w:rPr>
            <w:noProof/>
            <w:webHidden/>
          </w:rPr>
          <w:tab/>
        </w:r>
        <w:r w:rsidR="00055BCC">
          <w:rPr>
            <w:noProof/>
            <w:webHidden/>
          </w:rPr>
          <w:fldChar w:fldCharType="begin"/>
        </w:r>
        <w:r w:rsidR="00055BCC">
          <w:rPr>
            <w:noProof/>
            <w:webHidden/>
          </w:rPr>
          <w:instrText xml:space="preserve"> PAGEREF _Toc446491006 \h </w:instrText>
        </w:r>
        <w:r w:rsidR="00055BCC">
          <w:rPr>
            <w:noProof/>
            <w:webHidden/>
          </w:rPr>
        </w:r>
        <w:r w:rsidR="00055BCC">
          <w:rPr>
            <w:noProof/>
            <w:webHidden/>
          </w:rPr>
          <w:fldChar w:fldCharType="separate"/>
        </w:r>
        <w:r w:rsidR="00107909">
          <w:rPr>
            <w:noProof/>
            <w:webHidden/>
          </w:rPr>
          <w:t>24</w:t>
        </w:r>
        <w:r w:rsidR="00055BCC">
          <w:rPr>
            <w:noProof/>
            <w:webHidden/>
          </w:rPr>
          <w:fldChar w:fldCharType="end"/>
        </w:r>
      </w:hyperlink>
    </w:p>
    <w:p w14:paraId="33DFBAA1" w14:textId="77777777" w:rsidR="00055BCC" w:rsidRDefault="00E92DC0">
      <w:pPr>
        <w:pStyle w:val="Verzeichnis3"/>
        <w:tabs>
          <w:tab w:val="left" w:pos="1080"/>
          <w:tab w:val="right" w:leader="dot" w:pos="9062"/>
        </w:tabs>
        <w:rPr>
          <w:rFonts w:eastAsiaTheme="minorEastAsia"/>
          <w:iCs w:val="0"/>
          <w:noProof/>
          <w:sz w:val="22"/>
          <w:szCs w:val="22"/>
          <w:lang w:eastAsia="de-CH"/>
        </w:rPr>
      </w:pPr>
      <w:hyperlink w:anchor="_Toc446491007" w:history="1">
        <w:r w:rsidR="00055BCC" w:rsidRPr="00286954">
          <w:rPr>
            <w:rStyle w:val="Hyperlink"/>
            <w:noProof/>
          </w:rPr>
          <w:t>3.2.2</w:t>
        </w:r>
        <w:r w:rsidR="00055BCC">
          <w:rPr>
            <w:rFonts w:eastAsiaTheme="minorEastAsia"/>
            <w:iCs w:val="0"/>
            <w:noProof/>
            <w:sz w:val="22"/>
            <w:szCs w:val="22"/>
            <w:lang w:eastAsia="de-CH"/>
          </w:rPr>
          <w:tab/>
        </w:r>
        <w:r w:rsidR="00055BCC" w:rsidRPr="00286954">
          <w:rPr>
            <w:rStyle w:val="Hyperlink"/>
            <w:noProof/>
          </w:rPr>
          <w:t>Design</w:t>
        </w:r>
        <w:r w:rsidR="00055BCC">
          <w:rPr>
            <w:noProof/>
            <w:webHidden/>
          </w:rPr>
          <w:tab/>
        </w:r>
        <w:r w:rsidR="00055BCC">
          <w:rPr>
            <w:noProof/>
            <w:webHidden/>
          </w:rPr>
          <w:fldChar w:fldCharType="begin"/>
        </w:r>
        <w:r w:rsidR="00055BCC">
          <w:rPr>
            <w:noProof/>
            <w:webHidden/>
          </w:rPr>
          <w:instrText xml:space="preserve"> PAGEREF _Toc446491007 \h </w:instrText>
        </w:r>
        <w:r w:rsidR="00055BCC">
          <w:rPr>
            <w:noProof/>
            <w:webHidden/>
          </w:rPr>
        </w:r>
        <w:r w:rsidR="00055BCC">
          <w:rPr>
            <w:noProof/>
            <w:webHidden/>
          </w:rPr>
          <w:fldChar w:fldCharType="separate"/>
        </w:r>
        <w:r w:rsidR="00107909">
          <w:rPr>
            <w:noProof/>
            <w:webHidden/>
          </w:rPr>
          <w:t>25</w:t>
        </w:r>
        <w:r w:rsidR="00055BCC">
          <w:rPr>
            <w:noProof/>
            <w:webHidden/>
          </w:rPr>
          <w:fldChar w:fldCharType="end"/>
        </w:r>
      </w:hyperlink>
    </w:p>
    <w:p w14:paraId="2907733A"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08" w:history="1">
        <w:r w:rsidR="00055BCC" w:rsidRPr="00286954">
          <w:rPr>
            <w:rStyle w:val="Hyperlink"/>
            <w:noProof/>
          </w:rPr>
          <w:t>3.2.2.1</w:t>
        </w:r>
        <w:r w:rsidR="00055BCC">
          <w:rPr>
            <w:rFonts w:eastAsiaTheme="minorEastAsia"/>
            <w:noProof/>
            <w:sz w:val="22"/>
            <w:szCs w:val="22"/>
            <w:lang w:eastAsia="de-CH"/>
          </w:rPr>
          <w:tab/>
        </w:r>
        <w:r w:rsidR="00055BCC" w:rsidRPr="00286954">
          <w:rPr>
            <w:rStyle w:val="Hyperlink"/>
            <w:noProof/>
          </w:rPr>
          <w:t>Datenbank</w:t>
        </w:r>
        <w:r w:rsidR="00055BCC">
          <w:rPr>
            <w:noProof/>
            <w:webHidden/>
          </w:rPr>
          <w:tab/>
        </w:r>
        <w:r w:rsidR="00055BCC">
          <w:rPr>
            <w:noProof/>
            <w:webHidden/>
          </w:rPr>
          <w:fldChar w:fldCharType="begin"/>
        </w:r>
        <w:r w:rsidR="00055BCC">
          <w:rPr>
            <w:noProof/>
            <w:webHidden/>
          </w:rPr>
          <w:instrText xml:space="preserve"> PAGEREF _Toc446491008 \h </w:instrText>
        </w:r>
        <w:r w:rsidR="00055BCC">
          <w:rPr>
            <w:noProof/>
            <w:webHidden/>
          </w:rPr>
        </w:r>
        <w:r w:rsidR="00055BCC">
          <w:rPr>
            <w:noProof/>
            <w:webHidden/>
          </w:rPr>
          <w:fldChar w:fldCharType="separate"/>
        </w:r>
        <w:r w:rsidR="00107909">
          <w:rPr>
            <w:noProof/>
            <w:webHidden/>
          </w:rPr>
          <w:t>25</w:t>
        </w:r>
        <w:r w:rsidR="00055BCC">
          <w:rPr>
            <w:noProof/>
            <w:webHidden/>
          </w:rPr>
          <w:fldChar w:fldCharType="end"/>
        </w:r>
      </w:hyperlink>
    </w:p>
    <w:p w14:paraId="1DDC4F84"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09" w:history="1">
        <w:r w:rsidR="00055BCC" w:rsidRPr="00286954">
          <w:rPr>
            <w:rStyle w:val="Hyperlink"/>
            <w:noProof/>
          </w:rPr>
          <w:t>3.2.2.2</w:t>
        </w:r>
        <w:r w:rsidR="00055BCC">
          <w:rPr>
            <w:rFonts w:eastAsiaTheme="minorEastAsia"/>
            <w:noProof/>
            <w:sz w:val="22"/>
            <w:szCs w:val="22"/>
            <w:lang w:eastAsia="de-CH"/>
          </w:rPr>
          <w:tab/>
        </w:r>
        <w:r w:rsidR="00055BCC" w:rsidRPr="00286954">
          <w:rPr>
            <w:rStyle w:val="Hyperlink"/>
            <w:noProof/>
          </w:rPr>
          <w:t>Ablauf</w:t>
        </w:r>
        <w:r w:rsidR="00055BCC">
          <w:rPr>
            <w:noProof/>
            <w:webHidden/>
          </w:rPr>
          <w:tab/>
        </w:r>
        <w:r w:rsidR="00055BCC">
          <w:rPr>
            <w:noProof/>
            <w:webHidden/>
          </w:rPr>
          <w:fldChar w:fldCharType="begin"/>
        </w:r>
        <w:r w:rsidR="00055BCC">
          <w:rPr>
            <w:noProof/>
            <w:webHidden/>
          </w:rPr>
          <w:instrText xml:space="preserve"> PAGEREF _Toc446491009 \h </w:instrText>
        </w:r>
        <w:r w:rsidR="00055BCC">
          <w:rPr>
            <w:noProof/>
            <w:webHidden/>
          </w:rPr>
        </w:r>
        <w:r w:rsidR="00055BCC">
          <w:rPr>
            <w:noProof/>
            <w:webHidden/>
          </w:rPr>
          <w:fldChar w:fldCharType="separate"/>
        </w:r>
        <w:r w:rsidR="00107909">
          <w:rPr>
            <w:noProof/>
            <w:webHidden/>
          </w:rPr>
          <w:t>27</w:t>
        </w:r>
        <w:r w:rsidR="00055BCC">
          <w:rPr>
            <w:noProof/>
            <w:webHidden/>
          </w:rPr>
          <w:fldChar w:fldCharType="end"/>
        </w:r>
      </w:hyperlink>
    </w:p>
    <w:p w14:paraId="27E32D75" w14:textId="77777777" w:rsidR="00055BCC" w:rsidRDefault="00E92DC0">
      <w:pPr>
        <w:pStyle w:val="Verzeichnis3"/>
        <w:tabs>
          <w:tab w:val="left" w:pos="1080"/>
          <w:tab w:val="right" w:leader="dot" w:pos="9062"/>
        </w:tabs>
        <w:rPr>
          <w:rFonts w:eastAsiaTheme="minorEastAsia"/>
          <w:iCs w:val="0"/>
          <w:noProof/>
          <w:sz w:val="22"/>
          <w:szCs w:val="22"/>
          <w:lang w:eastAsia="de-CH"/>
        </w:rPr>
      </w:pPr>
      <w:hyperlink w:anchor="_Toc446491010" w:history="1">
        <w:r w:rsidR="00055BCC" w:rsidRPr="00286954">
          <w:rPr>
            <w:rStyle w:val="Hyperlink"/>
            <w:noProof/>
          </w:rPr>
          <w:t>3.2.3</w:t>
        </w:r>
        <w:r w:rsidR="00055BCC">
          <w:rPr>
            <w:rFonts w:eastAsiaTheme="minorEastAsia"/>
            <w:iCs w:val="0"/>
            <w:noProof/>
            <w:sz w:val="22"/>
            <w:szCs w:val="22"/>
            <w:lang w:eastAsia="de-CH"/>
          </w:rPr>
          <w:tab/>
        </w:r>
        <w:r w:rsidR="00055BCC" w:rsidRPr="00286954">
          <w:rPr>
            <w:rStyle w:val="Hyperlink"/>
            <w:noProof/>
          </w:rPr>
          <w:t>Implementation</w:t>
        </w:r>
        <w:r w:rsidR="00055BCC">
          <w:rPr>
            <w:noProof/>
            <w:webHidden/>
          </w:rPr>
          <w:tab/>
        </w:r>
        <w:r w:rsidR="00055BCC">
          <w:rPr>
            <w:noProof/>
            <w:webHidden/>
          </w:rPr>
          <w:fldChar w:fldCharType="begin"/>
        </w:r>
        <w:r w:rsidR="00055BCC">
          <w:rPr>
            <w:noProof/>
            <w:webHidden/>
          </w:rPr>
          <w:instrText xml:space="preserve"> PAGEREF _Toc446491010 \h </w:instrText>
        </w:r>
        <w:r w:rsidR="00055BCC">
          <w:rPr>
            <w:noProof/>
            <w:webHidden/>
          </w:rPr>
        </w:r>
        <w:r w:rsidR="00055BCC">
          <w:rPr>
            <w:noProof/>
            <w:webHidden/>
          </w:rPr>
          <w:fldChar w:fldCharType="separate"/>
        </w:r>
        <w:r w:rsidR="00107909">
          <w:rPr>
            <w:noProof/>
            <w:webHidden/>
          </w:rPr>
          <w:t>29</w:t>
        </w:r>
        <w:r w:rsidR="00055BCC">
          <w:rPr>
            <w:noProof/>
            <w:webHidden/>
          </w:rPr>
          <w:fldChar w:fldCharType="end"/>
        </w:r>
      </w:hyperlink>
    </w:p>
    <w:p w14:paraId="5153A550"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11" w:history="1">
        <w:r w:rsidR="00055BCC" w:rsidRPr="00286954">
          <w:rPr>
            <w:rStyle w:val="Hyperlink"/>
            <w:noProof/>
          </w:rPr>
          <w:t>3.2.3.1</w:t>
        </w:r>
        <w:r w:rsidR="00055BCC">
          <w:rPr>
            <w:rFonts w:eastAsiaTheme="minorEastAsia"/>
            <w:noProof/>
            <w:sz w:val="22"/>
            <w:szCs w:val="22"/>
            <w:lang w:eastAsia="de-CH"/>
          </w:rPr>
          <w:tab/>
        </w:r>
        <w:r w:rsidR="00055BCC" w:rsidRPr="00286954">
          <w:rPr>
            <w:rStyle w:val="Hyperlink"/>
            <w:noProof/>
          </w:rPr>
          <w:t>Entity</w:t>
        </w:r>
        <w:r w:rsidR="00055BCC">
          <w:rPr>
            <w:noProof/>
            <w:webHidden/>
          </w:rPr>
          <w:tab/>
        </w:r>
        <w:r w:rsidR="00055BCC">
          <w:rPr>
            <w:noProof/>
            <w:webHidden/>
          </w:rPr>
          <w:fldChar w:fldCharType="begin"/>
        </w:r>
        <w:r w:rsidR="00055BCC">
          <w:rPr>
            <w:noProof/>
            <w:webHidden/>
          </w:rPr>
          <w:instrText xml:space="preserve"> PAGEREF _Toc446491011 \h </w:instrText>
        </w:r>
        <w:r w:rsidR="00055BCC">
          <w:rPr>
            <w:noProof/>
            <w:webHidden/>
          </w:rPr>
        </w:r>
        <w:r w:rsidR="00055BCC">
          <w:rPr>
            <w:noProof/>
            <w:webHidden/>
          </w:rPr>
          <w:fldChar w:fldCharType="separate"/>
        </w:r>
        <w:r w:rsidR="00107909">
          <w:rPr>
            <w:noProof/>
            <w:webHidden/>
          </w:rPr>
          <w:t>29</w:t>
        </w:r>
        <w:r w:rsidR="00055BCC">
          <w:rPr>
            <w:noProof/>
            <w:webHidden/>
          </w:rPr>
          <w:fldChar w:fldCharType="end"/>
        </w:r>
      </w:hyperlink>
    </w:p>
    <w:p w14:paraId="10F9D6AA"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12" w:history="1">
        <w:r w:rsidR="00055BCC" w:rsidRPr="00286954">
          <w:rPr>
            <w:rStyle w:val="Hyperlink"/>
            <w:noProof/>
          </w:rPr>
          <w:t>3.2.3.2</w:t>
        </w:r>
        <w:r w:rsidR="00055BCC">
          <w:rPr>
            <w:rFonts w:eastAsiaTheme="minorEastAsia"/>
            <w:noProof/>
            <w:sz w:val="22"/>
            <w:szCs w:val="22"/>
            <w:lang w:eastAsia="de-CH"/>
          </w:rPr>
          <w:tab/>
        </w:r>
        <w:r w:rsidR="00055BCC" w:rsidRPr="00286954">
          <w:rPr>
            <w:rStyle w:val="Hyperlink"/>
            <w:noProof/>
            <w:lang w:val="en-US"/>
          </w:rPr>
          <w:t>Data Access Object</w:t>
        </w:r>
        <w:r w:rsidR="00055BCC">
          <w:rPr>
            <w:noProof/>
            <w:webHidden/>
          </w:rPr>
          <w:tab/>
        </w:r>
        <w:r w:rsidR="00055BCC">
          <w:rPr>
            <w:noProof/>
            <w:webHidden/>
          </w:rPr>
          <w:fldChar w:fldCharType="begin"/>
        </w:r>
        <w:r w:rsidR="00055BCC">
          <w:rPr>
            <w:noProof/>
            <w:webHidden/>
          </w:rPr>
          <w:instrText xml:space="preserve"> PAGEREF _Toc446491012 \h </w:instrText>
        </w:r>
        <w:r w:rsidR="00055BCC">
          <w:rPr>
            <w:noProof/>
            <w:webHidden/>
          </w:rPr>
        </w:r>
        <w:r w:rsidR="00055BCC">
          <w:rPr>
            <w:noProof/>
            <w:webHidden/>
          </w:rPr>
          <w:fldChar w:fldCharType="separate"/>
        </w:r>
        <w:r w:rsidR="00107909">
          <w:rPr>
            <w:noProof/>
            <w:webHidden/>
          </w:rPr>
          <w:t>34</w:t>
        </w:r>
        <w:r w:rsidR="00055BCC">
          <w:rPr>
            <w:noProof/>
            <w:webHidden/>
          </w:rPr>
          <w:fldChar w:fldCharType="end"/>
        </w:r>
      </w:hyperlink>
    </w:p>
    <w:p w14:paraId="5BAD011C"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13" w:history="1">
        <w:r w:rsidR="00055BCC" w:rsidRPr="00286954">
          <w:rPr>
            <w:rStyle w:val="Hyperlink"/>
            <w:noProof/>
          </w:rPr>
          <w:t>3.2.3.3</w:t>
        </w:r>
        <w:r w:rsidR="00055BCC">
          <w:rPr>
            <w:rFonts w:eastAsiaTheme="minorEastAsia"/>
            <w:noProof/>
            <w:sz w:val="22"/>
            <w:szCs w:val="22"/>
            <w:lang w:eastAsia="de-CH"/>
          </w:rPr>
          <w:tab/>
        </w:r>
        <w:r w:rsidR="00055BCC" w:rsidRPr="00286954">
          <w:rPr>
            <w:rStyle w:val="Hyperlink"/>
            <w:noProof/>
          </w:rPr>
          <w:t>Static Data Accessor</w:t>
        </w:r>
        <w:r w:rsidR="00055BCC">
          <w:rPr>
            <w:noProof/>
            <w:webHidden/>
          </w:rPr>
          <w:tab/>
        </w:r>
        <w:r w:rsidR="00055BCC">
          <w:rPr>
            <w:noProof/>
            <w:webHidden/>
          </w:rPr>
          <w:fldChar w:fldCharType="begin"/>
        </w:r>
        <w:r w:rsidR="00055BCC">
          <w:rPr>
            <w:noProof/>
            <w:webHidden/>
          </w:rPr>
          <w:instrText xml:space="preserve"> PAGEREF _Toc446491013 \h </w:instrText>
        </w:r>
        <w:r w:rsidR="00055BCC">
          <w:rPr>
            <w:noProof/>
            <w:webHidden/>
          </w:rPr>
        </w:r>
        <w:r w:rsidR="00055BCC">
          <w:rPr>
            <w:noProof/>
            <w:webHidden/>
          </w:rPr>
          <w:fldChar w:fldCharType="separate"/>
        </w:r>
        <w:r w:rsidR="00107909">
          <w:rPr>
            <w:noProof/>
            <w:webHidden/>
          </w:rPr>
          <w:t>36</w:t>
        </w:r>
        <w:r w:rsidR="00055BCC">
          <w:rPr>
            <w:noProof/>
            <w:webHidden/>
          </w:rPr>
          <w:fldChar w:fldCharType="end"/>
        </w:r>
      </w:hyperlink>
    </w:p>
    <w:p w14:paraId="171088B5"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14" w:history="1">
        <w:r w:rsidR="00055BCC" w:rsidRPr="00286954">
          <w:rPr>
            <w:rStyle w:val="Hyperlink"/>
            <w:noProof/>
          </w:rPr>
          <w:t>3.2.3.4</w:t>
        </w:r>
        <w:r w:rsidR="00055BCC">
          <w:rPr>
            <w:rFonts w:eastAsiaTheme="minorEastAsia"/>
            <w:noProof/>
            <w:sz w:val="22"/>
            <w:szCs w:val="22"/>
            <w:lang w:eastAsia="de-CH"/>
          </w:rPr>
          <w:tab/>
        </w:r>
        <w:r w:rsidR="00055BCC" w:rsidRPr="00286954">
          <w:rPr>
            <w:rStyle w:val="Hyperlink"/>
            <w:noProof/>
          </w:rPr>
          <w:t>XML Schemas (XSD)</w:t>
        </w:r>
        <w:r w:rsidR="00055BCC">
          <w:rPr>
            <w:noProof/>
            <w:webHidden/>
          </w:rPr>
          <w:tab/>
        </w:r>
        <w:r w:rsidR="00055BCC">
          <w:rPr>
            <w:noProof/>
            <w:webHidden/>
          </w:rPr>
          <w:fldChar w:fldCharType="begin"/>
        </w:r>
        <w:r w:rsidR="00055BCC">
          <w:rPr>
            <w:noProof/>
            <w:webHidden/>
          </w:rPr>
          <w:instrText xml:space="preserve"> PAGEREF _Toc446491014 \h </w:instrText>
        </w:r>
        <w:r w:rsidR="00055BCC">
          <w:rPr>
            <w:noProof/>
            <w:webHidden/>
          </w:rPr>
        </w:r>
        <w:r w:rsidR="00055BCC">
          <w:rPr>
            <w:noProof/>
            <w:webHidden/>
          </w:rPr>
          <w:fldChar w:fldCharType="separate"/>
        </w:r>
        <w:r w:rsidR="00107909">
          <w:rPr>
            <w:noProof/>
            <w:webHidden/>
          </w:rPr>
          <w:t>38</w:t>
        </w:r>
        <w:r w:rsidR="00055BCC">
          <w:rPr>
            <w:noProof/>
            <w:webHidden/>
          </w:rPr>
          <w:fldChar w:fldCharType="end"/>
        </w:r>
      </w:hyperlink>
    </w:p>
    <w:p w14:paraId="7059530E"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15" w:history="1">
        <w:r w:rsidR="00055BCC" w:rsidRPr="00286954">
          <w:rPr>
            <w:rStyle w:val="Hyperlink"/>
            <w:noProof/>
          </w:rPr>
          <w:t>3.2.3.5</w:t>
        </w:r>
        <w:r w:rsidR="00055BCC">
          <w:rPr>
            <w:rFonts w:eastAsiaTheme="minorEastAsia"/>
            <w:noProof/>
            <w:sz w:val="22"/>
            <w:szCs w:val="22"/>
            <w:lang w:eastAsia="de-CH"/>
          </w:rPr>
          <w:tab/>
        </w:r>
        <w:r w:rsidR="00055BCC" w:rsidRPr="00286954">
          <w:rPr>
            <w:rStyle w:val="Hyperlink"/>
            <w:noProof/>
          </w:rPr>
          <w:t>Actions</w:t>
        </w:r>
        <w:r w:rsidR="00055BCC">
          <w:rPr>
            <w:noProof/>
            <w:webHidden/>
          </w:rPr>
          <w:tab/>
        </w:r>
        <w:r w:rsidR="00055BCC">
          <w:rPr>
            <w:noProof/>
            <w:webHidden/>
          </w:rPr>
          <w:fldChar w:fldCharType="begin"/>
        </w:r>
        <w:r w:rsidR="00055BCC">
          <w:rPr>
            <w:noProof/>
            <w:webHidden/>
          </w:rPr>
          <w:instrText xml:space="preserve"> PAGEREF _Toc446491015 \h </w:instrText>
        </w:r>
        <w:r w:rsidR="00055BCC">
          <w:rPr>
            <w:noProof/>
            <w:webHidden/>
          </w:rPr>
        </w:r>
        <w:r w:rsidR="00055BCC">
          <w:rPr>
            <w:noProof/>
            <w:webHidden/>
          </w:rPr>
          <w:fldChar w:fldCharType="separate"/>
        </w:r>
        <w:r w:rsidR="00107909">
          <w:rPr>
            <w:noProof/>
            <w:webHidden/>
          </w:rPr>
          <w:t>43</w:t>
        </w:r>
        <w:r w:rsidR="00055BCC">
          <w:rPr>
            <w:noProof/>
            <w:webHidden/>
          </w:rPr>
          <w:fldChar w:fldCharType="end"/>
        </w:r>
      </w:hyperlink>
    </w:p>
    <w:p w14:paraId="2DD42EFB"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16" w:history="1">
        <w:r w:rsidR="00055BCC" w:rsidRPr="00286954">
          <w:rPr>
            <w:rStyle w:val="Hyperlink"/>
            <w:noProof/>
          </w:rPr>
          <w:t>3.2.3.6</w:t>
        </w:r>
        <w:r w:rsidR="00055BCC">
          <w:rPr>
            <w:rFonts w:eastAsiaTheme="minorEastAsia"/>
            <w:noProof/>
            <w:sz w:val="22"/>
            <w:szCs w:val="22"/>
            <w:lang w:eastAsia="de-CH"/>
          </w:rPr>
          <w:tab/>
        </w:r>
        <w:r w:rsidR="00055BCC" w:rsidRPr="00286954">
          <w:rPr>
            <w:rStyle w:val="Hyperlink"/>
            <w:noProof/>
          </w:rPr>
          <w:t>Validierung</w:t>
        </w:r>
        <w:r w:rsidR="00055BCC">
          <w:rPr>
            <w:noProof/>
            <w:webHidden/>
          </w:rPr>
          <w:tab/>
        </w:r>
        <w:r w:rsidR="00055BCC">
          <w:rPr>
            <w:noProof/>
            <w:webHidden/>
          </w:rPr>
          <w:fldChar w:fldCharType="begin"/>
        </w:r>
        <w:r w:rsidR="00055BCC">
          <w:rPr>
            <w:noProof/>
            <w:webHidden/>
          </w:rPr>
          <w:instrText xml:space="preserve"> PAGEREF _Toc446491016 \h </w:instrText>
        </w:r>
        <w:r w:rsidR="00055BCC">
          <w:rPr>
            <w:noProof/>
            <w:webHidden/>
          </w:rPr>
        </w:r>
        <w:r w:rsidR="00055BCC">
          <w:rPr>
            <w:noProof/>
            <w:webHidden/>
          </w:rPr>
          <w:fldChar w:fldCharType="separate"/>
        </w:r>
        <w:r w:rsidR="00107909">
          <w:rPr>
            <w:noProof/>
            <w:webHidden/>
          </w:rPr>
          <w:t>50</w:t>
        </w:r>
        <w:r w:rsidR="00055BCC">
          <w:rPr>
            <w:noProof/>
            <w:webHidden/>
          </w:rPr>
          <w:fldChar w:fldCharType="end"/>
        </w:r>
      </w:hyperlink>
    </w:p>
    <w:p w14:paraId="401B266E"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17" w:history="1">
        <w:r w:rsidR="00055BCC" w:rsidRPr="00286954">
          <w:rPr>
            <w:rStyle w:val="Hyperlink"/>
            <w:noProof/>
          </w:rPr>
          <w:t>3.2.3.7</w:t>
        </w:r>
        <w:r w:rsidR="00055BCC">
          <w:rPr>
            <w:rFonts w:eastAsiaTheme="minorEastAsia"/>
            <w:noProof/>
            <w:sz w:val="22"/>
            <w:szCs w:val="22"/>
            <w:lang w:eastAsia="de-CH"/>
          </w:rPr>
          <w:tab/>
        </w:r>
        <w:r w:rsidR="00055BCC" w:rsidRPr="00286954">
          <w:rPr>
            <w:rStyle w:val="Hyperlink"/>
            <w:noProof/>
          </w:rPr>
          <w:t>SoapUI Requests</w:t>
        </w:r>
        <w:r w:rsidR="00055BCC">
          <w:rPr>
            <w:noProof/>
            <w:webHidden/>
          </w:rPr>
          <w:tab/>
        </w:r>
        <w:r w:rsidR="00055BCC">
          <w:rPr>
            <w:noProof/>
            <w:webHidden/>
          </w:rPr>
          <w:fldChar w:fldCharType="begin"/>
        </w:r>
        <w:r w:rsidR="00055BCC">
          <w:rPr>
            <w:noProof/>
            <w:webHidden/>
          </w:rPr>
          <w:instrText xml:space="preserve"> PAGEREF _Toc446491017 \h </w:instrText>
        </w:r>
        <w:r w:rsidR="00055BCC">
          <w:rPr>
            <w:noProof/>
            <w:webHidden/>
          </w:rPr>
        </w:r>
        <w:r w:rsidR="00055BCC">
          <w:rPr>
            <w:noProof/>
            <w:webHidden/>
          </w:rPr>
          <w:fldChar w:fldCharType="separate"/>
        </w:r>
        <w:r w:rsidR="00107909">
          <w:rPr>
            <w:noProof/>
            <w:webHidden/>
          </w:rPr>
          <w:t>51</w:t>
        </w:r>
        <w:r w:rsidR="00055BCC">
          <w:rPr>
            <w:noProof/>
            <w:webHidden/>
          </w:rPr>
          <w:fldChar w:fldCharType="end"/>
        </w:r>
      </w:hyperlink>
    </w:p>
    <w:p w14:paraId="6C9E1C3B" w14:textId="77777777" w:rsidR="00055BCC" w:rsidRDefault="00E92DC0">
      <w:pPr>
        <w:pStyle w:val="Verzeichnis3"/>
        <w:tabs>
          <w:tab w:val="left" w:pos="1080"/>
          <w:tab w:val="right" w:leader="dot" w:pos="9062"/>
        </w:tabs>
        <w:rPr>
          <w:rFonts w:eastAsiaTheme="minorEastAsia"/>
          <w:iCs w:val="0"/>
          <w:noProof/>
          <w:sz w:val="22"/>
          <w:szCs w:val="22"/>
          <w:lang w:eastAsia="de-CH"/>
        </w:rPr>
      </w:pPr>
      <w:hyperlink w:anchor="_Toc446491018" w:history="1">
        <w:r w:rsidR="00055BCC" w:rsidRPr="00286954">
          <w:rPr>
            <w:rStyle w:val="Hyperlink"/>
            <w:noProof/>
          </w:rPr>
          <w:t>3.2.4</w:t>
        </w:r>
        <w:r w:rsidR="00055BCC">
          <w:rPr>
            <w:rFonts w:eastAsiaTheme="minorEastAsia"/>
            <w:iCs w:val="0"/>
            <w:noProof/>
            <w:sz w:val="22"/>
            <w:szCs w:val="22"/>
            <w:lang w:eastAsia="de-CH"/>
          </w:rPr>
          <w:tab/>
        </w:r>
        <w:r w:rsidR="00055BCC" w:rsidRPr="00286954">
          <w:rPr>
            <w:rStyle w:val="Hyperlink"/>
            <w:noProof/>
          </w:rPr>
          <w:t>Testing</w:t>
        </w:r>
        <w:r w:rsidR="00055BCC">
          <w:rPr>
            <w:noProof/>
            <w:webHidden/>
          </w:rPr>
          <w:tab/>
        </w:r>
        <w:r w:rsidR="00055BCC">
          <w:rPr>
            <w:noProof/>
            <w:webHidden/>
          </w:rPr>
          <w:fldChar w:fldCharType="begin"/>
        </w:r>
        <w:r w:rsidR="00055BCC">
          <w:rPr>
            <w:noProof/>
            <w:webHidden/>
          </w:rPr>
          <w:instrText xml:space="preserve"> PAGEREF _Toc446491018 \h </w:instrText>
        </w:r>
        <w:r w:rsidR="00055BCC">
          <w:rPr>
            <w:noProof/>
            <w:webHidden/>
          </w:rPr>
        </w:r>
        <w:r w:rsidR="00055BCC">
          <w:rPr>
            <w:noProof/>
            <w:webHidden/>
          </w:rPr>
          <w:fldChar w:fldCharType="separate"/>
        </w:r>
        <w:r w:rsidR="00107909">
          <w:rPr>
            <w:noProof/>
            <w:webHidden/>
          </w:rPr>
          <w:t>53</w:t>
        </w:r>
        <w:r w:rsidR="00055BCC">
          <w:rPr>
            <w:noProof/>
            <w:webHidden/>
          </w:rPr>
          <w:fldChar w:fldCharType="end"/>
        </w:r>
      </w:hyperlink>
    </w:p>
    <w:p w14:paraId="08ADEE36"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19" w:history="1">
        <w:r w:rsidR="00055BCC" w:rsidRPr="00286954">
          <w:rPr>
            <w:rStyle w:val="Hyperlink"/>
            <w:noProof/>
          </w:rPr>
          <w:t>3.2.4.1</w:t>
        </w:r>
        <w:r w:rsidR="00055BCC">
          <w:rPr>
            <w:rFonts w:eastAsiaTheme="minorEastAsia"/>
            <w:noProof/>
            <w:sz w:val="22"/>
            <w:szCs w:val="22"/>
            <w:lang w:eastAsia="de-CH"/>
          </w:rPr>
          <w:tab/>
        </w:r>
        <w:r w:rsidR="00055BCC" w:rsidRPr="00286954">
          <w:rPr>
            <w:rStyle w:val="Hyperlink"/>
            <w:noProof/>
          </w:rPr>
          <w:t>Testprotokoll Persistence Layer</w:t>
        </w:r>
        <w:r w:rsidR="00055BCC">
          <w:rPr>
            <w:noProof/>
            <w:webHidden/>
          </w:rPr>
          <w:tab/>
        </w:r>
        <w:r w:rsidR="00055BCC">
          <w:rPr>
            <w:noProof/>
            <w:webHidden/>
          </w:rPr>
          <w:fldChar w:fldCharType="begin"/>
        </w:r>
        <w:r w:rsidR="00055BCC">
          <w:rPr>
            <w:noProof/>
            <w:webHidden/>
          </w:rPr>
          <w:instrText xml:space="preserve"> PAGEREF _Toc446491019 \h </w:instrText>
        </w:r>
        <w:r w:rsidR="00055BCC">
          <w:rPr>
            <w:noProof/>
            <w:webHidden/>
          </w:rPr>
        </w:r>
        <w:r w:rsidR="00055BCC">
          <w:rPr>
            <w:noProof/>
            <w:webHidden/>
          </w:rPr>
          <w:fldChar w:fldCharType="separate"/>
        </w:r>
        <w:r w:rsidR="00107909">
          <w:rPr>
            <w:noProof/>
            <w:webHidden/>
          </w:rPr>
          <w:t>54</w:t>
        </w:r>
        <w:r w:rsidR="00055BCC">
          <w:rPr>
            <w:noProof/>
            <w:webHidden/>
          </w:rPr>
          <w:fldChar w:fldCharType="end"/>
        </w:r>
      </w:hyperlink>
    </w:p>
    <w:p w14:paraId="13983AF4"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20" w:history="1">
        <w:r w:rsidR="00055BCC" w:rsidRPr="00286954">
          <w:rPr>
            <w:rStyle w:val="Hyperlink"/>
            <w:noProof/>
          </w:rPr>
          <w:t>3.2.4.2</w:t>
        </w:r>
        <w:r w:rsidR="00055BCC">
          <w:rPr>
            <w:rFonts w:eastAsiaTheme="minorEastAsia"/>
            <w:noProof/>
            <w:sz w:val="22"/>
            <w:szCs w:val="22"/>
            <w:lang w:eastAsia="de-CH"/>
          </w:rPr>
          <w:tab/>
        </w:r>
        <w:r w:rsidR="00055BCC" w:rsidRPr="00286954">
          <w:rPr>
            <w:rStyle w:val="Hyperlink"/>
            <w:noProof/>
          </w:rPr>
          <w:t>Testprotokoll Business Layer</w:t>
        </w:r>
        <w:r w:rsidR="00055BCC">
          <w:rPr>
            <w:noProof/>
            <w:webHidden/>
          </w:rPr>
          <w:tab/>
        </w:r>
        <w:r w:rsidR="00055BCC">
          <w:rPr>
            <w:noProof/>
            <w:webHidden/>
          </w:rPr>
          <w:fldChar w:fldCharType="begin"/>
        </w:r>
        <w:r w:rsidR="00055BCC">
          <w:rPr>
            <w:noProof/>
            <w:webHidden/>
          </w:rPr>
          <w:instrText xml:space="preserve"> PAGEREF _Toc446491020 \h </w:instrText>
        </w:r>
        <w:r w:rsidR="00055BCC">
          <w:rPr>
            <w:noProof/>
            <w:webHidden/>
          </w:rPr>
        </w:r>
        <w:r w:rsidR="00055BCC">
          <w:rPr>
            <w:noProof/>
            <w:webHidden/>
          </w:rPr>
          <w:fldChar w:fldCharType="separate"/>
        </w:r>
        <w:r w:rsidR="00107909">
          <w:rPr>
            <w:noProof/>
            <w:webHidden/>
          </w:rPr>
          <w:t>55</w:t>
        </w:r>
        <w:r w:rsidR="00055BCC">
          <w:rPr>
            <w:noProof/>
            <w:webHidden/>
          </w:rPr>
          <w:fldChar w:fldCharType="end"/>
        </w:r>
      </w:hyperlink>
    </w:p>
    <w:p w14:paraId="521A51FF" w14:textId="77777777" w:rsidR="00055BCC" w:rsidRDefault="00E92DC0">
      <w:pPr>
        <w:pStyle w:val="Verzeichnis4"/>
        <w:tabs>
          <w:tab w:val="left" w:pos="1440"/>
          <w:tab w:val="right" w:leader="dot" w:pos="9062"/>
        </w:tabs>
        <w:rPr>
          <w:rFonts w:eastAsiaTheme="minorEastAsia"/>
          <w:noProof/>
          <w:sz w:val="22"/>
          <w:szCs w:val="22"/>
          <w:lang w:eastAsia="de-CH"/>
        </w:rPr>
      </w:pPr>
      <w:hyperlink w:anchor="_Toc446491021" w:history="1">
        <w:r w:rsidR="00055BCC" w:rsidRPr="00286954">
          <w:rPr>
            <w:rStyle w:val="Hyperlink"/>
            <w:noProof/>
          </w:rPr>
          <w:t>3.2.4.3</w:t>
        </w:r>
        <w:r w:rsidR="00055BCC">
          <w:rPr>
            <w:rFonts w:eastAsiaTheme="minorEastAsia"/>
            <w:noProof/>
            <w:sz w:val="22"/>
            <w:szCs w:val="22"/>
            <w:lang w:eastAsia="de-CH"/>
          </w:rPr>
          <w:tab/>
        </w:r>
        <w:r w:rsidR="00055BCC" w:rsidRPr="00286954">
          <w:rPr>
            <w:rStyle w:val="Hyperlink"/>
            <w:noProof/>
          </w:rPr>
          <w:t>Testprotokoll Integrationstests</w:t>
        </w:r>
        <w:r w:rsidR="00055BCC">
          <w:rPr>
            <w:noProof/>
            <w:webHidden/>
          </w:rPr>
          <w:tab/>
        </w:r>
        <w:r w:rsidR="00055BCC">
          <w:rPr>
            <w:noProof/>
            <w:webHidden/>
          </w:rPr>
          <w:fldChar w:fldCharType="begin"/>
        </w:r>
        <w:r w:rsidR="00055BCC">
          <w:rPr>
            <w:noProof/>
            <w:webHidden/>
          </w:rPr>
          <w:instrText xml:space="preserve"> PAGEREF _Toc446491021 \h </w:instrText>
        </w:r>
        <w:r w:rsidR="00055BCC">
          <w:rPr>
            <w:noProof/>
            <w:webHidden/>
          </w:rPr>
        </w:r>
        <w:r w:rsidR="00055BCC">
          <w:rPr>
            <w:noProof/>
            <w:webHidden/>
          </w:rPr>
          <w:fldChar w:fldCharType="separate"/>
        </w:r>
        <w:r w:rsidR="00107909">
          <w:rPr>
            <w:noProof/>
            <w:webHidden/>
          </w:rPr>
          <w:t>57</w:t>
        </w:r>
        <w:r w:rsidR="00055BCC">
          <w:rPr>
            <w:noProof/>
            <w:webHidden/>
          </w:rPr>
          <w:fldChar w:fldCharType="end"/>
        </w:r>
      </w:hyperlink>
    </w:p>
    <w:p w14:paraId="56C875AF" w14:textId="77777777" w:rsidR="00055BCC" w:rsidRDefault="00E92DC0">
      <w:pPr>
        <w:pStyle w:val="Verzeichnis3"/>
        <w:tabs>
          <w:tab w:val="left" w:pos="1080"/>
          <w:tab w:val="right" w:leader="dot" w:pos="9062"/>
        </w:tabs>
        <w:rPr>
          <w:rFonts w:eastAsiaTheme="minorEastAsia"/>
          <w:iCs w:val="0"/>
          <w:noProof/>
          <w:sz w:val="22"/>
          <w:szCs w:val="22"/>
          <w:lang w:eastAsia="de-CH"/>
        </w:rPr>
      </w:pPr>
      <w:hyperlink w:anchor="_Toc446491022" w:history="1">
        <w:r w:rsidR="00055BCC" w:rsidRPr="00286954">
          <w:rPr>
            <w:rStyle w:val="Hyperlink"/>
            <w:noProof/>
          </w:rPr>
          <w:t>3.2.5</w:t>
        </w:r>
        <w:r w:rsidR="00055BCC">
          <w:rPr>
            <w:rFonts w:eastAsiaTheme="minorEastAsia"/>
            <w:iCs w:val="0"/>
            <w:noProof/>
            <w:sz w:val="22"/>
            <w:szCs w:val="22"/>
            <w:lang w:eastAsia="de-CH"/>
          </w:rPr>
          <w:tab/>
        </w:r>
        <w:r w:rsidR="00055BCC" w:rsidRPr="00286954">
          <w:rPr>
            <w:rStyle w:val="Hyperlink"/>
            <w:noProof/>
          </w:rPr>
          <w:t>Integration / Wartung</w:t>
        </w:r>
        <w:r w:rsidR="00055BCC">
          <w:rPr>
            <w:noProof/>
            <w:webHidden/>
          </w:rPr>
          <w:tab/>
        </w:r>
        <w:r w:rsidR="00055BCC">
          <w:rPr>
            <w:noProof/>
            <w:webHidden/>
          </w:rPr>
          <w:fldChar w:fldCharType="begin"/>
        </w:r>
        <w:r w:rsidR="00055BCC">
          <w:rPr>
            <w:noProof/>
            <w:webHidden/>
          </w:rPr>
          <w:instrText xml:space="preserve"> PAGEREF _Toc446491022 \h </w:instrText>
        </w:r>
        <w:r w:rsidR="00055BCC">
          <w:rPr>
            <w:noProof/>
            <w:webHidden/>
          </w:rPr>
        </w:r>
        <w:r w:rsidR="00055BCC">
          <w:rPr>
            <w:noProof/>
            <w:webHidden/>
          </w:rPr>
          <w:fldChar w:fldCharType="separate"/>
        </w:r>
        <w:r w:rsidR="00107909">
          <w:rPr>
            <w:noProof/>
            <w:webHidden/>
          </w:rPr>
          <w:t>59</w:t>
        </w:r>
        <w:r w:rsidR="00055BCC">
          <w:rPr>
            <w:noProof/>
            <w:webHidden/>
          </w:rPr>
          <w:fldChar w:fldCharType="end"/>
        </w:r>
      </w:hyperlink>
    </w:p>
    <w:p w14:paraId="63579071" w14:textId="77777777" w:rsidR="00055BCC" w:rsidRDefault="00E92DC0">
      <w:pPr>
        <w:pStyle w:val="Verzeichnis1"/>
        <w:rPr>
          <w:rFonts w:asciiTheme="minorHAnsi" w:eastAsiaTheme="minorEastAsia" w:hAnsiTheme="minorHAnsi"/>
          <w:b w:val="0"/>
          <w:bCs w:val="0"/>
          <w:caps w:val="0"/>
          <w:color w:val="auto"/>
          <w:sz w:val="22"/>
          <w:szCs w:val="22"/>
          <w:lang w:eastAsia="de-CH"/>
        </w:rPr>
      </w:pPr>
      <w:hyperlink w:anchor="_Toc446491023" w:history="1">
        <w:r w:rsidR="00055BCC" w:rsidRPr="00286954">
          <w:rPr>
            <w:rStyle w:val="Hyperlink"/>
          </w:rPr>
          <w:t>4</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Schlusswort</w:t>
        </w:r>
        <w:r w:rsidR="00055BCC">
          <w:rPr>
            <w:webHidden/>
          </w:rPr>
          <w:tab/>
        </w:r>
        <w:r w:rsidR="00055BCC">
          <w:rPr>
            <w:webHidden/>
          </w:rPr>
          <w:fldChar w:fldCharType="begin"/>
        </w:r>
        <w:r w:rsidR="00055BCC">
          <w:rPr>
            <w:webHidden/>
          </w:rPr>
          <w:instrText xml:space="preserve"> PAGEREF _Toc446491023 \h </w:instrText>
        </w:r>
        <w:r w:rsidR="00055BCC">
          <w:rPr>
            <w:webHidden/>
          </w:rPr>
        </w:r>
        <w:r w:rsidR="00055BCC">
          <w:rPr>
            <w:webHidden/>
          </w:rPr>
          <w:fldChar w:fldCharType="separate"/>
        </w:r>
        <w:r w:rsidR="00107909">
          <w:rPr>
            <w:webHidden/>
          </w:rPr>
          <w:t>60</w:t>
        </w:r>
        <w:r w:rsidR="00055BCC">
          <w:rPr>
            <w:webHidden/>
          </w:rPr>
          <w:fldChar w:fldCharType="end"/>
        </w:r>
      </w:hyperlink>
    </w:p>
    <w:p w14:paraId="314D1F09" w14:textId="77777777" w:rsidR="00055BCC" w:rsidRDefault="00E92DC0">
      <w:pPr>
        <w:pStyle w:val="Verzeichnis1"/>
        <w:rPr>
          <w:rFonts w:asciiTheme="minorHAnsi" w:eastAsiaTheme="minorEastAsia" w:hAnsiTheme="minorHAnsi"/>
          <w:b w:val="0"/>
          <w:bCs w:val="0"/>
          <w:caps w:val="0"/>
          <w:color w:val="auto"/>
          <w:sz w:val="22"/>
          <w:szCs w:val="22"/>
          <w:lang w:eastAsia="de-CH"/>
        </w:rPr>
      </w:pPr>
      <w:hyperlink w:anchor="_Toc446491024" w:history="1">
        <w:r w:rsidR="00055BCC" w:rsidRPr="00286954">
          <w:rPr>
            <w:rStyle w:val="Hyperlink"/>
          </w:rPr>
          <w:t>5</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Glossar &amp; Verzeichnisse</w:t>
        </w:r>
        <w:r w:rsidR="00055BCC">
          <w:rPr>
            <w:webHidden/>
          </w:rPr>
          <w:tab/>
        </w:r>
        <w:r w:rsidR="00055BCC">
          <w:rPr>
            <w:webHidden/>
          </w:rPr>
          <w:fldChar w:fldCharType="begin"/>
        </w:r>
        <w:r w:rsidR="00055BCC">
          <w:rPr>
            <w:webHidden/>
          </w:rPr>
          <w:instrText xml:space="preserve"> PAGEREF _Toc446491024 \h </w:instrText>
        </w:r>
        <w:r w:rsidR="00055BCC">
          <w:rPr>
            <w:webHidden/>
          </w:rPr>
        </w:r>
        <w:r w:rsidR="00055BCC">
          <w:rPr>
            <w:webHidden/>
          </w:rPr>
          <w:fldChar w:fldCharType="separate"/>
        </w:r>
        <w:r w:rsidR="00107909">
          <w:rPr>
            <w:webHidden/>
          </w:rPr>
          <w:t>61</w:t>
        </w:r>
        <w:r w:rsidR="00055BCC">
          <w:rPr>
            <w:webHidden/>
          </w:rPr>
          <w:fldChar w:fldCharType="end"/>
        </w:r>
      </w:hyperlink>
    </w:p>
    <w:p w14:paraId="76AC69E4"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25" w:history="1">
        <w:r w:rsidR="00055BCC" w:rsidRPr="00286954">
          <w:rPr>
            <w:rStyle w:val="Hyperlink"/>
            <w:noProof/>
          </w:rPr>
          <w:t>5.1</w:t>
        </w:r>
        <w:r w:rsidR="00055BCC">
          <w:rPr>
            <w:rFonts w:eastAsiaTheme="minorEastAsia"/>
            <w:smallCaps w:val="0"/>
            <w:noProof/>
            <w:sz w:val="22"/>
            <w:szCs w:val="22"/>
            <w:lang w:eastAsia="de-CH"/>
          </w:rPr>
          <w:tab/>
        </w:r>
        <w:r w:rsidR="00055BCC" w:rsidRPr="00286954">
          <w:rPr>
            <w:rStyle w:val="Hyperlink"/>
            <w:noProof/>
          </w:rPr>
          <w:t>Glossar</w:t>
        </w:r>
        <w:r w:rsidR="00055BCC">
          <w:rPr>
            <w:noProof/>
            <w:webHidden/>
          </w:rPr>
          <w:tab/>
        </w:r>
        <w:r w:rsidR="00055BCC">
          <w:rPr>
            <w:noProof/>
            <w:webHidden/>
          </w:rPr>
          <w:fldChar w:fldCharType="begin"/>
        </w:r>
        <w:r w:rsidR="00055BCC">
          <w:rPr>
            <w:noProof/>
            <w:webHidden/>
          </w:rPr>
          <w:instrText xml:space="preserve"> PAGEREF _Toc446491025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4F6756EC"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26" w:history="1">
        <w:r w:rsidR="00055BCC" w:rsidRPr="00286954">
          <w:rPr>
            <w:rStyle w:val="Hyperlink"/>
            <w:noProof/>
          </w:rPr>
          <w:t>5.2</w:t>
        </w:r>
        <w:r w:rsidR="00055BCC">
          <w:rPr>
            <w:rFonts w:eastAsiaTheme="minorEastAsia"/>
            <w:smallCaps w:val="0"/>
            <w:noProof/>
            <w:sz w:val="22"/>
            <w:szCs w:val="22"/>
            <w:lang w:eastAsia="de-CH"/>
          </w:rPr>
          <w:tab/>
        </w:r>
        <w:r w:rsidR="00055BCC" w:rsidRPr="00286954">
          <w:rPr>
            <w:rStyle w:val="Hyperlink"/>
            <w:noProof/>
          </w:rPr>
          <w:t>Abbildungsverzeichnis</w:t>
        </w:r>
        <w:r w:rsidR="00055BCC">
          <w:rPr>
            <w:noProof/>
            <w:webHidden/>
          </w:rPr>
          <w:tab/>
        </w:r>
        <w:r w:rsidR="00055BCC">
          <w:rPr>
            <w:noProof/>
            <w:webHidden/>
          </w:rPr>
          <w:fldChar w:fldCharType="begin"/>
        </w:r>
        <w:r w:rsidR="00055BCC">
          <w:rPr>
            <w:noProof/>
            <w:webHidden/>
          </w:rPr>
          <w:instrText xml:space="preserve"> PAGEREF _Toc446491026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4A7E88C1"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27" w:history="1">
        <w:r w:rsidR="00055BCC" w:rsidRPr="00286954">
          <w:rPr>
            <w:rStyle w:val="Hyperlink"/>
            <w:noProof/>
          </w:rPr>
          <w:t>5.3</w:t>
        </w:r>
        <w:r w:rsidR="00055BCC">
          <w:rPr>
            <w:rFonts w:eastAsiaTheme="minorEastAsia"/>
            <w:smallCaps w:val="0"/>
            <w:noProof/>
            <w:sz w:val="22"/>
            <w:szCs w:val="22"/>
            <w:lang w:eastAsia="de-CH"/>
          </w:rPr>
          <w:tab/>
        </w:r>
        <w:r w:rsidR="00055BCC" w:rsidRPr="00286954">
          <w:rPr>
            <w:rStyle w:val="Hyperlink"/>
            <w:noProof/>
          </w:rPr>
          <w:t>Tabellenverzeichnis</w:t>
        </w:r>
        <w:r w:rsidR="00055BCC">
          <w:rPr>
            <w:noProof/>
            <w:webHidden/>
          </w:rPr>
          <w:tab/>
        </w:r>
        <w:r w:rsidR="00055BCC">
          <w:rPr>
            <w:noProof/>
            <w:webHidden/>
          </w:rPr>
          <w:fldChar w:fldCharType="begin"/>
        </w:r>
        <w:r w:rsidR="00055BCC">
          <w:rPr>
            <w:noProof/>
            <w:webHidden/>
          </w:rPr>
          <w:instrText xml:space="preserve"> PAGEREF _Toc446491027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735138F7"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28" w:history="1">
        <w:r w:rsidR="00055BCC" w:rsidRPr="00286954">
          <w:rPr>
            <w:rStyle w:val="Hyperlink"/>
            <w:noProof/>
          </w:rPr>
          <w:t>5.4</w:t>
        </w:r>
        <w:r w:rsidR="00055BCC">
          <w:rPr>
            <w:rFonts w:eastAsiaTheme="minorEastAsia"/>
            <w:smallCaps w:val="0"/>
            <w:noProof/>
            <w:sz w:val="22"/>
            <w:szCs w:val="22"/>
            <w:lang w:eastAsia="de-CH"/>
          </w:rPr>
          <w:tab/>
        </w:r>
        <w:r w:rsidR="00055BCC" w:rsidRPr="00286954">
          <w:rPr>
            <w:rStyle w:val="Hyperlink"/>
            <w:noProof/>
          </w:rPr>
          <w:t>Quellenverzeichnis</w:t>
        </w:r>
        <w:r w:rsidR="00055BCC">
          <w:rPr>
            <w:noProof/>
            <w:webHidden/>
          </w:rPr>
          <w:tab/>
        </w:r>
        <w:r w:rsidR="00055BCC">
          <w:rPr>
            <w:noProof/>
            <w:webHidden/>
          </w:rPr>
          <w:fldChar w:fldCharType="begin"/>
        </w:r>
        <w:r w:rsidR="00055BCC">
          <w:rPr>
            <w:noProof/>
            <w:webHidden/>
          </w:rPr>
          <w:instrText xml:space="preserve"> PAGEREF _Toc446491028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0E03484E" w14:textId="77777777" w:rsidR="00055BCC" w:rsidRDefault="00E92DC0">
      <w:pPr>
        <w:pStyle w:val="Verzeichnis1"/>
        <w:rPr>
          <w:rFonts w:asciiTheme="minorHAnsi" w:eastAsiaTheme="minorEastAsia" w:hAnsiTheme="minorHAnsi"/>
          <w:b w:val="0"/>
          <w:bCs w:val="0"/>
          <w:caps w:val="0"/>
          <w:color w:val="auto"/>
          <w:sz w:val="22"/>
          <w:szCs w:val="22"/>
          <w:lang w:eastAsia="de-CH"/>
        </w:rPr>
      </w:pPr>
      <w:hyperlink w:anchor="_Toc446491029" w:history="1">
        <w:r w:rsidR="00055BCC" w:rsidRPr="00286954">
          <w:rPr>
            <w:rStyle w:val="Hyperlink"/>
          </w:rPr>
          <w:t>6</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Anhang</w:t>
        </w:r>
        <w:r w:rsidR="00055BCC">
          <w:rPr>
            <w:webHidden/>
          </w:rPr>
          <w:tab/>
        </w:r>
        <w:r w:rsidR="00055BCC">
          <w:rPr>
            <w:webHidden/>
          </w:rPr>
          <w:fldChar w:fldCharType="begin"/>
        </w:r>
        <w:r w:rsidR="00055BCC">
          <w:rPr>
            <w:webHidden/>
          </w:rPr>
          <w:instrText xml:space="preserve"> PAGEREF _Toc446491029 \h </w:instrText>
        </w:r>
        <w:r w:rsidR="00055BCC">
          <w:rPr>
            <w:webHidden/>
          </w:rPr>
        </w:r>
        <w:r w:rsidR="00055BCC">
          <w:rPr>
            <w:webHidden/>
          </w:rPr>
          <w:fldChar w:fldCharType="separate"/>
        </w:r>
        <w:r w:rsidR="00107909">
          <w:rPr>
            <w:webHidden/>
          </w:rPr>
          <w:t>62</w:t>
        </w:r>
        <w:r w:rsidR="00055BCC">
          <w:rPr>
            <w:webHidden/>
          </w:rPr>
          <w:fldChar w:fldCharType="end"/>
        </w:r>
      </w:hyperlink>
    </w:p>
    <w:p w14:paraId="2EF99375"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30" w:history="1">
        <w:r w:rsidR="00055BCC" w:rsidRPr="00286954">
          <w:rPr>
            <w:rStyle w:val="Hyperlink"/>
            <w:noProof/>
          </w:rPr>
          <w:t>6.1</w:t>
        </w:r>
        <w:r w:rsidR="00055BCC">
          <w:rPr>
            <w:rFonts w:eastAsiaTheme="minorEastAsia"/>
            <w:smallCaps w:val="0"/>
            <w:noProof/>
            <w:sz w:val="22"/>
            <w:szCs w:val="22"/>
            <w:lang w:eastAsia="de-CH"/>
          </w:rPr>
          <w:tab/>
        </w:r>
        <w:r w:rsidR="00055BCC" w:rsidRPr="00286954">
          <w:rPr>
            <w:rStyle w:val="Hyperlink"/>
            <w:noProof/>
          </w:rPr>
          <w:t>SoapUI Requests</w:t>
        </w:r>
        <w:r w:rsidR="00055BCC">
          <w:rPr>
            <w:noProof/>
            <w:webHidden/>
          </w:rPr>
          <w:tab/>
        </w:r>
        <w:r w:rsidR="00055BCC">
          <w:rPr>
            <w:noProof/>
            <w:webHidden/>
          </w:rPr>
          <w:fldChar w:fldCharType="begin"/>
        </w:r>
        <w:r w:rsidR="00055BCC">
          <w:rPr>
            <w:noProof/>
            <w:webHidden/>
          </w:rPr>
          <w:instrText xml:space="preserve"> PAGEREF _Toc446491030 \h </w:instrText>
        </w:r>
        <w:r w:rsidR="00055BCC">
          <w:rPr>
            <w:noProof/>
            <w:webHidden/>
          </w:rPr>
        </w:r>
        <w:r w:rsidR="00055BCC">
          <w:rPr>
            <w:noProof/>
            <w:webHidden/>
          </w:rPr>
          <w:fldChar w:fldCharType="separate"/>
        </w:r>
        <w:r w:rsidR="00107909">
          <w:rPr>
            <w:noProof/>
            <w:webHidden/>
          </w:rPr>
          <w:t>62</w:t>
        </w:r>
        <w:r w:rsidR="00055BCC">
          <w:rPr>
            <w:noProof/>
            <w:webHidden/>
          </w:rPr>
          <w:fldChar w:fldCharType="end"/>
        </w:r>
      </w:hyperlink>
    </w:p>
    <w:p w14:paraId="379AAF0B"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31" w:history="1">
        <w:r w:rsidR="00055BCC" w:rsidRPr="00286954">
          <w:rPr>
            <w:rStyle w:val="Hyperlink"/>
            <w:noProof/>
            <w:lang w:val="en-US"/>
          </w:rPr>
          <w:t>6.2</w:t>
        </w:r>
        <w:r w:rsidR="00055BCC">
          <w:rPr>
            <w:rFonts w:eastAsiaTheme="minorEastAsia"/>
            <w:smallCaps w:val="0"/>
            <w:noProof/>
            <w:sz w:val="22"/>
            <w:szCs w:val="22"/>
            <w:lang w:eastAsia="de-CH"/>
          </w:rPr>
          <w:tab/>
        </w:r>
        <w:r w:rsidR="00055BCC" w:rsidRPr="00286954">
          <w:rPr>
            <w:rStyle w:val="Hyperlink"/>
            <w:noProof/>
            <w:lang w:val="en-US"/>
          </w:rPr>
          <w:t>StreetMonitorOperationsServices.xsd</w:t>
        </w:r>
        <w:r w:rsidR="00055BCC">
          <w:rPr>
            <w:noProof/>
            <w:webHidden/>
          </w:rPr>
          <w:tab/>
        </w:r>
        <w:r w:rsidR="00055BCC">
          <w:rPr>
            <w:noProof/>
            <w:webHidden/>
          </w:rPr>
          <w:fldChar w:fldCharType="begin"/>
        </w:r>
        <w:r w:rsidR="00055BCC">
          <w:rPr>
            <w:noProof/>
            <w:webHidden/>
          </w:rPr>
          <w:instrText xml:space="preserve"> PAGEREF _Toc446491031 \h </w:instrText>
        </w:r>
        <w:r w:rsidR="00055BCC">
          <w:rPr>
            <w:noProof/>
            <w:webHidden/>
          </w:rPr>
        </w:r>
        <w:r w:rsidR="00055BCC">
          <w:rPr>
            <w:noProof/>
            <w:webHidden/>
          </w:rPr>
          <w:fldChar w:fldCharType="separate"/>
        </w:r>
        <w:r w:rsidR="00107909">
          <w:rPr>
            <w:noProof/>
            <w:webHidden/>
          </w:rPr>
          <w:t>65</w:t>
        </w:r>
        <w:r w:rsidR="00055BCC">
          <w:rPr>
            <w:noProof/>
            <w:webHidden/>
          </w:rPr>
          <w:fldChar w:fldCharType="end"/>
        </w:r>
      </w:hyperlink>
    </w:p>
    <w:p w14:paraId="443A1409"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32" w:history="1">
        <w:r w:rsidR="00055BCC" w:rsidRPr="00286954">
          <w:rPr>
            <w:rStyle w:val="Hyperlink"/>
            <w:noProof/>
            <w:lang w:val="en-US"/>
          </w:rPr>
          <w:t>6.3</w:t>
        </w:r>
        <w:r w:rsidR="00055BCC">
          <w:rPr>
            <w:rFonts w:eastAsiaTheme="minorEastAsia"/>
            <w:smallCaps w:val="0"/>
            <w:noProof/>
            <w:sz w:val="22"/>
            <w:szCs w:val="22"/>
            <w:lang w:eastAsia="de-CH"/>
          </w:rPr>
          <w:tab/>
        </w:r>
        <w:r w:rsidR="00055BCC" w:rsidRPr="00286954">
          <w:rPr>
            <w:rStyle w:val="Hyperlink"/>
            <w:noProof/>
            <w:lang w:val="en-US"/>
          </w:rPr>
          <w:t>StreetMonitorOperationsBusinessObjects.xsd</w:t>
        </w:r>
        <w:r w:rsidR="00055BCC">
          <w:rPr>
            <w:noProof/>
            <w:webHidden/>
          </w:rPr>
          <w:tab/>
        </w:r>
        <w:r w:rsidR="00055BCC">
          <w:rPr>
            <w:noProof/>
            <w:webHidden/>
          </w:rPr>
          <w:fldChar w:fldCharType="begin"/>
        </w:r>
        <w:r w:rsidR="00055BCC">
          <w:rPr>
            <w:noProof/>
            <w:webHidden/>
          </w:rPr>
          <w:instrText xml:space="preserve"> PAGEREF _Toc446491032 \h </w:instrText>
        </w:r>
        <w:r w:rsidR="00055BCC">
          <w:rPr>
            <w:noProof/>
            <w:webHidden/>
          </w:rPr>
        </w:r>
        <w:r w:rsidR="00055BCC">
          <w:rPr>
            <w:noProof/>
            <w:webHidden/>
          </w:rPr>
          <w:fldChar w:fldCharType="separate"/>
        </w:r>
        <w:r w:rsidR="00107909">
          <w:rPr>
            <w:noProof/>
            <w:webHidden/>
          </w:rPr>
          <w:t>67</w:t>
        </w:r>
        <w:r w:rsidR="00055BCC">
          <w:rPr>
            <w:noProof/>
            <w:webHidden/>
          </w:rPr>
          <w:fldChar w:fldCharType="end"/>
        </w:r>
      </w:hyperlink>
    </w:p>
    <w:p w14:paraId="031F6B59"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33" w:history="1">
        <w:r w:rsidR="00055BCC" w:rsidRPr="00286954">
          <w:rPr>
            <w:rStyle w:val="Hyperlink"/>
            <w:noProof/>
            <w:lang w:val="en-US"/>
          </w:rPr>
          <w:t>6.4</w:t>
        </w:r>
        <w:r w:rsidR="00055BCC">
          <w:rPr>
            <w:rFonts w:eastAsiaTheme="minorEastAsia"/>
            <w:smallCaps w:val="0"/>
            <w:noProof/>
            <w:sz w:val="22"/>
            <w:szCs w:val="22"/>
            <w:lang w:eastAsia="de-CH"/>
          </w:rPr>
          <w:tab/>
        </w:r>
        <w:r w:rsidR="00055BCC" w:rsidRPr="00286954">
          <w:rPr>
            <w:rStyle w:val="Hyperlink"/>
            <w:noProof/>
            <w:lang w:val="en-US"/>
          </w:rPr>
          <w:t>StreetMonitorOperationsResult.xsd</w:t>
        </w:r>
        <w:r w:rsidR="00055BCC">
          <w:rPr>
            <w:noProof/>
            <w:webHidden/>
          </w:rPr>
          <w:tab/>
        </w:r>
        <w:r w:rsidR="00055BCC">
          <w:rPr>
            <w:noProof/>
            <w:webHidden/>
          </w:rPr>
          <w:fldChar w:fldCharType="begin"/>
        </w:r>
        <w:r w:rsidR="00055BCC">
          <w:rPr>
            <w:noProof/>
            <w:webHidden/>
          </w:rPr>
          <w:instrText xml:space="preserve"> PAGEREF _Toc446491033 \h </w:instrText>
        </w:r>
        <w:r w:rsidR="00055BCC">
          <w:rPr>
            <w:noProof/>
            <w:webHidden/>
          </w:rPr>
        </w:r>
        <w:r w:rsidR="00055BCC">
          <w:rPr>
            <w:noProof/>
            <w:webHidden/>
          </w:rPr>
          <w:fldChar w:fldCharType="separate"/>
        </w:r>
        <w:r w:rsidR="00107909">
          <w:rPr>
            <w:noProof/>
            <w:webHidden/>
          </w:rPr>
          <w:t>69</w:t>
        </w:r>
        <w:r w:rsidR="00055BCC">
          <w:rPr>
            <w:noProof/>
            <w:webHidden/>
          </w:rPr>
          <w:fldChar w:fldCharType="end"/>
        </w:r>
      </w:hyperlink>
    </w:p>
    <w:p w14:paraId="6765F325"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34" w:history="1">
        <w:r w:rsidR="00055BCC" w:rsidRPr="00286954">
          <w:rPr>
            <w:rStyle w:val="Hyperlink"/>
            <w:noProof/>
            <w:lang w:val="en-US"/>
          </w:rPr>
          <w:t>6.5</w:t>
        </w:r>
        <w:r w:rsidR="00055BCC">
          <w:rPr>
            <w:rFonts w:eastAsiaTheme="minorEastAsia"/>
            <w:smallCaps w:val="0"/>
            <w:noProof/>
            <w:sz w:val="22"/>
            <w:szCs w:val="22"/>
            <w:lang w:eastAsia="de-CH"/>
          </w:rPr>
          <w:tab/>
        </w:r>
        <w:r w:rsidR="00055BCC" w:rsidRPr="00286954">
          <w:rPr>
            <w:rStyle w:val="Hyperlink"/>
            <w:noProof/>
            <w:lang w:val="en-US"/>
          </w:rPr>
          <w:t>MonitorServiceEndpoint.java</w:t>
        </w:r>
        <w:r w:rsidR="00055BCC">
          <w:rPr>
            <w:noProof/>
            <w:webHidden/>
          </w:rPr>
          <w:tab/>
        </w:r>
        <w:r w:rsidR="00055BCC">
          <w:rPr>
            <w:noProof/>
            <w:webHidden/>
          </w:rPr>
          <w:fldChar w:fldCharType="begin"/>
        </w:r>
        <w:r w:rsidR="00055BCC">
          <w:rPr>
            <w:noProof/>
            <w:webHidden/>
          </w:rPr>
          <w:instrText xml:space="preserve"> PAGEREF _Toc446491034 \h </w:instrText>
        </w:r>
        <w:r w:rsidR="00055BCC">
          <w:rPr>
            <w:noProof/>
            <w:webHidden/>
          </w:rPr>
        </w:r>
        <w:r w:rsidR="00055BCC">
          <w:rPr>
            <w:noProof/>
            <w:webHidden/>
          </w:rPr>
          <w:fldChar w:fldCharType="separate"/>
        </w:r>
        <w:r w:rsidR="00107909">
          <w:rPr>
            <w:noProof/>
            <w:webHidden/>
          </w:rPr>
          <w:t>70</w:t>
        </w:r>
        <w:r w:rsidR="00055BCC">
          <w:rPr>
            <w:noProof/>
            <w:webHidden/>
          </w:rPr>
          <w:fldChar w:fldCharType="end"/>
        </w:r>
      </w:hyperlink>
    </w:p>
    <w:p w14:paraId="4D2DCD07"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35" w:history="1">
        <w:r w:rsidR="00055BCC" w:rsidRPr="00286954">
          <w:rPr>
            <w:rStyle w:val="Hyperlink"/>
            <w:noProof/>
            <w:lang w:val="en-US"/>
          </w:rPr>
          <w:t>6.6</w:t>
        </w:r>
        <w:r w:rsidR="00055BCC">
          <w:rPr>
            <w:rFonts w:eastAsiaTheme="minorEastAsia"/>
            <w:smallCaps w:val="0"/>
            <w:noProof/>
            <w:sz w:val="22"/>
            <w:szCs w:val="22"/>
            <w:lang w:eastAsia="de-CH"/>
          </w:rPr>
          <w:tab/>
        </w:r>
        <w:r w:rsidR="00055BCC" w:rsidRPr="00286954">
          <w:rPr>
            <w:rStyle w:val="Hyperlink"/>
            <w:noProof/>
            <w:lang w:val="en-US"/>
          </w:rPr>
          <w:t>MarketTimeOpeningActions.java</w:t>
        </w:r>
        <w:r w:rsidR="00055BCC">
          <w:rPr>
            <w:noProof/>
            <w:webHidden/>
          </w:rPr>
          <w:tab/>
        </w:r>
        <w:r w:rsidR="00055BCC">
          <w:rPr>
            <w:noProof/>
            <w:webHidden/>
          </w:rPr>
          <w:fldChar w:fldCharType="begin"/>
        </w:r>
        <w:r w:rsidR="00055BCC">
          <w:rPr>
            <w:noProof/>
            <w:webHidden/>
          </w:rPr>
          <w:instrText xml:space="preserve"> PAGEREF _Toc446491035 \h </w:instrText>
        </w:r>
        <w:r w:rsidR="00055BCC">
          <w:rPr>
            <w:noProof/>
            <w:webHidden/>
          </w:rPr>
        </w:r>
        <w:r w:rsidR="00055BCC">
          <w:rPr>
            <w:noProof/>
            <w:webHidden/>
          </w:rPr>
          <w:fldChar w:fldCharType="separate"/>
        </w:r>
        <w:r w:rsidR="00107909">
          <w:rPr>
            <w:noProof/>
            <w:webHidden/>
          </w:rPr>
          <w:t>71</w:t>
        </w:r>
        <w:r w:rsidR="00055BCC">
          <w:rPr>
            <w:noProof/>
            <w:webHidden/>
          </w:rPr>
          <w:fldChar w:fldCharType="end"/>
        </w:r>
      </w:hyperlink>
    </w:p>
    <w:p w14:paraId="711F5650"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36" w:history="1">
        <w:r w:rsidR="00055BCC" w:rsidRPr="00286954">
          <w:rPr>
            <w:rStyle w:val="Hyperlink"/>
            <w:noProof/>
            <w:lang w:val="en-US"/>
          </w:rPr>
          <w:t>6.7</w:t>
        </w:r>
        <w:r w:rsidR="00055BCC">
          <w:rPr>
            <w:rFonts w:eastAsiaTheme="minorEastAsia"/>
            <w:smallCaps w:val="0"/>
            <w:noProof/>
            <w:sz w:val="22"/>
            <w:szCs w:val="22"/>
            <w:lang w:eastAsia="de-CH"/>
          </w:rPr>
          <w:tab/>
        </w:r>
        <w:r w:rsidR="00055BCC" w:rsidRPr="00286954">
          <w:rPr>
            <w:rStyle w:val="Hyperlink"/>
            <w:noProof/>
            <w:lang w:val="en-US"/>
          </w:rPr>
          <w:t>MarketTimeOpeningValidation.java</w:t>
        </w:r>
        <w:r w:rsidR="00055BCC">
          <w:rPr>
            <w:noProof/>
            <w:webHidden/>
          </w:rPr>
          <w:tab/>
        </w:r>
        <w:r w:rsidR="00055BCC">
          <w:rPr>
            <w:noProof/>
            <w:webHidden/>
          </w:rPr>
          <w:fldChar w:fldCharType="begin"/>
        </w:r>
        <w:r w:rsidR="00055BCC">
          <w:rPr>
            <w:noProof/>
            <w:webHidden/>
          </w:rPr>
          <w:instrText xml:space="preserve"> PAGEREF _Toc446491036 \h </w:instrText>
        </w:r>
        <w:r w:rsidR="00055BCC">
          <w:rPr>
            <w:noProof/>
            <w:webHidden/>
          </w:rPr>
        </w:r>
        <w:r w:rsidR="00055BCC">
          <w:rPr>
            <w:noProof/>
            <w:webHidden/>
          </w:rPr>
          <w:fldChar w:fldCharType="separate"/>
        </w:r>
        <w:r w:rsidR="00107909">
          <w:rPr>
            <w:noProof/>
            <w:webHidden/>
          </w:rPr>
          <w:t>81</w:t>
        </w:r>
        <w:r w:rsidR="00055BCC">
          <w:rPr>
            <w:noProof/>
            <w:webHidden/>
          </w:rPr>
          <w:fldChar w:fldCharType="end"/>
        </w:r>
      </w:hyperlink>
    </w:p>
    <w:p w14:paraId="5A3F33EC"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37" w:history="1">
        <w:r w:rsidR="00055BCC" w:rsidRPr="00286954">
          <w:rPr>
            <w:rStyle w:val="Hyperlink"/>
            <w:noProof/>
            <w:lang w:val="en-US"/>
          </w:rPr>
          <w:t>6.8</w:t>
        </w:r>
        <w:r w:rsidR="00055BCC">
          <w:rPr>
            <w:rFonts w:eastAsiaTheme="minorEastAsia"/>
            <w:smallCaps w:val="0"/>
            <w:noProof/>
            <w:sz w:val="22"/>
            <w:szCs w:val="22"/>
            <w:lang w:eastAsia="de-CH"/>
          </w:rPr>
          <w:tab/>
        </w:r>
        <w:r w:rsidR="00055BCC" w:rsidRPr="00286954">
          <w:rPr>
            <w:rStyle w:val="Hyperlink"/>
            <w:noProof/>
            <w:lang w:val="en-US"/>
          </w:rPr>
          <w:t>StaticDataAccessor.java</w:t>
        </w:r>
        <w:r w:rsidR="00055BCC">
          <w:rPr>
            <w:noProof/>
            <w:webHidden/>
          </w:rPr>
          <w:tab/>
        </w:r>
        <w:r w:rsidR="00055BCC">
          <w:rPr>
            <w:noProof/>
            <w:webHidden/>
          </w:rPr>
          <w:fldChar w:fldCharType="begin"/>
        </w:r>
        <w:r w:rsidR="00055BCC">
          <w:rPr>
            <w:noProof/>
            <w:webHidden/>
          </w:rPr>
          <w:instrText xml:space="preserve"> PAGEREF _Toc446491037 \h </w:instrText>
        </w:r>
        <w:r w:rsidR="00055BCC">
          <w:rPr>
            <w:noProof/>
            <w:webHidden/>
          </w:rPr>
        </w:r>
        <w:r w:rsidR="00055BCC">
          <w:rPr>
            <w:noProof/>
            <w:webHidden/>
          </w:rPr>
          <w:fldChar w:fldCharType="separate"/>
        </w:r>
        <w:r w:rsidR="00107909">
          <w:rPr>
            <w:noProof/>
            <w:webHidden/>
          </w:rPr>
          <w:t>85</w:t>
        </w:r>
        <w:r w:rsidR="00055BCC">
          <w:rPr>
            <w:noProof/>
            <w:webHidden/>
          </w:rPr>
          <w:fldChar w:fldCharType="end"/>
        </w:r>
      </w:hyperlink>
    </w:p>
    <w:p w14:paraId="45B7BE20" w14:textId="77777777" w:rsidR="00055BCC" w:rsidRDefault="00E92DC0">
      <w:pPr>
        <w:pStyle w:val="Verzeichnis2"/>
        <w:tabs>
          <w:tab w:val="left" w:pos="720"/>
          <w:tab w:val="right" w:leader="dot" w:pos="9062"/>
        </w:tabs>
        <w:rPr>
          <w:rFonts w:eastAsiaTheme="minorEastAsia"/>
          <w:smallCaps w:val="0"/>
          <w:noProof/>
          <w:sz w:val="22"/>
          <w:szCs w:val="22"/>
          <w:lang w:eastAsia="de-CH"/>
        </w:rPr>
      </w:pPr>
      <w:hyperlink w:anchor="_Toc446491038" w:history="1">
        <w:r w:rsidR="00055BCC" w:rsidRPr="00286954">
          <w:rPr>
            <w:rStyle w:val="Hyperlink"/>
            <w:noProof/>
            <w:lang w:val="en-US"/>
          </w:rPr>
          <w:t>6.9</w:t>
        </w:r>
        <w:r w:rsidR="00055BCC">
          <w:rPr>
            <w:rFonts w:eastAsiaTheme="minorEastAsia"/>
            <w:smallCaps w:val="0"/>
            <w:noProof/>
            <w:sz w:val="22"/>
            <w:szCs w:val="22"/>
            <w:lang w:eastAsia="de-CH"/>
          </w:rPr>
          <w:tab/>
        </w:r>
        <w:r w:rsidR="00055BCC" w:rsidRPr="00286954">
          <w:rPr>
            <w:rStyle w:val="Hyperlink"/>
            <w:noProof/>
            <w:lang w:val="en-US"/>
          </w:rPr>
          <w:t>MarketTimeOpeningDao.java</w:t>
        </w:r>
        <w:r w:rsidR="00055BCC">
          <w:rPr>
            <w:noProof/>
            <w:webHidden/>
          </w:rPr>
          <w:tab/>
        </w:r>
        <w:r w:rsidR="00055BCC">
          <w:rPr>
            <w:noProof/>
            <w:webHidden/>
          </w:rPr>
          <w:fldChar w:fldCharType="begin"/>
        </w:r>
        <w:r w:rsidR="00055BCC">
          <w:rPr>
            <w:noProof/>
            <w:webHidden/>
          </w:rPr>
          <w:instrText xml:space="preserve"> PAGEREF _Toc446491038 \h </w:instrText>
        </w:r>
        <w:r w:rsidR="00055BCC">
          <w:rPr>
            <w:noProof/>
            <w:webHidden/>
          </w:rPr>
        </w:r>
        <w:r w:rsidR="00055BCC">
          <w:rPr>
            <w:noProof/>
            <w:webHidden/>
          </w:rPr>
          <w:fldChar w:fldCharType="separate"/>
        </w:r>
        <w:r w:rsidR="00107909">
          <w:rPr>
            <w:noProof/>
            <w:webHidden/>
          </w:rPr>
          <w:t>86</w:t>
        </w:r>
        <w:r w:rsidR="00055BCC">
          <w:rPr>
            <w:noProof/>
            <w:webHidden/>
          </w:rPr>
          <w:fldChar w:fldCharType="end"/>
        </w:r>
      </w:hyperlink>
    </w:p>
    <w:p w14:paraId="35059FDA" w14:textId="77777777" w:rsidR="00055BCC" w:rsidRDefault="00E92DC0">
      <w:pPr>
        <w:pStyle w:val="Verzeichnis2"/>
        <w:tabs>
          <w:tab w:val="left" w:pos="900"/>
          <w:tab w:val="right" w:leader="dot" w:pos="9062"/>
        </w:tabs>
        <w:rPr>
          <w:rFonts w:eastAsiaTheme="minorEastAsia"/>
          <w:smallCaps w:val="0"/>
          <w:noProof/>
          <w:sz w:val="22"/>
          <w:szCs w:val="22"/>
          <w:lang w:eastAsia="de-CH"/>
        </w:rPr>
      </w:pPr>
      <w:hyperlink w:anchor="_Toc446491039" w:history="1">
        <w:r w:rsidR="00055BCC" w:rsidRPr="00286954">
          <w:rPr>
            <w:rStyle w:val="Hyperlink"/>
            <w:noProof/>
            <w:lang w:val="en-US"/>
          </w:rPr>
          <w:t>6.10</w:t>
        </w:r>
        <w:r w:rsidR="00055BCC">
          <w:rPr>
            <w:rFonts w:eastAsiaTheme="minorEastAsia"/>
            <w:smallCaps w:val="0"/>
            <w:noProof/>
            <w:sz w:val="22"/>
            <w:szCs w:val="22"/>
            <w:lang w:eastAsia="de-CH"/>
          </w:rPr>
          <w:tab/>
        </w:r>
        <w:r w:rsidR="00055BCC" w:rsidRPr="00286954">
          <w:rPr>
            <w:rStyle w:val="Hyperlink"/>
            <w:noProof/>
            <w:lang w:val="en-US"/>
          </w:rPr>
          <w:t>TimezoneDao.java</w:t>
        </w:r>
        <w:r w:rsidR="00055BCC">
          <w:rPr>
            <w:noProof/>
            <w:webHidden/>
          </w:rPr>
          <w:tab/>
        </w:r>
        <w:r w:rsidR="00055BCC">
          <w:rPr>
            <w:noProof/>
            <w:webHidden/>
          </w:rPr>
          <w:fldChar w:fldCharType="begin"/>
        </w:r>
        <w:r w:rsidR="00055BCC">
          <w:rPr>
            <w:noProof/>
            <w:webHidden/>
          </w:rPr>
          <w:instrText xml:space="preserve"> PAGEREF _Toc446491039 \h </w:instrText>
        </w:r>
        <w:r w:rsidR="00055BCC">
          <w:rPr>
            <w:noProof/>
            <w:webHidden/>
          </w:rPr>
        </w:r>
        <w:r w:rsidR="00055BCC">
          <w:rPr>
            <w:noProof/>
            <w:webHidden/>
          </w:rPr>
          <w:fldChar w:fldCharType="separate"/>
        </w:r>
        <w:r w:rsidR="00107909">
          <w:rPr>
            <w:noProof/>
            <w:webHidden/>
          </w:rPr>
          <w:t>89</w:t>
        </w:r>
        <w:r w:rsidR="00055BCC">
          <w:rPr>
            <w:noProof/>
            <w:webHidden/>
          </w:rPr>
          <w:fldChar w:fldCharType="end"/>
        </w:r>
      </w:hyperlink>
    </w:p>
    <w:p w14:paraId="33D239F3" w14:textId="77777777" w:rsidR="00055BCC" w:rsidRDefault="00E92DC0">
      <w:pPr>
        <w:pStyle w:val="Verzeichnis2"/>
        <w:tabs>
          <w:tab w:val="left" w:pos="900"/>
          <w:tab w:val="right" w:leader="dot" w:pos="9062"/>
        </w:tabs>
        <w:rPr>
          <w:rFonts w:eastAsiaTheme="minorEastAsia"/>
          <w:smallCaps w:val="0"/>
          <w:noProof/>
          <w:sz w:val="22"/>
          <w:szCs w:val="22"/>
          <w:lang w:eastAsia="de-CH"/>
        </w:rPr>
      </w:pPr>
      <w:hyperlink w:anchor="_Toc446491040" w:history="1">
        <w:r w:rsidR="00055BCC" w:rsidRPr="00286954">
          <w:rPr>
            <w:rStyle w:val="Hyperlink"/>
            <w:noProof/>
            <w:lang w:val="en-US"/>
          </w:rPr>
          <w:t>6.11</w:t>
        </w:r>
        <w:r w:rsidR="00055BCC">
          <w:rPr>
            <w:rFonts w:eastAsiaTheme="minorEastAsia"/>
            <w:smallCaps w:val="0"/>
            <w:noProof/>
            <w:sz w:val="22"/>
            <w:szCs w:val="22"/>
            <w:lang w:eastAsia="de-CH"/>
          </w:rPr>
          <w:tab/>
        </w:r>
        <w:r w:rsidR="00055BCC" w:rsidRPr="00286954">
          <w:rPr>
            <w:rStyle w:val="Hyperlink"/>
            <w:noProof/>
            <w:lang w:val="en-US"/>
          </w:rPr>
          <w:t>MarketTimeOpening.java</w:t>
        </w:r>
        <w:r w:rsidR="00055BCC">
          <w:rPr>
            <w:noProof/>
            <w:webHidden/>
          </w:rPr>
          <w:tab/>
        </w:r>
        <w:r w:rsidR="00055BCC">
          <w:rPr>
            <w:noProof/>
            <w:webHidden/>
          </w:rPr>
          <w:fldChar w:fldCharType="begin"/>
        </w:r>
        <w:r w:rsidR="00055BCC">
          <w:rPr>
            <w:noProof/>
            <w:webHidden/>
          </w:rPr>
          <w:instrText xml:space="preserve"> PAGEREF _Toc446491040 \h </w:instrText>
        </w:r>
        <w:r w:rsidR="00055BCC">
          <w:rPr>
            <w:noProof/>
            <w:webHidden/>
          </w:rPr>
        </w:r>
        <w:r w:rsidR="00055BCC">
          <w:rPr>
            <w:noProof/>
            <w:webHidden/>
          </w:rPr>
          <w:fldChar w:fldCharType="separate"/>
        </w:r>
        <w:r w:rsidR="00107909">
          <w:rPr>
            <w:noProof/>
            <w:webHidden/>
          </w:rPr>
          <w:t>90</w:t>
        </w:r>
        <w:r w:rsidR="00055BCC">
          <w:rPr>
            <w:noProof/>
            <w:webHidden/>
          </w:rPr>
          <w:fldChar w:fldCharType="end"/>
        </w:r>
      </w:hyperlink>
    </w:p>
    <w:p w14:paraId="2305EB42" w14:textId="77777777" w:rsidR="00055BCC" w:rsidRDefault="00E92DC0">
      <w:pPr>
        <w:pStyle w:val="Verzeichnis2"/>
        <w:tabs>
          <w:tab w:val="left" w:pos="900"/>
          <w:tab w:val="right" w:leader="dot" w:pos="9062"/>
        </w:tabs>
        <w:rPr>
          <w:rFonts w:eastAsiaTheme="minorEastAsia"/>
          <w:smallCaps w:val="0"/>
          <w:noProof/>
          <w:sz w:val="22"/>
          <w:szCs w:val="22"/>
          <w:lang w:eastAsia="de-CH"/>
        </w:rPr>
      </w:pPr>
      <w:hyperlink w:anchor="_Toc446491041" w:history="1">
        <w:r w:rsidR="00055BCC" w:rsidRPr="00286954">
          <w:rPr>
            <w:rStyle w:val="Hyperlink"/>
            <w:noProof/>
            <w:lang w:val="en-US"/>
          </w:rPr>
          <w:t>6.12</w:t>
        </w:r>
        <w:r w:rsidR="00055BCC">
          <w:rPr>
            <w:rFonts w:eastAsiaTheme="minorEastAsia"/>
            <w:smallCaps w:val="0"/>
            <w:noProof/>
            <w:sz w:val="22"/>
            <w:szCs w:val="22"/>
            <w:lang w:eastAsia="de-CH"/>
          </w:rPr>
          <w:tab/>
        </w:r>
        <w:r w:rsidR="00055BCC" w:rsidRPr="00286954">
          <w:rPr>
            <w:rStyle w:val="Hyperlink"/>
            <w:noProof/>
            <w:lang w:val="en-US"/>
          </w:rPr>
          <w:t>Timezone.java</w:t>
        </w:r>
        <w:r w:rsidR="00055BCC">
          <w:rPr>
            <w:noProof/>
            <w:webHidden/>
          </w:rPr>
          <w:tab/>
        </w:r>
        <w:r w:rsidR="00055BCC">
          <w:rPr>
            <w:noProof/>
            <w:webHidden/>
          </w:rPr>
          <w:fldChar w:fldCharType="begin"/>
        </w:r>
        <w:r w:rsidR="00055BCC">
          <w:rPr>
            <w:noProof/>
            <w:webHidden/>
          </w:rPr>
          <w:instrText xml:space="preserve"> PAGEREF _Toc446491041 \h </w:instrText>
        </w:r>
        <w:r w:rsidR="00055BCC">
          <w:rPr>
            <w:noProof/>
            <w:webHidden/>
          </w:rPr>
        </w:r>
        <w:r w:rsidR="00055BCC">
          <w:rPr>
            <w:noProof/>
            <w:webHidden/>
          </w:rPr>
          <w:fldChar w:fldCharType="separate"/>
        </w:r>
        <w:r w:rsidR="00107909">
          <w:rPr>
            <w:noProof/>
            <w:webHidden/>
          </w:rPr>
          <w:t>95</w:t>
        </w:r>
        <w:r w:rsidR="00055BCC">
          <w:rPr>
            <w:noProof/>
            <w:webHidden/>
          </w:rPr>
          <w:fldChar w:fldCharType="end"/>
        </w:r>
      </w:hyperlink>
    </w:p>
    <w:p w14:paraId="351EFD7F" w14:textId="77777777" w:rsidR="00055BCC" w:rsidRDefault="00E92DC0">
      <w:pPr>
        <w:pStyle w:val="Verzeichnis2"/>
        <w:tabs>
          <w:tab w:val="left" w:pos="900"/>
          <w:tab w:val="right" w:leader="dot" w:pos="9062"/>
        </w:tabs>
        <w:rPr>
          <w:rFonts w:eastAsiaTheme="minorEastAsia"/>
          <w:smallCaps w:val="0"/>
          <w:noProof/>
          <w:sz w:val="22"/>
          <w:szCs w:val="22"/>
          <w:lang w:eastAsia="de-CH"/>
        </w:rPr>
      </w:pPr>
      <w:hyperlink w:anchor="_Toc446491042" w:history="1">
        <w:r w:rsidR="00055BCC" w:rsidRPr="00286954">
          <w:rPr>
            <w:rStyle w:val="Hyperlink"/>
            <w:noProof/>
            <w:lang w:val="en-US"/>
          </w:rPr>
          <w:t>6.13</w:t>
        </w:r>
        <w:r w:rsidR="00055BCC">
          <w:rPr>
            <w:rFonts w:eastAsiaTheme="minorEastAsia"/>
            <w:smallCaps w:val="0"/>
            <w:noProof/>
            <w:sz w:val="22"/>
            <w:szCs w:val="22"/>
            <w:lang w:eastAsia="de-CH"/>
          </w:rPr>
          <w:tab/>
        </w:r>
        <w:r w:rsidR="00055BCC" w:rsidRPr="00286954">
          <w:rPr>
            <w:rStyle w:val="Hyperlink"/>
            <w:noProof/>
            <w:lang w:val="en-US"/>
          </w:rPr>
          <w:t>spring-otex-façade.xml</w:t>
        </w:r>
        <w:r w:rsidR="00055BCC">
          <w:rPr>
            <w:noProof/>
            <w:webHidden/>
          </w:rPr>
          <w:tab/>
        </w:r>
        <w:r w:rsidR="00055BCC">
          <w:rPr>
            <w:noProof/>
            <w:webHidden/>
          </w:rPr>
          <w:fldChar w:fldCharType="begin"/>
        </w:r>
        <w:r w:rsidR="00055BCC">
          <w:rPr>
            <w:noProof/>
            <w:webHidden/>
          </w:rPr>
          <w:instrText xml:space="preserve"> PAGEREF _Toc446491042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00EFC5A9" w14:textId="77777777" w:rsidR="00055BCC" w:rsidRDefault="00E92DC0">
      <w:pPr>
        <w:pStyle w:val="Verzeichnis2"/>
        <w:tabs>
          <w:tab w:val="left" w:pos="900"/>
          <w:tab w:val="right" w:leader="dot" w:pos="9062"/>
        </w:tabs>
        <w:rPr>
          <w:rFonts w:eastAsiaTheme="minorEastAsia"/>
          <w:smallCaps w:val="0"/>
          <w:noProof/>
          <w:sz w:val="22"/>
          <w:szCs w:val="22"/>
          <w:lang w:eastAsia="de-CH"/>
        </w:rPr>
      </w:pPr>
      <w:hyperlink w:anchor="_Toc446491043" w:history="1">
        <w:r w:rsidR="00055BCC" w:rsidRPr="00286954">
          <w:rPr>
            <w:rStyle w:val="Hyperlink"/>
            <w:noProof/>
            <w:lang w:val="en-US"/>
          </w:rPr>
          <w:t>6.14</w:t>
        </w:r>
        <w:r w:rsidR="00055BCC">
          <w:rPr>
            <w:rFonts w:eastAsiaTheme="minorEastAsia"/>
            <w:smallCaps w:val="0"/>
            <w:noProof/>
            <w:sz w:val="22"/>
            <w:szCs w:val="22"/>
            <w:lang w:eastAsia="de-CH"/>
          </w:rPr>
          <w:tab/>
        </w:r>
        <w:r w:rsidR="00055BCC" w:rsidRPr="00286954">
          <w:rPr>
            <w:rStyle w:val="Hyperlink"/>
            <w:noProof/>
            <w:lang w:val="en-US"/>
          </w:rPr>
          <w:t>spring-dao.xml</w:t>
        </w:r>
        <w:r w:rsidR="00055BCC">
          <w:rPr>
            <w:noProof/>
            <w:webHidden/>
          </w:rPr>
          <w:tab/>
        </w:r>
        <w:r w:rsidR="00055BCC">
          <w:rPr>
            <w:noProof/>
            <w:webHidden/>
          </w:rPr>
          <w:fldChar w:fldCharType="begin"/>
        </w:r>
        <w:r w:rsidR="00055BCC">
          <w:rPr>
            <w:noProof/>
            <w:webHidden/>
          </w:rPr>
          <w:instrText xml:space="preserve"> PAGEREF _Toc446491043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097E93AE" w14:textId="77777777" w:rsidR="00055BCC" w:rsidRDefault="00E92DC0">
      <w:pPr>
        <w:pStyle w:val="Verzeichnis2"/>
        <w:tabs>
          <w:tab w:val="left" w:pos="900"/>
          <w:tab w:val="right" w:leader="dot" w:pos="9062"/>
        </w:tabs>
        <w:rPr>
          <w:rFonts w:eastAsiaTheme="minorEastAsia"/>
          <w:smallCaps w:val="0"/>
          <w:noProof/>
          <w:sz w:val="22"/>
          <w:szCs w:val="22"/>
          <w:lang w:eastAsia="de-CH"/>
        </w:rPr>
      </w:pPr>
      <w:hyperlink w:anchor="_Toc446491044" w:history="1">
        <w:r w:rsidR="00055BCC" w:rsidRPr="00286954">
          <w:rPr>
            <w:rStyle w:val="Hyperlink"/>
            <w:noProof/>
            <w:lang w:val="en-US"/>
          </w:rPr>
          <w:t>6.15</w:t>
        </w:r>
        <w:r w:rsidR="00055BCC">
          <w:rPr>
            <w:rFonts w:eastAsiaTheme="minorEastAsia"/>
            <w:smallCaps w:val="0"/>
            <w:noProof/>
            <w:sz w:val="22"/>
            <w:szCs w:val="22"/>
            <w:lang w:eastAsia="de-CH"/>
          </w:rPr>
          <w:tab/>
        </w:r>
        <w:r w:rsidR="00055BCC" w:rsidRPr="00286954">
          <w:rPr>
            <w:rStyle w:val="Hyperlink"/>
            <w:noProof/>
            <w:lang w:val="en-US"/>
          </w:rPr>
          <w:t>persistence-jrave.xml</w:t>
        </w:r>
        <w:r w:rsidR="00055BCC">
          <w:rPr>
            <w:noProof/>
            <w:webHidden/>
          </w:rPr>
          <w:tab/>
        </w:r>
        <w:r w:rsidR="00055BCC">
          <w:rPr>
            <w:noProof/>
            <w:webHidden/>
          </w:rPr>
          <w:fldChar w:fldCharType="begin"/>
        </w:r>
        <w:r w:rsidR="00055BCC">
          <w:rPr>
            <w:noProof/>
            <w:webHidden/>
          </w:rPr>
          <w:instrText xml:space="preserve"> PAGEREF _Toc446491044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57F41EED" w14:textId="77777777" w:rsidR="00055BCC" w:rsidRDefault="00E92DC0">
      <w:pPr>
        <w:pStyle w:val="Verzeichnis2"/>
        <w:tabs>
          <w:tab w:val="left" w:pos="900"/>
          <w:tab w:val="right" w:leader="dot" w:pos="9062"/>
        </w:tabs>
        <w:rPr>
          <w:rFonts w:eastAsiaTheme="minorEastAsia"/>
          <w:smallCaps w:val="0"/>
          <w:noProof/>
          <w:sz w:val="22"/>
          <w:szCs w:val="22"/>
          <w:lang w:eastAsia="de-CH"/>
        </w:rPr>
      </w:pPr>
      <w:hyperlink w:anchor="_Toc446491045" w:history="1">
        <w:r w:rsidR="00055BCC" w:rsidRPr="00286954">
          <w:rPr>
            <w:rStyle w:val="Hyperlink"/>
            <w:noProof/>
            <w:lang w:val="en-US"/>
          </w:rPr>
          <w:t>6.16</w:t>
        </w:r>
        <w:r w:rsidR="00055BCC">
          <w:rPr>
            <w:rFonts w:eastAsiaTheme="minorEastAsia"/>
            <w:smallCaps w:val="0"/>
            <w:noProof/>
            <w:sz w:val="22"/>
            <w:szCs w:val="22"/>
            <w:lang w:eastAsia="de-CH"/>
          </w:rPr>
          <w:tab/>
        </w:r>
        <w:r w:rsidR="00055BCC" w:rsidRPr="00286954">
          <w:rPr>
            <w:rStyle w:val="Hyperlink"/>
            <w:noProof/>
            <w:lang w:val="en-US"/>
          </w:rPr>
          <w:t>MarketTimeOpeningDaoTest.java</w:t>
        </w:r>
        <w:r w:rsidR="00055BCC">
          <w:rPr>
            <w:noProof/>
            <w:webHidden/>
          </w:rPr>
          <w:tab/>
        </w:r>
        <w:r w:rsidR="00055BCC">
          <w:rPr>
            <w:noProof/>
            <w:webHidden/>
          </w:rPr>
          <w:fldChar w:fldCharType="begin"/>
        </w:r>
        <w:r w:rsidR="00055BCC">
          <w:rPr>
            <w:noProof/>
            <w:webHidden/>
          </w:rPr>
          <w:instrText xml:space="preserve"> PAGEREF _Toc446491045 \h </w:instrText>
        </w:r>
        <w:r w:rsidR="00055BCC">
          <w:rPr>
            <w:noProof/>
            <w:webHidden/>
          </w:rPr>
        </w:r>
        <w:r w:rsidR="00055BCC">
          <w:rPr>
            <w:noProof/>
            <w:webHidden/>
          </w:rPr>
          <w:fldChar w:fldCharType="separate"/>
        </w:r>
        <w:r w:rsidR="00107909">
          <w:rPr>
            <w:noProof/>
            <w:webHidden/>
          </w:rPr>
          <w:t>101</w:t>
        </w:r>
        <w:r w:rsidR="00055BCC">
          <w:rPr>
            <w:noProof/>
            <w:webHidden/>
          </w:rPr>
          <w:fldChar w:fldCharType="end"/>
        </w:r>
      </w:hyperlink>
    </w:p>
    <w:p w14:paraId="4B534F96" w14:textId="77777777" w:rsidR="00055BCC" w:rsidRDefault="00E92DC0">
      <w:pPr>
        <w:pStyle w:val="Verzeichnis2"/>
        <w:tabs>
          <w:tab w:val="left" w:pos="900"/>
          <w:tab w:val="right" w:leader="dot" w:pos="9062"/>
        </w:tabs>
        <w:rPr>
          <w:rFonts w:eastAsiaTheme="minorEastAsia"/>
          <w:smallCaps w:val="0"/>
          <w:noProof/>
          <w:sz w:val="22"/>
          <w:szCs w:val="22"/>
          <w:lang w:eastAsia="de-CH"/>
        </w:rPr>
      </w:pPr>
      <w:hyperlink w:anchor="_Toc446491046" w:history="1">
        <w:r w:rsidR="00055BCC" w:rsidRPr="00286954">
          <w:rPr>
            <w:rStyle w:val="Hyperlink"/>
            <w:noProof/>
            <w:lang w:val="en-US"/>
          </w:rPr>
          <w:t>6.17</w:t>
        </w:r>
        <w:r w:rsidR="00055BCC">
          <w:rPr>
            <w:rFonts w:eastAsiaTheme="minorEastAsia"/>
            <w:smallCaps w:val="0"/>
            <w:noProof/>
            <w:sz w:val="22"/>
            <w:szCs w:val="22"/>
            <w:lang w:eastAsia="de-CH"/>
          </w:rPr>
          <w:tab/>
        </w:r>
        <w:r w:rsidR="00055BCC" w:rsidRPr="00286954">
          <w:rPr>
            <w:rStyle w:val="Hyperlink"/>
            <w:noProof/>
            <w:lang w:val="en-US"/>
          </w:rPr>
          <w:t>MarketTimeOpeningTest.java</w:t>
        </w:r>
        <w:r w:rsidR="00055BCC">
          <w:rPr>
            <w:noProof/>
            <w:webHidden/>
          </w:rPr>
          <w:tab/>
        </w:r>
        <w:r w:rsidR="00055BCC">
          <w:rPr>
            <w:noProof/>
            <w:webHidden/>
          </w:rPr>
          <w:fldChar w:fldCharType="begin"/>
        </w:r>
        <w:r w:rsidR="00055BCC">
          <w:rPr>
            <w:noProof/>
            <w:webHidden/>
          </w:rPr>
          <w:instrText xml:space="preserve"> PAGEREF _Toc446491046 \h </w:instrText>
        </w:r>
        <w:r w:rsidR="00055BCC">
          <w:rPr>
            <w:noProof/>
            <w:webHidden/>
          </w:rPr>
        </w:r>
        <w:r w:rsidR="00055BCC">
          <w:rPr>
            <w:noProof/>
            <w:webHidden/>
          </w:rPr>
          <w:fldChar w:fldCharType="separate"/>
        </w:r>
        <w:r w:rsidR="00107909">
          <w:rPr>
            <w:noProof/>
            <w:webHidden/>
          </w:rPr>
          <w:t>104</w:t>
        </w:r>
        <w:r w:rsidR="00055BCC">
          <w:rPr>
            <w:noProof/>
            <w:webHidden/>
          </w:rPr>
          <w:fldChar w:fldCharType="end"/>
        </w:r>
      </w:hyperlink>
    </w:p>
    <w:p w14:paraId="16719FE8" w14:textId="181CE11B" w:rsidR="00B50150" w:rsidRPr="004718C7" w:rsidRDefault="00C95220" w:rsidP="00DF332D">
      <w:r>
        <w:rPr>
          <w:rFonts w:asciiTheme="minorHAnsi" w:hAnsiTheme="minorHAnsi"/>
          <w:b/>
          <w:bCs/>
          <w:caps/>
          <w:noProof/>
          <w:color w:val="4F81BD" w:themeColor="accent1"/>
          <w:sz w:val="20"/>
          <w:szCs w:val="20"/>
        </w:rPr>
        <w:fldChar w:fldCharType="end"/>
      </w:r>
      <w:r w:rsidR="00B50150" w:rsidRPr="004718C7">
        <w:br w:type="page"/>
      </w:r>
    </w:p>
    <w:p w14:paraId="20104FAA" w14:textId="77777777" w:rsidR="00EE0454" w:rsidRDefault="00D73DCC" w:rsidP="00DF332D">
      <w:pPr>
        <w:pStyle w:val="berschrift1"/>
        <w:spacing w:line="276" w:lineRule="auto"/>
      </w:pPr>
      <w:bookmarkStart w:id="0" w:name="_Toc414258663"/>
      <w:bookmarkStart w:id="1" w:name="_Toc414259138"/>
      <w:bookmarkStart w:id="2" w:name="_Toc445296139"/>
      <w:bookmarkStart w:id="3" w:name="_Toc446490989"/>
      <w:r>
        <w:lastRenderedPageBreak/>
        <w:t>Vorwort</w:t>
      </w:r>
      <w:bookmarkEnd w:id="0"/>
      <w:bookmarkEnd w:id="1"/>
      <w:bookmarkEnd w:id="2"/>
      <w:bookmarkEnd w:id="3"/>
    </w:p>
    <w:p w14:paraId="2CCCF211" w14:textId="1556BA4B" w:rsidR="00F62EE5" w:rsidRDefault="00F62EE5" w:rsidP="00DF332D">
      <w:r>
        <w:t>Zurzeit befinde ich mich im letzten Lehrjahr meiner Ausbildung zum Informatiker mit der Fachrichtung Applikationsentwicklung. In diesen vier Jahren konnte ich fundiertes</w:t>
      </w:r>
      <w:r w:rsidR="00F47F53">
        <w:t xml:space="preserve"> Wissen im Bereich Softwareentw</w:t>
      </w:r>
      <w:r>
        <w:t xml:space="preserve">icklung erarbeiten. Zudem wurden mir durch mein Ausbildungsumfeld bei der </w:t>
      </w:r>
      <w:r w:rsidRPr="00F62EE5">
        <w:t>Credit</w:t>
      </w:r>
      <w:r>
        <w:t> </w:t>
      </w:r>
      <w:r w:rsidRPr="00F62EE5">
        <w:t>Suisse</w:t>
      </w:r>
      <w:r>
        <w:t xml:space="preserve"> viele Kenntnisse über Bankspezifische Prozesse vermittelt.</w:t>
      </w:r>
    </w:p>
    <w:p w14:paraId="4D6F50B0" w14:textId="6E026FA1" w:rsidR="00E92304" w:rsidRDefault="00F62EE5" w:rsidP="00DF332D">
      <w:r>
        <w:t>Während dem Basislehrjahr bei der Santis Training AG, sowie in der Berufsschule wurden mehrere Programmiersprachen erlernt, wobei die Schwerpunkte klar auf PL/1 und Java lagen. Ab dem 2. Lehrjahr</w:t>
      </w:r>
      <w:r w:rsidR="007A3F30">
        <w:t xml:space="preserve"> begann ich mich auf Java zu spezialisieren und meine Kenntnisse dementsprechend zu vertiefen.</w:t>
      </w:r>
      <w:r w:rsidR="007A3F30">
        <w:br/>
        <w:t>Seit drei Jahren arbeite ich nun, hauptsächlich mit Java, in verschiedenen Bereichen der Bank und habe meine Kenntnisse stets erweitert. Zurzeit absolviere ich meinen dritten und letzten Praxiseinsatz im OTEx</w:t>
      </w:r>
      <w:r w:rsidR="007A3F30" w:rsidRPr="00151969">
        <w:t xml:space="preserve"> </w:t>
      </w:r>
      <w:r w:rsidR="00292EAB" w:rsidRPr="00151969">
        <w:t>Development</w:t>
      </w:r>
      <w:r w:rsidR="007A3F30">
        <w:t xml:space="preserve"> Team. OTEx ist der Name unserer Applikation, welche die Schnittstelle zwischen Credit Suisse und verschiedenen Börsen bzw. externen Broker darstellt. Die Applikation sendet erstellte </w:t>
      </w:r>
      <w:r w:rsidR="00292EAB">
        <w:t>Wertschriftenaufträge</w:t>
      </w:r>
      <w:r w:rsidR="00E92304">
        <w:t xml:space="preserve"> an Börsen oder eben Broker.</w:t>
      </w:r>
    </w:p>
    <w:p w14:paraId="427759F6" w14:textId="77777777" w:rsidR="00E92304" w:rsidRDefault="00E92304" w:rsidP="00E92304">
      <w:r>
        <w:t>Diese IPA und die dazugehörige Dokumentation sollen aufzeigen, dass ich im Arbeitsalltag zurechtkomme und erteilte Aufträge korrekt und termingerecht erledigen kann.</w:t>
      </w:r>
    </w:p>
    <w:p w14:paraId="7BA2EC10" w14:textId="1477504C" w:rsidR="001630BE" w:rsidRDefault="004B3892" w:rsidP="00CD1D4A">
      <w:pPr>
        <w:jc w:val="left"/>
      </w:pPr>
      <w:r>
        <w:t>Dieses Dokument</w:t>
      </w:r>
      <w:r w:rsidR="00E92304">
        <w:t xml:space="preserve"> besteht aus zwei Teilen. Der erste Teil besteht aus der Aufgabenstellung, Umfeld und Ablauf. Der zweite Teil behandelt das Projekt.</w:t>
      </w:r>
      <w:r w:rsidR="001630BE">
        <w:br w:type="page"/>
      </w:r>
    </w:p>
    <w:p w14:paraId="10D7BD82" w14:textId="77777777" w:rsidR="00D73DCC" w:rsidRDefault="00D73DCC" w:rsidP="00DF332D">
      <w:pPr>
        <w:pStyle w:val="berschrift1"/>
        <w:spacing w:line="276" w:lineRule="auto"/>
      </w:pPr>
      <w:bookmarkStart w:id="4" w:name="_Toc414258664"/>
      <w:bookmarkStart w:id="5" w:name="_Toc414259139"/>
      <w:bookmarkStart w:id="6" w:name="_Toc445296140"/>
      <w:bookmarkStart w:id="7" w:name="_Toc446490990"/>
      <w:r>
        <w:lastRenderedPageBreak/>
        <w:t>Teil 1 – Umfeld und Ablauf der IPA</w:t>
      </w:r>
      <w:bookmarkEnd w:id="4"/>
      <w:bookmarkEnd w:id="5"/>
      <w:bookmarkEnd w:id="6"/>
      <w:bookmarkEnd w:id="7"/>
    </w:p>
    <w:p w14:paraId="3F8DD05C" w14:textId="77777777" w:rsidR="00DF332D" w:rsidRPr="00DF332D" w:rsidRDefault="00DF332D" w:rsidP="00DF332D">
      <w:r w:rsidRPr="00DF332D">
        <w:t>Implementieren einer Servicearchitektur für das Verwalten der Öffnungszeiten von Handelsbereichen einer internationalen Bank.</w:t>
      </w:r>
    </w:p>
    <w:p w14:paraId="3E7F32BD" w14:textId="77777777" w:rsidR="00194375" w:rsidRDefault="00194375" w:rsidP="0063072B">
      <w:pPr>
        <w:pStyle w:val="berschrift2"/>
      </w:pPr>
      <w:bookmarkStart w:id="8" w:name="_Toc414258670"/>
      <w:bookmarkStart w:id="9" w:name="_Toc414259145"/>
      <w:bookmarkStart w:id="10" w:name="_Toc445296141"/>
      <w:bookmarkStart w:id="11" w:name="_Toc446490991"/>
      <w:r>
        <w:t>Ausgangslage</w:t>
      </w:r>
      <w:bookmarkEnd w:id="8"/>
      <w:bookmarkEnd w:id="9"/>
      <w:bookmarkEnd w:id="10"/>
      <w:bookmarkEnd w:id="11"/>
    </w:p>
    <w:p w14:paraId="30CA43EB" w14:textId="77777777" w:rsidR="00DF332D" w:rsidRDefault="00DF332D" w:rsidP="00DF332D">
      <w:r>
        <w:t>OTEx ist eine Applikation welche für die Auftragsweiterleitung an Handelsplätze (Order Routing) diverser Wertschriftenarten verantwortlich ist. Dabei werden sowohl Kauf- sowie Verkaufsgeschäfte abgewickelt.</w:t>
      </w:r>
    </w:p>
    <w:p w14:paraId="5A9C5E3E" w14:textId="77777777" w:rsidR="00DF332D" w:rsidRDefault="00DF332D" w:rsidP="00DF332D"/>
    <w:p w14:paraId="3BD8627D" w14:textId="77777777" w:rsidR="00DF332D" w:rsidRDefault="00DF332D" w:rsidP="00DF332D">
      <w:r>
        <w:t xml:space="preserve">Die Applikation basiert zu einem überwiegenden Teil aus Java, welcher auf einer Linux Plattform ausgeführt wird. Für die Speicherung der Daten wird Sybase ASE verwendet. </w:t>
      </w:r>
    </w:p>
    <w:p w14:paraId="774739D0" w14:textId="77777777" w:rsidR="00DF332D" w:rsidRDefault="00DF332D" w:rsidP="00DF332D"/>
    <w:p w14:paraId="0281C9B1" w14:textId="77777777" w:rsidR="00DF332D" w:rsidRDefault="00DF332D" w:rsidP="00DF332D">
      <w:r>
        <w:t>Damit die Applikation in der Lage ist Aufträge an Handelsplätze weiterzuleiten, müssen Handelsöffnungszeiten beachtet werden. Falls ein Handelsplatz geschlossen ist wird der Auftrag entweder zurückgestellt oder zurückgewiesen.</w:t>
      </w:r>
    </w:p>
    <w:p w14:paraId="482338C8" w14:textId="77777777" w:rsidR="00DF332D" w:rsidRDefault="00DF332D" w:rsidP="00DF332D"/>
    <w:p w14:paraId="0A463451" w14:textId="77777777" w:rsidR="00DF332D" w:rsidRDefault="00DF332D" w:rsidP="00DF332D">
      <w:r>
        <w:t xml:space="preserve">Die Handelsöffnungszeiten werden in einer statischen Tabelle der Datenbank gespeichert. Diese werden </w:t>
      </w:r>
      <w:proofErr w:type="gramStart"/>
      <w:r>
        <w:t>zur Zeit</w:t>
      </w:r>
      <w:proofErr w:type="gramEnd"/>
      <w:r>
        <w:t xml:space="preserve"> per Script verwaltet. Da dies nicht mehr den heutigen Anforderungen an Nachvollziehbarkeit und Sicherheit entspricht, wurde entschieden dies künftig per GUI zu verwalten. </w:t>
      </w:r>
    </w:p>
    <w:p w14:paraId="4251C1DF" w14:textId="77777777" w:rsidR="00DF332D" w:rsidRDefault="00DF332D" w:rsidP="00DF332D"/>
    <w:p w14:paraId="55875590" w14:textId="77777777" w:rsidR="00DF332D" w:rsidRDefault="00DF332D" w:rsidP="00DF332D">
      <w:r>
        <w:t xml:space="preserve">Ziel dieser IPA ist das Erweiterung der bestehenden Webserviceebene, damit Handelsöffnungszeiten per Administrationsoberfläche verwaltet werden können. Das Frontend (GUI) ist dabei nicht Teil dieser IPA. </w:t>
      </w:r>
    </w:p>
    <w:p w14:paraId="43EA4F14" w14:textId="77777777" w:rsidR="00DF332D" w:rsidRDefault="00DF332D" w:rsidP="00DF332D"/>
    <w:p w14:paraId="0EE87CF9" w14:textId="77777777" w:rsidR="00DF332D" w:rsidRDefault="00DF332D" w:rsidP="00DF332D">
      <w:r>
        <w:t>Die bestehende Applikation verfügt bereits über die nötige Infrastruktur zur Anbietung von Webservices, die genutzt und erweitert werden soll. Zudem gibt es standardmässig eine Überprüfung der Zugriffssicherheit. (Autorisierung &amp; Authentifizierung)</w:t>
      </w:r>
    </w:p>
    <w:p w14:paraId="080F139C" w14:textId="77777777" w:rsidR="00DF332D" w:rsidRDefault="00DF332D">
      <w:pPr>
        <w:spacing w:after="200"/>
      </w:pPr>
      <w:r>
        <w:br w:type="page"/>
      </w:r>
    </w:p>
    <w:p w14:paraId="456FEF29" w14:textId="77777777" w:rsidR="00194375" w:rsidRDefault="00194375" w:rsidP="0013051E">
      <w:pPr>
        <w:pStyle w:val="berschrift2"/>
      </w:pPr>
      <w:bookmarkStart w:id="12" w:name="_Toc414258671"/>
      <w:bookmarkStart w:id="13" w:name="_Toc414259146"/>
      <w:bookmarkStart w:id="14" w:name="_Toc445296142"/>
      <w:bookmarkStart w:id="15" w:name="_Toc446490992"/>
      <w:r>
        <w:lastRenderedPageBreak/>
        <w:t>Detaillierte Aufgabenstellung</w:t>
      </w:r>
      <w:bookmarkEnd w:id="12"/>
      <w:bookmarkEnd w:id="13"/>
      <w:bookmarkEnd w:id="14"/>
      <w:bookmarkEnd w:id="15"/>
    </w:p>
    <w:p w14:paraId="7236C72A" w14:textId="77777777" w:rsidR="00DF332D" w:rsidRDefault="00DF332D" w:rsidP="00DF332D">
      <w:r>
        <w:t>Für die Verwaltung der Handelsöffnungszeiten soll ein Webservice erstellt werden. Der Webservice soll alle CRUD (create, read, update and delete) Operationen unterstützten. Dabei soll für jede Operation jeweils ein Service erstellt werden. Der Webservice ist in die bestehende SOAP Architektur der Applikation zu implementieren.</w:t>
      </w:r>
    </w:p>
    <w:p w14:paraId="3A839D34" w14:textId="77777777" w:rsidR="00DF332D" w:rsidRDefault="00DF332D" w:rsidP="00DF332D"/>
    <w:p w14:paraId="6632B2F9" w14:textId="77777777" w:rsidR="00DF332D" w:rsidRDefault="00DF332D" w:rsidP="00DF332D">
      <w:r>
        <w:t xml:space="preserve">- Beim „CREATE“ soll ein einzelner Eintrag zuerst validiert und danach in die Datenbank eingefügt werden. </w:t>
      </w:r>
    </w:p>
    <w:p w14:paraId="4208E78E" w14:textId="77777777" w:rsidR="00DF332D" w:rsidRDefault="00DF332D" w:rsidP="00DF332D">
      <w:r>
        <w:t>- Beim „READ“ sollen sämtliche Daten inklusive dem Primärschlüssel aus der Tabelle gelesen werden.</w:t>
      </w:r>
    </w:p>
    <w:p w14:paraId="6AA7F80B" w14:textId="77777777" w:rsidR="00DF332D" w:rsidRDefault="00DF332D" w:rsidP="00DF332D">
      <w:r>
        <w:t>- Beim „UPDATE“ soll mit Hilfe des Primärschlüssels (TIME_INTERNAL_ID) ein einzelner Eintrag validiert und aktualisiert werden.</w:t>
      </w:r>
    </w:p>
    <w:p w14:paraId="48E3A672" w14:textId="77777777" w:rsidR="00DF332D" w:rsidRDefault="00DF332D" w:rsidP="00DF332D">
      <w:r>
        <w:t>- Beim „DELETE“ soll mit Hilfe des Primärschlüssels ein einzelner Eintrag gelöscht werden.</w:t>
      </w:r>
    </w:p>
    <w:p w14:paraId="60754532" w14:textId="77777777" w:rsidR="00DF332D" w:rsidRDefault="00DF332D" w:rsidP="00DF332D"/>
    <w:p w14:paraId="0DEC6A94" w14:textId="77777777" w:rsidR="00DF332D" w:rsidRDefault="00DF332D" w:rsidP="00DF332D">
      <w:r>
        <w:t xml:space="preserve">Zusätzlich gibt es technische Attribute, welche nicht im GUI verändert werden </w:t>
      </w:r>
      <w:proofErr w:type="gramStart"/>
      <w:r>
        <w:t>sollen .</w:t>
      </w:r>
      <w:proofErr w:type="gramEnd"/>
      <w:r>
        <w:t xml:space="preserve"> Dies betrifft den Primarschlüssel und die „Last-Update“ Attribute. Diese sollen durch den Service intern abgefüllt werden.</w:t>
      </w:r>
    </w:p>
    <w:p w14:paraId="41C17A52" w14:textId="77777777" w:rsidR="00DF332D" w:rsidRDefault="00DF332D" w:rsidP="00DF332D"/>
    <w:p w14:paraId="367E6B5D" w14:textId="77777777" w:rsidR="00DF332D" w:rsidRDefault="00DF332D" w:rsidP="00DF332D">
      <w:r>
        <w:t xml:space="preserve">Die Validierung soll sicherstellen das ein Eintrag gültig ist. Falls eine Validierung fehl schlägt soll ein sinnvolle Fehlermeldungen zurückgegeben werden. Die Handelsöffnungszeiten werden mittels Zeitstempel gespeichert. Davon wird nur die Zeitangabe benutzt, beim Datum muss als Wert „01.01.1900“ eingefügt werden. Die Zeitangaben bei den Handelsöffnungszeiten beziehen sich jeweils auf eine definierte Zeitzone. Dabei wird mit einem Fremdschlüssel (TIMEZONE_INTERNAL_ID) auf eine andere Tabelle referenziert. Es muss sichergestellt werden, das bei jeder Mutation </w:t>
      </w:r>
      <w:proofErr w:type="gramStart"/>
      <w:r>
        <w:t>ein gültige Zeitzone</w:t>
      </w:r>
      <w:proofErr w:type="gramEnd"/>
      <w:r>
        <w:t xml:space="preserve"> verwendet wird. Die beiden Attribute HOME_OPENING und HOME_CLOSING definieren die effektiven Handelsöffnungszeiten und sind deshalb zwingend anzugeben.</w:t>
      </w:r>
    </w:p>
    <w:p w14:paraId="2AE9A4E1" w14:textId="77777777" w:rsidR="00DF332D" w:rsidRDefault="00DF332D" w:rsidP="00DF332D"/>
    <w:p w14:paraId="60671A43" w14:textId="77777777" w:rsidR="00DF332D" w:rsidRDefault="00DF332D" w:rsidP="00DF332D">
      <w:r>
        <w:t xml:space="preserve">Die Attribute der Entität in der zu erstellenden XML Schema Definition (XSD) Schnittstelle müssen mit den Datentypen in </w:t>
      </w:r>
      <w:proofErr w:type="gramStart"/>
      <w:r>
        <w:t>der Datenbanken</w:t>
      </w:r>
      <w:proofErr w:type="gramEnd"/>
      <w:r>
        <w:t xml:space="preserve"> übereinstimmen. Ein Attribut hat in der Datenbank den Datentyp varchar, demzufolge soll es in Java als </w:t>
      </w:r>
      <w:proofErr w:type="gramStart"/>
      <w:r>
        <w:t>java.lang</w:t>
      </w:r>
      <w:proofErr w:type="gramEnd"/>
      <w:r>
        <w:t xml:space="preserve">.String und in der Schnittstellendefinition (XSD) als xsd:string definiert sein. (namespace-xsd: http://www.w3.org/2001/XMLSchema) </w:t>
      </w:r>
    </w:p>
    <w:p w14:paraId="6E6763F7" w14:textId="77777777" w:rsidR="00DF332D" w:rsidRDefault="00DF332D" w:rsidP="00DF332D">
      <w:r>
        <w:t xml:space="preserve">Es ist nicht erforderlich, die Daten auf </w:t>
      </w:r>
      <w:proofErr w:type="gramStart"/>
      <w:r>
        <w:t>ihre Datenformat</w:t>
      </w:r>
      <w:proofErr w:type="gramEnd"/>
      <w:r>
        <w:t xml:space="preserve"> zu prüfen (z.B. ob ein nummerischer Wert keine Buchstaben enthält). Dies ist nämlich bereits durch die Schnittstellendefinition sichergestellt.</w:t>
      </w:r>
    </w:p>
    <w:p w14:paraId="0F72DC97" w14:textId="77777777" w:rsidR="00DF332D" w:rsidRDefault="00DF332D" w:rsidP="00DF332D"/>
    <w:p w14:paraId="44854906" w14:textId="77777777" w:rsidR="00DF332D" w:rsidRDefault="00DF332D" w:rsidP="00DF332D">
      <w:r>
        <w:t xml:space="preserve">Sämtliche Mutationen müssen mit Hilfe der bestehenden „Logging-Infrastruktur“ protokolliert werden. Dabei soll die bestehende log4j Infrastruktur der Applikation verwendet werden. </w:t>
      </w:r>
    </w:p>
    <w:p w14:paraId="484F3F8C" w14:textId="77777777" w:rsidR="00DF332D" w:rsidRDefault="00DF332D" w:rsidP="00DF332D">
      <w:r>
        <w:t>-</w:t>
      </w:r>
      <w:r>
        <w:tab/>
        <w:t>Beim Insert soll der neue Dateneintrag protokoliert werden</w:t>
      </w:r>
    </w:p>
    <w:p w14:paraId="2345CBEE" w14:textId="77777777" w:rsidR="00DF332D" w:rsidRDefault="00DF332D" w:rsidP="00DF332D">
      <w:r>
        <w:t>-</w:t>
      </w:r>
      <w:r>
        <w:tab/>
        <w:t>Beim Update soll der alte und der neue Datenstand protokoliert werden</w:t>
      </w:r>
    </w:p>
    <w:p w14:paraId="47AD3CC8" w14:textId="77777777" w:rsidR="00DF332D" w:rsidRDefault="00DF332D" w:rsidP="00DF332D">
      <w:r>
        <w:t>-</w:t>
      </w:r>
      <w:r>
        <w:tab/>
        <w:t>Beim Delete soll der letzte Stand vor dem Delete protokoliert werden</w:t>
      </w:r>
    </w:p>
    <w:p w14:paraId="5C019DE5" w14:textId="77777777" w:rsidR="00DF332D" w:rsidRDefault="00DF332D" w:rsidP="00DF332D"/>
    <w:p w14:paraId="451340D8" w14:textId="77777777" w:rsidR="00DF332D" w:rsidRDefault="00DF332D" w:rsidP="00DF332D">
      <w:r>
        <w:lastRenderedPageBreak/>
        <w:t>Für jede Operation soll mindestens ein funktionaler Unit Test erstellt werden. Dieser soll den Datenbankzugriff mithilfe der bestehende Testinfrastruktur mocken. Für jede Operation soll mindestens einen Integrationstest erstellt werden, welcher auf dem bestehenden Testframework aufbaut und in der Testdatenbank seine Mutation vornimmt. Zusätzlich soll für jede Validierung ein eigener Test mit entsprechendem Fehlerresultat erstellt werden.</w:t>
      </w:r>
    </w:p>
    <w:p w14:paraId="0EAB7277" w14:textId="77777777" w:rsidR="00DF332D" w:rsidRDefault="00DF332D" w:rsidP="00DF332D"/>
    <w:p w14:paraId="62530A75" w14:textId="77777777" w:rsidR="00DF332D" w:rsidRDefault="00DF332D" w:rsidP="00DF332D">
      <w:r>
        <w:t xml:space="preserve">Es existiert noch kein GUI, weshalb das Resultat mit Hilfe des Webservice Testwerkzeugs (SoapUI) getestet werden soll. Für alle Szenarien (Read, Insert, Delete, Update) soll einen Testfall (XML Request) erstellt werden, welcher mittels SoapUI an die laufende Applikation gesendet werden kann. </w:t>
      </w:r>
    </w:p>
    <w:p w14:paraId="26C5126E" w14:textId="77777777" w:rsidR="00DF332D" w:rsidRDefault="00DF332D" w:rsidP="00DF332D">
      <w:r>
        <w:t xml:space="preserve">„READ“: Alle Einträge der Datenbanktabelle inklusive allen Attributen können angezeigt werden. </w:t>
      </w:r>
    </w:p>
    <w:p w14:paraId="7160DD53" w14:textId="77777777" w:rsidR="00DF332D" w:rsidRDefault="00DF332D" w:rsidP="00DF332D">
      <w:r>
        <w:t xml:space="preserve">„INSERT“: Ein einzelner Eintrag kann in die Datenbanktabelle eingefügt werden. </w:t>
      </w:r>
    </w:p>
    <w:p w14:paraId="2C17B16A" w14:textId="77777777" w:rsidR="00DF332D" w:rsidRDefault="00DF332D" w:rsidP="00DF332D">
      <w:r>
        <w:t xml:space="preserve">„DELETE“: Ein einzelner Eintrag kann in der Datenbanktabelle gelöscht werden. </w:t>
      </w:r>
    </w:p>
    <w:p w14:paraId="23FDF784" w14:textId="77777777" w:rsidR="00DF332D" w:rsidRDefault="00DF332D" w:rsidP="00DF332D">
      <w:r>
        <w:t>„UPDATE“ Ein einzelner Eintrag kann in der Datenbanktabelle aktualisiert werden.</w:t>
      </w:r>
    </w:p>
    <w:p w14:paraId="610D4BC8" w14:textId="77777777" w:rsidR="00DF332D" w:rsidRDefault="00DF332D" w:rsidP="00DF332D"/>
    <w:p w14:paraId="562126C6" w14:textId="77777777" w:rsidR="00DF332D" w:rsidRDefault="00DF332D" w:rsidP="00DF332D">
      <w:r>
        <w:t xml:space="preserve">Die Applikation kann lokal gegen eine Entwicklungsdatenbank gestartet werden. Diese Entwicklungsdatenbank ist </w:t>
      </w:r>
      <w:proofErr w:type="gramStart"/>
      <w:r>
        <w:t>ein Kopie</w:t>
      </w:r>
      <w:proofErr w:type="gramEnd"/>
      <w:r>
        <w:t xml:space="preserve"> der produktiven Datenbank. (Aus einer Datenbanksicherung) Damit wird sichergestellt. Damit kann der Webservice mit echten Daten getestet werden. Diese Infrastruktur ist vorhanden und kann direkt verwendet werden. </w:t>
      </w:r>
    </w:p>
    <w:p w14:paraId="50D96214" w14:textId="77777777" w:rsidR="00DF332D" w:rsidRDefault="00DF332D" w:rsidP="00DF332D"/>
    <w:p w14:paraId="3E94858A" w14:textId="77777777" w:rsidR="0013051E" w:rsidRDefault="00DF332D" w:rsidP="00DF332D">
      <w:r>
        <w:t>Für die Dokumentation muss kein Standard eingehalten werden.</w:t>
      </w:r>
    </w:p>
    <w:p w14:paraId="62D3C4AA" w14:textId="77777777" w:rsidR="00DF332D" w:rsidRDefault="00DF332D">
      <w:pPr>
        <w:spacing w:after="200"/>
      </w:pPr>
    </w:p>
    <w:p w14:paraId="712C9D2C" w14:textId="77777777" w:rsidR="00194375" w:rsidRDefault="00194375" w:rsidP="0013051E">
      <w:pPr>
        <w:pStyle w:val="berschrift2"/>
      </w:pPr>
      <w:bookmarkStart w:id="16" w:name="_Toc414258672"/>
      <w:bookmarkStart w:id="17" w:name="_Toc414259147"/>
      <w:bookmarkStart w:id="18" w:name="_Toc445296143"/>
      <w:bookmarkStart w:id="19" w:name="_Toc446490993"/>
      <w:r>
        <w:t>Mittel und Methoden</w:t>
      </w:r>
      <w:bookmarkEnd w:id="16"/>
      <w:bookmarkEnd w:id="17"/>
      <w:bookmarkEnd w:id="18"/>
      <w:bookmarkEnd w:id="19"/>
    </w:p>
    <w:p w14:paraId="5796A502" w14:textId="77777777" w:rsidR="00DF332D" w:rsidRDefault="00DF332D" w:rsidP="00DF332D">
      <w:r>
        <w:t>Ziel ist die Integration in die bestehende Applikation, weshalb die gewohnte Softwareumgebung verwendet werden soll.</w:t>
      </w:r>
    </w:p>
    <w:p w14:paraId="494519AA" w14:textId="77777777" w:rsidR="00DF332D" w:rsidRDefault="00DF332D" w:rsidP="00DF332D">
      <w:r>
        <w:t xml:space="preserve">Der Webservice Architektur basiert auf Spring-WS, welches auf ein Jetty Webserver deployed ist. Die Webservice Schnittstellen Definition (WSDL) wird mittels XSD während der Laufzeit erzeugt. </w:t>
      </w:r>
    </w:p>
    <w:p w14:paraId="7AF663B9" w14:textId="77777777" w:rsidR="00DF332D" w:rsidRDefault="00DF332D" w:rsidP="00DF332D">
      <w:r>
        <w:t>Für den Zugriff auf die Datenbank wird JPA (Hibernate) verwendet. Die Applikation lässt sich lokal starten, dabei wird eine lokale Datenbank verwendet. (H2)</w:t>
      </w:r>
    </w:p>
    <w:p w14:paraId="595CAFA9" w14:textId="77777777" w:rsidR="00A10968" w:rsidRDefault="00DF332D" w:rsidP="0013051E">
      <w:r>
        <w:t>Die Tests sollen mit Hilfe von JUnit und Mockito erstellt werden.</w:t>
      </w:r>
      <w:bookmarkStart w:id="20" w:name="_Toc414258675"/>
      <w:bookmarkStart w:id="21" w:name="_Toc414259150"/>
      <w:r w:rsidR="00A10968">
        <w:br w:type="page"/>
      </w:r>
    </w:p>
    <w:p w14:paraId="53CBBF2F" w14:textId="77777777" w:rsidR="00D11912" w:rsidRDefault="00BC622A" w:rsidP="0013051E">
      <w:pPr>
        <w:pStyle w:val="berschrift2"/>
        <w:spacing w:line="276" w:lineRule="auto"/>
      </w:pPr>
      <w:bookmarkStart w:id="22" w:name="_Toc445296144"/>
      <w:bookmarkStart w:id="23" w:name="_Toc446490994"/>
      <w:r>
        <w:lastRenderedPageBreak/>
        <w:t>Projektorganisation</w:t>
      </w:r>
      <w:bookmarkEnd w:id="20"/>
      <w:bookmarkEnd w:id="21"/>
      <w:bookmarkEnd w:id="22"/>
      <w:bookmarkEnd w:id="23"/>
    </w:p>
    <w:tbl>
      <w:tblPr>
        <w:tblStyle w:val="HellesRaster"/>
        <w:tblW w:w="0" w:type="auto"/>
        <w:tblLook w:val="04A0" w:firstRow="1" w:lastRow="0" w:firstColumn="1" w:lastColumn="0" w:noHBand="0" w:noVBand="1"/>
      </w:tblPr>
      <w:tblGrid>
        <w:gridCol w:w="4537"/>
        <w:gridCol w:w="4515"/>
      </w:tblGrid>
      <w:tr w:rsidR="00005CAA" w:rsidRPr="00165496" w14:paraId="3A9E79EF" w14:textId="77777777" w:rsidTr="003613D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4A725147" w14:textId="77777777" w:rsidR="00005CAA" w:rsidRPr="00165496" w:rsidRDefault="0013051E" w:rsidP="00DF332D">
            <w:pPr>
              <w:spacing w:line="276" w:lineRule="auto"/>
            </w:pPr>
            <w:r w:rsidRPr="00165496">
              <w:t>Kandidat</w:t>
            </w:r>
          </w:p>
        </w:tc>
        <w:tc>
          <w:tcPr>
            <w:tcW w:w="4606" w:type="dxa"/>
            <w:shd w:val="clear" w:color="auto" w:fill="95B3D7" w:themeFill="accent1" w:themeFillTint="99"/>
          </w:tcPr>
          <w:p w14:paraId="1EA4FD84" w14:textId="77777777" w:rsidR="00005CAA" w:rsidRPr="00165496" w:rsidRDefault="0013051E" w:rsidP="00DF332D">
            <w:pPr>
              <w:spacing w:line="276" w:lineRule="auto"/>
              <w:cnfStyle w:val="100000000000" w:firstRow="1" w:lastRow="0" w:firstColumn="0" w:lastColumn="0" w:oddVBand="0" w:evenVBand="0" w:oddHBand="0" w:evenHBand="0" w:firstRowFirstColumn="0" w:firstRowLastColumn="0" w:lastRowFirstColumn="0" w:lastRowLastColumn="0"/>
            </w:pPr>
            <w:r w:rsidRPr="00165496">
              <w:t>Lehrbetrieb</w:t>
            </w:r>
          </w:p>
        </w:tc>
      </w:tr>
      <w:tr w:rsidR="00D11912" w:rsidRPr="00165496" w14:paraId="5AF30BF1" w14:textId="77777777" w:rsidTr="003613D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6CB89C84" w14:textId="6C932297" w:rsidR="00D11912" w:rsidRPr="00165496" w:rsidRDefault="00581536" w:rsidP="00DF332D">
            <w:pPr>
              <w:spacing w:line="276" w:lineRule="auto"/>
              <w:rPr>
                <w:b w:val="0"/>
              </w:rPr>
            </w:pPr>
            <w:r>
              <w:rPr>
                <w:b w:val="0"/>
              </w:rPr>
              <w:t>Nils Oriet</w:t>
            </w:r>
          </w:p>
        </w:tc>
        <w:tc>
          <w:tcPr>
            <w:tcW w:w="4606" w:type="dxa"/>
            <w:shd w:val="clear" w:color="auto" w:fill="F2F2F2" w:themeFill="background1" w:themeFillShade="F2"/>
            <w:vAlign w:val="center"/>
          </w:tcPr>
          <w:p w14:paraId="015953DE" w14:textId="77777777" w:rsidR="00D11912" w:rsidRPr="00165496" w:rsidRDefault="0013051E"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Credit Suisse AG</w:t>
            </w:r>
          </w:p>
        </w:tc>
      </w:tr>
      <w:tr w:rsidR="00D11912" w:rsidRPr="00165496" w14:paraId="6A056F87"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391E0168" w14:textId="4CE8C595" w:rsidR="00D11912" w:rsidRPr="00165496" w:rsidRDefault="003A1D06" w:rsidP="00DF332D">
            <w:pPr>
              <w:spacing w:line="276" w:lineRule="auto"/>
              <w:rPr>
                <w:b w:val="0"/>
              </w:rPr>
            </w:pPr>
            <w:r w:rsidRPr="00165496">
              <w:rPr>
                <w:b w:val="0"/>
              </w:rPr>
              <w:t>Tel: +41 44 332 98 87</w:t>
            </w:r>
          </w:p>
        </w:tc>
        <w:tc>
          <w:tcPr>
            <w:tcW w:w="4606" w:type="dxa"/>
            <w:shd w:val="clear" w:color="auto" w:fill="F2F2F2" w:themeFill="background1" w:themeFillShade="F2"/>
            <w:vAlign w:val="center"/>
          </w:tcPr>
          <w:p w14:paraId="4F28C474" w14:textId="47003EC5" w:rsidR="00D11912" w:rsidRPr="00165496" w:rsidRDefault="003A1D06" w:rsidP="00DF332D">
            <w:pPr>
              <w:spacing w:line="276" w:lineRule="auto"/>
              <w:cnfStyle w:val="000000010000" w:firstRow="0" w:lastRow="0" w:firstColumn="0" w:lastColumn="0" w:oddVBand="0" w:evenVBand="0" w:oddHBand="0" w:evenHBand="1" w:firstRowFirstColumn="0" w:firstRowLastColumn="0" w:lastRowFirstColumn="0" w:lastRowLastColumn="0"/>
            </w:pPr>
            <w:r w:rsidRPr="00165496">
              <w:t>Thurgauerstrasse 30/32</w:t>
            </w:r>
          </w:p>
        </w:tc>
      </w:tr>
      <w:tr w:rsidR="00D11912" w:rsidRPr="00165496" w14:paraId="23DBA25D" w14:textId="77777777" w:rsidTr="003613D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6D9482A1" w14:textId="18F0BC6C" w:rsidR="00D11912" w:rsidRPr="00016592" w:rsidRDefault="003A1D06" w:rsidP="00DF332D">
            <w:pPr>
              <w:spacing w:line="276" w:lineRule="auto"/>
              <w:rPr>
                <w:b w:val="0"/>
                <w:lang w:val="en-US"/>
              </w:rPr>
            </w:pPr>
            <w:r w:rsidRPr="00165496">
              <w:rPr>
                <w:b w:val="0"/>
                <w:lang w:val="en-US"/>
              </w:rPr>
              <w:t xml:space="preserve">Email G: </w:t>
            </w:r>
            <w:hyperlink r:id="rId9" w:history="1">
              <w:r w:rsidRPr="00016592">
                <w:rPr>
                  <w:b w:val="0"/>
                  <w:lang w:val="en-US"/>
                </w:rPr>
                <w:t>roman.loosli@credit-suisse.com</w:t>
              </w:r>
            </w:hyperlink>
          </w:p>
        </w:tc>
        <w:tc>
          <w:tcPr>
            <w:tcW w:w="4606" w:type="dxa"/>
            <w:shd w:val="clear" w:color="auto" w:fill="F2F2F2" w:themeFill="background1" w:themeFillShade="F2"/>
            <w:vAlign w:val="center"/>
          </w:tcPr>
          <w:p w14:paraId="75644C9A" w14:textId="6F74E794" w:rsidR="00D11912" w:rsidRPr="00165496" w:rsidRDefault="003A1D06"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8050 Zürich</w:t>
            </w:r>
          </w:p>
        </w:tc>
      </w:tr>
      <w:tr w:rsidR="00D11912" w:rsidRPr="00F16A1B" w14:paraId="31D420ED"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3BF08B59" w14:textId="66794629" w:rsidR="003A1D06" w:rsidRPr="00165496" w:rsidRDefault="003A1D06" w:rsidP="00DF332D">
            <w:pPr>
              <w:spacing w:line="276" w:lineRule="auto"/>
              <w:rPr>
                <w:b w:val="0"/>
                <w:lang w:val="fr-CH"/>
              </w:rPr>
            </w:pPr>
            <w:r w:rsidRPr="00165496">
              <w:rPr>
                <w:b w:val="0"/>
                <w:lang w:val="fr-CH"/>
              </w:rPr>
              <w:t>Email P: roman.loosli@mailtop.ch</w:t>
            </w:r>
          </w:p>
        </w:tc>
        <w:tc>
          <w:tcPr>
            <w:tcW w:w="4606" w:type="dxa"/>
            <w:shd w:val="clear" w:color="auto" w:fill="F2F2F2" w:themeFill="background1" w:themeFillShade="F2"/>
            <w:vAlign w:val="center"/>
          </w:tcPr>
          <w:p w14:paraId="161EACB4" w14:textId="77777777" w:rsidR="00D11912" w:rsidRPr="00165496" w:rsidRDefault="00D11912" w:rsidP="00093B2D">
            <w:pPr>
              <w:keepNext/>
              <w:spacing w:line="276" w:lineRule="auto"/>
              <w:cnfStyle w:val="000000010000" w:firstRow="0" w:lastRow="0" w:firstColumn="0" w:lastColumn="0" w:oddVBand="0" w:evenVBand="0" w:oddHBand="0" w:evenHBand="1" w:firstRowFirstColumn="0" w:firstRowLastColumn="0" w:lastRowFirstColumn="0" w:lastRowLastColumn="0"/>
              <w:rPr>
                <w:lang w:val="fr-CH"/>
              </w:rPr>
            </w:pPr>
          </w:p>
        </w:tc>
      </w:tr>
    </w:tbl>
    <w:p w14:paraId="11D9C40C" w14:textId="77777777" w:rsidR="00093B2D" w:rsidRPr="00684C13" w:rsidRDefault="00093B2D" w:rsidP="00093B2D">
      <w:pPr>
        <w:rPr>
          <w:lang w:val="fr-CH"/>
        </w:rPr>
      </w:pPr>
    </w:p>
    <w:tbl>
      <w:tblPr>
        <w:tblStyle w:val="HellesRaster"/>
        <w:tblW w:w="0" w:type="auto"/>
        <w:tblLook w:val="04A0" w:firstRow="1" w:lastRow="0" w:firstColumn="1" w:lastColumn="0" w:noHBand="0" w:noVBand="1"/>
      </w:tblPr>
      <w:tblGrid>
        <w:gridCol w:w="4606"/>
      </w:tblGrid>
      <w:tr w:rsidR="00910B4C" w:rsidRPr="00165496" w14:paraId="48A04271" w14:textId="77777777" w:rsidTr="0091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420EB0C5" w14:textId="77777777" w:rsidR="00910B4C" w:rsidRPr="00165496" w:rsidRDefault="00910B4C" w:rsidP="00910B4C">
            <w:pPr>
              <w:spacing w:line="276" w:lineRule="auto"/>
            </w:pPr>
            <w:r w:rsidRPr="00165496">
              <w:t>Durchführungsort</w:t>
            </w:r>
          </w:p>
        </w:tc>
      </w:tr>
      <w:tr w:rsidR="00910B4C" w:rsidRPr="00165496" w14:paraId="77551E71" w14:textId="77777777" w:rsidTr="0091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4721D0D4" w14:textId="77777777" w:rsidR="00910B4C" w:rsidRPr="00165496" w:rsidRDefault="00910B4C" w:rsidP="00910B4C">
            <w:pPr>
              <w:spacing w:line="276" w:lineRule="auto"/>
              <w:rPr>
                <w:b w:val="0"/>
              </w:rPr>
            </w:pPr>
            <w:r w:rsidRPr="00165496">
              <w:rPr>
                <w:b w:val="0"/>
              </w:rPr>
              <w:t>Credit Suisse AG</w:t>
            </w:r>
          </w:p>
        </w:tc>
      </w:tr>
      <w:tr w:rsidR="00910B4C" w:rsidRPr="00165496" w14:paraId="51766FD8"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177DD58E" w14:textId="27431EE7" w:rsidR="00910B4C" w:rsidRPr="00165496" w:rsidRDefault="003A1D06" w:rsidP="00910B4C">
            <w:pPr>
              <w:spacing w:line="276" w:lineRule="auto"/>
              <w:rPr>
                <w:b w:val="0"/>
              </w:rPr>
            </w:pPr>
            <w:r w:rsidRPr="00165496">
              <w:rPr>
                <w:b w:val="0"/>
              </w:rPr>
              <w:t>Uetlibergstrasse 233</w:t>
            </w:r>
          </w:p>
        </w:tc>
      </w:tr>
      <w:tr w:rsidR="003A1D06" w:rsidRPr="00165496" w14:paraId="27CC7231"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487ABDB4" w14:textId="6945866F" w:rsidR="003A1D06" w:rsidRPr="00165496" w:rsidRDefault="003A1D06" w:rsidP="00093B2D">
            <w:pPr>
              <w:keepNext/>
              <w:rPr>
                <w:b w:val="0"/>
              </w:rPr>
            </w:pPr>
            <w:r w:rsidRPr="00165496">
              <w:rPr>
                <w:b w:val="0"/>
              </w:rPr>
              <w:t>8045 Zürich</w:t>
            </w:r>
          </w:p>
        </w:tc>
      </w:tr>
    </w:tbl>
    <w:p w14:paraId="01FAB67A" w14:textId="77777777" w:rsidR="00093B2D" w:rsidRPr="00093B2D" w:rsidRDefault="00093B2D" w:rsidP="00093B2D"/>
    <w:tbl>
      <w:tblPr>
        <w:tblStyle w:val="HellesRaster"/>
        <w:tblW w:w="0" w:type="auto"/>
        <w:tblLook w:val="04A0" w:firstRow="1" w:lastRow="0" w:firstColumn="1" w:lastColumn="0" w:noHBand="0" w:noVBand="1"/>
      </w:tblPr>
      <w:tblGrid>
        <w:gridCol w:w="4527"/>
        <w:gridCol w:w="4525"/>
      </w:tblGrid>
      <w:tr w:rsidR="00005CAA" w:rsidRPr="00165496" w14:paraId="20DE012D" w14:textId="77777777" w:rsidTr="005E2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6647D892" w14:textId="77777777" w:rsidR="00005CAA" w:rsidRPr="00165496" w:rsidRDefault="0013051E" w:rsidP="00DF332D">
            <w:pPr>
              <w:spacing w:line="276" w:lineRule="auto"/>
            </w:pPr>
            <w:r w:rsidRPr="00165496">
              <w:t>Fachvorgesetzter</w:t>
            </w:r>
          </w:p>
        </w:tc>
        <w:tc>
          <w:tcPr>
            <w:tcW w:w="4606" w:type="dxa"/>
            <w:shd w:val="clear" w:color="auto" w:fill="95B3D7" w:themeFill="accent1" w:themeFillTint="99"/>
          </w:tcPr>
          <w:p w14:paraId="6D4C3D71" w14:textId="77777777" w:rsidR="00005CAA" w:rsidRPr="00165496" w:rsidRDefault="0013051E" w:rsidP="00DF332D">
            <w:pPr>
              <w:spacing w:line="276" w:lineRule="auto"/>
              <w:cnfStyle w:val="100000000000" w:firstRow="1" w:lastRow="0" w:firstColumn="0" w:lastColumn="0" w:oddVBand="0" w:evenVBand="0" w:oddHBand="0" w:evenHBand="0" w:firstRowFirstColumn="0" w:firstRowLastColumn="0" w:lastRowFirstColumn="0" w:lastRowLastColumn="0"/>
            </w:pPr>
            <w:r w:rsidRPr="00165496">
              <w:t>Berufsbildner</w:t>
            </w:r>
          </w:p>
        </w:tc>
      </w:tr>
      <w:tr w:rsidR="00432D36" w:rsidRPr="00165496" w14:paraId="7D7F6874" w14:textId="77777777" w:rsidTr="005E2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7FDFEF30" w14:textId="77777777" w:rsidR="00432D36" w:rsidRPr="00165496" w:rsidRDefault="00272915" w:rsidP="00DF332D">
            <w:pPr>
              <w:spacing w:line="276" w:lineRule="auto"/>
              <w:rPr>
                <w:b w:val="0"/>
              </w:rPr>
            </w:pPr>
            <w:r w:rsidRPr="00165496">
              <w:rPr>
                <w:b w:val="0"/>
              </w:rPr>
              <w:t>Stefan Lötscher</w:t>
            </w:r>
          </w:p>
        </w:tc>
        <w:tc>
          <w:tcPr>
            <w:tcW w:w="4606" w:type="dxa"/>
            <w:shd w:val="clear" w:color="auto" w:fill="F2F2F2" w:themeFill="background1" w:themeFillShade="F2"/>
          </w:tcPr>
          <w:p w14:paraId="4CE80E74" w14:textId="77777777" w:rsidR="00432D36" w:rsidRPr="00165496" w:rsidRDefault="00272915"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Christian Heintz</w:t>
            </w:r>
          </w:p>
        </w:tc>
      </w:tr>
      <w:tr w:rsidR="00005CAA" w:rsidRPr="00F16A1B" w14:paraId="750AAA12"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1BD7350F" w14:textId="5585854F" w:rsidR="00005CAA" w:rsidRPr="00F4199A" w:rsidRDefault="00272915" w:rsidP="00DF332D">
            <w:pPr>
              <w:spacing w:line="276" w:lineRule="auto"/>
              <w:rPr>
                <w:b w:val="0"/>
                <w:lang w:val="fr-CH"/>
              </w:rPr>
            </w:pPr>
            <w:r w:rsidRPr="00F4199A">
              <w:rPr>
                <w:b w:val="0"/>
                <w:lang w:val="fr-CH"/>
              </w:rPr>
              <w:t>Email:</w:t>
            </w:r>
            <w:r w:rsidR="003A1D06" w:rsidRPr="00F4199A">
              <w:rPr>
                <w:b w:val="0"/>
                <w:lang w:val="fr-CH"/>
              </w:rPr>
              <w:t xml:space="preserve"> stefan.loetscher@credit-suisse.com</w:t>
            </w:r>
          </w:p>
        </w:tc>
        <w:tc>
          <w:tcPr>
            <w:tcW w:w="4606" w:type="dxa"/>
            <w:shd w:val="clear" w:color="auto" w:fill="F2F2F2" w:themeFill="background1" w:themeFillShade="F2"/>
          </w:tcPr>
          <w:p w14:paraId="2A1B514C" w14:textId="7E580F8C" w:rsidR="00005CAA" w:rsidRPr="00F4199A" w:rsidRDefault="00272915" w:rsidP="00093B2D">
            <w:pPr>
              <w:keepNext/>
              <w:spacing w:line="276" w:lineRule="auto"/>
              <w:cnfStyle w:val="000000010000" w:firstRow="0" w:lastRow="0" w:firstColumn="0" w:lastColumn="0" w:oddVBand="0" w:evenVBand="0" w:oddHBand="0" w:evenHBand="1" w:firstRowFirstColumn="0" w:firstRowLastColumn="0" w:lastRowFirstColumn="0" w:lastRowLastColumn="0"/>
              <w:rPr>
                <w:lang w:val="fr-CH"/>
              </w:rPr>
            </w:pPr>
            <w:r w:rsidRPr="00F4199A">
              <w:rPr>
                <w:lang w:val="fr-CH"/>
              </w:rPr>
              <w:t>Email:</w:t>
            </w:r>
            <w:r w:rsidR="003A1D06" w:rsidRPr="00F4199A">
              <w:rPr>
                <w:lang w:val="fr-CH"/>
              </w:rPr>
              <w:t xml:space="preserve"> christian.heintz@credit-suisse.com</w:t>
            </w:r>
          </w:p>
        </w:tc>
      </w:tr>
    </w:tbl>
    <w:p w14:paraId="10AB0405" w14:textId="77777777" w:rsidR="00093B2D" w:rsidRPr="00F4199A" w:rsidRDefault="00093B2D" w:rsidP="00093B2D">
      <w:pPr>
        <w:rPr>
          <w:lang w:val="fr-CH"/>
        </w:rPr>
      </w:pPr>
      <w:bookmarkStart w:id="24" w:name="_Toc414258679"/>
      <w:bookmarkStart w:id="25" w:name="_Toc414259154"/>
    </w:p>
    <w:tbl>
      <w:tblPr>
        <w:tblStyle w:val="HellesRaster"/>
        <w:tblW w:w="0" w:type="auto"/>
        <w:tblLook w:val="04A0" w:firstRow="1" w:lastRow="0" w:firstColumn="1" w:lastColumn="0" w:noHBand="0" w:noVBand="1"/>
      </w:tblPr>
      <w:tblGrid>
        <w:gridCol w:w="4516"/>
        <w:gridCol w:w="4536"/>
      </w:tblGrid>
      <w:tr w:rsidR="00272915" w:rsidRPr="00165496" w14:paraId="159FF0A2"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5E7836C9" w14:textId="77777777" w:rsidR="00272915" w:rsidRPr="00165496" w:rsidRDefault="00272915" w:rsidP="00272915">
            <w:pPr>
              <w:spacing w:line="276" w:lineRule="auto"/>
            </w:pPr>
            <w:r w:rsidRPr="00165496">
              <w:t>Experte</w:t>
            </w:r>
          </w:p>
        </w:tc>
        <w:tc>
          <w:tcPr>
            <w:tcW w:w="4606" w:type="dxa"/>
            <w:shd w:val="clear" w:color="auto" w:fill="95B3D7" w:themeFill="accent1" w:themeFillTint="99"/>
          </w:tcPr>
          <w:p w14:paraId="44DAB6B4" w14:textId="77777777" w:rsidR="00272915" w:rsidRPr="00165496" w:rsidRDefault="00272915" w:rsidP="00272915">
            <w:pPr>
              <w:spacing w:line="276" w:lineRule="auto"/>
              <w:cnfStyle w:val="100000000000" w:firstRow="1" w:lastRow="0" w:firstColumn="0" w:lastColumn="0" w:oddVBand="0" w:evenVBand="0" w:oddHBand="0" w:evenHBand="0" w:firstRowFirstColumn="0" w:firstRowLastColumn="0" w:lastRowFirstColumn="0" w:lastRowLastColumn="0"/>
            </w:pPr>
            <w:r w:rsidRPr="00165496">
              <w:t>Zweit-Experte</w:t>
            </w:r>
          </w:p>
        </w:tc>
      </w:tr>
      <w:tr w:rsidR="00272915" w:rsidRPr="00165496" w14:paraId="34018822"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3DF3724" w14:textId="77777777" w:rsidR="00272915" w:rsidRPr="00165496" w:rsidRDefault="00272915" w:rsidP="00272915">
            <w:pPr>
              <w:spacing w:line="276" w:lineRule="auto"/>
              <w:rPr>
                <w:b w:val="0"/>
              </w:rPr>
            </w:pPr>
            <w:r w:rsidRPr="00165496">
              <w:rPr>
                <w:b w:val="0"/>
              </w:rPr>
              <w:t>Igor Bozic</w:t>
            </w:r>
          </w:p>
        </w:tc>
        <w:tc>
          <w:tcPr>
            <w:tcW w:w="4606" w:type="dxa"/>
            <w:shd w:val="clear" w:color="auto" w:fill="F2F2F2" w:themeFill="background1" w:themeFillShade="F2"/>
          </w:tcPr>
          <w:p w14:paraId="15533413" w14:textId="77777777" w:rsidR="00272915" w:rsidRPr="00165496" w:rsidRDefault="00272915" w:rsidP="00272915">
            <w:pPr>
              <w:spacing w:line="276" w:lineRule="auto"/>
              <w:cnfStyle w:val="000000100000" w:firstRow="0" w:lastRow="0" w:firstColumn="0" w:lastColumn="0" w:oddVBand="0" w:evenVBand="0" w:oddHBand="1" w:evenHBand="0" w:firstRowFirstColumn="0" w:firstRowLastColumn="0" w:lastRowFirstColumn="0" w:lastRowLastColumn="0"/>
            </w:pPr>
            <w:r w:rsidRPr="00165496">
              <w:t>Elisa Valenti</w:t>
            </w:r>
          </w:p>
        </w:tc>
      </w:tr>
      <w:tr w:rsidR="00272915" w:rsidRPr="00165496" w14:paraId="3B7285C6"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9D041EA" w14:textId="17F6C775" w:rsidR="00272915" w:rsidRPr="00F4199A" w:rsidRDefault="00E726D8" w:rsidP="00272915">
            <w:pPr>
              <w:spacing w:line="276" w:lineRule="auto"/>
              <w:rPr>
                <w:b w:val="0"/>
                <w:lang w:val="fr-CH"/>
              </w:rPr>
            </w:pPr>
            <w:r w:rsidRPr="00F4199A">
              <w:rPr>
                <w:b w:val="0"/>
                <w:lang w:val="fr-CH"/>
              </w:rPr>
              <w:t xml:space="preserve">Email: </w:t>
            </w:r>
            <w:r w:rsidR="00272915" w:rsidRPr="00F4199A">
              <w:rPr>
                <w:b w:val="0"/>
                <w:lang w:val="fr-CH"/>
              </w:rPr>
              <w:t>bozic.igor@bluewin.ch</w:t>
            </w:r>
          </w:p>
        </w:tc>
        <w:tc>
          <w:tcPr>
            <w:tcW w:w="4606" w:type="dxa"/>
            <w:shd w:val="clear" w:color="auto" w:fill="F2F2F2" w:themeFill="background1" w:themeFillShade="F2"/>
          </w:tcPr>
          <w:p w14:paraId="057D8561" w14:textId="3FF18223" w:rsidR="00272915" w:rsidRPr="00165496" w:rsidRDefault="00272915" w:rsidP="00093B2D">
            <w:pPr>
              <w:keepNext/>
              <w:spacing w:line="276" w:lineRule="auto"/>
              <w:cnfStyle w:val="000000010000" w:firstRow="0" w:lastRow="0" w:firstColumn="0" w:lastColumn="0" w:oddVBand="0" w:evenVBand="0" w:oddHBand="0" w:evenHBand="1" w:firstRowFirstColumn="0" w:firstRowLastColumn="0" w:lastRowFirstColumn="0" w:lastRowLastColumn="0"/>
            </w:pPr>
            <w:r w:rsidRPr="00165496">
              <w:t>Email:</w:t>
            </w:r>
            <w:r w:rsidR="003A1D06" w:rsidRPr="00165496">
              <w:t xml:space="preserve"> elisasofiavalenti@gmail.com</w:t>
            </w:r>
          </w:p>
        </w:tc>
      </w:tr>
    </w:tbl>
    <w:p w14:paraId="5E930E04" w14:textId="77777777" w:rsidR="00093B2D" w:rsidRPr="00093B2D" w:rsidRDefault="00093B2D" w:rsidP="00093B2D"/>
    <w:tbl>
      <w:tblPr>
        <w:tblStyle w:val="HellesRaster"/>
        <w:tblW w:w="0" w:type="auto"/>
        <w:tblLook w:val="04A0" w:firstRow="1" w:lastRow="0" w:firstColumn="1" w:lastColumn="0" w:noHBand="0" w:noVBand="1"/>
      </w:tblPr>
      <w:tblGrid>
        <w:gridCol w:w="4606"/>
      </w:tblGrid>
      <w:tr w:rsidR="00272915" w:rsidRPr="00165496" w14:paraId="025CC2AF"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3AC71426" w14:textId="77777777" w:rsidR="00272915" w:rsidRPr="00165496" w:rsidRDefault="00272915" w:rsidP="00272915">
            <w:pPr>
              <w:spacing w:line="276" w:lineRule="auto"/>
            </w:pPr>
            <w:r w:rsidRPr="00165496">
              <w:t>Validexperte</w:t>
            </w:r>
          </w:p>
        </w:tc>
      </w:tr>
      <w:tr w:rsidR="00272915" w:rsidRPr="00165496" w14:paraId="5585D757"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BA574FD" w14:textId="77777777" w:rsidR="00272915" w:rsidRPr="00165496" w:rsidRDefault="00272915" w:rsidP="00272915">
            <w:pPr>
              <w:spacing w:line="276" w:lineRule="auto"/>
              <w:rPr>
                <w:b w:val="0"/>
              </w:rPr>
            </w:pPr>
            <w:r w:rsidRPr="00165496">
              <w:rPr>
                <w:b w:val="0"/>
              </w:rPr>
              <w:t>Renzo Bonfranchi</w:t>
            </w:r>
          </w:p>
        </w:tc>
      </w:tr>
      <w:tr w:rsidR="00272915" w:rsidRPr="00165496" w14:paraId="2D8624DE"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0AA315C0" w14:textId="286C0374" w:rsidR="00272915" w:rsidRPr="00165496" w:rsidRDefault="00272915" w:rsidP="00093B2D">
            <w:pPr>
              <w:keepNext/>
              <w:spacing w:line="276" w:lineRule="auto"/>
              <w:rPr>
                <w:b w:val="0"/>
              </w:rPr>
            </w:pPr>
            <w:r w:rsidRPr="00165496">
              <w:rPr>
                <w:b w:val="0"/>
              </w:rPr>
              <w:t>Email:</w:t>
            </w:r>
            <w:r w:rsidR="003A1D06" w:rsidRPr="00165496">
              <w:rPr>
                <w:b w:val="0"/>
              </w:rPr>
              <w:t xml:space="preserve"> lorenzo@bonfranchi.com</w:t>
            </w:r>
          </w:p>
        </w:tc>
      </w:tr>
    </w:tbl>
    <w:p w14:paraId="4B260F44" w14:textId="77777777" w:rsidR="00093B2D" w:rsidRPr="00093B2D" w:rsidRDefault="00093B2D" w:rsidP="00093B2D"/>
    <w:tbl>
      <w:tblPr>
        <w:tblStyle w:val="HellesRaster"/>
        <w:tblW w:w="0" w:type="auto"/>
        <w:tblLook w:val="04A0" w:firstRow="1" w:lastRow="0" w:firstColumn="1" w:lastColumn="0" w:noHBand="0" w:noVBand="1"/>
      </w:tblPr>
      <w:tblGrid>
        <w:gridCol w:w="4500"/>
        <w:gridCol w:w="4552"/>
      </w:tblGrid>
      <w:tr w:rsidR="00272915" w:rsidRPr="00165496" w14:paraId="40D48499"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73D0B2E2" w14:textId="77777777" w:rsidR="00272915" w:rsidRPr="00165496" w:rsidRDefault="00272915" w:rsidP="00272915">
            <w:pPr>
              <w:spacing w:line="276" w:lineRule="auto"/>
            </w:pPr>
            <w:r w:rsidRPr="00165496">
              <w:t>Thematik</w:t>
            </w:r>
          </w:p>
        </w:tc>
        <w:tc>
          <w:tcPr>
            <w:tcW w:w="4606" w:type="dxa"/>
            <w:shd w:val="clear" w:color="auto" w:fill="95B3D7" w:themeFill="accent1" w:themeFillTint="99"/>
          </w:tcPr>
          <w:p w14:paraId="286B8B87" w14:textId="77777777" w:rsidR="00272915" w:rsidRPr="00165496" w:rsidRDefault="00272915" w:rsidP="00272915">
            <w:pPr>
              <w:spacing w:line="276" w:lineRule="auto"/>
              <w:cnfStyle w:val="100000000000" w:firstRow="1" w:lastRow="0" w:firstColumn="0" w:lastColumn="0" w:oddVBand="0" w:evenVBand="0" w:oddHBand="0" w:evenHBand="0" w:firstRowFirstColumn="0" w:firstRowLastColumn="0" w:lastRowFirstColumn="0" w:lastRowLastColumn="0"/>
            </w:pPr>
            <w:r w:rsidRPr="00165496">
              <w:t>Klassierung</w:t>
            </w:r>
          </w:p>
        </w:tc>
      </w:tr>
      <w:tr w:rsidR="00272915" w:rsidRPr="00165496" w14:paraId="32E18452"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3EFB128" w14:textId="77777777" w:rsidR="00272915" w:rsidRPr="00165496" w:rsidRDefault="00910B4C" w:rsidP="00910B4C">
            <w:pPr>
              <w:spacing w:line="276" w:lineRule="auto"/>
              <w:jc w:val="left"/>
              <w:rPr>
                <w:b w:val="0"/>
              </w:rPr>
            </w:pPr>
            <w:r w:rsidRPr="00165496">
              <w:rPr>
                <w:b w:val="0"/>
              </w:rPr>
              <w:t>Implementieren einer Service-architektur für das Verwalten der Öffnungszeiten von Handelsbereichen einer internationalen Bank.</w:t>
            </w:r>
          </w:p>
        </w:tc>
        <w:tc>
          <w:tcPr>
            <w:tcW w:w="4606" w:type="dxa"/>
            <w:shd w:val="clear" w:color="auto" w:fill="F2F2F2" w:themeFill="background1" w:themeFillShade="F2"/>
          </w:tcPr>
          <w:p w14:paraId="0D6C21A1" w14:textId="77777777" w:rsidR="00910B4C" w:rsidRPr="00165496" w:rsidRDefault="00910B4C" w:rsidP="00910B4C">
            <w:pPr>
              <w:pStyle w:val="Listenabsatz"/>
              <w:numPr>
                <w:ilvl w:val="0"/>
                <w:numId w:val="25"/>
              </w:numPr>
              <w:cnfStyle w:val="000000100000" w:firstRow="0" w:lastRow="0" w:firstColumn="0" w:lastColumn="0" w:oddVBand="0" w:evenVBand="0" w:oddHBand="1" w:evenHBand="0" w:firstRowFirstColumn="0" w:firstRowLastColumn="0" w:lastRowFirstColumn="0" w:lastRowLastColumn="0"/>
            </w:pPr>
            <w:r w:rsidRPr="00165496">
              <w:t>Applikationsentwicklung OO</w:t>
            </w:r>
          </w:p>
          <w:p w14:paraId="0852C5A7" w14:textId="77777777" w:rsidR="00910B4C" w:rsidRPr="00165496" w:rsidRDefault="00910B4C" w:rsidP="00910B4C">
            <w:pPr>
              <w:pStyle w:val="Listenabsatz"/>
              <w:numPr>
                <w:ilvl w:val="0"/>
                <w:numId w:val="25"/>
              </w:numPr>
              <w:cnfStyle w:val="000000100000" w:firstRow="0" w:lastRow="0" w:firstColumn="0" w:lastColumn="0" w:oddVBand="0" w:evenVBand="0" w:oddHBand="1" w:evenHBand="0" w:firstRowFirstColumn="0" w:firstRowLastColumn="0" w:lastRowFirstColumn="0" w:lastRowLastColumn="0"/>
            </w:pPr>
            <w:r w:rsidRPr="00165496">
              <w:t>UNIX / Linux</w:t>
            </w:r>
          </w:p>
          <w:p w14:paraId="6A7558EE" w14:textId="77777777" w:rsidR="00272915" w:rsidRPr="00165496" w:rsidRDefault="00910B4C" w:rsidP="00093B2D">
            <w:pPr>
              <w:pStyle w:val="Listenabsatz"/>
              <w:keepNext/>
              <w:numPr>
                <w:ilvl w:val="0"/>
                <w:numId w:val="25"/>
              </w:numPr>
              <w:cnfStyle w:val="000000100000" w:firstRow="0" w:lastRow="0" w:firstColumn="0" w:lastColumn="0" w:oddVBand="0" w:evenVBand="0" w:oddHBand="1" w:evenHBand="0" w:firstRowFirstColumn="0" w:firstRowLastColumn="0" w:lastRowFirstColumn="0" w:lastRowLastColumn="0"/>
            </w:pPr>
            <w:r w:rsidRPr="00165496">
              <w:t>Java / Javascript</w:t>
            </w:r>
          </w:p>
        </w:tc>
      </w:tr>
    </w:tbl>
    <w:p w14:paraId="502DE474" w14:textId="77777777" w:rsidR="00093B2D" w:rsidRPr="00093B2D" w:rsidRDefault="00093B2D" w:rsidP="00093B2D"/>
    <w:tbl>
      <w:tblPr>
        <w:tblStyle w:val="HellesRaster"/>
        <w:tblW w:w="0" w:type="auto"/>
        <w:tblLook w:val="04A0" w:firstRow="1" w:lastRow="0" w:firstColumn="1" w:lastColumn="0" w:noHBand="0" w:noVBand="1"/>
      </w:tblPr>
      <w:tblGrid>
        <w:gridCol w:w="4533"/>
        <w:gridCol w:w="4519"/>
      </w:tblGrid>
      <w:tr w:rsidR="00910B4C" w:rsidRPr="00165496" w14:paraId="10C7C90C" w14:textId="77777777" w:rsidTr="0091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178540A2" w14:textId="77777777" w:rsidR="00910B4C" w:rsidRPr="00165496" w:rsidRDefault="00910B4C" w:rsidP="00910B4C">
            <w:pPr>
              <w:spacing w:line="276" w:lineRule="auto"/>
            </w:pPr>
            <w:r w:rsidRPr="00165496">
              <w:t>Durchführungsblock</w:t>
            </w:r>
          </w:p>
        </w:tc>
        <w:tc>
          <w:tcPr>
            <w:tcW w:w="4606" w:type="dxa"/>
            <w:shd w:val="clear" w:color="auto" w:fill="95B3D7" w:themeFill="accent1" w:themeFillTint="99"/>
          </w:tcPr>
          <w:p w14:paraId="6E0D56CC" w14:textId="77777777" w:rsidR="00910B4C" w:rsidRPr="00165496" w:rsidRDefault="00910B4C" w:rsidP="00910B4C">
            <w:pPr>
              <w:spacing w:line="276" w:lineRule="auto"/>
              <w:cnfStyle w:val="100000000000" w:firstRow="1" w:lastRow="0" w:firstColumn="0" w:lastColumn="0" w:oddVBand="0" w:evenVBand="0" w:oddHBand="0" w:evenHBand="0" w:firstRowFirstColumn="0" w:firstRowLastColumn="0" w:lastRowFirstColumn="0" w:lastRowLastColumn="0"/>
            </w:pPr>
          </w:p>
        </w:tc>
      </w:tr>
      <w:tr w:rsidR="00910B4C" w:rsidRPr="00165496" w14:paraId="53653D46" w14:textId="77777777" w:rsidTr="00910B4C">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5B788B6D" w14:textId="77777777" w:rsidR="00910B4C" w:rsidRPr="00165496" w:rsidRDefault="00910B4C" w:rsidP="00910B4C">
            <w:pPr>
              <w:spacing w:line="276" w:lineRule="auto"/>
              <w:rPr>
                <w:b w:val="0"/>
              </w:rPr>
            </w:pPr>
            <w:r w:rsidRPr="00165496">
              <w:rPr>
                <w:b w:val="0"/>
              </w:rPr>
              <w:t>IPA-Durchführung</w:t>
            </w:r>
          </w:p>
        </w:tc>
        <w:tc>
          <w:tcPr>
            <w:tcW w:w="4606" w:type="dxa"/>
            <w:shd w:val="clear" w:color="auto" w:fill="F2F2F2" w:themeFill="background1" w:themeFillShade="F2"/>
          </w:tcPr>
          <w:p w14:paraId="3A89CC09" w14:textId="77777777" w:rsidR="00910B4C" w:rsidRPr="00165496" w:rsidRDefault="00910B4C" w:rsidP="00910B4C">
            <w:pPr>
              <w:spacing w:line="276" w:lineRule="auto"/>
              <w:cnfStyle w:val="000000100000" w:firstRow="0" w:lastRow="0" w:firstColumn="0" w:lastColumn="0" w:oddVBand="0" w:evenVBand="0" w:oddHBand="1" w:evenHBand="0" w:firstRowFirstColumn="0" w:firstRowLastColumn="0" w:lastRowFirstColumn="0" w:lastRowLastColumn="0"/>
            </w:pPr>
            <w:r w:rsidRPr="00165496">
              <w:t>02.03.2016 – 23.03.2016</w:t>
            </w:r>
          </w:p>
        </w:tc>
      </w:tr>
      <w:tr w:rsidR="00910B4C" w:rsidRPr="00165496" w14:paraId="101716F7" w14:textId="77777777" w:rsidTr="00016592">
        <w:trPr>
          <w:cnfStyle w:val="000000010000" w:firstRow="0" w:lastRow="0" w:firstColumn="0" w:lastColumn="0" w:oddVBand="0" w:evenVBand="0" w:oddHBand="0" w:evenHBand="1"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6DEC959F" w14:textId="77777777" w:rsidR="00910B4C" w:rsidRPr="00165496" w:rsidRDefault="00910B4C" w:rsidP="00910B4C">
            <w:pPr>
              <w:spacing w:line="276" w:lineRule="auto"/>
              <w:rPr>
                <w:b w:val="0"/>
              </w:rPr>
            </w:pPr>
            <w:r w:rsidRPr="00165496">
              <w:rPr>
                <w:b w:val="0"/>
              </w:rPr>
              <w:t>Erster Expertenbesuch</w:t>
            </w:r>
          </w:p>
        </w:tc>
        <w:tc>
          <w:tcPr>
            <w:tcW w:w="4606" w:type="dxa"/>
            <w:shd w:val="clear" w:color="auto" w:fill="F2F2F2" w:themeFill="background1" w:themeFillShade="F2"/>
          </w:tcPr>
          <w:p w14:paraId="2834E3E2" w14:textId="77777777" w:rsidR="00910B4C" w:rsidRPr="00165496" w:rsidRDefault="00910B4C" w:rsidP="00910B4C">
            <w:pPr>
              <w:spacing w:line="276" w:lineRule="auto"/>
              <w:cnfStyle w:val="000000010000" w:firstRow="0" w:lastRow="0" w:firstColumn="0" w:lastColumn="0" w:oddVBand="0" w:evenVBand="0" w:oddHBand="0" w:evenHBand="1" w:firstRowFirstColumn="0" w:firstRowLastColumn="0" w:lastRowFirstColumn="0" w:lastRowLastColumn="0"/>
            </w:pPr>
            <w:r w:rsidRPr="00165496">
              <w:t>02.03.2016</w:t>
            </w:r>
          </w:p>
        </w:tc>
      </w:tr>
      <w:tr w:rsidR="00910B4C" w:rsidRPr="00165496" w14:paraId="208C2D6D"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60D8CE9B" w14:textId="77777777" w:rsidR="00910B4C" w:rsidRPr="00165496" w:rsidRDefault="00910B4C" w:rsidP="00910B4C">
            <w:pPr>
              <w:rPr>
                <w:b w:val="0"/>
              </w:rPr>
            </w:pPr>
            <w:r w:rsidRPr="00165496">
              <w:rPr>
                <w:b w:val="0"/>
              </w:rPr>
              <w:t>Zweiter Expertenbesuch</w:t>
            </w:r>
          </w:p>
        </w:tc>
        <w:tc>
          <w:tcPr>
            <w:tcW w:w="4606" w:type="dxa"/>
            <w:shd w:val="clear" w:color="auto" w:fill="F2F2F2" w:themeFill="background1" w:themeFillShade="F2"/>
          </w:tcPr>
          <w:p w14:paraId="787AF815" w14:textId="77777777" w:rsidR="00910B4C" w:rsidRPr="00165496" w:rsidRDefault="00910B4C" w:rsidP="00910B4C">
            <w:pPr>
              <w:cnfStyle w:val="000000100000" w:firstRow="0" w:lastRow="0" w:firstColumn="0" w:lastColumn="0" w:oddVBand="0" w:evenVBand="0" w:oddHBand="1" w:evenHBand="0" w:firstRowFirstColumn="0" w:firstRowLastColumn="0" w:lastRowFirstColumn="0" w:lastRowLastColumn="0"/>
            </w:pPr>
            <w:r w:rsidRPr="00165496">
              <w:t>18.03.2016</w:t>
            </w:r>
          </w:p>
        </w:tc>
      </w:tr>
      <w:tr w:rsidR="00910B4C" w:rsidRPr="00165496" w14:paraId="297F3C5B"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CB76260" w14:textId="77777777" w:rsidR="00910B4C" w:rsidRPr="00165496" w:rsidRDefault="00910B4C" w:rsidP="00910B4C">
            <w:pPr>
              <w:rPr>
                <w:b w:val="0"/>
              </w:rPr>
            </w:pPr>
            <w:r w:rsidRPr="00165496">
              <w:rPr>
                <w:b w:val="0"/>
              </w:rPr>
              <w:t>Präsentation / Fachgespräch</w:t>
            </w:r>
          </w:p>
        </w:tc>
        <w:tc>
          <w:tcPr>
            <w:tcW w:w="4606" w:type="dxa"/>
            <w:shd w:val="clear" w:color="auto" w:fill="F2F2F2" w:themeFill="background1" w:themeFillShade="F2"/>
          </w:tcPr>
          <w:p w14:paraId="6245C40E" w14:textId="0DB78DD1" w:rsidR="00910B4C" w:rsidRPr="00165496" w:rsidRDefault="00FD15B4" w:rsidP="00093B2D">
            <w:pPr>
              <w:keepNext/>
              <w:cnfStyle w:val="000000010000" w:firstRow="0" w:lastRow="0" w:firstColumn="0" w:lastColumn="0" w:oddVBand="0" w:evenVBand="0" w:oddHBand="0" w:evenHBand="1" w:firstRowFirstColumn="0" w:firstRowLastColumn="0" w:lastRowFirstColumn="0" w:lastRowLastColumn="0"/>
            </w:pPr>
            <w:r>
              <w:t>zum Abgabezeitpunkt noch nicht definiert</w:t>
            </w:r>
          </w:p>
        </w:tc>
      </w:tr>
    </w:tbl>
    <w:p w14:paraId="113B3EC9" w14:textId="02B04BB9" w:rsidR="00272915" w:rsidRPr="008F5A63" w:rsidRDefault="00272915" w:rsidP="00093B2D">
      <w:pPr>
        <w:pStyle w:val="Beschriftung"/>
        <w:rPr>
          <w:color w:val="FFFFFF" w:themeColor="background1"/>
        </w:rPr>
      </w:pPr>
    </w:p>
    <w:p w14:paraId="28E462B0" w14:textId="77777777" w:rsidR="00697216" w:rsidRDefault="00697216">
      <w:pPr>
        <w:jc w:val="left"/>
        <w:rPr>
          <w:rFonts w:eastAsiaTheme="majorEastAsia" w:cstheme="majorBidi"/>
          <w:b/>
          <w:bCs/>
          <w:color w:val="255B89"/>
          <w:sz w:val="26"/>
          <w:szCs w:val="26"/>
        </w:rPr>
      </w:pPr>
      <w:r>
        <w:br w:type="page"/>
      </w:r>
    </w:p>
    <w:p w14:paraId="5CAAC038" w14:textId="77777777" w:rsidR="008E75E7" w:rsidRDefault="008E75E7" w:rsidP="0013051E">
      <w:pPr>
        <w:pStyle w:val="berschrift2"/>
      </w:pPr>
      <w:bookmarkStart w:id="26" w:name="_Toc445296145"/>
      <w:bookmarkStart w:id="27" w:name="_Toc446490995"/>
      <w:r>
        <w:lastRenderedPageBreak/>
        <w:t>Vorkenntnisse</w:t>
      </w:r>
      <w:bookmarkEnd w:id="24"/>
      <w:bookmarkEnd w:id="25"/>
      <w:bookmarkEnd w:id="26"/>
      <w:bookmarkEnd w:id="27"/>
    </w:p>
    <w:p w14:paraId="1D9D0CB9" w14:textId="77777777" w:rsidR="00DF332D" w:rsidRDefault="00DF332D" w:rsidP="00DF332D">
      <w:r w:rsidRPr="00DF332D">
        <w:t xml:space="preserve">Der Kandidat hat in den letzten 6 Monaten in unterschiedlichen Bereichen der Applikation gearbeitet, davon 4 Monate im Umfeld der Webservices. Der Kandidat ist zudem </w:t>
      </w:r>
      <w:r w:rsidR="00B23E55">
        <w:t>mit der Testumgebung vertraut.</w:t>
      </w:r>
    </w:p>
    <w:p w14:paraId="2CFDC9A9" w14:textId="77777777" w:rsidR="0013051E" w:rsidRDefault="0013051E" w:rsidP="0013051E">
      <w:r>
        <w:t xml:space="preserve">Der Kandidat hat bereits Erfahrungen mit der Webservice Architektur der Applikation gesammelt und dabei drei Abfrageservice in einem anderen fachlichen Kontext erstellt. </w:t>
      </w:r>
    </w:p>
    <w:p w14:paraId="1F2E1191" w14:textId="77777777" w:rsidR="0013051E" w:rsidRDefault="0013051E" w:rsidP="0013051E">
      <w:r>
        <w:t xml:space="preserve">Zusätzlich hat der Lernende in diesem Jahr ein Service für </w:t>
      </w:r>
      <w:proofErr w:type="gramStart"/>
      <w:r>
        <w:t>eine ähnlichen Fall</w:t>
      </w:r>
      <w:proofErr w:type="gramEnd"/>
      <w:r>
        <w:t xml:space="preserve"> in einem anderen fachlichen Hintergrund erarbeitet. Dieser deckt sich in etwa mit der in der IPA verlangten Ziele ab. </w:t>
      </w:r>
    </w:p>
    <w:p w14:paraId="4564B1DB" w14:textId="77777777" w:rsidR="0013051E" w:rsidRDefault="0013051E" w:rsidP="0013051E">
      <w:r>
        <w:t>Insgesamt hat der Kandidat bei IPA-Start ungefähr 4 Monate im Webservicebereich der Applikation gearbeitet.</w:t>
      </w:r>
    </w:p>
    <w:p w14:paraId="4307F1A7" w14:textId="77777777" w:rsidR="00B23E55" w:rsidRPr="00B23E55" w:rsidRDefault="00B23E55" w:rsidP="00DF332D">
      <w:pPr>
        <w:rPr>
          <w:b/>
        </w:rPr>
      </w:pPr>
      <w:r>
        <w:rPr>
          <w:b/>
        </w:rPr>
        <w:t>Bekannte Technologien:</w:t>
      </w:r>
    </w:p>
    <w:p w14:paraId="22CE7E5E" w14:textId="77777777" w:rsidR="00B23E55" w:rsidRDefault="00B23E55" w:rsidP="00B23E55">
      <w:pPr>
        <w:pStyle w:val="Listenabsatz"/>
        <w:numPr>
          <w:ilvl w:val="0"/>
          <w:numId w:val="26"/>
        </w:numPr>
      </w:pPr>
      <w:r>
        <w:t>Java</w:t>
      </w:r>
    </w:p>
    <w:p w14:paraId="66D2A8CC" w14:textId="77777777" w:rsidR="00B23E55" w:rsidRDefault="00B23E55" w:rsidP="00B23E55">
      <w:pPr>
        <w:pStyle w:val="Listenabsatz"/>
        <w:numPr>
          <w:ilvl w:val="0"/>
          <w:numId w:val="26"/>
        </w:numPr>
      </w:pPr>
      <w:r>
        <w:t>SoapUI</w:t>
      </w:r>
    </w:p>
    <w:p w14:paraId="3AA29358" w14:textId="77777777" w:rsidR="00B23E55" w:rsidRDefault="00B23E55" w:rsidP="00B23E55">
      <w:pPr>
        <w:pStyle w:val="Listenabsatz"/>
        <w:numPr>
          <w:ilvl w:val="0"/>
          <w:numId w:val="26"/>
        </w:numPr>
      </w:pPr>
      <w:r>
        <w:t>XML / XSD</w:t>
      </w:r>
    </w:p>
    <w:p w14:paraId="09FB6CC4" w14:textId="77777777" w:rsidR="00B23E55" w:rsidRDefault="00B23E55" w:rsidP="00B23E55">
      <w:pPr>
        <w:pStyle w:val="Listenabsatz"/>
        <w:numPr>
          <w:ilvl w:val="0"/>
          <w:numId w:val="26"/>
        </w:numPr>
      </w:pPr>
      <w:r>
        <w:t>JUnit</w:t>
      </w:r>
    </w:p>
    <w:p w14:paraId="0D884DDC" w14:textId="77777777" w:rsidR="00B23E55" w:rsidRDefault="00B23E55" w:rsidP="00B23E55">
      <w:pPr>
        <w:pStyle w:val="Listenabsatz"/>
        <w:numPr>
          <w:ilvl w:val="0"/>
          <w:numId w:val="26"/>
        </w:numPr>
      </w:pPr>
      <w:r>
        <w:t>SVN</w:t>
      </w:r>
    </w:p>
    <w:p w14:paraId="411F9C4E" w14:textId="77777777" w:rsidR="00B23E55" w:rsidRDefault="00B23E55" w:rsidP="00B23E55">
      <w:pPr>
        <w:pStyle w:val="Listenabsatz"/>
        <w:numPr>
          <w:ilvl w:val="0"/>
          <w:numId w:val="26"/>
        </w:numPr>
      </w:pPr>
      <w:r>
        <w:t>Mockito</w:t>
      </w:r>
    </w:p>
    <w:p w14:paraId="74BC3CB1" w14:textId="77777777" w:rsidR="00E92304" w:rsidRDefault="00E92304" w:rsidP="00B23E55">
      <w:pPr>
        <w:pStyle w:val="Listenabsatz"/>
        <w:numPr>
          <w:ilvl w:val="0"/>
          <w:numId w:val="26"/>
        </w:numPr>
      </w:pPr>
      <w:r>
        <w:t>Hibernate (JPA)</w:t>
      </w:r>
    </w:p>
    <w:p w14:paraId="747142C4" w14:textId="77777777" w:rsidR="008E75E7" w:rsidRDefault="00B23E55" w:rsidP="00697216">
      <w:pPr>
        <w:pStyle w:val="Listenabsatz"/>
        <w:numPr>
          <w:ilvl w:val="0"/>
          <w:numId w:val="26"/>
        </w:numPr>
      </w:pPr>
      <w:r>
        <w:t>ANT (Build Tool)</w:t>
      </w:r>
    </w:p>
    <w:p w14:paraId="381B4BC5" w14:textId="77777777" w:rsidR="00697216" w:rsidRPr="00697216" w:rsidRDefault="00697216" w:rsidP="00697216">
      <w:pPr>
        <w:rPr>
          <w:b/>
        </w:rPr>
      </w:pPr>
      <w:r w:rsidRPr="00697216">
        <w:rPr>
          <w:b/>
        </w:rPr>
        <w:t>Vorarbeiten:</w:t>
      </w:r>
    </w:p>
    <w:p w14:paraId="0A369412" w14:textId="05C10617" w:rsidR="00B23E55" w:rsidRDefault="00292EAB" w:rsidP="00B23E55">
      <w:pPr>
        <w:pStyle w:val="Listenabsatz"/>
        <w:numPr>
          <w:ilvl w:val="0"/>
          <w:numId w:val="27"/>
        </w:numPr>
      </w:pPr>
      <w:r>
        <w:t>Dokumentation</w:t>
      </w:r>
      <w:r w:rsidR="00B23E55">
        <w:t xml:space="preserve"> Vorlage</w:t>
      </w:r>
    </w:p>
    <w:p w14:paraId="6ADB1F4C" w14:textId="77777777" w:rsidR="00B23E55" w:rsidRDefault="00B23E55" w:rsidP="00B23E55">
      <w:pPr>
        <w:pStyle w:val="Listenabsatz"/>
        <w:numPr>
          <w:ilvl w:val="0"/>
          <w:numId w:val="27"/>
        </w:numPr>
      </w:pPr>
      <w:r>
        <w:t>Zeitplan Vorlage</w:t>
      </w:r>
    </w:p>
    <w:p w14:paraId="5D9457B9" w14:textId="3D6F0540" w:rsidR="000324F4" w:rsidRDefault="00B23E55" w:rsidP="003A1D06">
      <w:pPr>
        <w:pStyle w:val="Listenabsatz"/>
        <w:numPr>
          <w:ilvl w:val="0"/>
          <w:numId w:val="27"/>
        </w:numPr>
      </w:pPr>
      <w:r>
        <w:t>Projekt wurde bereits in Eclipse aufgesetzt</w:t>
      </w:r>
    </w:p>
    <w:p w14:paraId="67294FF3" w14:textId="77777777" w:rsidR="003A1D06" w:rsidRDefault="003A1D06" w:rsidP="003A1D06"/>
    <w:p w14:paraId="1EF640A1" w14:textId="77777777" w:rsidR="00697216" w:rsidRDefault="00697216" w:rsidP="00697216">
      <w:pPr>
        <w:pStyle w:val="berschrift2"/>
        <w:spacing w:line="276" w:lineRule="auto"/>
      </w:pPr>
      <w:bookmarkStart w:id="28" w:name="_Toc445296146"/>
      <w:bookmarkStart w:id="29" w:name="_Toc446490996"/>
      <w:r>
        <w:t>Versionisierung / Backup</w:t>
      </w:r>
      <w:bookmarkEnd w:id="28"/>
      <w:bookmarkEnd w:id="29"/>
    </w:p>
    <w:p w14:paraId="681A33F5" w14:textId="77777777" w:rsidR="00697216" w:rsidRDefault="00697216" w:rsidP="00697216">
      <w:r>
        <w:t>Die Dokumentation wird mindestens täglich auf einem Subversion Repository gespeichert, damit zu einem späteren Zeitpunkt auf jede Version zugegriffen werden kann.</w:t>
      </w:r>
    </w:p>
    <w:p w14:paraId="5048252E" w14:textId="77777777" w:rsidR="00697216" w:rsidRDefault="00697216" w:rsidP="00697216">
      <w:r>
        <w:t>Mit Hilfe des Tortoise SVN Log kann jede Version einzeln aufgerufen werden und verschiedene Versionen verglichen werden. Das Vergleichen von Versionen ist besonders beim Auftreten von Fehlern sehr hilfreich.</w:t>
      </w:r>
    </w:p>
    <w:p w14:paraId="7AC7341E" w14:textId="77777777" w:rsidR="00B23E55" w:rsidRPr="00B23E55" w:rsidRDefault="00B23E55" w:rsidP="00E92304">
      <w:pPr>
        <w:pStyle w:val="Listenabsatz"/>
        <w:numPr>
          <w:ilvl w:val="0"/>
          <w:numId w:val="28"/>
        </w:numPr>
        <w:jc w:val="left"/>
        <w:sectPr w:rsidR="00B23E55" w:rsidRPr="00B23E55" w:rsidSect="00F976F7">
          <w:headerReference w:type="default" r:id="rId10"/>
          <w:footerReference w:type="default" r:id="rId11"/>
          <w:footerReference w:type="first" r:id="rId12"/>
          <w:pgSz w:w="11906" w:h="16838"/>
          <w:pgMar w:top="1417" w:right="1417" w:bottom="1134" w:left="1417" w:header="567" w:footer="708" w:gutter="0"/>
          <w:cols w:space="708"/>
          <w:titlePg/>
          <w:docGrid w:linePitch="360"/>
        </w:sectPr>
      </w:pPr>
    </w:p>
    <w:p w14:paraId="47275E01" w14:textId="12FBB3D9" w:rsidR="003561B2" w:rsidRDefault="003561B2" w:rsidP="00DF332D">
      <w:pPr>
        <w:pStyle w:val="berschrift2"/>
        <w:spacing w:line="276" w:lineRule="auto"/>
      </w:pPr>
      <w:bookmarkStart w:id="30" w:name="_Toc414258682"/>
      <w:bookmarkStart w:id="31" w:name="_Toc414259157"/>
      <w:bookmarkStart w:id="32" w:name="_Toc445296147"/>
      <w:bookmarkStart w:id="33" w:name="_Toc446490997"/>
      <w:r>
        <w:lastRenderedPageBreak/>
        <w:t>Zeitplan</w:t>
      </w:r>
      <w:bookmarkEnd w:id="30"/>
      <w:bookmarkEnd w:id="31"/>
      <w:bookmarkEnd w:id="32"/>
      <w:bookmarkEnd w:id="33"/>
    </w:p>
    <w:p w14:paraId="7C912564" w14:textId="3C7423FC" w:rsidR="0051394B" w:rsidRPr="00F317D6" w:rsidRDefault="00C55B1C" w:rsidP="0051394B">
      <w:pPr>
        <w:keepNext/>
        <w:rPr>
          <w:b/>
        </w:rPr>
      </w:pPr>
      <w:bookmarkStart w:id="34" w:name="_GoBack"/>
      <w:bookmarkEnd w:id="34"/>
      <w:r>
        <w:rPr>
          <w:noProof/>
          <w:lang w:eastAsia="de-CH"/>
        </w:rPr>
        <w:drawing>
          <wp:inline distT="0" distB="0" distL="0" distR="0" wp14:anchorId="4E955103" wp14:editId="66F0A361">
            <wp:extent cx="7915275" cy="5256066"/>
            <wp:effectExtent l="0" t="0" r="0" b="190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918128" cy="5257961"/>
                    </a:xfrm>
                    <a:prstGeom prst="rect">
                      <a:avLst/>
                    </a:prstGeom>
                  </pic:spPr>
                </pic:pic>
              </a:graphicData>
            </a:graphic>
          </wp:inline>
        </w:drawing>
      </w:r>
    </w:p>
    <w:p w14:paraId="0C2643BB" w14:textId="4E63F667" w:rsidR="005B609A" w:rsidRPr="003561B2" w:rsidRDefault="0051394B" w:rsidP="0051394B">
      <w:pPr>
        <w:pStyle w:val="Beschriftung"/>
        <w:jc w:val="left"/>
        <w:sectPr w:rsidR="005B609A" w:rsidRPr="003561B2" w:rsidSect="000324F4">
          <w:pgSz w:w="16838" w:h="11906" w:orient="landscape"/>
          <w:pgMar w:top="1418" w:right="1418" w:bottom="1418" w:left="1134" w:header="567" w:footer="709" w:gutter="0"/>
          <w:cols w:space="708"/>
          <w:docGrid w:linePitch="360"/>
        </w:sectPr>
      </w:pPr>
      <w:bookmarkStart w:id="35" w:name="_Toc446485708"/>
      <w:r>
        <w:lastRenderedPageBreak/>
        <w:t xml:space="preserve">Abbildung </w:t>
      </w:r>
      <w:fldSimple w:instr=" SEQ Abbildung \* ARABIC ">
        <w:r w:rsidR="00107909">
          <w:rPr>
            <w:noProof/>
          </w:rPr>
          <w:t>1</w:t>
        </w:r>
      </w:fldSimple>
      <w:r>
        <w:t>: Zeitplan</w:t>
      </w:r>
      <w:bookmarkEnd w:id="35"/>
    </w:p>
    <w:p w14:paraId="6FA04D97" w14:textId="77777777" w:rsidR="00BC622A" w:rsidRDefault="00BC622A" w:rsidP="00DF332D">
      <w:pPr>
        <w:pStyle w:val="berschrift2"/>
        <w:spacing w:line="276" w:lineRule="auto"/>
      </w:pPr>
      <w:bookmarkStart w:id="36" w:name="_Toc414258683"/>
      <w:bookmarkStart w:id="37" w:name="_Toc414259158"/>
      <w:bookmarkStart w:id="38" w:name="_Toc445296148"/>
      <w:bookmarkStart w:id="39" w:name="_Toc446490998"/>
      <w:r>
        <w:lastRenderedPageBreak/>
        <w:t>Journal</w:t>
      </w:r>
      <w:bookmarkEnd w:id="36"/>
      <w:bookmarkEnd w:id="37"/>
      <w:bookmarkEnd w:id="38"/>
      <w:bookmarkEnd w:id="39"/>
    </w:p>
    <w:p w14:paraId="73CD9735" w14:textId="77777777" w:rsidR="00FE0CEF" w:rsidRPr="00FE0CEF" w:rsidRDefault="00FE0CEF" w:rsidP="00FE0CEF">
      <w:r>
        <w:t>Im Journal werden die ausgeführten Tätigkeiten erläutert. Zudem werden allfällige Probleme, sowie deren Lösung erwähnt um daraus auch wieder zu lernen. Am Ende des Tages wir jeweils reflektiert, welche Tätigkeiten gut gelungen sind und welche Aufgaben eher holprig ausgeführt wurden.</w:t>
      </w:r>
      <w:r>
        <w:br/>
        <w:t>Hilfestellungen und Expertenbesuche werden hier ebenfalls erläutert.</w:t>
      </w:r>
    </w:p>
    <w:p w14:paraId="312EC81D" w14:textId="77777777" w:rsidR="00534511" w:rsidRPr="008C7133" w:rsidRDefault="00534511" w:rsidP="008C7133">
      <w:pPr>
        <w:rPr>
          <w:b/>
        </w:rPr>
      </w:pPr>
      <w:bookmarkStart w:id="40" w:name="_Toc414258684"/>
      <w:bookmarkStart w:id="41" w:name="_Toc414259159"/>
      <w:r w:rsidRPr="008C7133">
        <w:rPr>
          <w:b/>
        </w:rPr>
        <w:t>Tag 1</w:t>
      </w:r>
      <w:bookmarkEnd w:id="40"/>
      <w:bookmarkEnd w:id="41"/>
    </w:p>
    <w:tbl>
      <w:tblPr>
        <w:tblStyle w:val="Tabellenraster"/>
        <w:tblW w:w="0" w:type="auto"/>
        <w:tblLook w:val="01E0" w:firstRow="1" w:lastRow="1" w:firstColumn="1" w:lastColumn="1" w:noHBand="0" w:noVBand="0"/>
      </w:tblPr>
      <w:tblGrid>
        <w:gridCol w:w="936"/>
        <w:gridCol w:w="8126"/>
      </w:tblGrid>
      <w:tr w:rsidR="00F77B3E" w:rsidRPr="00527F97" w14:paraId="0B3DE005" w14:textId="77777777" w:rsidTr="005E2991">
        <w:trPr>
          <w:trHeight w:val="168"/>
        </w:trPr>
        <w:tc>
          <w:tcPr>
            <w:tcW w:w="829" w:type="dxa"/>
            <w:vMerge w:val="restart"/>
          </w:tcPr>
          <w:p w14:paraId="6ABFBDC0" w14:textId="77777777" w:rsidR="00F77B3E" w:rsidRPr="00527F97" w:rsidRDefault="00F77B3E" w:rsidP="00DF332D">
            <w:pPr>
              <w:spacing w:line="276" w:lineRule="auto"/>
              <w:rPr>
                <w:rFonts w:cs="Arial"/>
              </w:rPr>
            </w:pPr>
            <w:r>
              <w:rPr>
                <w:rFonts w:cs="Arial"/>
                <w:noProof/>
                <w:color w:val="3B5998"/>
                <w:sz w:val="13"/>
                <w:szCs w:val="13"/>
                <w:lang w:eastAsia="de-CH"/>
              </w:rPr>
              <w:drawing>
                <wp:anchor distT="0" distB="0" distL="114300" distR="114300" simplePos="0" relativeHeight="251662336" behindDoc="0" locked="0" layoutInCell="1" allowOverlap="1" wp14:anchorId="030AD610" wp14:editId="51C2E4C6">
                  <wp:simplePos x="0" y="0"/>
                  <wp:positionH relativeFrom="column">
                    <wp:posOffset>57845</wp:posOffset>
                  </wp:positionH>
                  <wp:positionV relativeFrom="paragraph">
                    <wp:posOffset>45672</wp:posOffset>
                  </wp:positionV>
                  <wp:extent cx="237561" cy="250166"/>
                  <wp:effectExtent l="0" t="0" r="0" b="0"/>
                  <wp:wrapNone/>
                  <wp:docPr id="12"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8DF57F3" w14:textId="77777777" w:rsidR="00F77B3E" w:rsidRPr="005E2991" w:rsidRDefault="006712B5" w:rsidP="00DF332D">
            <w:pPr>
              <w:spacing w:after="40" w:line="276" w:lineRule="auto"/>
              <w:rPr>
                <w:b/>
                <w:sz w:val="20"/>
                <w:szCs w:val="20"/>
              </w:rPr>
            </w:pPr>
            <w:r>
              <w:rPr>
                <w:b/>
                <w:sz w:val="20"/>
                <w:szCs w:val="20"/>
              </w:rPr>
              <w:t>Datum</w:t>
            </w:r>
          </w:p>
        </w:tc>
      </w:tr>
      <w:tr w:rsidR="00F77B3E" w:rsidRPr="00527F97" w14:paraId="59FFC99E" w14:textId="77777777" w:rsidTr="005E2991">
        <w:trPr>
          <w:trHeight w:val="168"/>
        </w:trPr>
        <w:tc>
          <w:tcPr>
            <w:tcW w:w="829" w:type="dxa"/>
            <w:vMerge/>
            <w:shd w:val="clear" w:color="auto" w:fill="D9D9D9" w:themeFill="background1" w:themeFillShade="D9"/>
          </w:tcPr>
          <w:p w14:paraId="5FC7D204" w14:textId="77777777" w:rsidR="00F77B3E" w:rsidRPr="00527F97" w:rsidRDefault="00F77B3E" w:rsidP="00DF332D">
            <w:pPr>
              <w:spacing w:line="276" w:lineRule="auto"/>
              <w:rPr>
                <w:rFonts w:cs="Arial"/>
                <w:color w:val="3B5998"/>
                <w:sz w:val="13"/>
                <w:szCs w:val="13"/>
              </w:rPr>
            </w:pPr>
          </w:p>
        </w:tc>
        <w:tc>
          <w:tcPr>
            <w:tcW w:w="8183" w:type="dxa"/>
            <w:shd w:val="clear" w:color="auto" w:fill="F2F2F2" w:themeFill="background1" w:themeFillShade="F2"/>
          </w:tcPr>
          <w:p w14:paraId="0FD0D81F" w14:textId="77777777" w:rsidR="00F77B3E" w:rsidRPr="005E2991" w:rsidRDefault="00AF59F8" w:rsidP="00DF332D">
            <w:pPr>
              <w:spacing w:after="40" w:line="276" w:lineRule="auto"/>
              <w:rPr>
                <w:sz w:val="20"/>
                <w:szCs w:val="20"/>
              </w:rPr>
            </w:pPr>
            <w:r w:rsidRPr="006712B5">
              <w:rPr>
                <w:szCs w:val="20"/>
              </w:rPr>
              <w:t>Mittwoch, 02.03.2016</w:t>
            </w:r>
          </w:p>
        </w:tc>
      </w:tr>
      <w:tr w:rsidR="00F77B3E" w:rsidRPr="00527F97" w14:paraId="21B53408" w14:textId="77777777" w:rsidTr="005E2991">
        <w:trPr>
          <w:trHeight w:val="219"/>
        </w:trPr>
        <w:tc>
          <w:tcPr>
            <w:tcW w:w="829" w:type="dxa"/>
            <w:vMerge w:val="restart"/>
          </w:tcPr>
          <w:p w14:paraId="44E6A09E" w14:textId="77777777" w:rsidR="00F77B3E" w:rsidRPr="00527F97" w:rsidRDefault="00F77B3E" w:rsidP="00DF332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660288" behindDoc="1" locked="0" layoutInCell="1" allowOverlap="1" wp14:anchorId="3CCF6C47" wp14:editId="7C79C34B">
                  <wp:simplePos x="0" y="0"/>
                  <wp:positionH relativeFrom="column">
                    <wp:posOffset>57150</wp:posOffset>
                  </wp:positionH>
                  <wp:positionV relativeFrom="paragraph">
                    <wp:posOffset>59055</wp:posOffset>
                  </wp:positionV>
                  <wp:extent cx="233045" cy="233045"/>
                  <wp:effectExtent l="0" t="0" r="0" b="0"/>
                  <wp:wrapNone/>
                  <wp:docPr id="11"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EACAEA7" w14:textId="77777777" w:rsidR="00F77B3E" w:rsidRPr="005E2991" w:rsidRDefault="006712B5" w:rsidP="00DF332D">
            <w:pPr>
              <w:spacing w:after="40" w:line="276" w:lineRule="auto"/>
              <w:rPr>
                <w:b/>
                <w:sz w:val="20"/>
                <w:szCs w:val="20"/>
              </w:rPr>
            </w:pPr>
            <w:r>
              <w:rPr>
                <w:b/>
                <w:sz w:val="20"/>
                <w:szCs w:val="20"/>
              </w:rPr>
              <w:t>Tätigkeiten</w:t>
            </w:r>
          </w:p>
        </w:tc>
      </w:tr>
      <w:tr w:rsidR="00F77B3E" w:rsidRPr="00527F97" w14:paraId="30E5AC08" w14:textId="77777777" w:rsidTr="005E2991">
        <w:trPr>
          <w:trHeight w:val="219"/>
        </w:trPr>
        <w:tc>
          <w:tcPr>
            <w:tcW w:w="829" w:type="dxa"/>
            <w:vMerge/>
          </w:tcPr>
          <w:p w14:paraId="3F99D7F2" w14:textId="77777777" w:rsidR="00F77B3E" w:rsidRPr="00527F97" w:rsidRDefault="00F77B3E" w:rsidP="00DF332D">
            <w:pPr>
              <w:spacing w:line="276" w:lineRule="auto"/>
              <w:rPr>
                <w:rFonts w:cs="Arial"/>
                <w:sz w:val="15"/>
                <w:szCs w:val="15"/>
              </w:rPr>
            </w:pPr>
          </w:p>
        </w:tc>
        <w:tc>
          <w:tcPr>
            <w:tcW w:w="8183" w:type="dxa"/>
            <w:shd w:val="clear" w:color="auto" w:fill="F2F2F2" w:themeFill="background1" w:themeFillShade="F2"/>
          </w:tcPr>
          <w:p w14:paraId="0BFE2BDE" w14:textId="1C3E56CA" w:rsidR="003D392B" w:rsidRPr="009A05A8" w:rsidRDefault="009A05A8" w:rsidP="00231871">
            <w:pPr>
              <w:spacing w:after="40" w:line="276" w:lineRule="auto"/>
              <w:rPr>
                <w:szCs w:val="20"/>
              </w:rPr>
            </w:pPr>
            <w:r w:rsidRPr="009A05A8">
              <w:rPr>
                <w:szCs w:val="20"/>
              </w:rPr>
              <w:t xml:space="preserve">Ganz zu Beginn meiner IPA habe </w:t>
            </w:r>
            <w:r w:rsidR="007050B4">
              <w:rPr>
                <w:szCs w:val="20"/>
              </w:rPr>
              <w:t xml:space="preserve">ich </w:t>
            </w:r>
            <w:r w:rsidRPr="009A05A8">
              <w:rPr>
                <w:szCs w:val="20"/>
              </w:rPr>
              <w:t xml:space="preserve">nochmals die Aufgabe im Detail analysiert und mir </w:t>
            </w:r>
            <w:r>
              <w:rPr>
                <w:szCs w:val="20"/>
              </w:rPr>
              <w:t xml:space="preserve">Gedanken </w:t>
            </w:r>
            <w:proofErr w:type="gramStart"/>
            <w:r>
              <w:rPr>
                <w:szCs w:val="20"/>
              </w:rPr>
              <w:t>darüber gemacht</w:t>
            </w:r>
            <w:proofErr w:type="gramEnd"/>
            <w:r>
              <w:rPr>
                <w:szCs w:val="20"/>
              </w:rPr>
              <w:t xml:space="preserve">, wie ich diese in Arbeitspakete unterteilen kann. Anschliessend habe ich diese Arbeitspakete beim Erstellen des </w:t>
            </w:r>
            <w:r w:rsidR="00292EAB">
              <w:rPr>
                <w:szCs w:val="20"/>
              </w:rPr>
              <w:t>Zeitplans</w:t>
            </w:r>
            <w:r>
              <w:rPr>
                <w:szCs w:val="20"/>
              </w:rPr>
              <w:t xml:space="preserve"> festgehalten. Zudem habe ich Teil 1 meiner Dokumentation, bis auf den Zeitplan und das Journal, bereits fertiggestellt.</w:t>
            </w:r>
            <w:r w:rsidR="003D392B">
              <w:rPr>
                <w:szCs w:val="20"/>
              </w:rPr>
              <w:t xml:space="preserve"> Ausserdem habe ich bereits damit begonnen Diagramme zu entwerfen</w:t>
            </w:r>
            <w:r w:rsidR="00231871">
              <w:rPr>
                <w:szCs w:val="20"/>
              </w:rPr>
              <w:t xml:space="preserve"> und einige Punkte zum Thema Analyse und Design zu dokumentieren.</w:t>
            </w:r>
          </w:p>
        </w:tc>
      </w:tr>
      <w:tr w:rsidR="00F77B3E" w:rsidRPr="00527F97" w14:paraId="504597CC" w14:textId="77777777" w:rsidTr="005E2991">
        <w:trPr>
          <w:trHeight w:val="219"/>
        </w:trPr>
        <w:tc>
          <w:tcPr>
            <w:tcW w:w="829" w:type="dxa"/>
            <w:vMerge w:val="restart"/>
          </w:tcPr>
          <w:p w14:paraId="76057436" w14:textId="77777777" w:rsidR="00F77B3E" w:rsidRPr="00527F97" w:rsidRDefault="00F77B3E" w:rsidP="00DF332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661312" behindDoc="0" locked="0" layoutInCell="1" allowOverlap="1" wp14:anchorId="66461CD7" wp14:editId="2ACD430B">
                  <wp:simplePos x="0" y="0"/>
                  <wp:positionH relativeFrom="column">
                    <wp:posOffset>57845</wp:posOffset>
                  </wp:positionH>
                  <wp:positionV relativeFrom="paragraph">
                    <wp:posOffset>44402</wp:posOffset>
                  </wp:positionV>
                  <wp:extent cx="232913" cy="232913"/>
                  <wp:effectExtent l="0" t="0" r="0" b="0"/>
                  <wp:wrapNone/>
                  <wp:docPr id="1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A483C7E" w14:textId="77777777" w:rsidR="00F77B3E" w:rsidRPr="005E2991" w:rsidRDefault="006712B5" w:rsidP="00DF332D">
            <w:pPr>
              <w:spacing w:after="40" w:line="276" w:lineRule="auto"/>
              <w:rPr>
                <w:b/>
                <w:sz w:val="20"/>
                <w:szCs w:val="20"/>
              </w:rPr>
            </w:pPr>
            <w:r>
              <w:rPr>
                <w:b/>
                <w:sz w:val="20"/>
                <w:szCs w:val="20"/>
              </w:rPr>
              <w:t>Probleme</w:t>
            </w:r>
          </w:p>
        </w:tc>
      </w:tr>
      <w:tr w:rsidR="00F77B3E" w:rsidRPr="00527F97" w14:paraId="24463577" w14:textId="77777777" w:rsidTr="005E2991">
        <w:trPr>
          <w:trHeight w:val="219"/>
        </w:trPr>
        <w:tc>
          <w:tcPr>
            <w:tcW w:w="829" w:type="dxa"/>
            <w:vMerge/>
          </w:tcPr>
          <w:p w14:paraId="18DD47C6" w14:textId="77777777" w:rsidR="00F77B3E" w:rsidRPr="00527F97" w:rsidRDefault="00F77B3E" w:rsidP="00DF332D">
            <w:pPr>
              <w:spacing w:line="276" w:lineRule="auto"/>
              <w:rPr>
                <w:rFonts w:cs="Arial"/>
                <w:sz w:val="15"/>
                <w:szCs w:val="15"/>
              </w:rPr>
            </w:pPr>
          </w:p>
        </w:tc>
        <w:tc>
          <w:tcPr>
            <w:tcW w:w="8183" w:type="dxa"/>
            <w:shd w:val="clear" w:color="auto" w:fill="F2F2F2" w:themeFill="background1" w:themeFillShade="F2"/>
          </w:tcPr>
          <w:p w14:paraId="7C174886" w14:textId="77777777" w:rsidR="00F77B3E" w:rsidRPr="003D392B" w:rsidRDefault="003D392B" w:rsidP="00DF332D">
            <w:pPr>
              <w:spacing w:after="40" w:line="276" w:lineRule="auto"/>
              <w:rPr>
                <w:szCs w:val="20"/>
              </w:rPr>
            </w:pPr>
            <w:r w:rsidRPr="003D392B">
              <w:rPr>
                <w:szCs w:val="20"/>
              </w:rPr>
              <w:t xml:space="preserve">Ich habe mich damit schwer getan, die geeigneten Diagramme </w:t>
            </w:r>
            <w:r>
              <w:rPr>
                <w:szCs w:val="20"/>
              </w:rPr>
              <w:t>für dieses Projekt auszuwählen.</w:t>
            </w:r>
          </w:p>
        </w:tc>
      </w:tr>
      <w:tr w:rsidR="00F77B3E" w:rsidRPr="00527F97" w14:paraId="6ADFF7F0" w14:textId="77777777" w:rsidTr="005E2991">
        <w:trPr>
          <w:trHeight w:val="219"/>
        </w:trPr>
        <w:tc>
          <w:tcPr>
            <w:tcW w:w="829" w:type="dxa"/>
            <w:vMerge w:val="restart"/>
          </w:tcPr>
          <w:p w14:paraId="347DE894" w14:textId="77777777" w:rsidR="00F77B3E" w:rsidRPr="00527F97" w:rsidRDefault="00F77B3E" w:rsidP="00DF332D">
            <w:pPr>
              <w:spacing w:line="276" w:lineRule="auto"/>
              <w:rPr>
                <w:rFonts w:cs="Arial"/>
                <w:sz w:val="15"/>
                <w:szCs w:val="15"/>
              </w:rPr>
            </w:pPr>
            <w:r>
              <w:rPr>
                <w:rFonts w:cs="Arial"/>
                <w:noProof/>
                <w:sz w:val="15"/>
                <w:szCs w:val="15"/>
                <w:lang w:eastAsia="de-CH"/>
              </w:rPr>
              <w:drawing>
                <wp:anchor distT="0" distB="0" distL="114300" distR="114300" simplePos="0" relativeHeight="251665408" behindDoc="0" locked="0" layoutInCell="1" allowOverlap="1" wp14:anchorId="1F91B5CB" wp14:editId="33F7FA73">
                  <wp:simplePos x="0" y="0"/>
                  <wp:positionH relativeFrom="column">
                    <wp:posOffset>-6267</wp:posOffset>
                  </wp:positionH>
                  <wp:positionV relativeFrom="paragraph">
                    <wp:posOffset>6516</wp:posOffset>
                  </wp:positionV>
                  <wp:extent cx="373711" cy="286247"/>
                  <wp:effectExtent l="0" t="0" r="7620" b="0"/>
                  <wp:wrapNone/>
                  <wp:docPr id="1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D504124" w14:textId="77777777" w:rsidR="00F77B3E" w:rsidRPr="005E2991" w:rsidRDefault="006712B5" w:rsidP="00DF332D">
            <w:pPr>
              <w:spacing w:after="40" w:line="276" w:lineRule="auto"/>
              <w:rPr>
                <w:b/>
                <w:sz w:val="20"/>
                <w:szCs w:val="20"/>
              </w:rPr>
            </w:pPr>
            <w:r>
              <w:rPr>
                <w:b/>
                <w:sz w:val="20"/>
                <w:szCs w:val="20"/>
              </w:rPr>
              <w:t>Lösungsansätze</w:t>
            </w:r>
          </w:p>
        </w:tc>
      </w:tr>
      <w:tr w:rsidR="00F77B3E" w:rsidRPr="00527F97" w14:paraId="688A4B06" w14:textId="77777777" w:rsidTr="005E2991">
        <w:trPr>
          <w:trHeight w:val="219"/>
        </w:trPr>
        <w:tc>
          <w:tcPr>
            <w:tcW w:w="829" w:type="dxa"/>
            <w:vMerge/>
          </w:tcPr>
          <w:p w14:paraId="2D37A7AD" w14:textId="77777777" w:rsidR="00F77B3E" w:rsidRPr="00527F97" w:rsidRDefault="00F77B3E" w:rsidP="00DF332D">
            <w:pPr>
              <w:spacing w:line="276" w:lineRule="auto"/>
              <w:rPr>
                <w:rFonts w:cs="Arial"/>
                <w:sz w:val="15"/>
                <w:szCs w:val="15"/>
              </w:rPr>
            </w:pPr>
          </w:p>
        </w:tc>
        <w:tc>
          <w:tcPr>
            <w:tcW w:w="8183" w:type="dxa"/>
            <w:shd w:val="clear" w:color="auto" w:fill="F2F2F2" w:themeFill="background1" w:themeFillShade="F2"/>
          </w:tcPr>
          <w:p w14:paraId="4B286A7E" w14:textId="77777777" w:rsidR="00F77B3E" w:rsidRPr="006C31A9" w:rsidRDefault="003D392B" w:rsidP="003D392B">
            <w:pPr>
              <w:spacing w:after="40" w:line="276" w:lineRule="auto"/>
              <w:rPr>
                <w:szCs w:val="20"/>
              </w:rPr>
            </w:pPr>
            <w:r w:rsidRPr="006C31A9">
              <w:rPr>
                <w:szCs w:val="20"/>
              </w:rPr>
              <w:t xml:space="preserve">Das sonst so beliebte Klassendiagramm habe ich bei diesem Projekt aussen </w:t>
            </w:r>
            <w:proofErr w:type="gramStart"/>
            <w:r w:rsidRPr="006C31A9">
              <w:rPr>
                <w:szCs w:val="20"/>
              </w:rPr>
              <w:t>vor gelassen</w:t>
            </w:r>
            <w:proofErr w:type="gramEnd"/>
            <w:r w:rsidRPr="006C31A9">
              <w:rPr>
                <w:szCs w:val="20"/>
              </w:rPr>
              <w:t xml:space="preserve">, weil sich meiner Meinung nach nicht hilfreich ist, wenn man den Rest dieser riesigen Applikation nicht kennt. Darum habe ich mich dafür entschieden als Hauptdiagramm zu meinem Projekt ein Flow Chart zu entwerfen, welches den Ablauf meiner </w:t>
            </w:r>
            <w:r w:rsidR="006C31A9" w:rsidRPr="006C31A9">
              <w:rPr>
                <w:szCs w:val="20"/>
              </w:rPr>
              <w:t>zu schreibenden Komponente dokumentiert.</w:t>
            </w:r>
            <w:r w:rsidR="00026193">
              <w:rPr>
                <w:szCs w:val="20"/>
              </w:rPr>
              <w:t xml:space="preserve"> Zudem habe ich ein bescheidenes ERD mit zwei Tabellen erstellt.</w:t>
            </w:r>
          </w:p>
        </w:tc>
      </w:tr>
      <w:tr w:rsidR="00F77B3E" w:rsidRPr="00527F97" w14:paraId="53C62BF6" w14:textId="77777777" w:rsidTr="005E2991">
        <w:trPr>
          <w:trHeight w:val="219"/>
        </w:trPr>
        <w:tc>
          <w:tcPr>
            <w:tcW w:w="829" w:type="dxa"/>
            <w:vMerge w:val="restart"/>
          </w:tcPr>
          <w:p w14:paraId="1C6D0A8F" w14:textId="77777777" w:rsidR="00F77B3E" w:rsidRPr="00534511" w:rsidRDefault="00F77B3E" w:rsidP="00DF332D">
            <w:pPr>
              <w:spacing w:line="276" w:lineRule="auto"/>
              <w:rPr>
                <w:rFonts w:cs="Arial"/>
              </w:rPr>
            </w:pPr>
            <w:r>
              <w:rPr>
                <w:rFonts w:cs="Arial"/>
                <w:noProof/>
                <w:color w:val="0000CC"/>
                <w:sz w:val="15"/>
                <w:szCs w:val="15"/>
                <w:lang w:eastAsia="de-CH"/>
              </w:rPr>
              <w:drawing>
                <wp:anchor distT="0" distB="0" distL="114300" distR="114300" simplePos="0" relativeHeight="251663360" behindDoc="0" locked="0" layoutInCell="1" allowOverlap="1" wp14:anchorId="4B4FCF1D" wp14:editId="4FC9745C">
                  <wp:simplePos x="0" y="0"/>
                  <wp:positionH relativeFrom="column">
                    <wp:posOffset>66040</wp:posOffset>
                  </wp:positionH>
                  <wp:positionV relativeFrom="paragraph">
                    <wp:posOffset>63500</wp:posOffset>
                  </wp:positionV>
                  <wp:extent cx="233045" cy="207010"/>
                  <wp:effectExtent l="0" t="0" r="0" b="2540"/>
                  <wp:wrapNone/>
                  <wp:docPr id="9"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E3AE093" w14:textId="77777777" w:rsidR="00F77B3E" w:rsidRPr="005E2991" w:rsidRDefault="00517C08" w:rsidP="00DF332D">
            <w:pPr>
              <w:spacing w:after="40" w:line="276" w:lineRule="auto"/>
              <w:rPr>
                <w:b/>
                <w:sz w:val="20"/>
                <w:szCs w:val="20"/>
              </w:rPr>
            </w:pPr>
            <w:r>
              <w:rPr>
                <w:b/>
                <w:sz w:val="20"/>
                <w:szCs w:val="20"/>
              </w:rPr>
              <w:t>Reflexion</w:t>
            </w:r>
          </w:p>
        </w:tc>
      </w:tr>
      <w:tr w:rsidR="00F77B3E" w:rsidRPr="00527F97" w14:paraId="6175F84C" w14:textId="77777777" w:rsidTr="005E2991">
        <w:trPr>
          <w:trHeight w:val="219"/>
        </w:trPr>
        <w:tc>
          <w:tcPr>
            <w:tcW w:w="829" w:type="dxa"/>
            <w:vMerge/>
          </w:tcPr>
          <w:p w14:paraId="74915DEC" w14:textId="77777777" w:rsidR="00F77B3E" w:rsidRPr="00527F97" w:rsidRDefault="00F77B3E" w:rsidP="00DF332D">
            <w:pPr>
              <w:spacing w:line="276" w:lineRule="auto"/>
              <w:rPr>
                <w:rFonts w:cs="Arial"/>
              </w:rPr>
            </w:pPr>
          </w:p>
        </w:tc>
        <w:tc>
          <w:tcPr>
            <w:tcW w:w="8183" w:type="dxa"/>
            <w:shd w:val="clear" w:color="auto" w:fill="F2F2F2" w:themeFill="background1" w:themeFillShade="F2"/>
          </w:tcPr>
          <w:p w14:paraId="07CD139C" w14:textId="77777777" w:rsidR="00F77B3E" w:rsidRPr="00026193" w:rsidRDefault="00E55967" w:rsidP="00231871">
            <w:pPr>
              <w:spacing w:after="40" w:line="276" w:lineRule="auto"/>
              <w:rPr>
                <w:szCs w:val="20"/>
              </w:rPr>
            </w:pPr>
            <w:r>
              <w:rPr>
                <w:szCs w:val="20"/>
              </w:rPr>
              <w:t xml:space="preserve">In der Dokumentation habe ich an </w:t>
            </w:r>
            <w:r w:rsidR="00231871">
              <w:rPr>
                <w:szCs w:val="20"/>
              </w:rPr>
              <w:t>einigen</w:t>
            </w:r>
            <w:r>
              <w:rPr>
                <w:szCs w:val="20"/>
              </w:rPr>
              <w:t xml:space="preserve"> Ecken schon etwas begonnen zu schreiben, jedoch muss ich diese Themen während der Umsetzung noch etwas vertiefen. </w:t>
            </w:r>
            <w:r w:rsidR="00026193" w:rsidRPr="00026193">
              <w:rPr>
                <w:szCs w:val="20"/>
              </w:rPr>
              <w:t>Bei der Auswahl und Darstellung der Diagramme habe ich etwas Zeit verloren.</w:t>
            </w:r>
            <w:r>
              <w:rPr>
                <w:szCs w:val="20"/>
              </w:rPr>
              <w:t xml:space="preserve"> O</w:t>
            </w:r>
            <w:r w:rsidR="00026193" w:rsidRPr="00026193">
              <w:rPr>
                <w:szCs w:val="20"/>
              </w:rPr>
              <w:t>bwohl ich denke, dass ich</w:t>
            </w:r>
            <w:r>
              <w:rPr>
                <w:szCs w:val="20"/>
              </w:rPr>
              <w:t xml:space="preserve"> heute</w:t>
            </w:r>
            <w:r w:rsidR="00026193" w:rsidRPr="00026193">
              <w:rPr>
                <w:szCs w:val="20"/>
              </w:rPr>
              <w:t xml:space="preserve"> auch ein wenig mehr hätte erreichen können</w:t>
            </w:r>
            <w:r>
              <w:rPr>
                <w:szCs w:val="20"/>
              </w:rPr>
              <w:t>, bin ich zufrieden mit meiner Leistung.</w:t>
            </w:r>
          </w:p>
        </w:tc>
      </w:tr>
      <w:tr w:rsidR="00F77B3E" w:rsidRPr="00527F97" w14:paraId="34AEEBA3" w14:textId="77777777" w:rsidTr="005E2991">
        <w:trPr>
          <w:trHeight w:val="364"/>
        </w:trPr>
        <w:tc>
          <w:tcPr>
            <w:tcW w:w="829" w:type="dxa"/>
            <w:vMerge w:val="restart"/>
          </w:tcPr>
          <w:p w14:paraId="05C37765" w14:textId="77777777" w:rsidR="00F77B3E" w:rsidRPr="00527F97" w:rsidRDefault="005E2991" w:rsidP="00DF332D">
            <w:pPr>
              <w:spacing w:line="276" w:lineRule="auto"/>
              <w:rPr>
                <w:rFonts w:cs="Arial"/>
              </w:rPr>
            </w:pPr>
            <w:r>
              <w:rPr>
                <w:noProof/>
                <w:sz w:val="20"/>
                <w:szCs w:val="20"/>
                <w:lang w:eastAsia="de-CH"/>
              </w:rPr>
              <w:drawing>
                <wp:anchor distT="0" distB="0" distL="114300" distR="114300" simplePos="0" relativeHeight="251666432" behindDoc="0" locked="0" layoutInCell="1" allowOverlap="1" wp14:anchorId="7E81CBAE" wp14:editId="546FBF61">
                  <wp:simplePos x="0" y="0"/>
                  <wp:positionH relativeFrom="column">
                    <wp:posOffset>38735</wp:posOffset>
                  </wp:positionH>
                  <wp:positionV relativeFrom="paragraph">
                    <wp:posOffset>65405</wp:posOffset>
                  </wp:positionV>
                  <wp:extent cx="292735" cy="292735"/>
                  <wp:effectExtent l="0" t="0" r="0" b="0"/>
                  <wp:wrapNone/>
                  <wp:docPr id="15"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6C813DE" w14:textId="77777777" w:rsidR="00F77B3E" w:rsidRPr="005E2991" w:rsidRDefault="006712B5" w:rsidP="00DF332D">
            <w:pPr>
              <w:spacing w:after="40" w:line="276" w:lineRule="auto"/>
              <w:rPr>
                <w:b/>
                <w:sz w:val="20"/>
                <w:szCs w:val="20"/>
              </w:rPr>
            </w:pPr>
            <w:r>
              <w:rPr>
                <w:b/>
                <w:sz w:val="20"/>
                <w:szCs w:val="20"/>
              </w:rPr>
              <w:t>Hilfestellung</w:t>
            </w:r>
          </w:p>
        </w:tc>
      </w:tr>
      <w:tr w:rsidR="00F77B3E" w:rsidRPr="00527F97" w14:paraId="0A10E917" w14:textId="77777777" w:rsidTr="005E2991">
        <w:trPr>
          <w:trHeight w:val="219"/>
        </w:trPr>
        <w:tc>
          <w:tcPr>
            <w:tcW w:w="829" w:type="dxa"/>
            <w:vMerge/>
          </w:tcPr>
          <w:p w14:paraId="3592AAB3" w14:textId="77777777" w:rsidR="00F77B3E" w:rsidRPr="00527F97" w:rsidRDefault="00F77B3E" w:rsidP="00DF332D">
            <w:pPr>
              <w:spacing w:line="276" w:lineRule="auto"/>
              <w:rPr>
                <w:rFonts w:cs="Arial"/>
              </w:rPr>
            </w:pPr>
          </w:p>
        </w:tc>
        <w:tc>
          <w:tcPr>
            <w:tcW w:w="8183" w:type="dxa"/>
            <w:shd w:val="clear" w:color="auto" w:fill="F2F2F2" w:themeFill="background1" w:themeFillShade="F2"/>
          </w:tcPr>
          <w:p w14:paraId="56AB70BD" w14:textId="52D63D83" w:rsidR="00F77B3E" w:rsidRPr="00026193" w:rsidRDefault="00397A3D" w:rsidP="00DF332D">
            <w:pPr>
              <w:keepNext/>
              <w:spacing w:after="40" w:line="276" w:lineRule="auto"/>
              <w:rPr>
                <w:szCs w:val="20"/>
              </w:rPr>
            </w:pPr>
            <w:r>
              <w:rPr>
                <w:szCs w:val="20"/>
              </w:rPr>
              <w:t>Heute habe ich keine Hilfe benötigt.</w:t>
            </w:r>
          </w:p>
        </w:tc>
      </w:tr>
      <w:tr w:rsidR="006712B5" w:rsidRPr="00527F97" w14:paraId="1C5A2C2B" w14:textId="77777777" w:rsidTr="006712B5">
        <w:trPr>
          <w:trHeight w:val="219"/>
        </w:trPr>
        <w:tc>
          <w:tcPr>
            <w:tcW w:w="829" w:type="dxa"/>
            <w:vMerge w:val="restart"/>
          </w:tcPr>
          <w:p w14:paraId="45CAD672" w14:textId="4055AE28" w:rsidR="000D6712" w:rsidRDefault="006712B5" w:rsidP="00DF332D">
            <w:pPr>
              <w:rPr>
                <w:rFonts w:cs="Arial"/>
              </w:rPr>
            </w:pPr>
            <w:r>
              <w:rPr>
                <w:noProof/>
                <w:lang w:eastAsia="de-CH"/>
              </w:rPr>
              <w:drawing>
                <wp:inline distT="0" distB="0" distL="0" distR="0" wp14:anchorId="5E0DDF1A" wp14:editId="5534D3BE">
                  <wp:extent cx="456948" cy="590550"/>
                  <wp:effectExtent l="0" t="0" r="635" b="0"/>
                  <wp:docPr id="60" name="Picture 60" descr="http://www.topseiten.ch/modules/content/images/suchmaschinen_exp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topseiten.ch/modules/content/images/suchmaschinen_exper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862" cy="595608"/>
                          </a:xfrm>
                          <a:prstGeom prst="rect">
                            <a:avLst/>
                          </a:prstGeom>
                          <a:noFill/>
                          <a:ln>
                            <a:noFill/>
                          </a:ln>
                        </pic:spPr>
                      </pic:pic>
                    </a:graphicData>
                  </a:graphic>
                </wp:inline>
              </w:drawing>
            </w:r>
          </w:p>
          <w:p w14:paraId="2B801D02" w14:textId="77777777" w:rsidR="000D6712" w:rsidRPr="000D6712" w:rsidRDefault="000D6712" w:rsidP="000D6712">
            <w:pPr>
              <w:rPr>
                <w:rFonts w:cs="Arial"/>
              </w:rPr>
            </w:pPr>
          </w:p>
          <w:p w14:paraId="4065382E" w14:textId="77777777" w:rsidR="000D6712" w:rsidRPr="000D6712" w:rsidRDefault="000D6712" w:rsidP="000D6712">
            <w:pPr>
              <w:rPr>
                <w:rFonts w:cs="Arial"/>
              </w:rPr>
            </w:pPr>
          </w:p>
          <w:p w14:paraId="6F19CA80" w14:textId="77777777" w:rsidR="000D6712" w:rsidRPr="000D6712" w:rsidRDefault="000D6712" w:rsidP="000D6712">
            <w:pPr>
              <w:rPr>
                <w:rFonts w:cs="Arial"/>
              </w:rPr>
            </w:pPr>
          </w:p>
          <w:p w14:paraId="320705FB" w14:textId="4B7A743B" w:rsidR="000D6712" w:rsidRDefault="000D6712" w:rsidP="000D6712">
            <w:pPr>
              <w:rPr>
                <w:rFonts w:cs="Arial"/>
              </w:rPr>
            </w:pPr>
          </w:p>
          <w:p w14:paraId="4DFA0BF4" w14:textId="77777777" w:rsidR="000D6712" w:rsidRPr="000D6712" w:rsidRDefault="000D6712" w:rsidP="000D6712">
            <w:pPr>
              <w:rPr>
                <w:rFonts w:cs="Arial"/>
              </w:rPr>
            </w:pPr>
          </w:p>
          <w:p w14:paraId="33C9CC48" w14:textId="5FAEBF9E" w:rsidR="006712B5" w:rsidRPr="000D6712" w:rsidRDefault="006712B5" w:rsidP="000D6712">
            <w:pPr>
              <w:rPr>
                <w:rFonts w:cs="Arial"/>
              </w:rPr>
            </w:pPr>
          </w:p>
        </w:tc>
        <w:tc>
          <w:tcPr>
            <w:tcW w:w="8183" w:type="dxa"/>
            <w:shd w:val="clear" w:color="auto" w:fill="8DB3E2" w:themeFill="text2" w:themeFillTint="66"/>
          </w:tcPr>
          <w:p w14:paraId="1191AB02" w14:textId="77777777" w:rsidR="006712B5" w:rsidRPr="00AD64C4" w:rsidRDefault="006712B5" w:rsidP="006712B5">
            <w:pPr>
              <w:spacing w:after="40" w:line="276" w:lineRule="auto"/>
              <w:rPr>
                <w:b/>
                <w:sz w:val="20"/>
                <w:szCs w:val="20"/>
              </w:rPr>
            </w:pPr>
            <w:r>
              <w:rPr>
                <w:b/>
                <w:sz w:val="20"/>
                <w:szCs w:val="20"/>
              </w:rPr>
              <w:t>Expertenbesuch</w:t>
            </w:r>
          </w:p>
        </w:tc>
      </w:tr>
      <w:tr w:rsidR="006712B5" w:rsidRPr="00527F97" w14:paraId="63A73F0F" w14:textId="77777777" w:rsidTr="005E2991">
        <w:trPr>
          <w:trHeight w:val="219"/>
        </w:trPr>
        <w:tc>
          <w:tcPr>
            <w:tcW w:w="829" w:type="dxa"/>
            <w:vMerge/>
          </w:tcPr>
          <w:p w14:paraId="4A5D2930" w14:textId="77777777" w:rsidR="006712B5" w:rsidRPr="00527F97" w:rsidRDefault="006712B5" w:rsidP="00DF332D">
            <w:pPr>
              <w:rPr>
                <w:rFonts w:cs="Arial"/>
              </w:rPr>
            </w:pPr>
          </w:p>
        </w:tc>
        <w:tc>
          <w:tcPr>
            <w:tcW w:w="8183" w:type="dxa"/>
            <w:shd w:val="clear" w:color="auto" w:fill="F2F2F2" w:themeFill="background1" w:themeFillShade="F2"/>
          </w:tcPr>
          <w:p w14:paraId="3777191C" w14:textId="77777777" w:rsidR="009C62D4" w:rsidRDefault="006712B5" w:rsidP="00DC5B31">
            <w:pPr>
              <w:spacing w:line="276" w:lineRule="auto"/>
            </w:pPr>
            <w:r>
              <w:t xml:space="preserve">Der für mich zuständige Experte, Herr Bozic, hat den ersten Besuchstag gleich auf den ersten Tag </w:t>
            </w:r>
            <w:r w:rsidR="00C017F0">
              <w:t>angesetzt</w:t>
            </w:r>
            <w:r>
              <w:t>. Als erstes haben wir</w:t>
            </w:r>
            <w:r w:rsidR="00C017F0">
              <w:t xml:space="preserve"> uns gegenseitig vorgestellt.</w:t>
            </w:r>
            <w:r w:rsidR="00026193">
              <w:t xml:space="preserve"> Anschliessend haben wir nochmals die wichtigsten Punkte dieser Arbeit besprochen, wobei</w:t>
            </w:r>
            <w:r w:rsidR="00C017F0">
              <w:t xml:space="preserve"> mir Herr Bozic ein paar Tipps</w:t>
            </w:r>
            <w:r w:rsidR="009C62D4">
              <w:t xml:space="preserve"> zum IPA-Bericht vorgeschlagen:</w:t>
            </w:r>
          </w:p>
          <w:p w14:paraId="7277C8D2" w14:textId="34FBCF23" w:rsidR="00092482" w:rsidRDefault="00092482" w:rsidP="009C62D4">
            <w:pPr>
              <w:pStyle w:val="Listenabsatz"/>
              <w:numPr>
                <w:ilvl w:val="0"/>
                <w:numId w:val="28"/>
              </w:numPr>
            </w:pPr>
            <w:r>
              <w:t>K</w:t>
            </w:r>
            <w:r w:rsidR="00C017F0">
              <w:t>eine Ich-Formulierungen ausserhalb von Journal und Schlusswort</w:t>
            </w:r>
            <w:r>
              <w:t xml:space="preserve"> verwenden</w:t>
            </w:r>
          </w:p>
          <w:p w14:paraId="7301FFC9" w14:textId="2D4B98BD" w:rsidR="006712B5" w:rsidRDefault="00092482" w:rsidP="009C62D4">
            <w:pPr>
              <w:pStyle w:val="Listenabsatz"/>
              <w:numPr>
                <w:ilvl w:val="0"/>
                <w:numId w:val="28"/>
              </w:numPr>
            </w:pPr>
            <w:r>
              <w:t>Text auf Abbildungen beziehen</w:t>
            </w:r>
          </w:p>
          <w:p w14:paraId="482F56F0" w14:textId="57717F1D" w:rsidR="00092482" w:rsidRDefault="00092482" w:rsidP="009C62D4">
            <w:pPr>
              <w:pStyle w:val="Listenabsatz"/>
              <w:numPr>
                <w:ilvl w:val="0"/>
                <w:numId w:val="28"/>
              </w:numPr>
            </w:pPr>
            <w:r>
              <w:t>Am Anfang eines Kapitels stets eine kurze Einleitung schreiben.</w:t>
            </w:r>
          </w:p>
          <w:p w14:paraId="2EBEAAB2" w14:textId="77777777" w:rsidR="00C017F0" w:rsidRPr="006712B5" w:rsidRDefault="00C017F0" w:rsidP="003450CA">
            <w:pPr>
              <w:keepNext/>
            </w:pPr>
            <w:r>
              <w:t>Zuletzt haben wir noch den zweiten Besuchstermin vereinbart. Dieser wird am 18.03.2016 stattfinden.</w:t>
            </w:r>
          </w:p>
        </w:tc>
      </w:tr>
    </w:tbl>
    <w:p w14:paraId="1C28E093" w14:textId="77777777" w:rsidR="002A444D" w:rsidRDefault="002A444D">
      <w:pPr>
        <w:jc w:val="left"/>
        <w:rPr>
          <w:b/>
        </w:rPr>
      </w:pPr>
      <w:r>
        <w:rPr>
          <w:b/>
        </w:rPr>
        <w:br w:type="page"/>
      </w:r>
    </w:p>
    <w:p w14:paraId="6B4A98EF" w14:textId="15D80AF4" w:rsidR="00FE0CEF" w:rsidRPr="008C7133" w:rsidRDefault="003D4E8D" w:rsidP="008C7133">
      <w:pPr>
        <w:rPr>
          <w:b/>
        </w:rPr>
      </w:pPr>
      <w:r w:rsidRPr="008C7133">
        <w:rPr>
          <w:b/>
        </w:rPr>
        <w:lastRenderedPageBreak/>
        <w:t>Tag 2</w:t>
      </w:r>
    </w:p>
    <w:tbl>
      <w:tblPr>
        <w:tblStyle w:val="Tabellenraster"/>
        <w:tblW w:w="0" w:type="auto"/>
        <w:tblLook w:val="01E0" w:firstRow="1" w:lastRow="1" w:firstColumn="1" w:lastColumn="1" w:noHBand="0" w:noVBand="0"/>
      </w:tblPr>
      <w:tblGrid>
        <w:gridCol w:w="930"/>
        <w:gridCol w:w="8132"/>
      </w:tblGrid>
      <w:tr w:rsidR="00FE0CEF" w:rsidRPr="00527F97" w14:paraId="5ED7A1F5" w14:textId="77777777" w:rsidTr="003D4E8D">
        <w:trPr>
          <w:trHeight w:val="168"/>
        </w:trPr>
        <w:tc>
          <w:tcPr>
            <w:tcW w:w="936" w:type="dxa"/>
            <w:vMerge w:val="restart"/>
          </w:tcPr>
          <w:p w14:paraId="27D9F493" w14:textId="77777777" w:rsidR="00FE0CEF" w:rsidRPr="00527F97" w:rsidRDefault="00FE0CEF" w:rsidP="004F027D">
            <w:pPr>
              <w:spacing w:line="276" w:lineRule="auto"/>
              <w:rPr>
                <w:rFonts w:cs="Arial"/>
              </w:rPr>
            </w:pPr>
            <w:r>
              <w:rPr>
                <w:rFonts w:cs="Arial"/>
                <w:noProof/>
                <w:color w:val="3B5998"/>
                <w:sz w:val="13"/>
                <w:szCs w:val="13"/>
                <w:lang w:eastAsia="de-CH"/>
              </w:rPr>
              <w:drawing>
                <wp:anchor distT="0" distB="0" distL="114300" distR="114300" simplePos="0" relativeHeight="251817984" behindDoc="0" locked="0" layoutInCell="1" allowOverlap="1" wp14:anchorId="66ABFE0E" wp14:editId="6F3E5DB6">
                  <wp:simplePos x="0" y="0"/>
                  <wp:positionH relativeFrom="column">
                    <wp:posOffset>57845</wp:posOffset>
                  </wp:positionH>
                  <wp:positionV relativeFrom="paragraph">
                    <wp:posOffset>45672</wp:posOffset>
                  </wp:positionV>
                  <wp:extent cx="237561" cy="250166"/>
                  <wp:effectExtent l="0" t="0" r="0" b="0"/>
                  <wp:wrapNone/>
                  <wp:docPr id="4"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F8866AB" w14:textId="77777777" w:rsidR="00FE0CEF" w:rsidRPr="005E2991" w:rsidRDefault="00FE0CEF" w:rsidP="004F027D">
            <w:pPr>
              <w:spacing w:after="40" w:line="276" w:lineRule="auto"/>
              <w:rPr>
                <w:b/>
                <w:sz w:val="20"/>
                <w:szCs w:val="20"/>
              </w:rPr>
            </w:pPr>
            <w:r>
              <w:rPr>
                <w:b/>
                <w:sz w:val="20"/>
                <w:szCs w:val="20"/>
              </w:rPr>
              <w:t>Datum</w:t>
            </w:r>
          </w:p>
        </w:tc>
      </w:tr>
      <w:tr w:rsidR="00FE0CEF" w:rsidRPr="00527F97" w14:paraId="7F5A9D8B" w14:textId="77777777" w:rsidTr="003D4E8D">
        <w:trPr>
          <w:trHeight w:val="168"/>
        </w:trPr>
        <w:tc>
          <w:tcPr>
            <w:tcW w:w="936" w:type="dxa"/>
            <w:vMerge/>
            <w:shd w:val="clear" w:color="auto" w:fill="D9D9D9" w:themeFill="background1" w:themeFillShade="D9"/>
          </w:tcPr>
          <w:p w14:paraId="116D2D51" w14:textId="77777777" w:rsidR="00FE0CEF" w:rsidRPr="00527F97" w:rsidRDefault="00FE0CEF" w:rsidP="004F027D">
            <w:pPr>
              <w:spacing w:line="276" w:lineRule="auto"/>
              <w:rPr>
                <w:rFonts w:cs="Arial"/>
                <w:color w:val="3B5998"/>
                <w:sz w:val="13"/>
                <w:szCs w:val="13"/>
              </w:rPr>
            </w:pPr>
          </w:p>
        </w:tc>
        <w:tc>
          <w:tcPr>
            <w:tcW w:w="8183" w:type="dxa"/>
            <w:shd w:val="clear" w:color="auto" w:fill="F2F2F2" w:themeFill="background1" w:themeFillShade="F2"/>
          </w:tcPr>
          <w:p w14:paraId="247032D3" w14:textId="77777777" w:rsidR="00FE0CEF" w:rsidRPr="005E2991" w:rsidRDefault="00FE0CEF" w:rsidP="004F027D">
            <w:pPr>
              <w:spacing w:after="40" w:line="276" w:lineRule="auto"/>
              <w:rPr>
                <w:sz w:val="20"/>
                <w:szCs w:val="20"/>
              </w:rPr>
            </w:pPr>
            <w:r>
              <w:rPr>
                <w:szCs w:val="20"/>
              </w:rPr>
              <w:t>Donnerstag, 03</w:t>
            </w:r>
            <w:r w:rsidRPr="006712B5">
              <w:rPr>
                <w:szCs w:val="20"/>
              </w:rPr>
              <w:t>.03.2016</w:t>
            </w:r>
          </w:p>
        </w:tc>
      </w:tr>
      <w:tr w:rsidR="00FE0CEF" w:rsidRPr="00527F97" w14:paraId="1E122AAE" w14:textId="77777777" w:rsidTr="003D4E8D">
        <w:trPr>
          <w:trHeight w:val="219"/>
        </w:trPr>
        <w:tc>
          <w:tcPr>
            <w:tcW w:w="936" w:type="dxa"/>
            <w:vMerge w:val="restart"/>
          </w:tcPr>
          <w:p w14:paraId="525AD5FB" w14:textId="77777777" w:rsidR="00FE0CEF" w:rsidRPr="00527F97" w:rsidRDefault="00FE0CEF" w:rsidP="004F027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15936" behindDoc="1" locked="0" layoutInCell="1" allowOverlap="1" wp14:anchorId="469E0E45" wp14:editId="38965059">
                  <wp:simplePos x="0" y="0"/>
                  <wp:positionH relativeFrom="column">
                    <wp:posOffset>57150</wp:posOffset>
                  </wp:positionH>
                  <wp:positionV relativeFrom="paragraph">
                    <wp:posOffset>59055</wp:posOffset>
                  </wp:positionV>
                  <wp:extent cx="233045" cy="233045"/>
                  <wp:effectExtent l="0" t="0" r="0" b="0"/>
                  <wp:wrapNone/>
                  <wp:docPr id="5"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1CFDB06" w14:textId="77777777" w:rsidR="00FE0CEF" w:rsidRPr="005E2991" w:rsidRDefault="00FE0CEF" w:rsidP="004F027D">
            <w:pPr>
              <w:spacing w:after="40" w:line="276" w:lineRule="auto"/>
              <w:rPr>
                <w:b/>
                <w:sz w:val="20"/>
                <w:szCs w:val="20"/>
              </w:rPr>
            </w:pPr>
            <w:r>
              <w:rPr>
                <w:b/>
                <w:sz w:val="20"/>
                <w:szCs w:val="20"/>
              </w:rPr>
              <w:t>Tätigkeiten</w:t>
            </w:r>
          </w:p>
        </w:tc>
      </w:tr>
      <w:tr w:rsidR="00FE0CEF" w:rsidRPr="00527F97" w14:paraId="5B4234A7" w14:textId="77777777" w:rsidTr="003D4E8D">
        <w:trPr>
          <w:trHeight w:val="219"/>
        </w:trPr>
        <w:tc>
          <w:tcPr>
            <w:tcW w:w="936" w:type="dxa"/>
            <w:vMerge/>
          </w:tcPr>
          <w:p w14:paraId="39FC2337" w14:textId="77777777" w:rsidR="00FE0CEF" w:rsidRPr="00527F97" w:rsidRDefault="00FE0CEF" w:rsidP="004F027D">
            <w:pPr>
              <w:spacing w:line="276" w:lineRule="auto"/>
              <w:rPr>
                <w:rFonts w:cs="Arial"/>
                <w:sz w:val="15"/>
                <w:szCs w:val="15"/>
              </w:rPr>
            </w:pPr>
          </w:p>
        </w:tc>
        <w:tc>
          <w:tcPr>
            <w:tcW w:w="8183" w:type="dxa"/>
            <w:shd w:val="clear" w:color="auto" w:fill="F2F2F2" w:themeFill="background1" w:themeFillShade="F2"/>
          </w:tcPr>
          <w:p w14:paraId="18DFC2D5" w14:textId="77777777" w:rsidR="00FE0CEF" w:rsidRPr="009A05A8" w:rsidRDefault="000E7C99" w:rsidP="003D4E8D">
            <w:pPr>
              <w:spacing w:after="40" w:line="276" w:lineRule="auto"/>
              <w:rPr>
                <w:szCs w:val="20"/>
              </w:rPr>
            </w:pPr>
            <w:r>
              <w:rPr>
                <w:szCs w:val="20"/>
              </w:rPr>
              <w:t xml:space="preserve">Heute habe ich </w:t>
            </w:r>
            <w:r w:rsidR="003D4E8D">
              <w:rPr>
                <w:szCs w:val="20"/>
              </w:rPr>
              <w:t>das Flowchart, welches den Ablauf der Webservices verdeutlichen soll fertiggestellt und einige Teile meiner Dokumentation erweitert. Zudem habe ich das Testkonzept erfolgreich fertiggestellt. Mit dem Abschluss der Design Phase habe ich meinen ersten Meilenstein erreicht. Allerdings habe ich dafür den ersten Puffer gebraucht.</w:t>
            </w:r>
          </w:p>
        </w:tc>
      </w:tr>
      <w:tr w:rsidR="00FE0CEF" w:rsidRPr="00527F97" w14:paraId="49FC0B1B" w14:textId="77777777" w:rsidTr="003D4E8D">
        <w:trPr>
          <w:trHeight w:val="219"/>
        </w:trPr>
        <w:tc>
          <w:tcPr>
            <w:tcW w:w="936" w:type="dxa"/>
            <w:vMerge w:val="restart"/>
          </w:tcPr>
          <w:p w14:paraId="15EACB41" w14:textId="77777777" w:rsidR="00FE0CEF" w:rsidRPr="00527F97" w:rsidRDefault="00FE0CEF" w:rsidP="004F027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16960" behindDoc="0" locked="0" layoutInCell="1" allowOverlap="1" wp14:anchorId="799533A8" wp14:editId="6BEB9F40">
                  <wp:simplePos x="0" y="0"/>
                  <wp:positionH relativeFrom="column">
                    <wp:posOffset>57845</wp:posOffset>
                  </wp:positionH>
                  <wp:positionV relativeFrom="paragraph">
                    <wp:posOffset>44402</wp:posOffset>
                  </wp:positionV>
                  <wp:extent cx="232913" cy="232913"/>
                  <wp:effectExtent l="0" t="0" r="0" b="0"/>
                  <wp:wrapNone/>
                  <wp:docPr id="8"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B843542" w14:textId="77777777" w:rsidR="00FE0CEF" w:rsidRPr="005E2991" w:rsidRDefault="00FE0CEF" w:rsidP="004F027D">
            <w:pPr>
              <w:spacing w:after="40" w:line="276" w:lineRule="auto"/>
              <w:rPr>
                <w:b/>
                <w:sz w:val="20"/>
                <w:szCs w:val="20"/>
              </w:rPr>
            </w:pPr>
            <w:r>
              <w:rPr>
                <w:b/>
                <w:sz w:val="20"/>
                <w:szCs w:val="20"/>
              </w:rPr>
              <w:t>Probleme</w:t>
            </w:r>
          </w:p>
        </w:tc>
      </w:tr>
      <w:tr w:rsidR="00FE0CEF" w:rsidRPr="00527F97" w14:paraId="049948D5" w14:textId="77777777" w:rsidTr="003D4E8D">
        <w:trPr>
          <w:trHeight w:val="219"/>
        </w:trPr>
        <w:tc>
          <w:tcPr>
            <w:tcW w:w="936" w:type="dxa"/>
            <w:vMerge/>
          </w:tcPr>
          <w:p w14:paraId="6542D476" w14:textId="77777777" w:rsidR="00FE0CEF" w:rsidRPr="00527F97" w:rsidRDefault="00FE0CEF" w:rsidP="004F027D">
            <w:pPr>
              <w:spacing w:line="276" w:lineRule="auto"/>
              <w:rPr>
                <w:rFonts w:cs="Arial"/>
                <w:sz w:val="15"/>
                <w:szCs w:val="15"/>
              </w:rPr>
            </w:pPr>
          </w:p>
        </w:tc>
        <w:tc>
          <w:tcPr>
            <w:tcW w:w="8183" w:type="dxa"/>
            <w:shd w:val="clear" w:color="auto" w:fill="F2F2F2" w:themeFill="background1" w:themeFillShade="F2"/>
          </w:tcPr>
          <w:p w14:paraId="4FDDA1E9" w14:textId="77777777" w:rsidR="00FE0CEF" w:rsidRPr="003D4E8D" w:rsidRDefault="003D4E8D" w:rsidP="004F027D">
            <w:pPr>
              <w:spacing w:after="40" w:line="276" w:lineRule="auto"/>
            </w:pPr>
            <w:r>
              <w:rPr>
                <w:szCs w:val="20"/>
              </w:rPr>
              <w:t xml:space="preserve">Für die Erstellung des Testkonzepts musste ich die betroffene Datenbanktabelle analysieren. Dabei ist mir aufgefallen, dass für </w:t>
            </w:r>
            <w:r w:rsidRPr="003D4E8D">
              <w:rPr>
                <w:szCs w:val="20"/>
              </w:rPr>
              <w:t>die Öffnungszeiten jeweils zwei</w:t>
            </w:r>
            <w:r>
              <w:rPr>
                <w:szCs w:val="20"/>
              </w:rPr>
              <w:t xml:space="preserve"> Spalten vorhanden waren.</w:t>
            </w:r>
          </w:p>
        </w:tc>
      </w:tr>
      <w:tr w:rsidR="00FE0CEF" w:rsidRPr="00527F97" w14:paraId="34BF16E5" w14:textId="77777777" w:rsidTr="003D4E8D">
        <w:trPr>
          <w:trHeight w:val="219"/>
        </w:trPr>
        <w:tc>
          <w:tcPr>
            <w:tcW w:w="936" w:type="dxa"/>
            <w:vMerge w:val="restart"/>
          </w:tcPr>
          <w:p w14:paraId="078BB70C" w14:textId="77777777" w:rsidR="00FE0CEF" w:rsidRPr="00527F97" w:rsidRDefault="00FE0CEF" w:rsidP="004F027D">
            <w:pPr>
              <w:spacing w:line="276" w:lineRule="auto"/>
              <w:rPr>
                <w:rFonts w:cs="Arial"/>
                <w:sz w:val="15"/>
                <w:szCs w:val="15"/>
              </w:rPr>
            </w:pPr>
            <w:r>
              <w:rPr>
                <w:rFonts w:cs="Arial"/>
                <w:noProof/>
                <w:sz w:val="15"/>
                <w:szCs w:val="15"/>
                <w:lang w:eastAsia="de-CH"/>
              </w:rPr>
              <w:drawing>
                <wp:anchor distT="0" distB="0" distL="114300" distR="114300" simplePos="0" relativeHeight="251820032" behindDoc="0" locked="0" layoutInCell="1" allowOverlap="1" wp14:anchorId="494957C1" wp14:editId="1DB86A8C">
                  <wp:simplePos x="0" y="0"/>
                  <wp:positionH relativeFrom="column">
                    <wp:posOffset>-6267</wp:posOffset>
                  </wp:positionH>
                  <wp:positionV relativeFrom="paragraph">
                    <wp:posOffset>6516</wp:posOffset>
                  </wp:positionV>
                  <wp:extent cx="373711" cy="286247"/>
                  <wp:effectExtent l="0" t="0" r="7620" b="0"/>
                  <wp:wrapNone/>
                  <wp:docPr id="10"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5FA0C85" w14:textId="77777777" w:rsidR="00FE0CEF" w:rsidRPr="005E2991" w:rsidRDefault="00FE0CEF" w:rsidP="004F027D">
            <w:pPr>
              <w:spacing w:after="40" w:line="276" w:lineRule="auto"/>
              <w:rPr>
                <w:b/>
                <w:sz w:val="20"/>
                <w:szCs w:val="20"/>
              </w:rPr>
            </w:pPr>
            <w:r>
              <w:rPr>
                <w:b/>
                <w:sz w:val="20"/>
                <w:szCs w:val="20"/>
              </w:rPr>
              <w:t>Lösungsansätze</w:t>
            </w:r>
          </w:p>
        </w:tc>
      </w:tr>
      <w:tr w:rsidR="00FE0CEF" w:rsidRPr="00527F97" w14:paraId="175CBC7F" w14:textId="77777777" w:rsidTr="003D4E8D">
        <w:trPr>
          <w:trHeight w:val="219"/>
        </w:trPr>
        <w:tc>
          <w:tcPr>
            <w:tcW w:w="936" w:type="dxa"/>
            <w:vMerge/>
          </w:tcPr>
          <w:p w14:paraId="21DE1B19" w14:textId="77777777" w:rsidR="00FE0CEF" w:rsidRPr="00527F97" w:rsidRDefault="00FE0CEF" w:rsidP="004F027D">
            <w:pPr>
              <w:spacing w:line="276" w:lineRule="auto"/>
              <w:rPr>
                <w:rFonts w:cs="Arial"/>
                <w:sz w:val="15"/>
                <w:szCs w:val="15"/>
              </w:rPr>
            </w:pPr>
          </w:p>
        </w:tc>
        <w:tc>
          <w:tcPr>
            <w:tcW w:w="8183" w:type="dxa"/>
            <w:shd w:val="clear" w:color="auto" w:fill="F2F2F2" w:themeFill="background1" w:themeFillShade="F2"/>
          </w:tcPr>
          <w:p w14:paraId="60C241A2" w14:textId="77777777" w:rsidR="00FE0CEF" w:rsidRPr="003D4E8D" w:rsidRDefault="003D4E8D" w:rsidP="004F027D">
            <w:pPr>
              <w:spacing w:after="40" w:line="276" w:lineRule="auto"/>
            </w:pPr>
            <w:r>
              <w:rPr>
                <w:szCs w:val="20"/>
              </w:rPr>
              <w:t xml:space="preserve">Ich habe mein Problem mit den doppelten Spalten mit meinem Fachvorgesetzten besprochen. Er hat mir erklärt, dass nur die Spalten </w:t>
            </w:r>
            <w:r>
              <w:rPr>
                <w:i/>
                <w:szCs w:val="20"/>
              </w:rPr>
              <w:t xml:space="preserve">HOME_OPENING </w:t>
            </w:r>
            <w:r>
              <w:t xml:space="preserve">und </w:t>
            </w:r>
            <w:r>
              <w:rPr>
                <w:i/>
              </w:rPr>
              <w:t xml:space="preserve">HOME_CLOSING </w:t>
            </w:r>
            <w:r>
              <w:t>relevant sind. Die anderen beiden Spalten sind nur Hilfsspalten, ich werde diese jedoch trotzdem in meinem Service validieren und im Entity Objekt einfügen.</w:t>
            </w:r>
          </w:p>
        </w:tc>
      </w:tr>
      <w:tr w:rsidR="00FE0CEF" w:rsidRPr="00527F97" w14:paraId="2F4D34D0" w14:textId="77777777" w:rsidTr="003D4E8D">
        <w:trPr>
          <w:trHeight w:val="219"/>
        </w:trPr>
        <w:tc>
          <w:tcPr>
            <w:tcW w:w="936" w:type="dxa"/>
            <w:vMerge w:val="restart"/>
          </w:tcPr>
          <w:p w14:paraId="5BB8030A" w14:textId="77777777" w:rsidR="00FE0CEF" w:rsidRPr="00534511" w:rsidRDefault="00FE0CEF" w:rsidP="004F027D">
            <w:pPr>
              <w:spacing w:line="276" w:lineRule="auto"/>
              <w:rPr>
                <w:rFonts w:cs="Arial"/>
              </w:rPr>
            </w:pPr>
            <w:r>
              <w:rPr>
                <w:rFonts w:cs="Arial"/>
                <w:noProof/>
                <w:color w:val="0000CC"/>
                <w:sz w:val="15"/>
                <w:szCs w:val="15"/>
                <w:lang w:eastAsia="de-CH"/>
              </w:rPr>
              <w:drawing>
                <wp:anchor distT="0" distB="0" distL="114300" distR="114300" simplePos="0" relativeHeight="251819008" behindDoc="0" locked="0" layoutInCell="1" allowOverlap="1" wp14:anchorId="46DC31C2" wp14:editId="086DC276">
                  <wp:simplePos x="0" y="0"/>
                  <wp:positionH relativeFrom="column">
                    <wp:posOffset>66040</wp:posOffset>
                  </wp:positionH>
                  <wp:positionV relativeFrom="paragraph">
                    <wp:posOffset>63500</wp:posOffset>
                  </wp:positionV>
                  <wp:extent cx="233045" cy="207010"/>
                  <wp:effectExtent l="0" t="0" r="0" b="2540"/>
                  <wp:wrapNone/>
                  <wp:docPr id="16"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D598B99" w14:textId="77777777" w:rsidR="00FE0CEF" w:rsidRPr="005E2991" w:rsidRDefault="00FE0CEF" w:rsidP="004F027D">
            <w:pPr>
              <w:spacing w:after="40" w:line="276" w:lineRule="auto"/>
              <w:rPr>
                <w:b/>
                <w:sz w:val="20"/>
                <w:szCs w:val="20"/>
              </w:rPr>
            </w:pPr>
            <w:r>
              <w:rPr>
                <w:b/>
                <w:sz w:val="20"/>
                <w:szCs w:val="20"/>
              </w:rPr>
              <w:t>Reflexion</w:t>
            </w:r>
          </w:p>
        </w:tc>
      </w:tr>
      <w:tr w:rsidR="00FE0CEF" w:rsidRPr="00527F97" w14:paraId="639A8D3B" w14:textId="77777777" w:rsidTr="003D4E8D">
        <w:trPr>
          <w:trHeight w:val="219"/>
        </w:trPr>
        <w:tc>
          <w:tcPr>
            <w:tcW w:w="936" w:type="dxa"/>
            <w:vMerge/>
          </w:tcPr>
          <w:p w14:paraId="3FEFED4C" w14:textId="77777777" w:rsidR="00FE0CEF" w:rsidRPr="00527F97" w:rsidRDefault="00FE0CEF" w:rsidP="004F027D">
            <w:pPr>
              <w:spacing w:line="276" w:lineRule="auto"/>
              <w:rPr>
                <w:rFonts w:cs="Arial"/>
              </w:rPr>
            </w:pPr>
          </w:p>
        </w:tc>
        <w:tc>
          <w:tcPr>
            <w:tcW w:w="8183" w:type="dxa"/>
            <w:shd w:val="clear" w:color="auto" w:fill="F2F2F2" w:themeFill="background1" w:themeFillShade="F2"/>
          </w:tcPr>
          <w:p w14:paraId="726F5F5D" w14:textId="77777777" w:rsidR="00FE0CEF" w:rsidRDefault="00C34DCC" w:rsidP="004F027D">
            <w:pPr>
              <w:spacing w:after="40" w:line="276" w:lineRule="auto"/>
              <w:rPr>
                <w:szCs w:val="20"/>
              </w:rPr>
            </w:pPr>
            <w:r>
              <w:rPr>
                <w:szCs w:val="20"/>
              </w:rPr>
              <w:t>Ich bin froh habe ich die Design Phase heute nach Zeitplan abgeschlossen. Ich freue mich morgen endlich mit dem Codieren zu beginnen.</w:t>
            </w:r>
          </w:p>
          <w:p w14:paraId="35AA5C0F" w14:textId="77777777" w:rsidR="00C34DCC" w:rsidRPr="00C34DCC" w:rsidRDefault="00C34DCC" w:rsidP="004F027D">
            <w:pPr>
              <w:spacing w:after="40" w:line="276" w:lineRule="auto"/>
              <w:rPr>
                <w:szCs w:val="20"/>
              </w:rPr>
            </w:pPr>
            <w:r>
              <w:rPr>
                <w:szCs w:val="20"/>
              </w:rPr>
              <w:t>Insgesamt denke ich, dass ich heute wieder einen guten Schritt vorwärts gekommen bin, auch wenn das Dokumentieren etwas schleppend voran ging.</w:t>
            </w:r>
          </w:p>
        </w:tc>
      </w:tr>
      <w:tr w:rsidR="00FE0CEF" w:rsidRPr="00527F97" w14:paraId="31EADB8A" w14:textId="77777777" w:rsidTr="003D4E8D">
        <w:trPr>
          <w:trHeight w:val="364"/>
        </w:trPr>
        <w:tc>
          <w:tcPr>
            <w:tcW w:w="936" w:type="dxa"/>
            <w:vMerge w:val="restart"/>
          </w:tcPr>
          <w:p w14:paraId="3B28EBD9" w14:textId="77777777" w:rsidR="00FE0CEF" w:rsidRPr="00527F97" w:rsidRDefault="00FE0CEF" w:rsidP="004F027D">
            <w:pPr>
              <w:spacing w:line="276" w:lineRule="auto"/>
              <w:rPr>
                <w:rFonts w:cs="Arial"/>
              </w:rPr>
            </w:pPr>
            <w:r>
              <w:rPr>
                <w:noProof/>
                <w:sz w:val="20"/>
                <w:szCs w:val="20"/>
                <w:lang w:eastAsia="de-CH"/>
              </w:rPr>
              <w:drawing>
                <wp:anchor distT="0" distB="0" distL="114300" distR="114300" simplePos="0" relativeHeight="251821056" behindDoc="0" locked="0" layoutInCell="1" allowOverlap="1" wp14:anchorId="75C9DA51" wp14:editId="5BC95122">
                  <wp:simplePos x="0" y="0"/>
                  <wp:positionH relativeFrom="column">
                    <wp:posOffset>38735</wp:posOffset>
                  </wp:positionH>
                  <wp:positionV relativeFrom="paragraph">
                    <wp:posOffset>65405</wp:posOffset>
                  </wp:positionV>
                  <wp:extent cx="292735" cy="292735"/>
                  <wp:effectExtent l="0" t="0" r="0" b="0"/>
                  <wp:wrapNone/>
                  <wp:docPr id="17"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BECAE63" w14:textId="77777777" w:rsidR="00FE0CEF" w:rsidRPr="005E2991" w:rsidRDefault="00FE0CEF" w:rsidP="004F027D">
            <w:pPr>
              <w:spacing w:after="40" w:line="276" w:lineRule="auto"/>
              <w:rPr>
                <w:b/>
                <w:sz w:val="20"/>
                <w:szCs w:val="20"/>
              </w:rPr>
            </w:pPr>
            <w:r>
              <w:rPr>
                <w:b/>
                <w:sz w:val="20"/>
                <w:szCs w:val="20"/>
              </w:rPr>
              <w:t>Hilfestellung</w:t>
            </w:r>
          </w:p>
        </w:tc>
      </w:tr>
      <w:tr w:rsidR="00FE0CEF" w:rsidRPr="00527F97" w14:paraId="203FBCD9" w14:textId="77777777" w:rsidTr="003D4E8D">
        <w:trPr>
          <w:trHeight w:val="219"/>
        </w:trPr>
        <w:tc>
          <w:tcPr>
            <w:tcW w:w="936" w:type="dxa"/>
            <w:vMerge/>
          </w:tcPr>
          <w:p w14:paraId="19F5133A" w14:textId="77777777" w:rsidR="00FE0CEF" w:rsidRPr="00527F97" w:rsidRDefault="00FE0CEF" w:rsidP="004F027D">
            <w:pPr>
              <w:spacing w:line="276" w:lineRule="auto"/>
              <w:rPr>
                <w:rFonts w:cs="Arial"/>
              </w:rPr>
            </w:pPr>
          </w:p>
        </w:tc>
        <w:tc>
          <w:tcPr>
            <w:tcW w:w="8183" w:type="dxa"/>
            <w:shd w:val="clear" w:color="auto" w:fill="F2F2F2" w:themeFill="background1" w:themeFillShade="F2"/>
          </w:tcPr>
          <w:p w14:paraId="69EF6698" w14:textId="77777777" w:rsidR="00FE0CEF" w:rsidRPr="00C34DCC" w:rsidRDefault="00C34DCC" w:rsidP="003450CA">
            <w:pPr>
              <w:keepNext/>
              <w:spacing w:after="40"/>
              <w:rPr>
                <w:szCs w:val="20"/>
              </w:rPr>
            </w:pPr>
            <w:r w:rsidRPr="00C34DCC">
              <w:rPr>
                <w:szCs w:val="20"/>
              </w:rPr>
              <w:t>Fachvorgesetzter</w:t>
            </w:r>
          </w:p>
        </w:tc>
      </w:tr>
    </w:tbl>
    <w:p w14:paraId="51684025" w14:textId="77777777" w:rsidR="00CD1D4A" w:rsidRDefault="000324F4">
      <w:pPr>
        <w:jc w:val="left"/>
      </w:pPr>
      <w:r>
        <w:br w:type="page"/>
      </w:r>
    </w:p>
    <w:p w14:paraId="1158282A" w14:textId="7E099916" w:rsidR="00CD1D4A" w:rsidRPr="00CD1D4A" w:rsidRDefault="00CD1D4A">
      <w:pPr>
        <w:jc w:val="left"/>
        <w:rPr>
          <w:b/>
        </w:rPr>
      </w:pPr>
      <w:r>
        <w:rPr>
          <w:b/>
        </w:rPr>
        <w:lastRenderedPageBreak/>
        <w:t>Tag 3</w:t>
      </w:r>
    </w:p>
    <w:tbl>
      <w:tblPr>
        <w:tblStyle w:val="Tabellenraster"/>
        <w:tblW w:w="0" w:type="auto"/>
        <w:tblLook w:val="01E0" w:firstRow="1" w:lastRow="1" w:firstColumn="1" w:lastColumn="1" w:noHBand="0" w:noVBand="0"/>
      </w:tblPr>
      <w:tblGrid>
        <w:gridCol w:w="930"/>
        <w:gridCol w:w="8132"/>
      </w:tblGrid>
      <w:tr w:rsidR="00CD1D4A" w:rsidRPr="00527F97" w14:paraId="7EEB7EFA" w14:textId="77777777" w:rsidTr="000E5ED7">
        <w:trPr>
          <w:trHeight w:val="168"/>
        </w:trPr>
        <w:tc>
          <w:tcPr>
            <w:tcW w:w="936" w:type="dxa"/>
            <w:vMerge w:val="restart"/>
          </w:tcPr>
          <w:p w14:paraId="2771BD8F" w14:textId="77777777" w:rsidR="00CD1D4A" w:rsidRPr="00527F97" w:rsidRDefault="00CD1D4A" w:rsidP="000E5ED7">
            <w:pPr>
              <w:spacing w:line="276" w:lineRule="auto"/>
              <w:rPr>
                <w:rFonts w:cs="Arial"/>
              </w:rPr>
            </w:pPr>
            <w:r>
              <w:rPr>
                <w:rFonts w:cs="Arial"/>
                <w:noProof/>
                <w:color w:val="3B5998"/>
                <w:sz w:val="13"/>
                <w:szCs w:val="13"/>
                <w:lang w:eastAsia="de-CH"/>
              </w:rPr>
              <w:drawing>
                <wp:anchor distT="0" distB="0" distL="114300" distR="114300" simplePos="0" relativeHeight="251825152" behindDoc="0" locked="0" layoutInCell="1" allowOverlap="1" wp14:anchorId="0BF26FE8" wp14:editId="6EBBC728">
                  <wp:simplePos x="0" y="0"/>
                  <wp:positionH relativeFrom="column">
                    <wp:posOffset>57845</wp:posOffset>
                  </wp:positionH>
                  <wp:positionV relativeFrom="paragraph">
                    <wp:posOffset>45672</wp:posOffset>
                  </wp:positionV>
                  <wp:extent cx="237561" cy="250166"/>
                  <wp:effectExtent l="0" t="0" r="0" b="0"/>
                  <wp:wrapNone/>
                  <wp:docPr id="18"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181E2ED" w14:textId="77777777" w:rsidR="00CD1D4A" w:rsidRPr="005E2991" w:rsidRDefault="00CD1D4A" w:rsidP="000E5ED7">
            <w:pPr>
              <w:spacing w:after="40" w:line="276" w:lineRule="auto"/>
              <w:rPr>
                <w:b/>
                <w:sz w:val="20"/>
                <w:szCs w:val="20"/>
              </w:rPr>
            </w:pPr>
            <w:r>
              <w:rPr>
                <w:b/>
                <w:sz w:val="20"/>
                <w:szCs w:val="20"/>
              </w:rPr>
              <w:t>Datum</w:t>
            </w:r>
          </w:p>
        </w:tc>
      </w:tr>
      <w:tr w:rsidR="00CD1D4A" w:rsidRPr="00527F97" w14:paraId="174F865A" w14:textId="77777777" w:rsidTr="000E5ED7">
        <w:trPr>
          <w:trHeight w:val="168"/>
        </w:trPr>
        <w:tc>
          <w:tcPr>
            <w:tcW w:w="936" w:type="dxa"/>
            <w:vMerge/>
            <w:shd w:val="clear" w:color="auto" w:fill="D9D9D9" w:themeFill="background1" w:themeFillShade="D9"/>
          </w:tcPr>
          <w:p w14:paraId="2B7337B4" w14:textId="77777777" w:rsidR="00CD1D4A" w:rsidRPr="00527F97" w:rsidRDefault="00CD1D4A" w:rsidP="000E5ED7">
            <w:pPr>
              <w:spacing w:line="276" w:lineRule="auto"/>
              <w:rPr>
                <w:rFonts w:cs="Arial"/>
                <w:color w:val="3B5998"/>
                <w:sz w:val="13"/>
                <w:szCs w:val="13"/>
              </w:rPr>
            </w:pPr>
          </w:p>
        </w:tc>
        <w:tc>
          <w:tcPr>
            <w:tcW w:w="8183" w:type="dxa"/>
            <w:shd w:val="clear" w:color="auto" w:fill="F2F2F2" w:themeFill="background1" w:themeFillShade="F2"/>
          </w:tcPr>
          <w:p w14:paraId="7E2CCA08" w14:textId="5962ADD1" w:rsidR="00CD1D4A" w:rsidRPr="005E2991" w:rsidRDefault="00CD1D4A" w:rsidP="000E5ED7">
            <w:pPr>
              <w:spacing w:after="40" w:line="276" w:lineRule="auto"/>
              <w:rPr>
                <w:sz w:val="20"/>
                <w:szCs w:val="20"/>
              </w:rPr>
            </w:pPr>
            <w:r>
              <w:rPr>
                <w:szCs w:val="20"/>
              </w:rPr>
              <w:t>Freitag, 04</w:t>
            </w:r>
            <w:r w:rsidRPr="006712B5">
              <w:rPr>
                <w:szCs w:val="20"/>
              </w:rPr>
              <w:t>.03.2016</w:t>
            </w:r>
          </w:p>
        </w:tc>
      </w:tr>
      <w:tr w:rsidR="00CD1D4A" w:rsidRPr="00527F97" w14:paraId="23934D34" w14:textId="77777777" w:rsidTr="000E5ED7">
        <w:trPr>
          <w:trHeight w:val="219"/>
        </w:trPr>
        <w:tc>
          <w:tcPr>
            <w:tcW w:w="936" w:type="dxa"/>
            <w:vMerge w:val="restart"/>
          </w:tcPr>
          <w:p w14:paraId="60E1DE52" w14:textId="77777777" w:rsidR="00CD1D4A" w:rsidRPr="00527F97" w:rsidRDefault="00CD1D4A" w:rsidP="000E5ED7">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23104" behindDoc="1" locked="0" layoutInCell="1" allowOverlap="1" wp14:anchorId="34D44C5B" wp14:editId="4F821E71">
                  <wp:simplePos x="0" y="0"/>
                  <wp:positionH relativeFrom="column">
                    <wp:posOffset>57150</wp:posOffset>
                  </wp:positionH>
                  <wp:positionV relativeFrom="paragraph">
                    <wp:posOffset>59055</wp:posOffset>
                  </wp:positionV>
                  <wp:extent cx="233045" cy="233045"/>
                  <wp:effectExtent l="0" t="0" r="0" b="0"/>
                  <wp:wrapNone/>
                  <wp:docPr id="19"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41ACF66" w14:textId="77777777" w:rsidR="00CD1D4A" w:rsidRPr="005E2991" w:rsidRDefault="00CD1D4A" w:rsidP="000E5ED7">
            <w:pPr>
              <w:spacing w:after="40" w:line="276" w:lineRule="auto"/>
              <w:rPr>
                <w:b/>
                <w:sz w:val="20"/>
                <w:szCs w:val="20"/>
              </w:rPr>
            </w:pPr>
            <w:r>
              <w:rPr>
                <w:b/>
                <w:sz w:val="20"/>
                <w:szCs w:val="20"/>
              </w:rPr>
              <w:t>Tätigkeiten</w:t>
            </w:r>
          </w:p>
        </w:tc>
      </w:tr>
      <w:tr w:rsidR="00CD1D4A" w:rsidRPr="00527F97" w14:paraId="2C53798E" w14:textId="77777777" w:rsidTr="000E5ED7">
        <w:trPr>
          <w:trHeight w:val="219"/>
        </w:trPr>
        <w:tc>
          <w:tcPr>
            <w:tcW w:w="936" w:type="dxa"/>
            <w:vMerge/>
          </w:tcPr>
          <w:p w14:paraId="650592DD"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21E0135C" w14:textId="260CDC5B" w:rsidR="000E5ED7" w:rsidRPr="00777A0D" w:rsidRDefault="00CD1D4A" w:rsidP="00772ACD">
            <w:pPr>
              <w:spacing w:after="40" w:line="276" w:lineRule="auto"/>
            </w:pPr>
            <w:r>
              <w:rPr>
                <w:szCs w:val="20"/>
              </w:rPr>
              <w:t>Am heutigen Tag stand die Implementation im Vordergrund</w:t>
            </w:r>
            <w:r w:rsidR="000E5ED7">
              <w:rPr>
                <w:szCs w:val="20"/>
              </w:rPr>
              <w:t>. Da die Paketstruktur bereits weitgehend vorhanden ist, hat diese Aufgabe sehr wenig Zeit in Anspruch genommen. Allgemein</w:t>
            </w:r>
            <w:r w:rsidR="00777A0D">
              <w:rPr>
                <w:szCs w:val="20"/>
              </w:rPr>
              <w:t xml:space="preserve"> kam es heute zu keinen grösseren Problemen, wodurch ich nun im Zeitplan schon </w:t>
            </w:r>
            <w:proofErr w:type="gramStart"/>
            <w:r w:rsidR="00777A0D">
              <w:rPr>
                <w:szCs w:val="20"/>
              </w:rPr>
              <w:t>weiter gekommen</w:t>
            </w:r>
            <w:proofErr w:type="gramEnd"/>
            <w:r w:rsidR="00777A0D">
              <w:rPr>
                <w:szCs w:val="20"/>
              </w:rPr>
              <w:t xml:space="preserve"> bin als erwartet. Implementiert wurden heute das Java Entity, sowie das zugehörige Data Access Object. </w:t>
            </w:r>
            <w:r w:rsidR="00772ACD">
              <w:rPr>
                <w:szCs w:val="20"/>
              </w:rPr>
              <w:t>Ausserdem</w:t>
            </w:r>
            <w:r w:rsidR="00777A0D">
              <w:rPr>
                <w:szCs w:val="20"/>
              </w:rPr>
              <w:t xml:space="preserve"> wurden mehrere XML-Konfigurationsfiles angepasst (</w:t>
            </w:r>
            <w:r w:rsidR="00777A0D">
              <w:rPr>
                <w:i/>
                <w:szCs w:val="20"/>
              </w:rPr>
              <w:t>persistence-jrave.xml, spring-dao.xml, spring-otex-facade.xml</w:t>
            </w:r>
            <w:r w:rsidR="00777A0D">
              <w:t>). Zudem wurden die XSD Kontrakte implementiert und die dazugehörigen Java Klassen generiert.</w:t>
            </w:r>
          </w:p>
        </w:tc>
      </w:tr>
      <w:tr w:rsidR="00CD1D4A" w:rsidRPr="00527F97" w14:paraId="319269B1" w14:textId="77777777" w:rsidTr="000E5ED7">
        <w:trPr>
          <w:trHeight w:val="219"/>
        </w:trPr>
        <w:tc>
          <w:tcPr>
            <w:tcW w:w="936" w:type="dxa"/>
            <w:vMerge w:val="restart"/>
          </w:tcPr>
          <w:p w14:paraId="196AFADB" w14:textId="667A34B8" w:rsidR="00CD1D4A" w:rsidRPr="00527F97" w:rsidRDefault="00CD1D4A" w:rsidP="000E5ED7">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24128" behindDoc="0" locked="0" layoutInCell="1" allowOverlap="1" wp14:anchorId="4DD6B7A8" wp14:editId="4150835E">
                  <wp:simplePos x="0" y="0"/>
                  <wp:positionH relativeFrom="column">
                    <wp:posOffset>57845</wp:posOffset>
                  </wp:positionH>
                  <wp:positionV relativeFrom="paragraph">
                    <wp:posOffset>44402</wp:posOffset>
                  </wp:positionV>
                  <wp:extent cx="232913" cy="232913"/>
                  <wp:effectExtent l="0" t="0" r="0" b="0"/>
                  <wp:wrapNone/>
                  <wp:docPr id="2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82654DD" w14:textId="77777777" w:rsidR="00CD1D4A" w:rsidRPr="005E2991" w:rsidRDefault="00CD1D4A" w:rsidP="000E5ED7">
            <w:pPr>
              <w:spacing w:after="40" w:line="276" w:lineRule="auto"/>
              <w:rPr>
                <w:b/>
                <w:sz w:val="20"/>
                <w:szCs w:val="20"/>
              </w:rPr>
            </w:pPr>
            <w:r>
              <w:rPr>
                <w:b/>
                <w:sz w:val="20"/>
                <w:szCs w:val="20"/>
              </w:rPr>
              <w:t>Probleme</w:t>
            </w:r>
          </w:p>
        </w:tc>
      </w:tr>
      <w:tr w:rsidR="00CD1D4A" w:rsidRPr="00527F97" w14:paraId="620D9658" w14:textId="77777777" w:rsidTr="000E5ED7">
        <w:trPr>
          <w:trHeight w:val="219"/>
        </w:trPr>
        <w:tc>
          <w:tcPr>
            <w:tcW w:w="936" w:type="dxa"/>
            <w:vMerge/>
          </w:tcPr>
          <w:p w14:paraId="58ED891C"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2BB1E0E6" w14:textId="7CA5973E" w:rsidR="00CD1D4A" w:rsidRPr="003D4E8D" w:rsidRDefault="001F7234" w:rsidP="000E5ED7">
            <w:pPr>
              <w:spacing w:after="40" w:line="276" w:lineRule="auto"/>
            </w:pPr>
            <w:r>
              <w:rPr>
                <w:szCs w:val="20"/>
              </w:rPr>
              <w:t>Da ich meinen Code auf einem SVN Repository ablege, kann es vorkommen, dass andere Teammitglieder am selben Code arbeiten. Heute war dies der Fall und es kam zu einigen Konflikten, als ich meinen Code commiten wollte.</w:t>
            </w:r>
          </w:p>
        </w:tc>
      </w:tr>
      <w:tr w:rsidR="00CD1D4A" w:rsidRPr="00527F97" w14:paraId="3EAA8160" w14:textId="77777777" w:rsidTr="000E5ED7">
        <w:trPr>
          <w:trHeight w:val="219"/>
        </w:trPr>
        <w:tc>
          <w:tcPr>
            <w:tcW w:w="936" w:type="dxa"/>
            <w:vMerge w:val="restart"/>
          </w:tcPr>
          <w:p w14:paraId="3E4D900D" w14:textId="77777777" w:rsidR="00CD1D4A" w:rsidRPr="00527F97" w:rsidRDefault="00CD1D4A" w:rsidP="000E5ED7">
            <w:pPr>
              <w:spacing w:line="276" w:lineRule="auto"/>
              <w:rPr>
                <w:rFonts w:cs="Arial"/>
                <w:sz w:val="15"/>
                <w:szCs w:val="15"/>
              </w:rPr>
            </w:pPr>
            <w:r>
              <w:rPr>
                <w:rFonts w:cs="Arial"/>
                <w:noProof/>
                <w:sz w:val="15"/>
                <w:szCs w:val="15"/>
                <w:lang w:eastAsia="de-CH"/>
              </w:rPr>
              <w:drawing>
                <wp:anchor distT="0" distB="0" distL="114300" distR="114300" simplePos="0" relativeHeight="251827200" behindDoc="0" locked="0" layoutInCell="1" allowOverlap="1" wp14:anchorId="48CC9719" wp14:editId="6BCD6DC6">
                  <wp:simplePos x="0" y="0"/>
                  <wp:positionH relativeFrom="column">
                    <wp:posOffset>-6267</wp:posOffset>
                  </wp:positionH>
                  <wp:positionV relativeFrom="paragraph">
                    <wp:posOffset>6516</wp:posOffset>
                  </wp:positionV>
                  <wp:extent cx="373711" cy="286247"/>
                  <wp:effectExtent l="0" t="0" r="7620" b="0"/>
                  <wp:wrapNone/>
                  <wp:docPr id="27"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09C13A5" w14:textId="77777777" w:rsidR="00CD1D4A" w:rsidRPr="005E2991" w:rsidRDefault="00CD1D4A" w:rsidP="000E5ED7">
            <w:pPr>
              <w:spacing w:after="40" w:line="276" w:lineRule="auto"/>
              <w:rPr>
                <w:b/>
                <w:sz w:val="20"/>
                <w:szCs w:val="20"/>
              </w:rPr>
            </w:pPr>
            <w:r>
              <w:rPr>
                <w:b/>
                <w:sz w:val="20"/>
                <w:szCs w:val="20"/>
              </w:rPr>
              <w:t>Lösungsansätze</w:t>
            </w:r>
          </w:p>
        </w:tc>
      </w:tr>
      <w:tr w:rsidR="00CD1D4A" w:rsidRPr="00527F97" w14:paraId="74817359" w14:textId="77777777" w:rsidTr="000E5ED7">
        <w:trPr>
          <w:trHeight w:val="219"/>
        </w:trPr>
        <w:tc>
          <w:tcPr>
            <w:tcW w:w="936" w:type="dxa"/>
            <w:vMerge/>
          </w:tcPr>
          <w:p w14:paraId="2E3210F3"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51C10248" w14:textId="1350B3F9" w:rsidR="00CD1D4A" w:rsidRPr="003D4E8D" w:rsidRDefault="001F7234" w:rsidP="001F7234">
            <w:pPr>
              <w:spacing w:after="40" w:line="276" w:lineRule="auto"/>
            </w:pPr>
            <w:r>
              <w:t>Ich habe das File auf dem Repository, sowie mein aktuelles File gemerged. Dabei habe ich darauf geachtet, dass aus beiden Versionen der ganze Code im endgültigen File vorhanden ist.</w:t>
            </w:r>
          </w:p>
        </w:tc>
      </w:tr>
      <w:tr w:rsidR="00CD1D4A" w:rsidRPr="00527F97" w14:paraId="4748733D" w14:textId="77777777" w:rsidTr="000E5ED7">
        <w:trPr>
          <w:trHeight w:val="219"/>
        </w:trPr>
        <w:tc>
          <w:tcPr>
            <w:tcW w:w="936" w:type="dxa"/>
            <w:vMerge w:val="restart"/>
          </w:tcPr>
          <w:p w14:paraId="25330C74" w14:textId="77777777" w:rsidR="00CD1D4A" w:rsidRPr="00534511" w:rsidRDefault="00CD1D4A" w:rsidP="000E5ED7">
            <w:pPr>
              <w:spacing w:line="276" w:lineRule="auto"/>
              <w:rPr>
                <w:rFonts w:cs="Arial"/>
              </w:rPr>
            </w:pPr>
            <w:r>
              <w:rPr>
                <w:rFonts w:cs="Arial"/>
                <w:noProof/>
                <w:color w:val="0000CC"/>
                <w:sz w:val="15"/>
                <w:szCs w:val="15"/>
                <w:lang w:eastAsia="de-CH"/>
              </w:rPr>
              <w:drawing>
                <wp:anchor distT="0" distB="0" distL="114300" distR="114300" simplePos="0" relativeHeight="251826176" behindDoc="0" locked="0" layoutInCell="1" allowOverlap="1" wp14:anchorId="42F94103" wp14:editId="6F3FE222">
                  <wp:simplePos x="0" y="0"/>
                  <wp:positionH relativeFrom="column">
                    <wp:posOffset>66040</wp:posOffset>
                  </wp:positionH>
                  <wp:positionV relativeFrom="paragraph">
                    <wp:posOffset>63500</wp:posOffset>
                  </wp:positionV>
                  <wp:extent cx="233045" cy="207010"/>
                  <wp:effectExtent l="0" t="0" r="0" b="2540"/>
                  <wp:wrapNone/>
                  <wp:docPr id="28"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2718001" w14:textId="77777777" w:rsidR="00CD1D4A" w:rsidRPr="005E2991" w:rsidRDefault="00CD1D4A" w:rsidP="000E5ED7">
            <w:pPr>
              <w:spacing w:after="40" w:line="276" w:lineRule="auto"/>
              <w:rPr>
                <w:b/>
                <w:sz w:val="20"/>
                <w:szCs w:val="20"/>
              </w:rPr>
            </w:pPr>
            <w:r>
              <w:rPr>
                <w:b/>
                <w:sz w:val="20"/>
                <w:szCs w:val="20"/>
              </w:rPr>
              <w:t>Reflexion</w:t>
            </w:r>
          </w:p>
        </w:tc>
      </w:tr>
      <w:tr w:rsidR="00CD1D4A" w:rsidRPr="00527F97" w14:paraId="03E85A65" w14:textId="77777777" w:rsidTr="000E5ED7">
        <w:trPr>
          <w:trHeight w:val="219"/>
        </w:trPr>
        <w:tc>
          <w:tcPr>
            <w:tcW w:w="936" w:type="dxa"/>
            <w:vMerge/>
          </w:tcPr>
          <w:p w14:paraId="4179D2F0" w14:textId="77777777" w:rsidR="00CD1D4A" w:rsidRPr="00527F97" w:rsidRDefault="00CD1D4A" w:rsidP="000E5ED7">
            <w:pPr>
              <w:spacing w:line="276" w:lineRule="auto"/>
              <w:rPr>
                <w:rFonts w:cs="Arial"/>
              </w:rPr>
            </w:pPr>
          </w:p>
        </w:tc>
        <w:tc>
          <w:tcPr>
            <w:tcW w:w="8183" w:type="dxa"/>
            <w:shd w:val="clear" w:color="auto" w:fill="F2F2F2" w:themeFill="background1" w:themeFillShade="F2"/>
          </w:tcPr>
          <w:p w14:paraId="3F0A298A" w14:textId="1E944459" w:rsidR="00CD1D4A" w:rsidRPr="00C34DCC" w:rsidRDefault="00777A0D" w:rsidP="000E5ED7">
            <w:pPr>
              <w:spacing w:after="40" w:line="276" w:lineRule="auto"/>
              <w:rPr>
                <w:szCs w:val="20"/>
              </w:rPr>
            </w:pPr>
            <w:r>
              <w:rPr>
                <w:szCs w:val="20"/>
              </w:rPr>
              <w:t>Bei der Planung der Implementation habe ich jeweils zusätzliche Zeit eingerechnet, weil unerwartete Problem</w:t>
            </w:r>
            <w:r w:rsidR="00292EAB">
              <w:rPr>
                <w:szCs w:val="20"/>
              </w:rPr>
              <w:t>e</w:t>
            </w:r>
            <w:r>
              <w:rPr>
                <w:szCs w:val="20"/>
              </w:rPr>
              <w:t xml:space="preserve"> auftauchen können, welche viel Zeit beanspruchen. Glücklicherweise war das heute nicht der Fall und ich konnte mir einen Vorsprung gegenüber dem Zeitplan erarbeiten.</w:t>
            </w:r>
          </w:p>
        </w:tc>
      </w:tr>
      <w:tr w:rsidR="00CD1D4A" w:rsidRPr="00527F97" w14:paraId="4A27322D" w14:textId="77777777" w:rsidTr="000E5ED7">
        <w:trPr>
          <w:trHeight w:val="364"/>
        </w:trPr>
        <w:tc>
          <w:tcPr>
            <w:tcW w:w="936" w:type="dxa"/>
            <w:vMerge w:val="restart"/>
          </w:tcPr>
          <w:p w14:paraId="03E07E35" w14:textId="77777777" w:rsidR="00CD1D4A" w:rsidRPr="00527F97" w:rsidRDefault="00CD1D4A" w:rsidP="000E5ED7">
            <w:pPr>
              <w:spacing w:line="276" w:lineRule="auto"/>
              <w:rPr>
                <w:rFonts w:cs="Arial"/>
              </w:rPr>
            </w:pPr>
            <w:r>
              <w:rPr>
                <w:noProof/>
                <w:sz w:val="20"/>
                <w:szCs w:val="20"/>
                <w:lang w:eastAsia="de-CH"/>
              </w:rPr>
              <w:drawing>
                <wp:anchor distT="0" distB="0" distL="114300" distR="114300" simplePos="0" relativeHeight="251828224" behindDoc="0" locked="0" layoutInCell="1" allowOverlap="1" wp14:anchorId="00D32E96" wp14:editId="40AEEA1D">
                  <wp:simplePos x="0" y="0"/>
                  <wp:positionH relativeFrom="column">
                    <wp:posOffset>38735</wp:posOffset>
                  </wp:positionH>
                  <wp:positionV relativeFrom="paragraph">
                    <wp:posOffset>65405</wp:posOffset>
                  </wp:positionV>
                  <wp:extent cx="292735" cy="292735"/>
                  <wp:effectExtent l="0" t="0" r="0" b="0"/>
                  <wp:wrapNone/>
                  <wp:docPr id="29"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6565C7E" w14:textId="77777777" w:rsidR="00CD1D4A" w:rsidRPr="005E2991" w:rsidRDefault="00CD1D4A" w:rsidP="000E5ED7">
            <w:pPr>
              <w:spacing w:after="40" w:line="276" w:lineRule="auto"/>
              <w:rPr>
                <w:b/>
                <w:sz w:val="20"/>
                <w:szCs w:val="20"/>
              </w:rPr>
            </w:pPr>
            <w:r>
              <w:rPr>
                <w:b/>
                <w:sz w:val="20"/>
                <w:szCs w:val="20"/>
              </w:rPr>
              <w:t>Hilfestellung</w:t>
            </w:r>
          </w:p>
        </w:tc>
      </w:tr>
      <w:tr w:rsidR="00CD1D4A" w:rsidRPr="00527F97" w14:paraId="3352D642" w14:textId="77777777" w:rsidTr="000E5ED7">
        <w:trPr>
          <w:trHeight w:val="219"/>
        </w:trPr>
        <w:tc>
          <w:tcPr>
            <w:tcW w:w="936" w:type="dxa"/>
            <w:vMerge/>
          </w:tcPr>
          <w:p w14:paraId="5CBCD178" w14:textId="77777777" w:rsidR="00CD1D4A" w:rsidRPr="00527F97" w:rsidRDefault="00CD1D4A" w:rsidP="000E5ED7">
            <w:pPr>
              <w:spacing w:line="276" w:lineRule="auto"/>
              <w:rPr>
                <w:rFonts w:cs="Arial"/>
              </w:rPr>
            </w:pPr>
          </w:p>
        </w:tc>
        <w:tc>
          <w:tcPr>
            <w:tcW w:w="8183" w:type="dxa"/>
            <w:shd w:val="clear" w:color="auto" w:fill="F2F2F2" w:themeFill="background1" w:themeFillShade="F2"/>
          </w:tcPr>
          <w:p w14:paraId="52BCE2BA" w14:textId="364D254E" w:rsidR="00CD1D4A" w:rsidRPr="00C34DCC" w:rsidRDefault="00397A3D" w:rsidP="003450CA">
            <w:pPr>
              <w:keepNext/>
              <w:spacing w:after="40"/>
              <w:rPr>
                <w:szCs w:val="20"/>
              </w:rPr>
            </w:pPr>
            <w:r>
              <w:rPr>
                <w:szCs w:val="20"/>
              </w:rPr>
              <w:t>Sybase Infocenter, um auf der Sybase Datenbank Abfragen zu Spaltenwerten, wie Länge und nullable zu senden.</w:t>
            </w:r>
          </w:p>
        </w:tc>
      </w:tr>
    </w:tbl>
    <w:p w14:paraId="6EECBFF8" w14:textId="77777777" w:rsidR="0055546A" w:rsidRDefault="00CD1D4A">
      <w:pPr>
        <w:jc w:val="left"/>
      </w:pPr>
      <w:r>
        <w:br w:type="page"/>
      </w:r>
    </w:p>
    <w:p w14:paraId="14496CE4" w14:textId="5FE31954" w:rsidR="0055546A" w:rsidRPr="0055546A" w:rsidRDefault="0055546A">
      <w:pPr>
        <w:jc w:val="left"/>
        <w:rPr>
          <w:b/>
        </w:rPr>
      </w:pPr>
      <w:r>
        <w:rPr>
          <w:b/>
        </w:rPr>
        <w:lastRenderedPageBreak/>
        <w:t>Tag 4</w:t>
      </w:r>
    </w:p>
    <w:tbl>
      <w:tblPr>
        <w:tblStyle w:val="Tabellenraster"/>
        <w:tblW w:w="0" w:type="auto"/>
        <w:tblLook w:val="01E0" w:firstRow="1" w:lastRow="1" w:firstColumn="1" w:lastColumn="1" w:noHBand="0" w:noVBand="0"/>
      </w:tblPr>
      <w:tblGrid>
        <w:gridCol w:w="930"/>
        <w:gridCol w:w="8132"/>
      </w:tblGrid>
      <w:tr w:rsidR="0055546A" w:rsidRPr="00527F97" w14:paraId="4926AEF2" w14:textId="77777777" w:rsidTr="00C03C6B">
        <w:trPr>
          <w:trHeight w:val="168"/>
        </w:trPr>
        <w:tc>
          <w:tcPr>
            <w:tcW w:w="936" w:type="dxa"/>
            <w:vMerge w:val="restart"/>
          </w:tcPr>
          <w:p w14:paraId="0B8D8C40" w14:textId="77777777" w:rsidR="0055546A" w:rsidRPr="00527F97" w:rsidRDefault="0055546A" w:rsidP="00C03C6B">
            <w:pPr>
              <w:spacing w:line="276" w:lineRule="auto"/>
              <w:rPr>
                <w:rFonts w:cs="Arial"/>
              </w:rPr>
            </w:pPr>
            <w:r>
              <w:rPr>
                <w:rFonts w:cs="Arial"/>
                <w:noProof/>
                <w:color w:val="3B5998"/>
                <w:sz w:val="13"/>
                <w:szCs w:val="13"/>
                <w:lang w:eastAsia="de-CH"/>
              </w:rPr>
              <w:drawing>
                <wp:anchor distT="0" distB="0" distL="114300" distR="114300" simplePos="0" relativeHeight="251832320" behindDoc="0" locked="0" layoutInCell="1" allowOverlap="1" wp14:anchorId="731791CB" wp14:editId="6A4112CD">
                  <wp:simplePos x="0" y="0"/>
                  <wp:positionH relativeFrom="column">
                    <wp:posOffset>57845</wp:posOffset>
                  </wp:positionH>
                  <wp:positionV relativeFrom="paragraph">
                    <wp:posOffset>45672</wp:posOffset>
                  </wp:positionV>
                  <wp:extent cx="237561" cy="250166"/>
                  <wp:effectExtent l="0" t="0" r="0" b="0"/>
                  <wp:wrapNone/>
                  <wp:docPr id="45"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04A302B" w14:textId="77777777" w:rsidR="0055546A" w:rsidRPr="005E2991" w:rsidRDefault="0055546A" w:rsidP="00C03C6B">
            <w:pPr>
              <w:spacing w:after="40" w:line="276" w:lineRule="auto"/>
              <w:rPr>
                <w:b/>
                <w:sz w:val="20"/>
                <w:szCs w:val="20"/>
              </w:rPr>
            </w:pPr>
            <w:r>
              <w:rPr>
                <w:b/>
                <w:sz w:val="20"/>
                <w:szCs w:val="20"/>
              </w:rPr>
              <w:t>Datum</w:t>
            </w:r>
          </w:p>
        </w:tc>
      </w:tr>
      <w:tr w:rsidR="0055546A" w:rsidRPr="00527F97" w14:paraId="69DCC30A" w14:textId="77777777" w:rsidTr="00C03C6B">
        <w:trPr>
          <w:trHeight w:val="168"/>
        </w:trPr>
        <w:tc>
          <w:tcPr>
            <w:tcW w:w="936" w:type="dxa"/>
            <w:vMerge/>
            <w:shd w:val="clear" w:color="auto" w:fill="D9D9D9" w:themeFill="background1" w:themeFillShade="D9"/>
          </w:tcPr>
          <w:p w14:paraId="6C126522" w14:textId="77777777" w:rsidR="0055546A" w:rsidRPr="00527F97" w:rsidRDefault="0055546A" w:rsidP="00C03C6B">
            <w:pPr>
              <w:spacing w:line="276" w:lineRule="auto"/>
              <w:rPr>
                <w:rFonts w:cs="Arial"/>
                <w:color w:val="3B5998"/>
                <w:sz w:val="13"/>
                <w:szCs w:val="13"/>
              </w:rPr>
            </w:pPr>
          </w:p>
        </w:tc>
        <w:tc>
          <w:tcPr>
            <w:tcW w:w="8183" w:type="dxa"/>
            <w:shd w:val="clear" w:color="auto" w:fill="F2F2F2" w:themeFill="background1" w:themeFillShade="F2"/>
          </w:tcPr>
          <w:p w14:paraId="18BEC6C9" w14:textId="20D837DB" w:rsidR="0055546A" w:rsidRPr="005E2991" w:rsidRDefault="0055546A" w:rsidP="00C03C6B">
            <w:pPr>
              <w:spacing w:after="40" w:line="276" w:lineRule="auto"/>
              <w:rPr>
                <w:sz w:val="20"/>
                <w:szCs w:val="20"/>
              </w:rPr>
            </w:pPr>
            <w:r>
              <w:rPr>
                <w:szCs w:val="20"/>
              </w:rPr>
              <w:t>Mittwoch, 09</w:t>
            </w:r>
            <w:r w:rsidRPr="006712B5">
              <w:rPr>
                <w:szCs w:val="20"/>
              </w:rPr>
              <w:t>.03.2016</w:t>
            </w:r>
          </w:p>
        </w:tc>
      </w:tr>
      <w:tr w:rsidR="0055546A" w:rsidRPr="00527F97" w14:paraId="6AAFDCF9" w14:textId="77777777" w:rsidTr="00C03C6B">
        <w:trPr>
          <w:trHeight w:val="219"/>
        </w:trPr>
        <w:tc>
          <w:tcPr>
            <w:tcW w:w="936" w:type="dxa"/>
            <w:vMerge w:val="restart"/>
          </w:tcPr>
          <w:p w14:paraId="55335569" w14:textId="77777777" w:rsidR="0055546A" w:rsidRPr="00527F97" w:rsidRDefault="0055546A" w:rsidP="00C03C6B">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0272" behindDoc="1" locked="0" layoutInCell="1" allowOverlap="1" wp14:anchorId="5D7B3EA1" wp14:editId="5C1E7F80">
                  <wp:simplePos x="0" y="0"/>
                  <wp:positionH relativeFrom="column">
                    <wp:posOffset>57150</wp:posOffset>
                  </wp:positionH>
                  <wp:positionV relativeFrom="paragraph">
                    <wp:posOffset>59055</wp:posOffset>
                  </wp:positionV>
                  <wp:extent cx="233045" cy="233045"/>
                  <wp:effectExtent l="0" t="0" r="0" b="0"/>
                  <wp:wrapNone/>
                  <wp:docPr id="46"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D6083DF" w14:textId="77777777" w:rsidR="0055546A" w:rsidRPr="005E2991" w:rsidRDefault="0055546A" w:rsidP="00C03C6B">
            <w:pPr>
              <w:spacing w:after="40" w:line="276" w:lineRule="auto"/>
              <w:rPr>
                <w:b/>
                <w:sz w:val="20"/>
                <w:szCs w:val="20"/>
              </w:rPr>
            </w:pPr>
            <w:r>
              <w:rPr>
                <w:b/>
                <w:sz w:val="20"/>
                <w:szCs w:val="20"/>
              </w:rPr>
              <w:t>Tätigkeiten</w:t>
            </w:r>
          </w:p>
        </w:tc>
      </w:tr>
      <w:tr w:rsidR="0055546A" w:rsidRPr="00527F97" w14:paraId="6D8589E6" w14:textId="77777777" w:rsidTr="00C03C6B">
        <w:trPr>
          <w:trHeight w:val="219"/>
        </w:trPr>
        <w:tc>
          <w:tcPr>
            <w:tcW w:w="936" w:type="dxa"/>
            <w:vMerge/>
          </w:tcPr>
          <w:p w14:paraId="77BD29ED"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421491B8" w14:textId="255C4CC2" w:rsidR="00382C0C" w:rsidRDefault="0055546A" w:rsidP="00382C0C">
            <w:pPr>
              <w:spacing w:after="40" w:line="276" w:lineRule="auto"/>
            </w:pPr>
            <w:r>
              <w:rPr>
                <w:szCs w:val="20"/>
              </w:rPr>
              <w:t>Heute habe ich gemäss Zeitplan die Schnittstelle zwischen der Businesslogik und den Data Access Object</w:t>
            </w:r>
            <w:r w:rsidR="00DD275F">
              <w:rPr>
                <w:szCs w:val="20"/>
              </w:rPr>
              <w:t>s</w:t>
            </w:r>
            <w:r>
              <w:rPr>
                <w:szCs w:val="20"/>
              </w:rPr>
              <w:t xml:space="preserve"> mit den benötigten Methoden </w:t>
            </w:r>
            <w:r w:rsidR="00DD275F">
              <w:rPr>
                <w:szCs w:val="20"/>
              </w:rPr>
              <w:t>erweitert</w:t>
            </w:r>
            <w:r>
              <w:rPr>
                <w:szCs w:val="20"/>
              </w:rPr>
              <w:t xml:space="preserve">, sowie die Validierung implementiert. </w:t>
            </w:r>
            <w:r w:rsidR="001F7234">
              <w:rPr>
                <w:szCs w:val="20"/>
              </w:rPr>
              <w:t xml:space="preserve">Die Validierung konnte bereits heute vollständig codiert werden, was gemäss Zeitplan erst morgen zu erwarten gewesen wäre. </w:t>
            </w:r>
            <w:r>
              <w:rPr>
                <w:szCs w:val="20"/>
              </w:rPr>
              <w:t xml:space="preserve">Zu den geplanten Aufgaben kam noch die Implementation einer </w:t>
            </w:r>
            <w:r w:rsidR="00DD275F">
              <w:rPr>
                <w:szCs w:val="20"/>
              </w:rPr>
              <w:t>weiteren</w:t>
            </w:r>
            <w:r>
              <w:rPr>
                <w:szCs w:val="20"/>
              </w:rPr>
              <w:t xml:space="preserve"> Entity Klasse, nämlich </w:t>
            </w:r>
            <w:r>
              <w:rPr>
                <w:i/>
                <w:szCs w:val="20"/>
              </w:rPr>
              <w:t>Timezone</w:t>
            </w:r>
            <w:r>
              <w:t xml:space="preserve">, sowie deren DAO. Diese Entity Klasse musste für die Validierung eingebaut werden, da diese den Fremdschlüssel auf die </w:t>
            </w:r>
            <w:r w:rsidRPr="00DD275F">
              <w:rPr>
                <w:i/>
              </w:rPr>
              <w:t>Timezone</w:t>
            </w:r>
            <w:r>
              <w:t xml:space="preserve"> Tabelle überprüft. Im </w:t>
            </w:r>
            <w:r>
              <w:rPr>
                <w:i/>
              </w:rPr>
              <w:t>TimezoneDao</w:t>
            </w:r>
            <w:r>
              <w:t xml:space="preserve"> wurden jedoch nur die Funktionen </w:t>
            </w:r>
            <w:r>
              <w:rPr>
                <w:i/>
              </w:rPr>
              <w:t>findAll</w:t>
            </w:r>
            <w:r>
              <w:t xml:space="preserve"> und </w:t>
            </w:r>
            <w:r>
              <w:rPr>
                <w:i/>
              </w:rPr>
              <w:t>findById</w:t>
            </w:r>
            <w:r>
              <w:t xml:space="preserve"> implementiert.</w:t>
            </w:r>
          </w:p>
          <w:p w14:paraId="2EFE5166" w14:textId="4570EF2F" w:rsidR="0055546A" w:rsidRPr="0055546A" w:rsidRDefault="00382C0C" w:rsidP="00382C0C">
            <w:pPr>
              <w:spacing w:after="40" w:line="276" w:lineRule="auto"/>
            </w:pPr>
            <w:r>
              <w:t xml:space="preserve">Ausserdem </w:t>
            </w:r>
            <w:r w:rsidR="001F7234">
              <w:t>habe ich ein wenig an meiner Dokumentation gearbeitet, wobei ich bemerkt habe, dass diese mehr Zeit in Anspruch nimmt als erwartet.</w:t>
            </w:r>
          </w:p>
        </w:tc>
      </w:tr>
      <w:tr w:rsidR="0055546A" w:rsidRPr="00527F97" w14:paraId="2019E2DB" w14:textId="77777777" w:rsidTr="00C03C6B">
        <w:trPr>
          <w:trHeight w:val="219"/>
        </w:trPr>
        <w:tc>
          <w:tcPr>
            <w:tcW w:w="936" w:type="dxa"/>
            <w:vMerge w:val="restart"/>
          </w:tcPr>
          <w:p w14:paraId="37082036" w14:textId="77777777" w:rsidR="0055546A" w:rsidRPr="00527F97" w:rsidRDefault="0055546A" w:rsidP="00C03C6B">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1296" behindDoc="0" locked="0" layoutInCell="1" allowOverlap="1" wp14:anchorId="190E499D" wp14:editId="542AC607">
                  <wp:simplePos x="0" y="0"/>
                  <wp:positionH relativeFrom="column">
                    <wp:posOffset>57845</wp:posOffset>
                  </wp:positionH>
                  <wp:positionV relativeFrom="paragraph">
                    <wp:posOffset>44402</wp:posOffset>
                  </wp:positionV>
                  <wp:extent cx="232913" cy="232913"/>
                  <wp:effectExtent l="0" t="0" r="0" b="0"/>
                  <wp:wrapNone/>
                  <wp:docPr id="47"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DC8816C" w14:textId="77777777" w:rsidR="0055546A" w:rsidRPr="005E2991" w:rsidRDefault="0055546A" w:rsidP="00C03C6B">
            <w:pPr>
              <w:spacing w:after="40" w:line="276" w:lineRule="auto"/>
              <w:rPr>
                <w:b/>
                <w:sz w:val="20"/>
                <w:szCs w:val="20"/>
              </w:rPr>
            </w:pPr>
            <w:r>
              <w:rPr>
                <w:b/>
                <w:sz w:val="20"/>
                <w:szCs w:val="20"/>
              </w:rPr>
              <w:t>Probleme</w:t>
            </w:r>
          </w:p>
        </w:tc>
      </w:tr>
      <w:tr w:rsidR="0055546A" w:rsidRPr="00527F97" w14:paraId="2A451941" w14:textId="77777777" w:rsidTr="00C03C6B">
        <w:trPr>
          <w:trHeight w:val="219"/>
        </w:trPr>
        <w:tc>
          <w:tcPr>
            <w:tcW w:w="936" w:type="dxa"/>
            <w:vMerge/>
          </w:tcPr>
          <w:p w14:paraId="1C209E23"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2A5F6F7F" w14:textId="7031C6D6" w:rsidR="0055546A" w:rsidRPr="003D4E8D" w:rsidRDefault="001F7234" w:rsidP="001F7234">
            <w:pPr>
              <w:spacing w:after="40" w:line="276" w:lineRule="auto"/>
            </w:pPr>
            <w:r>
              <w:rPr>
                <w:szCs w:val="20"/>
              </w:rPr>
              <w:t>Ich habe bemerkt, dass ich beim Erstellen des Zeitplans bei der Implementierung sehr vorsichtig geschätzt habe. Jedoch überziehe ich regelmässig die geplante Zeit für das Dokumentieren.</w:t>
            </w:r>
          </w:p>
        </w:tc>
      </w:tr>
      <w:tr w:rsidR="0055546A" w:rsidRPr="00527F97" w14:paraId="58ACA975" w14:textId="77777777" w:rsidTr="00C03C6B">
        <w:trPr>
          <w:trHeight w:val="219"/>
        </w:trPr>
        <w:tc>
          <w:tcPr>
            <w:tcW w:w="936" w:type="dxa"/>
            <w:vMerge w:val="restart"/>
          </w:tcPr>
          <w:p w14:paraId="37E69C58" w14:textId="77777777" w:rsidR="0055546A" w:rsidRPr="00527F97" w:rsidRDefault="0055546A" w:rsidP="00C03C6B">
            <w:pPr>
              <w:spacing w:line="276" w:lineRule="auto"/>
              <w:rPr>
                <w:rFonts w:cs="Arial"/>
                <w:sz w:val="15"/>
                <w:szCs w:val="15"/>
              </w:rPr>
            </w:pPr>
            <w:r>
              <w:rPr>
                <w:rFonts w:cs="Arial"/>
                <w:noProof/>
                <w:sz w:val="15"/>
                <w:szCs w:val="15"/>
                <w:lang w:eastAsia="de-CH"/>
              </w:rPr>
              <w:drawing>
                <wp:anchor distT="0" distB="0" distL="114300" distR="114300" simplePos="0" relativeHeight="251834368" behindDoc="0" locked="0" layoutInCell="1" allowOverlap="1" wp14:anchorId="07FBEB04" wp14:editId="66739E37">
                  <wp:simplePos x="0" y="0"/>
                  <wp:positionH relativeFrom="column">
                    <wp:posOffset>-6267</wp:posOffset>
                  </wp:positionH>
                  <wp:positionV relativeFrom="paragraph">
                    <wp:posOffset>6516</wp:posOffset>
                  </wp:positionV>
                  <wp:extent cx="373711" cy="286247"/>
                  <wp:effectExtent l="0" t="0" r="7620" b="0"/>
                  <wp:wrapNone/>
                  <wp:docPr id="50"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508AB9F" w14:textId="77777777" w:rsidR="0055546A" w:rsidRPr="005E2991" w:rsidRDefault="0055546A" w:rsidP="00C03C6B">
            <w:pPr>
              <w:spacing w:after="40" w:line="276" w:lineRule="auto"/>
              <w:rPr>
                <w:b/>
                <w:sz w:val="20"/>
                <w:szCs w:val="20"/>
              </w:rPr>
            </w:pPr>
            <w:r>
              <w:rPr>
                <w:b/>
                <w:sz w:val="20"/>
                <w:szCs w:val="20"/>
              </w:rPr>
              <w:t>Lösungsansätze</w:t>
            </w:r>
          </w:p>
        </w:tc>
      </w:tr>
      <w:tr w:rsidR="0055546A" w:rsidRPr="00527F97" w14:paraId="61849B82" w14:textId="77777777" w:rsidTr="00C03C6B">
        <w:trPr>
          <w:trHeight w:val="219"/>
        </w:trPr>
        <w:tc>
          <w:tcPr>
            <w:tcW w:w="936" w:type="dxa"/>
            <w:vMerge/>
          </w:tcPr>
          <w:p w14:paraId="72EDDE45"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2A74E512" w14:textId="24451D56" w:rsidR="0055546A" w:rsidRPr="003D4E8D" w:rsidRDefault="001F7234" w:rsidP="00C03C6B">
            <w:pPr>
              <w:spacing w:after="40" w:line="276" w:lineRule="auto"/>
            </w:pPr>
            <w:r>
              <w:t>Bis zu diesem Zeitpunkt hat sich die verlorene Zeit beim Dokumentieren durch den Vorsprung beim Codieren kompensiert. Ich versuche dies beizubehalten.</w:t>
            </w:r>
          </w:p>
        </w:tc>
      </w:tr>
      <w:tr w:rsidR="0055546A" w:rsidRPr="00527F97" w14:paraId="41EE1AD8" w14:textId="77777777" w:rsidTr="00C03C6B">
        <w:trPr>
          <w:trHeight w:val="219"/>
        </w:trPr>
        <w:tc>
          <w:tcPr>
            <w:tcW w:w="936" w:type="dxa"/>
            <w:vMerge w:val="restart"/>
          </w:tcPr>
          <w:p w14:paraId="374EBE5E" w14:textId="77777777" w:rsidR="0055546A" w:rsidRPr="00534511" w:rsidRDefault="0055546A" w:rsidP="00C03C6B">
            <w:pPr>
              <w:spacing w:line="276" w:lineRule="auto"/>
              <w:rPr>
                <w:rFonts w:cs="Arial"/>
              </w:rPr>
            </w:pPr>
            <w:r>
              <w:rPr>
                <w:rFonts w:cs="Arial"/>
                <w:noProof/>
                <w:color w:val="0000CC"/>
                <w:sz w:val="15"/>
                <w:szCs w:val="15"/>
                <w:lang w:eastAsia="de-CH"/>
              </w:rPr>
              <w:drawing>
                <wp:anchor distT="0" distB="0" distL="114300" distR="114300" simplePos="0" relativeHeight="251833344" behindDoc="0" locked="0" layoutInCell="1" allowOverlap="1" wp14:anchorId="7C8992CC" wp14:editId="44D18EC0">
                  <wp:simplePos x="0" y="0"/>
                  <wp:positionH relativeFrom="column">
                    <wp:posOffset>66040</wp:posOffset>
                  </wp:positionH>
                  <wp:positionV relativeFrom="paragraph">
                    <wp:posOffset>63500</wp:posOffset>
                  </wp:positionV>
                  <wp:extent cx="233045" cy="207010"/>
                  <wp:effectExtent l="0" t="0" r="0" b="2540"/>
                  <wp:wrapNone/>
                  <wp:docPr id="51"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2E9E474" w14:textId="77777777" w:rsidR="0055546A" w:rsidRPr="005E2991" w:rsidRDefault="0055546A" w:rsidP="00C03C6B">
            <w:pPr>
              <w:spacing w:after="40" w:line="276" w:lineRule="auto"/>
              <w:rPr>
                <w:b/>
                <w:sz w:val="20"/>
                <w:szCs w:val="20"/>
              </w:rPr>
            </w:pPr>
            <w:r>
              <w:rPr>
                <w:b/>
                <w:sz w:val="20"/>
                <w:szCs w:val="20"/>
              </w:rPr>
              <w:t>Reflexion</w:t>
            </w:r>
          </w:p>
        </w:tc>
      </w:tr>
      <w:tr w:rsidR="0055546A" w:rsidRPr="00527F97" w14:paraId="6A6A10E7" w14:textId="77777777" w:rsidTr="00C03C6B">
        <w:trPr>
          <w:trHeight w:val="219"/>
        </w:trPr>
        <w:tc>
          <w:tcPr>
            <w:tcW w:w="936" w:type="dxa"/>
            <w:vMerge/>
          </w:tcPr>
          <w:p w14:paraId="6688AF1A" w14:textId="77777777" w:rsidR="0055546A" w:rsidRPr="00527F97" w:rsidRDefault="0055546A" w:rsidP="00C03C6B">
            <w:pPr>
              <w:spacing w:line="276" w:lineRule="auto"/>
              <w:rPr>
                <w:rFonts w:cs="Arial"/>
              </w:rPr>
            </w:pPr>
          </w:p>
        </w:tc>
        <w:tc>
          <w:tcPr>
            <w:tcW w:w="8183" w:type="dxa"/>
            <w:shd w:val="clear" w:color="auto" w:fill="F2F2F2" w:themeFill="background1" w:themeFillShade="F2"/>
          </w:tcPr>
          <w:p w14:paraId="24B26219" w14:textId="08850355" w:rsidR="0055546A" w:rsidRPr="00C34DCC" w:rsidRDefault="001F7234" w:rsidP="00C03C6B">
            <w:pPr>
              <w:spacing w:after="40" w:line="276" w:lineRule="auto"/>
              <w:rPr>
                <w:szCs w:val="20"/>
              </w:rPr>
            </w:pPr>
            <w:r>
              <w:rPr>
                <w:szCs w:val="20"/>
              </w:rPr>
              <w:t>Nach dem vierten Tag habe ich bemerkt, dass ich die verfügbare Zeit in meinem Zeitplan anders hätte verteilen könne und wohl auch sollen. Nichts desto trotz komme ich rasch vorwärts und befinde mich sogar ein wenig vor dem Zeitplan.</w:t>
            </w:r>
          </w:p>
        </w:tc>
      </w:tr>
      <w:tr w:rsidR="0055546A" w:rsidRPr="00527F97" w14:paraId="11365E29" w14:textId="77777777" w:rsidTr="00C03C6B">
        <w:trPr>
          <w:trHeight w:val="364"/>
        </w:trPr>
        <w:tc>
          <w:tcPr>
            <w:tcW w:w="936" w:type="dxa"/>
            <w:vMerge w:val="restart"/>
          </w:tcPr>
          <w:p w14:paraId="02175420" w14:textId="77777777" w:rsidR="0055546A" w:rsidRPr="00527F97" w:rsidRDefault="0055546A" w:rsidP="00C03C6B">
            <w:pPr>
              <w:spacing w:line="276" w:lineRule="auto"/>
              <w:rPr>
                <w:rFonts w:cs="Arial"/>
              </w:rPr>
            </w:pPr>
            <w:r>
              <w:rPr>
                <w:noProof/>
                <w:sz w:val="20"/>
                <w:szCs w:val="20"/>
                <w:lang w:eastAsia="de-CH"/>
              </w:rPr>
              <w:drawing>
                <wp:anchor distT="0" distB="0" distL="114300" distR="114300" simplePos="0" relativeHeight="251835392" behindDoc="0" locked="0" layoutInCell="1" allowOverlap="1" wp14:anchorId="365E3225" wp14:editId="56B6797A">
                  <wp:simplePos x="0" y="0"/>
                  <wp:positionH relativeFrom="column">
                    <wp:posOffset>38735</wp:posOffset>
                  </wp:positionH>
                  <wp:positionV relativeFrom="paragraph">
                    <wp:posOffset>65405</wp:posOffset>
                  </wp:positionV>
                  <wp:extent cx="292735" cy="292735"/>
                  <wp:effectExtent l="0" t="0" r="0" b="0"/>
                  <wp:wrapNone/>
                  <wp:docPr id="52"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402F9CF" w14:textId="77777777" w:rsidR="0055546A" w:rsidRPr="005E2991" w:rsidRDefault="0055546A" w:rsidP="00C03C6B">
            <w:pPr>
              <w:spacing w:after="40" w:line="276" w:lineRule="auto"/>
              <w:rPr>
                <w:b/>
                <w:sz w:val="20"/>
                <w:szCs w:val="20"/>
              </w:rPr>
            </w:pPr>
            <w:r>
              <w:rPr>
                <w:b/>
                <w:sz w:val="20"/>
                <w:szCs w:val="20"/>
              </w:rPr>
              <w:t>Hilfestellung</w:t>
            </w:r>
          </w:p>
        </w:tc>
      </w:tr>
      <w:tr w:rsidR="0055546A" w:rsidRPr="00527F97" w14:paraId="55D1F7AD" w14:textId="77777777" w:rsidTr="00C03C6B">
        <w:trPr>
          <w:trHeight w:val="219"/>
        </w:trPr>
        <w:tc>
          <w:tcPr>
            <w:tcW w:w="936" w:type="dxa"/>
            <w:vMerge/>
          </w:tcPr>
          <w:p w14:paraId="6DC6FAD9" w14:textId="77777777" w:rsidR="0055546A" w:rsidRPr="00527F97" w:rsidRDefault="0055546A" w:rsidP="00C03C6B">
            <w:pPr>
              <w:spacing w:line="276" w:lineRule="auto"/>
              <w:rPr>
                <w:rFonts w:cs="Arial"/>
              </w:rPr>
            </w:pPr>
          </w:p>
        </w:tc>
        <w:tc>
          <w:tcPr>
            <w:tcW w:w="8183" w:type="dxa"/>
            <w:shd w:val="clear" w:color="auto" w:fill="F2F2F2" w:themeFill="background1" w:themeFillShade="F2"/>
          </w:tcPr>
          <w:p w14:paraId="05923A44" w14:textId="18D0654E" w:rsidR="0055546A" w:rsidRPr="00C34DCC" w:rsidRDefault="00397A3D" w:rsidP="003450CA">
            <w:pPr>
              <w:keepNext/>
              <w:spacing w:after="40"/>
              <w:rPr>
                <w:szCs w:val="20"/>
              </w:rPr>
            </w:pPr>
            <w:r>
              <w:rPr>
                <w:szCs w:val="20"/>
              </w:rPr>
              <w:t>Heute habe ich keine Hilfe benötigt.</w:t>
            </w:r>
          </w:p>
        </w:tc>
      </w:tr>
    </w:tbl>
    <w:p w14:paraId="7014623F" w14:textId="77777777" w:rsidR="00BB2452" w:rsidRDefault="0055546A">
      <w:pPr>
        <w:jc w:val="left"/>
      </w:pPr>
      <w:r>
        <w:br w:type="page"/>
      </w:r>
    </w:p>
    <w:p w14:paraId="221BB436" w14:textId="1BDD5250" w:rsidR="00BB2452" w:rsidRPr="00BB2452" w:rsidRDefault="00BB2452">
      <w:pPr>
        <w:jc w:val="left"/>
      </w:pPr>
      <w:r>
        <w:rPr>
          <w:b/>
        </w:rPr>
        <w:lastRenderedPageBreak/>
        <w:t>Tag 5</w:t>
      </w:r>
    </w:p>
    <w:tbl>
      <w:tblPr>
        <w:tblStyle w:val="Tabellenraster"/>
        <w:tblW w:w="0" w:type="auto"/>
        <w:tblLook w:val="01E0" w:firstRow="1" w:lastRow="1" w:firstColumn="1" w:lastColumn="1" w:noHBand="0" w:noVBand="0"/>
      </w:tblPr>
      <w:tblGrid>
        <w:gridCol w:w="929"/>
        <w:gridCol w:w="8133"/>
      </w:tblGrid>
      <w:tr w:rsidR="00BB2452" w:rsidRPr="00527F97" w14:paraId="0FDFA939" w14:textId="77777777" w:rsidTr="007B02AF">
        <w:trPr>
          <w:trHeight w:val="168"/>
        </w:trPr>
        <w:tc>
          <w:tcPr>
            <w:tcW w:w="936" w:type="dxa"/>
            <w:vMerge w:val="restart"/>
          </w:tcPr>
          <w:p w14:paraId="5909F655" w14:textId="77777777" w:rsidR="00BB2452" w:rsidRPr="00527F97" w:rsidRDefault="00BB2452" w:rsidP="007B02AF">
            <w:pPr>
              <w:spacing w:line="276" w:lineRule="auto"/>
              <w:rPr>
                <w:rFonts w:cs="Arial"/>
              </w:rPr>
            </w:pPr>
            <w:r>
              <w:rPr>
                <w:rFonts w:cs="Arial"/>
                <w:noProof/>
                <w:color w:val="3B5998"/>
                <w:sz w:val="13"/>
                <w:szCs w:val="13"/>
                <w:lang w:eastAsia="de-CH"/>
              </w:rPr>
              <w:drawing>
                <wp:anchor distT="0" distB="0" distL="114300" distR="114300" simplePos="0" relativeHeight="251839488" behindDoc="0" locked="0" layoutInCell="1" allowOverlap="1" wp14:anchorId="51BA8304" wp14:editId="7B4108A4">
                  <wp:simplePos x="0" y="0"/>
                  <wp:positionH relativeFrom="column">
                    <wp:posOffset>57845</wp:posOffset>
                  </wp:positionH>
                  <wp:positionV relativeFrom="paragraph">
                    <wp:posOffset>45672</wp:posOffset>
                  </wp:positionV>
                  <wp:extent cx="237561" cy="250166"/>
                  <wp:effectExtent l="0" t="0" r="0" b="0"/>
                  <wp:wrapNone/>
                  <wp:docPr id="39"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E3C06D9" w14:textId="77777777" w:rsidR="00BB2452" w:rsidRPr="005E2991" w:rsidRDefault="00BB2452" w:rsidP="007B02AF">
            <w:pPr>
              <w:spacing w:after="40" w:line="276" w:lineRule="auto"/>
              <w:rPr>
                <w:b/>
                <w:sz w:val="20"/>
                <w:szCs w:val="20"/>
              </w:rPr>
            </w:pPr>
            <w:r>
              <w:rPr>
                <w:b/>
                <w:sz w:val="20"/>
                <w:szCs w:val="20"/>
              </w:rPr>
              <w:t>Datum</w:t>
            </w:r>
          </w:p>
        </w:tc>
      </w:tr>
      <w:tr w:rsidR="00BB2452" w:rsidRPr="00527F97" w14:paraId="35C8B837" w14:textId="77777777" w:rsidTr="007B02AF">
        <w:trPr>
          <w:trHeight w:val="168"/>
        </w:trPr>
        <w:tc>
          <w:tcPr>
            <w:tcW w:w="936" w:type="dxa"/>
            <w:vMerge/>
            <w:shd w:val="clear" w:color="auto" w:fill="D9D9D9" w:themeFill="background1" w:themeFillShade="D9"/>
          </w:tcPr>
          <w:p w14:paraId="126BA2E3" w14:textId="77777777" w:rsidR="00BB2452" w:rsidRPr="00527F97" w:rsidRDefault="00BB2452" w:rsidP="007B02AF">
            <w:pPr>
              <w:spacing w:line="276" w:lineRule="auto"/>
              <w:rPr>
                <w:rFonts w:cs="Arial"/>
                <w:color w:val="3B5998"/>
                <w:sz w:val="13"/>
                <w:szCs w:val="13"/>
              </w:rPr>
            </w:pPr>
          </w:p>
        </w:tc>
        <w:tc>
          <w:tcPr>
            <w:tcW w:w="8183" w:type="dxa"/>
            <w:shd w:val="clear" w:color="auto" w:fill="F2F2F2" w:themeFill="background1" w:themeFillShade="F2"/>
          </w:tcPr>
          <w:p w14:paraId="46549443" w14:textId="500BB546" w:rsidR="00BB2452" w:rsidRPr="005E2991" w:rsidRDefault="0015426E" w:rsidP="0015426E">
            <w:pPr>
              <w:spacing w:after="40" w:line="276" w:lineRule="auto"/>
              <w:rPr>
                <w:sz w:val="20"/>
                <w:szCs w:val="20"/>
              </w:rPr>
            </w:pPr>
            <w:r>
              <w:rPr>
                <w:szCs w:val="20"/>
              </w:rPr>
              <w:t>Donnerstag, 10.03.</w:t>
            </w:r>
            <w:r w:rsidR="00BB2452">
              <w:rPr>
                <w:szCs w:val="20"/>
              </w:rPr>
              <w:t>2016</w:t>
            </w:r>
          </w:p>
        </w:tc>
      </w:tr>
      <w:tr w:rsidR="00BB2452" w:rsidRPr="00527F97" w14:paraId="2E317FF8" w14:textId="77777777" w:rsidTr="007B02AF">
        <w:trPr>
          <w:trHeight w:val="219"/>
        </w:trPr>
        <w:tc>
          <w:tcPr>
            <w:tcW w:w="936" w:type="dxa"/>
            <w:vMerge w:val="restart"/>
          </w:tcPr>
          <w:p w14:paraId="704FE2B4" w14:textId="77777777" w:rsidR="00BB2452" w:rsidRPr="00527F97" w:rsidRDefault="00BB2452" w:rsidP="007B02AF">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7440" behindDoc="1" locked="0" layoutInCell="1" allowOverlap="1" wp14:anchorId="08F573C4" wp14:editId="4B66E72A">
                  <wp:simplePos x="0" y="0"/>
                  <wp:positionH relativeFrom="column">
                    <wp:posOffset>57150</wp:posOffset>
                  </wp:positionH>
                  <wp:positionV relativeFrom="paragraph">
                    <wp:posOffset>59055</wp:posOffset>
                  </wp:positionV>
                  <wp:extent cx="233045" cy="233045"/>
                  <wp:effectExtent l="0" t="0" r="0" b="0"/>
                  <wp:wrapNone/>
                  <wp:docPr id="40"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3B91398" w14:textId="77777777" w:rsidR="00BB2452" w:rsidRPr="005E2991" w:rsidRDefault="00BB2452" w:rsidP="007B02AF">
            <w:pPr>
              <w:spacing w:after="40" w:line="276" w:lineRule="auto"/>
              <w:rPr>
                <w:b/>
                <w:sz w:val="20"/>
                <w:szCs w:val="20"/>
              </w:rPr>
            </w:pPr>
            <w:r>
              <w:rPr>
                <w:b/>
                <w:sz w:val="20"/>
                <w:szCs w:val="20"/>
              </w:rPr>
              <w:t>Tätigkeiten</w:t>
            </w:r>
          </w:p>
        </w:tc>
      </w:tr>
      <w:tr w:rsidR="00BB2452" w:rsidRPr="00527F97" w14:paraId="6A079017" w14:textId="77777777" w:rsidTr="007B02AF">
        <w:trPr>
          <w:trHeight w:val="219"/>
        </w:trPr>
        <w:tc>
          <w:tcPr>
            <w:tcW w:w="936" w:type="dxa"/>
            <w:vMerge/>
          </w:tcPr>
          <w:p w14:paraId="3C070717"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05787E72" w14:textId="222EC5FF" w:rsidR="00BB2452" w:rsidRDefault="0049708F" w:rsidP="007B02AF">
            <w:pPr>
              <w:spacing w:after="40" w:line="276" w:lineRule="auto"/>
            </w:pPr>
            <w:r>
              <w:t>Die Ha</w:t>
            </w:r>
            <w:r w:rsidR="00FC4613">
              <w:t xml:space="preserve">uptaufgabe heute bestand darin, die Businesslogik umzusetzen. Dafür habe ich die Klasse </w:t>
            </w:r>
            <w:r w:rsidR="006F0047">
              <w:rPr>
                <w:i/>
              </w:rPr>
              <w:t>MarketTimeOpeningActions</w:t>
            </w:r>
            <w:r w:rsidR="00FC4613">
              <w:t xml:space="preserve"> erstellt und darin je eine Methode für die vier Operationen bereitgestellt. Zusätzlich dazu musste ich einige Hilfsmethoden codieren. Beispielsweise mussten sehr oft </w:t>
            </w:r>
            <w:r w:rsidR="00FC4613">
              <w:rPr>
                <w:i/>
              </w:rPr>
              <w:t>Time</w:t>
            </w:r>
            <w:r w:rsidR="00C03E82">
              <w:rPr>
                <w:i/>
              </w:rPr>
              <w:t>S</w:t>
            </w:r>
            <w:r w:rsidR="00FC4613">
              <w:rPr>
                <w:i/>
              </w:rPr>
              <w:t>tamp</w:t>
            </w:r>
            <w:r w:rsidR="00FC4613">
              <w:t xml:space="preserve"> zu </w:t>
            </w:r>
            <w:r w:rsidR="00FC4613">
              <w:rPr>
                <w:i/>
              </w:rPr>
              <w:t>XMLGregorianCalendar</w:t>
            </w:r>
            <w:r w:rsidR="00FC4613">
              <w:t xml:space="preserve"> konvertiert werden, da die Entity Klasse das Attribut als </w:t>
            </w:r>
            <w:r w:rsidR="00FC4613">
              <w:rPr>
                <w:i/>
              </w:rPr>
              <w:t>TimeStamp</w:t>
            </w:r>
            <w:r w:rsidR="00FC4613">
              <w:t xml:space="preserve"> abgespeichert hat. Bei der Konvertierung der XSD Kontrakte zu Java Klassen jedoch wird der Datentyp </w:t>
            </w:r>
            <w:proofErr w:type="gramStart"/>
            <w:r w:rsidR="00FC4613">
              <w:rPr>
                <w:i/>
              </w:rPr>
              <w:t>xsd:time</w:t>
            </w:r>
            <w:proofErr w:type="gramEnd"/>
            <w:r w:rsidR="00FC4613">
              <w:t xml:space="preserve"> im XSD zu einem </w:t>
            </w:r>
            <w:r w:rsidR="00FC4613">
              <w:rPr>
                <w:i/>
              </w:rPr>
              <w:t>XMLGregorianCalendar</w:t>
            </w:r>
            <w:r w:rsidR="00FC4613">
              <w:t xml:space="preserve"> Objekt in Java </w:t>
            </w:r>
            <w:r w:rsidR="00FD4BCC">
              <w:t>umgewandelt</w:t>
            </w:r>
            <w:r w:rsidR="00FC4613">
              <w:t>.</w:t>
            </w:r>
          </w:p>
          <w:p w14:paraId="639BC5FE" w14:textId="3C494A62" w:rsidR="00FC4613" w:rsidRPr="00FC4613" w:rsidRDefault="00FD4BCC" w:rsidP="007B02AF">
            <w:pPr>
              <w:spacing w:after="40" w:line="276" w:lineRule="auto"/>
            </w:pPr>
            <w:r>
              <w:t>Heute habe ich zudem begonnen JUnit Tests zu implementieren. Ca. 75% der Tests, welche den Persistence Layer betreffen ergeben bereits ein positives Resultat.</w:t>
            </w:r>
          </w:p>
        </w:tc>
      </w:tr>
      <w:tr w:rsidR="00BB2452" w:rsidRPr="00527F97" w14:paraId="30E003F1" w14:textId="77777777" w:rsidTr="007B02AF">
        <w:trPr>
          <w:trHeight w:val="219"/>
        </w:trPr>
        <w:tc>
          <w:tcPr>
            <w:tcW w:w="936" w:type="dxa"/>
            <w:vMerge w:val="restart"/>
          </w:tcPr>
          <w:p w14:paraId="3F2FB4FF" w14:textId="77777777" w:rsidR="00BB2452" w:rsidRPr="00527F97" w:rsidRDefault="00BB2452" w:rsidP="007B02AF">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8464" behindDoc="0" locked="0" layoutInCell="1" allowOverlap="1" wp14:anchorId="45BF229B" wp14:editId="509F60CF">
                  <wp:simplePos x="0" y="0"/>
                  <wp:positionH relativeFrom="column">
                    <wp:posOffset>57845</wp:posOffset>
                  </wp:positionH>
                  <wp:positionV relativeFrom="paragraph">
                    <wp:posOffset>44402</wp:posOffset>
                  </wp:positionV>
                  <wp:extent cx="232913" cy="232913"/>
                  <wp:effectExtent l="0" t="0" r="0" b="0"/>
                  <wp:wrapNone/>
                  <wp:docPr id="41"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43F7108" w14:textId="77777777" w:rsidR="00BB2452" w:rsidRPr="005E2991" w:rsidRDefault="00BB2452" w:rsidP="007B02AF">
            <w:pPr>
              <w:spacing w:after="40" w:line="276" w:lineRule="auto"/>
              <w:rPr>
                <w:b/>
                <w:sz w:val="20"/>
                <w:szCs w:val="20"/>
              </w:rPr>
            </w:pPr>
            <w:r>
              <w:rPr>
                <w:b/>
                <w:sz w:val="20"/>
                <w:szCs w:val="20"/>
              </w:rPr>
              <w:t>Probleme</w:t>
            </w:r>
          </w:p>
        </w:tc>
      </w:tr>
      <w:tr w:rsidR="00BB2452" w:rsidRPr="00527F97" w14:paraId="4B58C953" w14:textId="77777777" w:rsidTr="007B02AF">
        <w:trPr>
          <w:trHeight w:val="219"/>
        </w:trPr>
        <w:tc>
          <w:tcPr>
            <w:tcW w:w="936" w:type="dxa"/>
            <w:vMerge/>
          </w:tcPr>
          <w:p w14:paraId="1D040BB2"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3F4168A8" w14:textId="19B2098E" w:rsidR="00BB2452" w:rsidRPr="003D4E8D" w:rsidRDefault="00FD4BCC" w:rsidP="007B02AF">
            <w:pPr>
              <w:spacing w:after="40" w:line="276" w:lineRule="auto"/>
            </w:pPr>
            <w:r>
              <w:rPr>
                <w:szCs w:val="20"/>
              </w:rPr>
              <w:t xml:space="preserve">Bei der Implementierung der DAO Tests habe ich bemerkt, dass negative Tests mit falschen Fremdschlüsseln </w:t>
            </w:r>
            <w:r w:rsidR="00772ACD">
              <w:rPr>
                <w:szCs w:val="20"/>
              </w:rPr>
              <w:t>reibungslos funktionieren. Dies sollte natürlich nicht der Fall sein, aber nach Absprache mit meinem Fachvorgesetzten kamen wir zum Schluss, dass unsere H2 Datenbank dieses Problem verursacht.</w:t>
            </w:r>
          </w:p>
        </w:tc>
      </w:tr>
      <w:tr w:rsidR="00BB2452" w:rsidRPr="00527F97" w14:paraId="32454EF4" w14:textId="77777777" w:rsidTr="007B02AF">
        <w:trPr>
          <w:trHeight w:val="219"/>
        </w:trPr>
        <w:tc>
          <w:tcPr>
            <w:tcW w:w="936" w:type="dxa"/>
            <w:vMerge w:val="restart"/>
          </w:tcPr>
          <w:p w14:paraId="28305C41" w14:textId="77777777" w:rsidR="00BB2452" w:rsidRPr="00527F97" w:rsidRDefault="00BB2452" w:rsidP="007B02AF">
            <w:pPr>
              <w:spacing w:line="276" w:lineRule="auto"/>
              <w:rPr>
                <w:rFonts w:cs="Arial"/>
                <w:sz w:val="15"/>
                <w:szCs w:val="15"/>
              </w:rPr>
            </w:pPr>
            <w:r>
              <w:rPr>
                <w:rFonts w:cs="Arial"/>
                <w:noProof/>
                <w:sz w:val="15"/>
                <w:szCs w:val="15"/>
                <w:lang w:eastAsia="de-CH"/>
              </w:rPr>
              <w:drawing>
                <wp:anchor distT="0" distB="0" distL="114300" distR="114300" simplePos="0" relativeHeight="251841536" behindDoc="0" locked="0" layoutInCell="1" allowOverlap="1" wp14:anchorId="0D51D080" wp14:editId="16B8762D">
                  <wp:simplePos x="0" y="0"/>
                  <wp:positionH relativeFrom="column">
                    <wp:posOffset>-6267</wp:posOffset>
                  </wp:positionH>
                  <wp:positionV relativeFrom="paragraph">
                    <wp:posOffset>6516</wp:posOffset>
                  </wp:positionV>
                  <wp:extent cx="373711" cy="286247"/>
                  <wp:effectExtent l="0" t="0" r="7620" b="0"/>
                  <wp:wrapNone/>
                  <wp:docPr id="42"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250010E" w14:textId="77777777" w:rsidR="00BB2452" w:rsidRPr="005E2991" w:rsidRDefault="00BB2452" w:rsidP="007B02AF">
            <w:pPr>
              <w:spacing w:after="40" w:line="276" w:lineRule="auto"/>
              <w:rPr>
                <w:b/>
                <w:sz w:val="20"/>
                <w:szCs w:val="20"/>
              </w:rPr>
            </w:pPr>
            <w:r>
              <w:rPr>
                <w:b/>
                <w:sz w:val="20"/>
                <w:szCs w:val="20"/>
              </w:rPr>
              <w:t>Lösungsansätze</w:t>
            </w:r>
          </w:p>
        </w:tc>
      </w:tr>
      <w:tr w:rsidR="00BB2452" w:rsidRPr="00527F97" w14:paraId="496FE098" w14:textId="77777777" w:rsidTr="007B02AF">
        <w:trPr>
          <w:trHeight w:val="219"/>
        </w:trPr>
        <w:tc>
          <w:tcPr>
            <w:tcW w:w="936" w:type="dxa"/>
            <w:vMerge/>
          </w:tcPr>
          <w:p w14:paraId="27F2AA74"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2381E661" w14:textId="5CE9048D" w:rsidR="00BB2452" w:rsidRPr="00772ACD" w:rsidRDefault="00772ACD" w:rsidP="00772ACD">
            <w:pPr>
              <w:spacing w:after="40" w:line="276" w:lineRule="auto"/>
            </w:pPr>
            <w:r>
              <w:t xml:space="preserve">Mein Fachvorgesetzter hat mir mitgeteilt, dass bei den Tests für den Persistence Layer positive Tests ausreichen. Diese überprüfen die </w:t>
            </w:r>
            <w:r>
              <w:rPr>
                <w:i/>
              </w:rPr>
              <w:t xml:space="preserve">Spring </w:t>
            </w:r>
            <w:r>
              <w:t>Funktionalität, was der Hauptaspekt dieser Tests ausmacht.</w:t>
            </w:r>
          </w:p>
        </w:tc>
      </w:tr>
      <w:tr w:rsidR="00BB2452" w:rsidRPr="00527F97" w14:paraId="079BA463" w14:textId="77777777" w:rsidTr="007B02AF">
        <w:trPr>
          <w:trHeight w:val="219"/>
        </w:trPr>
        <w:tc>
          <w:tcPr>
            <w:tcW w:w="936" w:type="dxa"/>
            <w:vMerge w:val="restart"/>
          </w:tcPr>
          <w:p w14:paraId="6407FA63" w14:textId="77777777" w:rsidR="00BB2452" w:rsidRPr="00534511" w:rsidRDefault="00BB2452" w:rsidP="007B02AF">
            <w:pPr>
              <w:spacing w:line="276" w:lineRule="auto"/>
              <w:rPr>
                <w:rFonts w:cs="Arial"/>
              </w:rPr>
            </w:pPr>
            <w:r>
              <w:rPr>
                <w:rFonts w:cs="Arial"/>
                <w:noProof/>
                <w:color w:val="0000CC"/>
                <w:sz w:val="15"/>
                <w:szCs w:val="15"/>
                <w:lang w:eastAsia="de-CH"/>
              </w:rPr>
              <w:drawing>
                <wp:anchor distT="0" distB="0" distL="114300" distR="114300" simplePos="0" relativeHeight="251840512" behindDoc="0" locked="0" layoutInCell="1" allowOverlap="1" wp14:anchorId="3D9A4E40" wp14:editId="63B8C60A">
                  <wp:simplePos x="0" y="0"/>
                  <wp:positionH relativeFrom="column">
                    <wp:posOffset>66040</wp:posOffset>
                  </wp:positionH>
                  <wp:positionV relativeFrom="paragraph">
                    <wp:posOffset>63500</wp:posOffset>
                  </wp:positionV>
                  <wp:extent cx="233045" cy="207010"/>
                  <wp:effectExtent l="0" t="0" r="0" b="2540"/>
                  <wp:wrapNone/>
                  <wp:docPr id="43"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11D99A2" w14:textId="77777777" w:rsidR="00BB2452" w:rsidRPr="005E2991" w:rsidRDefault="00BB2452" w:rsidP="007B02AF">
            <w:pPr>
              <w:spacing w:after="40" w:line="276" w:lineRule="auto"/>
              <w:rPr>
                <w:b/>
                <w:sz w:val="20"/>
                <w:szCs w:val="20"/>
              </w:rPr>
            </w:pPr>
            <w:r>
              <w:rPr>
                <w:b/>
                <w:sz w:val="20"/>
                <w:szCs w:val="20"/>
              </w:rPr>
              <w:t>Reflexion</w:t>
            </w:r>
          </w:p>
        </w:tc>
      </w:tr>
      <w:tr w:rsidR="00BB2452" w:rsidRPr="00527F97" w14:paraId="3530B138" w14:textId="77777777" w:rsidTr="007B02AF">
        <w:trPr>
          <w:trHeight w:val="219"/>
        </w:trPr>
        <w:tc>
          <w:tcPr>
            <w:tcW w:w="936" w:type="dxa"/>
            <w:vMerge/>
          </w:tcPr>
          <w:p w14:paraId="78FE16D8" w14:textId="77777777" w:rsidR="00BB2452" w:rsidRPr="00527F97" w:rsidRDefault="00BB2452" w:rsidP="007B02AF">
            <w:pPr>
              <w:spacing w:line="276" w:lineRule="auto"/>
              <w:rPr>
                <w:rFonts w:cs="Arial"/>
              </w:rPr>
            </w:pPr>
          </w:p>
        </w:tc>
        <w:tc>
          <w:tcPr>
            <w:tcW w:w="8183" w:type="dxa"/>
            <w:shd w:val="clear" w:color="auto" w:fill="F2F2F2" w:themeFill="background1" w:themeFillShade="F2"/>
          </w:tcPr>
          <w:p w14:paraId="70A0585F" w14:textId="66566DAF" w:rsidR="00BB2452" w:rsidRDefault="00772ACD" w:rsidP="007B02AF">
            <w:pPr>
              <w:spacing w:after="40" w:line="276" w:lineRule="auto"/>
              <w:rPr>
                <w:szCs w:val="20"/>
              </w:rPr>
            </w:pPr>
            <w:r>
              <w:rPr>
                <w:szCs w:val="20"/>
              </w:rPr>
              <w:t>Die komplette Businesslogik konnte heute implementiert werden, was als sehr positiv zu werten ist.</w:t>
            </w:r>
            <w:r w:rsidR="003C45BD">
              <w:rPr>
                <w:szCs w:val="20"/>
              </w:rPr>
              <w:t xml:space="preserve"> Damit habe ich auch meinen dritten Meilenstein erreicht.</w:t>
            </w:r>
            <w:r>
              <w:rPr>
                <w:szCs w:val="20"/>
              </w:rPr>
              <w:t xml:space="preserve"> Natürlich lässt sich erst nach den Tests sagen, ob noch weiterer Aufwand benötigt wird, um die Funktionalität zu optimieren.</w:t>
            </w:r>
          </w:p>
          <w:p w14:paraId="1CBAB209" w14:textId="500F83AC" w:rsidR="003C45BD" w:rsidRDefault="003C45BD" w:rsidP="007B02AF">
            <w:pPr>
              <w:spacing w:after="40" w:line="276" w:lineRule="auto"/>
              <w:rPr>
                <w:szCs w:val="20"/>
              </w:rPr>
            </w:pPr>
            <w:r>
              <w:rPr>
                <w:szCs w:val="20"/>
              </w:rPr>
              <w:t>Zudem scheint es mir sehr wichtig, dass ich bereits jetzt damit beginnen kann, Testfälle zu implementieren, damit ich auf allfällige Problem</w:t>
            </w:r>
            <w:r w:rsidR="000C0F58">
              <w:rPr>
                <w:szCs w:val="20"/>
              </w:rPr>
              <w:t>e</w:t>
            </w:r>
            <w:r>
              <w:rPr>
                <w:szCs w:val="20"/>
              </w:rPr>
              <w:t xml:space="preserve"> frühzeitig und mit wenig Zeitdruck reagieren kann.</w:t>
            </w:r>
          </w:p>
          <w:p w14:paraId="46BF551A" w14:textId="766A7B4C" w:rsidR="00772ACD" w:rsidRPr="00C34DCC" w:rsidRDefault="00772ACD" w:rsidP="007B02AF">
            <w:pPr>
              <w:spacing w:after="40" w:line="276" w:lineRule="auto"/>
              <w:rPr>
                <w:szCs w:val="20"/>
              </w:rPr>
            </w:pPr>
            <w:r>
              <w:rPr>
                <w:szCs w:val="20"/>
              </w:rPr>
              <w:t>Insgesamt komme ich mit der Implementation viel schneller voran als erwartet, was mir jedoch mehr Zeit gibt, an meiner Dokumentation zu arbeiten.</w:t>
            </w:r>
          </w:p>
        </w:tc>
      </w:tr>
      <w:tr w:rsidR="00BB2452" w:rsidRPr="00527F97" w14:paraId="4EE332DA" w14:textId="77777777" w:rsidTr="007B02AF">
        <w:trPr>
          <w:trHeight w:val="364"/>
        </w:trPr>
        <w:tc>
          <w:tcPr>
            <w:tcW w:w="936" w:type="dxa"/>
            <w:vMerge w:val="restart"/>
          </w:tcPr>
          <w:p w14:paraId="280B84F7" w14:textId="526B38AF" w:rsidR="00BB2452" w:rsidRPr="00527F97" w:rsidRDefault="00BB2452" w:rsidP="007B02AF">
            <w:pPr>
              <w:spacing w:line="276" w:lineRule="auto"/>
              <w:rPr>
                <w:rFonts w:cs="Arial"/>
              </w:rPr>
            </w:pPr>
            <w:r>
              <w:rPr>
                <w:noProof/>
                <w:sz w:val="20"/>
                <w:szCs w:val="20"/>
                <w:lang w:eastAsia="de-CH"/>
              </w:rPr>
              <w:drawing>
                <wp:anchor distT="0" distB="0" distL="114300" distR="114300" simplePos="0" relativeHeight="251842560" behindDoc="0" locked="0" layoutInCell="1" allowOverlap="1" wp14:anchorId="429250D7" wp14:editId="02340E78">
                  <wp:simplePos x="0" y="0"/>
                  <wp:positionH relativeFrom="column">
                    <wp:posOffset>38735</wp:posOffset>
                  </wp:positionH>
                  <wp:positionV relativeFrom="paragraph">
                    <wp:posOffset>65405</wp:posOffset>
                  </wp:positionV>
                  <wp:extent cx="292735" cy="292735"/>
                  <wp:effectExtent l="0" t="0" r="0" b="0"/>
                  <wp:wrapNone/>
                  <wp:docPr id="44"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CF8C67B" w14:textId="77777777" w:rsidR="00BB2452" w:rsidRPr="005E2991" w:rsidRDefault="00BB2452" w:rsidP="007B02AF">
            <w:pPr>
              <w:spacing w:after="40" w:line="276" w:lineRule="auto"/>
              <w:rPr>
                <w:b/>
                <w:sz w:val="20"/>
                <w:szCs w:val="20"/>
              </w:rPr>
            </w:pPr>
            <w:r>
              <w:rPr>
                <w:b/>
                <w:sz w:val="20"/>
                <w:szCs w:val="20"/>
              </w:rPr>
              <w:t>Hilfestellung</w:t>
            </w:r>
          </w:p>
        </w:tc>
      </w:tr>
      <w:tr w:rsidR="00BB2452" w:rsidRPr="00527F97" w14:paraId="7A0CA247" w14:textId="77777777" w:rsidTr="007B02AF">
        <w:trPr>
          <w:trHeight w:val="219"/>
        </w:trPr>
        <w:tc>
          <w:tcPr>
            <w:tcW w:w="936" w:type="dxa"/>
            <w:vMerge/>
          </w:tcPr>
          <w:p w14:paraId="7D22AAAF" w14:textId="77777777" w:rsidR="00BB2452" w:rsidRPr="00527F97" w:rsidRDefault="00BB2452" w:rsidP="007B02AF">
            <w:pPr>
              <w:spacing w:line="276" w:lineRule="auto"/>
              <w:rPr>
                <w:rFonts w:cs="Arial"/>
              </w:rPr>
            </w:pPr>
          </w:p>
        </w:tc>
        <w:tc>
          <w:tcPr>
            <w:tcW w:w="8183" w:type="dxa"/>
            <w:shd w:val="clear" w:color="auto" w:fill="F2F2F2" w:themeFill="background1" w:themeFillShade="F2"/>
          </w:tcPr>
          <w:p w14:paraId="4851354B" w14:textId="77777777" w:rsidR="00BB2452" w:rsidRDefault="00772ACD" w:rsidP="003450CA">
            <w:pPr>
              <w:keepNext/>
              <w:spacing w:after="40"/>
              <w:rPr>
                <w:szCs w:val="20"/>
              </w:rPr>
            </w:pPr>
            <w:r>
              <w:rPr>
                <w:szCs w:val="20"/>
              </w:rPr>
              <w:t>Java 6 API (XMLGregorianCalendar)</w:t>
            </w:r>
          </w:p>
          <w:p w14:paraId="35FB0571" w14:textId="3F9D6731" w:rsidR="003333C1" w:rsidRPr="00C34DCC" w:rsidRDefault="003333C1" w:rsidP="003450CA">
            <w:pPr>
              <w:keepNext/>
              <w:spacing w:after="40"/>
              <w:rPr>
                <w:szCs w:val="20"/>
              </w:rPr>
            </w:pPr>
            <w:r>
              <w:rPr>
                <w:szCs w:val="20"/>
              </w:rPr>
              <w:t>Fachvorgesetzter</w:t>
            </w:r>
          </w:p>
        </w:tc>
      </w:tr>
    </w:tbl>
    <w:p w14:paraId="3BBCDE61" w14:textId="57AC0900" w:rsidR="00F8113B" w:rsidRDefault="00F8113B">
      <w:pPr>
        <w:jc w:val="left"/>
      </w:pPr>
      <w:r>
        <w:br w:type="page"/>
      </w:r>
    </w:p>
    <w:p w14:paraId="6D3639C5" w14:textId="54532377" w:rsidR="00406860" w:rsidRPr="00406860" w:rsidRDefault="00406860">
      <w:pPr>
        <w:jc w:val="left"/>
        <w:rPr>
          <w:b/>
        </w:rPr>
      </w:pPr>
      <w:r>
        <w:rPr>
          <w:b/>
        </w:rPr>
        <w:lastRenderedPageBreak/>
        <w:t>Tag 6</w:t>
      </w:r>
    </w:p>
    <w:tbl>
      <w:tblPr>
        <w:tblStyle w:val="Tabellenraster"/>
        <w:tblW w:w="0" w:type="auto"/>
        <w:tblLook w:val="01E0" w:firstRow="1" w:lastRow="1" w:firstColumn="1" w:lastColumn="1" w:noHBand="0" w:noVBand="0"/>
      </w:tblPr>
      <w:tblGrid>
        <w:gridCol w:w="930"/>
        <w:gridCol w:w="8132"/>
      </w:tblGrid>
      <w:tr w:rsidR="00F8113B" w:rsidRPr="00527F97" w14:paraId="1ADB0D9A" w14:textId="77777777" w:rsidTr="00942034">
        <w:trPr>
          <w:trHeight w:val="168"/>
        </w:trPr>
        <w:tc>
          <w:tcPr>
            <w:tcW w:w="936" w:type="dxa"/>
            <w:vMerge w:val="restart"/>
          </w:tcPr>
          <w:p w14:paraId="574DF580" w14:textId="77777777" w:rsidR="00F8113B" w:rsidRPr="00527F97" w:rsidRDefault="00F8113B" w:rsidP="00942034">
            <w:pPr>
              <w:spacing w:line="276" w:lineRule="auto"/>
              <w:rPr>
                <w:rFonts w:cs="Arial"/>
              </w:rPr>
            </w:pPr>
            <w:r>
              <w:rPr>
                <w:rFonts w:cs="Arial"/>
                <w:noProof/>
                <w:color w:val="3B5998"/>
                <w:sz w:val="13"/>
                <w:szCs w:val="13"/>
                <w:lang w:eastAsia="de-CH"/>
              </w:rPr>
              <w:drawing>
                <wp:anchor distT="0" distB="0" distL="114300" distR="114300" simplePos="0" relativeHeight="251846656" behindDoc="0" locked="0" layoutInCell="1" allowOverlap="1" wp14:anchorId="51B57331" wp14:editId="39110E72">
                  <wp:simplePos x="0" y="0"/>
                  <wp:positionH relativeFrom="column">
                    <wp:posOffset>57845</wp:posOffset>
                  </wp:positionH>
                  <wp:positionV relativeFrom="paragraph">
                    <wp:posOffset>45672</wp:posOffset>
                  </wp:positionV>
                  <wp:extent cx="237561" cy="250166"/>
                  <wp:effectExtent l="0" t="0" r="0" b="0"/>
                  <wp:wrapNone/>
                  <wp:docPr id="20"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4D0019F" w14:textId="77777777" w:rsidR="00F8113B" w:rsidRPr="005E2991" w:rsidRDefault="00F8113B" w:rsidP="00942034">
            <w:pPr>
              <w:spacing w:after="40" w:line="276" w:lineRule="auto"/>
              <w:rPr>
                <w:b/>
                <w:sz w:val="20"/>
                <w:szCs w:val="20"/>
              </w:rPr>
            </w:pPr>
            <w:r>
              <w:rPr>
                <w:b/>
                <w:sz w:val="20"/>
                <w:szCs w:val="20"/>
              </w:rPr>
              <w:t>Datum</w:t>
            </w:r>
          </w:p>
        </w:tc>
      </w:tr>
      <w:tr w:rsidR="00F8113B" w:rsidRPr="00527F97" w14:paraId="759748B7" w14:textId="77777777" w:rsidTr="00942034">
        <w:trPr>
          <w:trHeight w:val="168"/>
        </w:trPr>
        <w:tc>
          <w:tcPr>
            <w:tcW w:w="936" w:type="dxa"/>
            <w:vMerge/>
            <w:shd w:val="clear" w:color="auto" w:fill="D9D9D9" w:themeFill="background1" w:themeFillShade="D9"/>
          </w:tcPr>
          <w:p w14:paraId="60A58271" w14:textId="77777777" w:rsidR="00F8113B" w:rsidRPr="00527F97" w:rsidRDefault="00F8113B" w:rsidP="00942034">
            <w:pPr>
              <w:spacing w:line="276" w:lineRule="auto"/>
              <w:rPr>
                <w:rFonts w:cs="Arial"/>
                <w:color w:val="3B5998"/>
                <w:sz w:val="13"/>
                <w:szCs w:val="13"/>
              </w:rPr>
            </w:pPr>
          </w:p>
        </w:tc>
        <w:tc>
          <w:tcPr>
            <w:tcW w:w="8183" w:type="dxa"/>
            <w:shd w:val="clear" w:color="auto" w:fill="F2F2F2" w:themeFill="background1" w:themeFillShade="F2"/>
          </w:tcPr>
          <w:p w14:paraId="488A1D6A" w14:textId="4972F54A" w:rsidR="00F8113B" w:rsidRPr="005E2991" w:rsidRDefault="0015426E" w:rsidP="0015426E">
            <w:pPr>
              <w:spacing w:after="40" w:line="276" w:lineRule="auto"/>
              <w:rPr>
                <w:sz w:val="20"/>
                <w:szCs w:val="20"/>
              </w:rPr>
            </w:pPr>
            <w:r>
              <w:rPr>
                <w:szCs w:val="20"/>
              </w:rPr>
              <w:t>Freitag, 11.03.</w:t>
            </w:r>
            <w:r w:rsidR="00F8113B">
              <w:rPr>
                <w:szCs w:val="20"/>
              </w:rPr>
              <w:t>2016</w:t>
            </w:r>
          </w:p>
        </w:tc>
      </w:tr>
      <w:tr w:rsidR="00F8113B" w:rsidRPr="00527F97" w14:paraId="39171756" w14:textId="77777777" w:rsidTr="00942034">
        <w:trPr>
          <w:trHeight w:val="219"/>
        </w:trPr>
        <w:tc>
          <w:tcPr>
            <w:tcW w:w="936" w:type="dxa"/>
            <w:vMerge w:val="restart"/>
          </w:tcPr>
          <w:p w14:paraId="47CD932F" w14:textId="77777777" w:rsidR="00F8113B" w:rsidRPr="00527F97" w:rsidRDefault="00F8113B" w:rsidP="0094203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44608" behindDoc="1" locked="0" layoutInCell="1" allowOverlap="1" wp14:anchorId="5E63F79D" wp14:editId="3C1F37D3">
                  <wp:simplePos x="0" y="0"/>
                  <wp:positionH relativeFrom="column">
                    <wp:posOffset>57150</wp:posOffset>
                  </wp:positionH>
                  <wp:positionV relativeFrom="paragraph">
                    <wp:posOffset>59055</wp:posOffset>
                  </wp:positionV>
                  <wp:extent cx="233045" cy="233045"/>
                  <wp:effectExtent l="0" t="0" r="0" b="0"/>
                  <wp:wrapNone/>
                  <wp:docPr id="32"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49451E9" w14:textId="77777777" w:rsidR="00F8113B" w:rsidRPr="005E2991" w:rsidRDefault="00F8113B" w:rsidP="00942034">
            <w:pPr>
              <w:spacing w:after="40" w:line="276" w:lineRule="auto"/>
              <w:rPr>
                <w:b/>
                <w:sz w:val="20"/>
                <w:szCs w:val="20"/>
              </w:rPr>
            </w:pPr>
            <w:r>
              <w:rPr>
                <w:b/>
                <w:sz w:val="20"/>
                <w:szCs w:val="20"/>
              </w:rPr>
              <w:t>Tätigkeiten</w:t>
            </w:r>
          </w:p>
        </w:tc>
      </w:tr>
      <w:tr w:rsidR="00F8113B" w:rsidRPr="00527F97" w14:paraId="1566FD28" w14:textId="77777777" w:rsidTr="00942034">
        <w:trPr>
          <w:trHeight w:val="219"/>
        </w:trPr>
        <w:tc>
          <w:tcPr>
            <w:tcW w:w="936" w:type="dxa"/>
            <w:vMerge/>
          </w:tcPr>
          <w:p w14:paraId="45E700DA"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2C74BC42" w14:textId="3B7EC27C" w:rsidR="00D72AA0" w:rsidRPr="00FC4613" w:rsidRDefault="00D72AA0" w:rsidP="009C62D4">
            <w:pPr>
              <w:spacing w:after="40" w:line="276" w:lineRule="auto"/>
            </w:pPr>
            <w:r>
              <w:t>Das implementieren von JUnit Tests, stand heute erneut im Mittelpunkt. Parallel dazu wurden kleine Änderungen an der Businesslogik vorgenommen, denn beim Schreiben der Tests fielen mir plötzlich einige Details auf, welche in der Verarbeitung der Actions angepasst werden müssen.</w:t>
            </w:r>
            <w:r w:rsidR="009C62D4">
              <w:t xml:space="preserve"> Die Tests für den Persistence Layer, welche gestern nicht fertiggestellt werden konnten, wurden heute vollständig implementiert. Zusätzlich wurden a</w:t>
            </w:r>
            <w:r>
              <w:t>lle bisher festgelegten Tests für den Business Layer heute implementiert und bereits einmal zur Sicherheit ausgeführt.</w:t>
            </w:r>
            <w:r w:rsidR="003333C1">
              <w:t xml:space="preserve"> Zudem konnte ich heute die XML Requests in SoapUI implementieren.</w:t>
            </w:r>
          </w:p>
        </w:tc>
      </w:tr>
      <w:tr w:rsidR="00F8113B" w:rsidRPr="00527F97" w14:paraId="76BDC269" w14:textId="77777777" w:rsidTr="00942034">
        <w:trPr>
          <w:trHeight w:val="219"/>
        </w:trPr>
        <w:tc>
          <w:tcPr>
            <w:tcW w:w="936" w:type="dxa"/>
            <w:vMerge w:val="restart"/>
          </w:tcPr>
          <w:p w14:paraId="2B0A9E75" w14:textId="0BCBD5FA" w:rsidR="00F8113B" w:rsidRPr="00527F97" w:rsidRDefault="00F8113B" w:rsidP="0094203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45632" behindDoc="0" locked="0" layoutInCell="1" allowOverlap="1" wp14:anchorId="14AD61D0" wp14:editId="5A8E18F7">
                  <wp:simplePos x="0" y="0"/>
                  <wp:positionH relativeFrom="column">
                    <wp:posOffset>57845</wp:posOffset>
                  </wp:positionH>
                  <wp:positionV relativeFrom="paragraph">
                    <wp:posOffset>44402</wp:posOffset>
                  </wp:positionV>
                  <wp:extent cx="232913" cy="232913"/>
                  <wp:effectExtent l="0" t="0" r="0" b="0"/>
                  <wp:wrapNone/>
                  <wp:docPr id="3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16DA773" w14:textId="77777777" w:rsidR="00F8113B" w:rsidRPr="005E2991" w:rsidRDefault="00F8113B" w:rsidP="00942034">
            <w:pPr>
              <w:spacing w:after="40" w:line="276" w:lineRule="auto"/>
              <w:rPr>
                <w:b/>
                <w:sz w:val="20"/>
                <w:szCs w:val="20"/>
              </w:rPr>
            </w:pPr>
            <w:r>
              <w:rPr>
                <w:b/>
                <w:sz w:val="20"/>
                <w:szCs w:val="20"/>
              </w:rPr>
              <w:t>Probleme</w:t>
            </w:r>
          </w:p>
        </w:tc>
      </w:tr>
      <w:tr w:rsidR="00F8113B" w:rsidRPr="00527F97" w14:paraId="5FBEF38D" w14:textId="77777777" w:rsidTr="00942034">
        <w:trPr>
          <w:trHeight w:val="219"/>
        </w:trPr>
        <w:tc>
          <w:tcPr>
            <w:tcW w:w="936" w:type="dxa"/>
            <w:vMerge/>
          </w:tcPr>
          <w:p w14:paraId="68D83BF7"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4A815C4E" w14:textId="0F3A5B4A" w:rsidR="00F8113B" w:rsidRPr="003D4E8D" w:rsidRDefault="009C62D4" w:rsidP="009C0BF3">
            <w:pPr>
              <w:spacing w:after="40" w:line="276" w:lineRule="auto"/>
            </w:pPr>
            <w:r>
              <w:t xml:space="preserve">Heute hatte ich keine </w:t>
            </w:r>
            <w:r w:rsidR="009C0BF3">
              <w:t>nennenswerten Probleme</w:t>
            </w:r>
            <w:r w:rsidR="0015426E">
              <w:t>.</w:t>
            </w:r>
          </w:p>
        </w:tc>
      </w:tr>
      <w:tr w:rsidR="00F8113B" w:rsidRPr="00527F97" w14:paraId="74E33B61" w14:textId="77777777" w:rsidTr="00942034">
        <w:trPr>
          <w:trHeight w:val="219"/>
        </w:trPr>
        <w:tc>
          <w:tcPr>
            <w:tcW w:w="936" w:type="dxa"/>
            <w:vMerge w:val="restart"/>
          </w:tcPr>
          <w:p w14:paraId="3B92528C" w14:textId="77777777" w:rsidR="00F8113B" w:rsidRPr="00527F97" w:rsidRDefault="00F8113B" w:rsidP="00942034">
            <w:pPr>
              <w:spacing w:line="276" w:lineRule="auto"/>
              <w:rPr>
                <w:rFonts w:cs="Arial"/>
                <w:sz w:val="15"/>
                <w:szCs w:val="15"/>
              </w:rPr>
            </w:pPr>
            <w:r>
              <w:rPr>
                <w:rFonts w:cs="Arial"/>
                <w:noProof/>
                <w:sz w:val="15"/>
                <w:szCs w:val="15"/>
                <w:lang w:eastAsia="de-CH"/>
              </w:rPr>
              <w:drawing>
                <wp:anchor distT="0" distB="0" distL="114300" distR="114300" simplePos="0" relativeHeight="251848704" behindDoc="0" locked="0" layoutInCell="1" allowOverlap="1" wp14:anchorId="1860A29C" wp14:editId="4E4AFD35">
                  <wp:simplePos x="0" y="0"/>
                  <wp:positionH relativeFrom="column">
                    <wp:posOffset>-6267</wp:posOffset>
                  </wp:positionH>
                  <wp:positionV relativeFrom="paragraph">
                    <wp:posOffset>6516</wp:posOffset>
                  </wp:positionV>
                  <wp:extent cx="373711" cy="286247"/>
                  <wp:effectExtent l="0" t="0" r="7620" b="0"/>
                  <wp:wrapNone/>
                  <wp:docPr id="3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7759508" w14:textId="77777777" w:rsidR="00F8113B" w:rsidRPr="005E2991" w:rsidRDefault="00F8113B" w:rsidP="00942034">
            <w:pPr>
              <w:spacing w:after="40" w:line="276" w:lineRule="auto"/>
              <w:rPr>
                <w:b/>
                <w:sz w:val="20"/>
                <w:szCs w:val="20"/>
              </w:rPr>
            </w:pPr>
            <w:r>
              <w:rPr>
                <w:b/>
                <w:sz w:val="20"/>
                <w:szCs w:val="20"/>
              </w:rPr>
              <w:t>Lösungsansätze</w:t>
            </w:r>
          </w:p>
        </w:tc>
      </w:tr>
      <w:tr w:rsidR="00F8113B" w:rsidRPr="00527F97" w14:paraId="0951A700" w14:textId="77777777" w:rsidTr="00942034">
        <w:trPr>
          <w:trHeight w:val="219"/>
        </w:trPr>
        <w:tc>
          <w:tcPr>
            <w:tcW w:w="936" w:type="dxa"/>
            <w:vMerge/>
          </w:tcPr>
          <w:p w14:paraId="4C69F299"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178CA2E3" w14:textId="3AAD7A40" w:rsidR="00F8113B" w:rsidRPr="00772ACD" w:rsidRDefault="009C0BF3" w:rsidP="00942034">
            <w:pPr>
              <w:spacing w:after="40" w:line="276" w:lineRule="auto"/>
            </w:pPr>
            <w:r>
              <w:t>-</w:t>
            </w:r>
          </w:p>
        </w:tc>
      </w:tr>
      <w:tr w:rsidR="00F8113B" w:rsidRPr="00527F97" w14:paraId="73306648" w14:textId="77777777" w:rsidTr="00942034">
        <w:trPr>
          <w:trHeight w:val="219"/>
        </w:trPr>
        <w:tc>
          <w:tcPr>
            <w:tcW w:w="936" w:type="dxa"/>
            <w:vMerge w:val="restart"/>
          </w:tcPr>
          <w:p w14:paraId="1C8057E2" w14:textId="77777777" w:rsidR="00F8113B" w:rsidRPr="00534511" w:rsidRDefault="00F8113B" w:rsidP="00942034">
            <w:pPr>
              <w:spacing w:line="276" w:lineRule="auto"/>
              <w:rPr>
                <w:rFonts w:cs="Arial"/>
              </w:rPr>
            </w:pPr>
            <w:r>
              <w:rPr>
                <w:rFonts w:cs="Arial"/>
                <w:noProof/>
                <w:color w:val="0000CC"/>
                <w:sz w:val="15"/>
                <w:szCs w:val="15"/>
                <w:lang w:eastAsia="de-CH"/>
              </w:rPr>
              <w:drawing>
                <wp:anchor distT="0" distB="0" distL="114300" distR="114300" simplePos="0" relativeHeight="251847680" behindDoc="0" locked="0" layoutInCell="1" allowOverlap="1" wp14:anchorId="2DE0BF7C" wp14:editId="221EBABC">
                  <wp:simplePos x="0" y="0"/>
                  <wp:positionH relativeFrom="column">
                    <wp:posOffset>66040</wp:posOffset>
                  </wp:positionH>
                  <wp:positionV relativeFrom="paragraph">
                    <wp:posOffset>63500</wp:posOffset>
                  </wp:positionV>
                  <wp:extent cx="233045" cy="207010"/>
                  <wp:effectExtent l="0" t="0" r="0" b="2540"/>
                  <wp:wrapNone/>
                  <wp:docPr id="35"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2B84B60" w14:textId="77777777" w:rsidR="00F8113B" w:rsidRPr="005E2991" w:rsidRDefault="00F8113B" w:rsidP="00942034">
            <w:pPr>
              <w:spacing w:after="40" w:line="276" w:lineRule="auto"/>
              <w:rPr>
                <w:b/>
                <w:sz w:val="20"/>
                <w:szCs w:val="20"/>
              </w:rPr>
            </w:pPr>
            <w:r>
              <w:rPr>
                <w:b/>
                <w:sz w:val="20"/>
                <w:szCs w:val="20"/>
              </w:rPr>
              <w:t>Reflexion</w:t>
            </w:r>
          </w:p>
        </w:tc>
      </w:tr>
      <w:tr w:rsidR="00F8113B" w:rsidRPr="00527F97" w14:paraId="3874003A" w14:textId="77777777" w:rsidTr="00942034">
        <w:trPr>
          <w:trHeight w:val="219"/>
        </w:trPr>
        <w:tc>
          <w:tcPr>
            <w:tcW w:w="936" w:type="dxa"/>
            <w:vMerge/>
          </w:tcPr>
          <w:p w14:paraId="22D0D225" w14:textId="77777777" w:rsidR="00F8113B" w:rsidRPr="00527F97" w:rsidRDefault="00F8113B" w:rsidP="00942034">
            <w:pPr>
              <w:spacing w:line="276" w:lineRule="auto"/>
              <w:rPr>
                <w:rFonts w:cs="Arial"/>
              </w:rPr>
            </w:pPr>
          </w:p>
        </w:tc>
        <w:tc>
          <w:tcPr>
            <w:tcW w:w="8183" w:type="dxa"/>
            <w:shd w:val="clear" w:color="auto" w:fill="F2F2F2" w:themeFill="background1" w:themeFillShade="F2"/>
          </w:tcPr>
          <w:p w14:paraId="0F89E71D" w14:textId="6CB37A89" w:rsidR="00F8113B" w:rsidRPr="00C34DCC" w:rsidRDefault="00D72AA0" w:rsidP="00942034">
            <w:pPr>
              <w:spacing w:after="40" w:line="276" w:lineRule="auto"/>
              <w:rPr>
                <w:szCs w:val="20"/>
              </w:rPr>
            </w:pPr>
            <w:r>
              <w:t>Da alle Tests erfolgreich gelaufen sind, denke ich, dass meine Implementation ziemlich korrekt den funktionalen Anforderungen entspricht. Allerdings können nie zu viele Tests durchgeführt werden, weshalb ich mir vorstellen kann bei genügend überschüssiger Zeit weitere Tests zu implementieren</w:t>
            </w:r>
            <w:r w:rsidR="009C62D4">
              <w:t>. Für die nächsten 2 Tage steht nun aber die Dokumentation meiner geleisteten Arbeit im Vordergrund. Bisher konnte ich beim Dokumentieren noch nicht meine gewünschte Leistung bezüglich Effizienz abrufen. Ich hoffe das wird sich in den nächsten Tagen ändern.</w:t>
            </w:r>
          </w:p>
        </w:tc>
      </w:tr>
      <w:tr w:rsidR="00F8113B" w:rsidRPr="00527F97" w14:paraId="5A8EEF99" w14:textId="77777777" w:rsidTr="00942034">
        <w:trPr>
          <w:trHeight w:val="364"/>
        </w:trPr>
        <w:tc>
          <w:tcPr>
            <w:tcW w:w="936" w:type="dxa"/>
            <w:vMerge w:val="restart"/>
          </w:tcPr>
          <w:p w14:paraId="55398FDB" w14:textId="77777777" w:rsidR="00F8113B" w:rsidRPr="00527F97" w:rsidRDefault="00F8113B" w:rsidP="00942034">
            <w:pPr>
              <w:spacing w:line="276" w:lineRule="auto"/>
              <w:rPr>
                <w:rFonts w:cs="Arial"/>
              </w:rPr>
            </w:pPr>
            <w:r>
              <w:rPr>
                <w:noProof/>
                <w:sz w:val="20"/>
                <w:szCs w:val="20"/>
                <w:lang w:eastAsia="de-CH"/>
              </w:rPr>
              <w:drawing>
                <wp:anchor distT="0" distB="0" distL="114300" distR="114300" simplePos="0" relativeHeight="251849728" behindDoc="0" locked="0" layoutInCell="1" allowOverlap="1" wp14:anchorId="0FEE8B1A" wp14:editId="4D5B1EE4">
                  <wp:simplePos x="0" y="0"/>
                  <wp:positionH relativeFrom="column">
                    <wp:posOffset>38735</wp:posOffset>
                  </wp:positionH>
                  <wp:positionV relativeFrom="paragraph">
                    <wp:posOffset>65405</wp:posOffset>
                  </wp:positionV>
                  <wp:extent cx="292735" cy="292735"/>
                  <wp:effectExtent l="0" t="0" r="0" b="0"/>
                  <wp:wrapNone/>
                  <wp:docPr id="36"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C5095C9" w14:textId="77777777" w:rsidR="00F8113B" w:rsidRPr="005E2991" w:rsidRDefault="00F8113B" w:rsidP="00942034">
            <w:pPr>
              <w:spacing w:after="40" w:line="276" w:lineRule="auto"/>
              <w:rPr>
                <w:b/>
                <w:sz w:val="20"/>
                <w:szCs w:val="20"/>
              </w:rPr>
            </w:pPr>
            <w:r>
              <w:rPr>
                <w:b/>
                <w:sz w:val="20"/>
                <w:szCs w:val="20"/>
              </w:rPr>
              <w:t>Hilfestellung</w:t>
            </w:r>
          </w:p>
        </w:tc>
      </w:tr>
      <w:tr w:rsidR="00F8113B" w:rsidRPr="00527F97" w14:paraId="435FEA89" w14:textId="77777777" w:rsidTr="00942034">
        <w:trPr>
          <w:trHeight w:val="219"/>
        </w:trPr>
        <w:tc>
          <w:tcPr>
            <w:tcW w:w="936" w:type="dxa"/>
            <w:vMerge/>
          </w:tcPr>
          <w:p w14:paraId="388AA789" w14:textId="77777777" w:rsidR="00F8113B" w:rsidRPr="00527F97" w:rsidRDefault="00F8113B" w:rsidP="00942034">
            <w:pPr>
              <w:spacing w:line="276" w:lineRule="auto"/>
              <w:rPr>
                <w:rFonts w:cs="Arial"/>
              </w:rPr>
            </w:pPr>
          </w:p>
        </w:tc>
        <w:tc>
          <w:tcPr>
            <w:tcW w:w="8183" w:type="dxa"/>
            <w:shd w:val="clear" w:color="auto" w:fill="F2F2F2" w:themeFill="background1" w:themeFillShade="F2"/>
          </w:tcPr>
          <w:p w14:paraId="3A49FC46" w14:textId="0573F62E" w:rsidR="00F8113B" w:rsidRPr="00C34DCC" w:rsidRDefault="009C0BF3" w:rsidP="00F8113B">
            <w:pPr>
              <w:keepNext/>
              <w:spacing w:after="40"/>
              <w:rPr>
                <w:szCs w:val="20"/>
              </w:rPr>
            </w:pPr>
            <w:r>
              <w:rPr>
                <w:szCs w:val="20"/>
              </w:rPr>
              <w:t>Heute habe ich keine Hilfe benötigt.</w:t>
            </w:r>
          </w:p>
        </w:tc>
      </w:tr>
    </w:tbl>
    <w:p w14:paraId="4CB50357" w14:textId="5D45A291" w:rsidR="00F8113B" w:rsidRPr="00F8113B" w:rsidRDefault="00F8113B" w:rsidP="00F8113B">
      <w:pPr>
        <w:pStyle w:val="Beschriftung"/>
      </w:pPr>
    </w:p>
    <w:p w14:paraId="2330701A" w14:textId="1829BCA0" w:rsidR="00AD643A" w:rsidRDefault="00BB2452">
      <w:pPr>
        <w:jc w:val="left"/>
        <w:rPr>
          <w:b/>
        </w:rPr>
      </w:pPr>
      <w:r>
        <w:br w:type="page"/>
      </w:r>
      <w:r w:rsidR="00AD643A">
        <w:rPr>
          <w:b/>
        </w:rPr>
        <w:lastRenderedPageBreak/>
        <w:t>Tag 7</w:t>
      </w:r>
    </w:p>
    <w:tbl>
      <w:tblPr>
        <w:tblStyle w:val="Tabellenraster"/>
        <w:tblW w:w="0" w:type="auto"/>
        <w:tblLook w:val="01E0" w:firstRow="1" w:lastRow="1" w:firstColumn="1" w:lastColumn="1" w:noHBand="0" w:noVBand="0"/>
      </w:tblPr>
      <w:tblGrid>
        <w:gridCol w:w="929"/>
        <w:gridCol w:w="8133"/>
      </w:tblGrid>
      <w:tr w:rsidR="00AD643A" w:rsidRPr="00527F97" w14:paraId="6AF091DD" w14:textId="77777777" w:rsidTr="00AD643A">
        <w:trPr>
          <w:trHeight w:val="168"/>
        </w:trPr>
        <w:tc>
          <w:tcPr>
            <w:tcW w:w="936" w:type="dxa"/>
            <w:vMerge w:val="restart"/>
          </w:tcPr>
          <w:p w14:paraId="1435FDCD" w14:textId="77777777" w:rsidR="00AD643A" w:rsidRPr="00527F97" w:rsidRDefault="00AD643A" w:rsidP="00AD643A">
            <w:pPr>
              <w:spacing w:line="276" w:lineRule="auto"/>
              <w:rPr>
                <w:rFonts w:cs="Arial"/>
              </w:rPr>
            </w:pPr>
            <w:r>
              <w:rPr>
                <w:rFonts w:cs="Arial"/>
                <w:noProof/>
                <w:color w:val="3B5998"/>
                <w:sz w:val="13"/>
                <w:szCs w:val="13"/>
                <w:lang w:eastAsia="de-CH"/>
              </w:rPr>
              <w:drawing>
                <wp:anchor distT="0" distB="0" distL="114300" distR="114300" simplePos="0" relativeHeight="251853824" behindDoc="0" locked="0" layoutInCell="1" allowOverlap="1" wp14:anchorId="1BD8A55D" wp14:editId="614CA498">
                  <wp:simplePos x="0" y="0"/>
                  <wp:positionH relativeFrom="column">
                    <wp:posOffset>57845</wp:posOffset>
                  </wp:positionH>
                  <wp:positionV relativeFrom="paragraph">
                    <wp:posOffset>45672</wp:posOffset>
                  </wp:positionV>
                  <wp:extent cx="237561" cy="250166"/>
                  <wp:effectExtent l="0" t="0" r="0" b="0"/>
                  <wp:wrapNone/>
                  <wp:docPr id="57"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65661BD" w14:textId="77777777" w:rsidR="00AD643A" w:rsidRPr="005E2991" w:rsidRDefault="00AD643A" w:rsidP="00AD643A">
            <w:pPr>
              <w:spacing w:after="40" w:line="276" w:lineRule="auto"/>
              <w:rPr>
                <w:b/>
                <w:sz w:val="20"/>
                <w:szCs w:val="20"/>
              </w:rPr>
            </w:pPr>
            <w:r>
              <w:rPr>
                <w:b/>
                <w:sz w:val="20"/>
                <w:szCs w:val="20"/>
              </w:rPr>
              <w:t>Datum</w:t>
            </w:r>
          </w:p>
        </w:tc>
      </w:tr>
      <w:tr w:rsidR="00AD643A" w:rsidRPr="00527F97" w14:paraId="31F324CB" w14:textId="77777777" w:rsidTr="00AD643A">
        <w:trPr>
          <w:trHeight w:val="168"/>
        </w:trPr>
        <w:tc>
          <w:tcPr>
            <w:tcW w:w="936" w:type="dxa"/>
            <w:vMerge/>
            <w:shd w:val="clear" w:color="auto" w:fill="D9D9D9" w:themeFill="background1" w:themeFillShade="D9"/>
          </w:tcPr>
          <w:p w14:paraId="2A18C771" w14:textId="77777777" w:rsidR="00AD643A" w:rsidRPr="00527F97" w:rsidRDefault="00AD643A" w:rsidP="00AD643A">
            <w:pPr>
              <w:spacing w:line="276" w:lineRule="auto"/>
              <w:rPr>
                <w:rFonts w:cs="Arial"/>
                <w:color w:val="3B5998"/>
                <w:sz w:val="13"/>
                <w:szCs w:val="13"/>
              </w:rPr>
            </w:pPr>
          </w:p>
        </w:tc>
        <w:tc>
          <w:tcPr>
            <w:tcW w:w="8183" w:type="dxa"/>
            <w:shd w:val="clear" w:color="auto" w:fill="F2F2F2" w:themeFill="background1" w:themeFillShade="F2"/>
          </w:tcPr>
          <w:p w14:paraId="13A81325" w14:textId="6008FCAD" w:rsidR="00AD643A" w:rsidRPr="005E2991" w:rsidRDefault="0015426E" w:rsidP="0015426E">
            <w:pPr>
              <w:spacing w:after="40" w:line="276" w:lineRule="auto"/>
              <w:rPr>
                <w:sz w:val="20"/>
                <w:szCs w:val="20"/>
              </w:rPr>
            </w:pPr>
            <w:r>
              <w:rPr>
                <w:szCs w:val="20"/>
              </w:rPr>
              <w:t>Mittwoch, 16.03.</w:t>
            </w:r>
            <w:r w:rsidR="00AD643A">
              <w:rPr>
                <w:szCs w:val="20"/>
              </w:rPr>
              <w:t>2016</w:t>
            </w:r>
          </w:p>
        </w:tc>
      </w:tr>
      <w:tr w:rsidR="00AD643A" w:rsidRPr="00527F97" w14:paraId="58C4DE26" w14:textId="77777777" w:rsidTr="00AD643A">
        <w:trPr>
          <w:trHeight w:val="219"/>
        </w:trPr>
        <w:tc>
          <w:tcPr>
            <w:tcW w:w="936" w:type="dxa"/>
            <w:vMerge w:val="restart"/>
          </w:tcPr>
          <w:p w14:paraId="57D75BFB" w14:textId="77777777" w:rsidR="00AD643A" w:rsidRPr="00527F97" w:rsidRDefault="00AD643A" w:rsidP="00AD643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1776" behindDoc="1" locked="0" layoutInCell="1" allowOverlap="1" wp14:anchorId="545343D1" wp14:editId="195D98A6">
                  <wp:simplePos x="0" y="0"/>
                  <wp:positionH relativeFrom="column">
                    <wp:posOffset>57150</wp:posOffset>
                  </wp:positionH>
                  <wp:positionV relativeFrom="paragraph">
                    <wp:posOffset>59055</wp:posOffset>
                  </wp:positionV>
                  <wp:extent cx="233045" cy="233045"/>
                  <wp:effectExtent l="0" t="0" r="0" b="0"/>
                  <wp:wrapNone/>
                  <wp:docPr id="58"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BF09D06" w14:textId="77777777" w:rsidR="00AD643A" w:rsidRPr="005E2991" w:rsidRDefault="00AD643A" w:rsidP="00AD643A">
            <w:pPr>
              <w:spacing w:after="40" w:line="276" w:lineRule="auto"/>
              <w:rPr>
                <w:b/>
                <w:sz w:val="20"/>
                <w:szCs w:val="20"/>
              </w:rPr>
            </w:pPr>
            <w:r>
              <w:rPr>
                <w:b/>
                <w:sz w:val="20"/>
                <w:szCs w:val="20"/>
              </w:rPr>
              <w:t>Tätigkeiten</w:t>
            </w:r>
          </w:p>
        </w:tc>
      </w:tr>
      <w:tr w:rsidR="00AD643A" w:rsidRPr="00527F97" w14:paraId="4A86D3C5" w14:textId="77777777" w:rsidTr="00AD643A">
        <w:trPr>
          <w:trHeight w:val="219"/>
        </w:trPr>
        <w:tc>
          <w:tcPr>
            <w:tcW w:w="936" w:type="dxa"/>
            <w:vMerge/>
          </w:tcPr>
          <w:p w14:paraId="138B3219"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5E0D97D6" w14:textId="071EBD57" w:rsidR="00AD643A" w:rsidRPr="00FC4613" w:rsidRDefault="0015426E" w:rsidP="0015426E">
            <w:pPr>
              <w:spacing w:after="40" w:line="276" w:lineRule="auto"/>
            </w:pPr>
            <w:r>
              <w:t>Der heutige Tag wurde ausschliesslich zur Erweiterung der Dokumentation genutzt. Die Implementierung der XSD Kontrakte, sowie die Businesslogik habe ich im Projektteil beschrieben. Zudem wurden kleinere Änderungen in der Implementation wahrgenommen, als sie mir gleich ins Auge stachen.</w:t>
            </w:r>
          </w:p>
        </w:tc>
      </w:tr>
      <w:tr w:rsidR="00AD643A" w:rsidRPr="00527F97" w14:paraId="0339A834" w14:textId="77777777" w:rsidTr="00AD643A">
        <w:trPr>
          <w:trHeight w:val="219"/>
        </w:trPr>
        <w:tc>
          <w:tcPr>
            <w:tcW w:w="936" w:type="dxa"/>
            <w:vMerge w:val="restart"/>
          </w:tcPr>
          <w:p w14:paraId="3176FD0A" w14:textId="77777777" w:rsidR="00AD643A" w:rsidRPr="00527F97" w:rsidRDefault="00AD643A" w:rsidP="00AD643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2800" behindDoc="0" locked="0" layoutInCell="1" allowOverlap="1" wp14:anchorId="36B5C51D" wp14:editId="7657B4D6">
                  <wp:simplePos x="0" y="0"/>
                  <wp:positionH relativeFrom="column">
                    <wp:posOffset>57845</wp:posOffset>
                  </wp:positionH>
                  <wp:positionV relativeFrom="paragraph">
                    <wp:posOffset>44402</wp:posOffset>
                  </wp:positionV>
                  <wp:extent cx="232913" cy="232913"/>
                  <wp:effectExtent l="0" t="0" r="0" b="0"/>
                  <wp:wrapNone/>
                  <wp:docPr id="59"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CD6459F" w14:textId="77777777" w:rsidR="00AD643A" w:rsidRPr="005E2991" w:rsidRDefault="00AD643A" w:rsidP="00AD643A">
            <w:pPr>
              <w:spacing w:after="40" w:line="276" w:lineRule="auto"/>
              <w:rPr>
                <w:b/>
                <w:sz w:val="20"/>
                <w:szCs w:val="20"/>
              </w:rPr>
            </w:pPr>
            <w:r>
              <w:rPr>
                <w:b/>
                <w:sz w:val="20"/>
                <w:szCs w:val="20"/>
              </w:rPr>
              <w:t>Probleme</w:t>
            </w:r>
          </w:p>
        </w:tc>
      </w:tr>
      <w:tr w:rsidR="00AD643A" w:rsidRPr="00527F97" w14:paraId="7A02AEFB" w14:textId="77777777" w:rsidTr="00AD643A">
        <w:trPr>
          <w:trHeight w:val="219"/>
        </w:trPr>
        <w:tc>
          <w:tcPr>
            <w:tcW w:w="936" w:type="dxa"/>
            <w:vMerge/>
          </w:tcPr>
          <w:p w14:paraId="55F67249"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6A8B387B" w14:textId="18397375" w:rsidR="00AD643A" w:rsidRPr="003D4E8D" w:rsidRDefault="00A545AD" w:rsidP="00AD643A">
            <w:pPr>
              <w:spacing w:after="40" w:line="276" w:lineRule="auto"/>
            </w:pPr>
            <w:r>
              <w:t>Ich musste heute mit mir selber ringen, wie ich den Implementationsteil meiner Dokumentation aufteilen soll. Natürlich wäre es am schönsten gewesen diesen Teil nach dem Ablauf der Applikation zu strukturieren, allerdings wäre die Struktur Bottom-Up besser für das Verständnis, weil jeweils auf die untere Schicht referenziert wird.</w:t>
            </w:r>
          </w:p>
        </w:tc>
      </w:tr>
      <w:tr w:rsidR="00AD643A" w:rsidRPr="00527F97" w14:paraId="58A06539" w14:textId="77777777" w:rsidTr="00AD643A">
        <w:trPr>
          <w:trHeight w:val="219"/>
        </w:trPr>
        <w:tc>
          <w:tcPr>
            <w:tcW w:w="936" w:type="dxa"/>
            <w:vMerge w:val="restart"/>
          </w:tcPr>
          <w:p w14:paraId="53FFCD64" w14:textId="77777777" w:rsidR="00AD643A" w:rsidRPr="00527F97" w:rsidRDefault="00AD643A" w:rsidP="00AD643A">
            <w:pPr>
              <w:spacing w:line="276" w:lineRule="auto"/>
              <w:rPr>
                <w:rFonts w:cs="Arial"/>
                <w:sz w:val="15"/>
                <w:szCs w:val="15"/>
              </w:rPr>
            </w:pPr>
            <w:r>
              <w:rPr>
                <w:rFonts w:cs="Arial"/>
                <w:noProof/>
                <w:sz w:val="15"/>
                <w:szCs w:val="15"/>
                <w:lang w:eastAsia="de-CH"/>
              </w:rPr>
              <w:drawing>
                <wp:anchor distT="0" distB="0" distL="114300" distR="114300" simplePos="0" relativeHeight="251855872" behindDoc="0" locked="0" layoutInCell="1" allowOverlap="1" wp14:anchorId="1DC164A3" wp14:editId="1F3E9476">
                  <wp:simplePos x="0" y="0"/>
                  <wp:positionH relativeFrom="column">
                    <wp:posOffset>-6267</wp:posOffset>
                  </wp:positionH>
                  <wp:positionV relativeFrom="paragraph">
                    <wp:posOffset>6516</wp:posOffset>
                  </wp:positionV>
                  <wp:extent cx="373711" cy="286247"/>
                  <wp:effectExtent l="0" t="0" r="7620" b="0"/>
                  <wp:wrapNone/>
                  <wp:docPr id="61"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777590F" w14:textId="77777777" w:rsidR="00AD643A" w:rsidRPr="005E2991" w:rsidRDefault="00AD643A" w:rsidP="00AD643A">
            <w:pPr>
              <w:spacing w:after="40" w:line="276" w:lineRule="auto"/>
              <w:rPr>
                <w:b/>
                <w:sz w:val="20"/>
                <w:szCs w:val="20"/>
              </w:rPr>
            </w:pPr>
            <w:r>
              <w:rPr>
                <w:b/>
                <w:sz w:val="20"/>
                <w:szCs w:val="20"/>
              </w:rPr>
              <w:t>Lösungsansätze</w:t>
            </w:r>
          </w:p>
        </w:tc>
      </w:tr>
      <w:tr w:rsidR="00AD643A" w:rsidRPr="00527F97" w14:paraId="37654A83" w14:textId="77777777" w:rsidTr="00AD643A">
        <w:trPr>
          <w:trHeight w:val="219"/>
        </w:trPr>
        <w:tc>
          <w:tcPr>
            <w:tcW w:w="936" w:type="dxa"/>
            <w:vMerge/>
          </w:tcPr>
          <w:p w14:paraId="1C580E35"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7925BA34" w14:textId="589E8287" w:rsidR="00AD643A" w:rsidRPr="00772ACD" w:rsidRDefault="00A545AD" w:rsidP="00A545AD">
            <w:pPr>
              <w:spacing w:after="40" w:line="276" w:lineRule="auto"/>
            </w:pPr>
            <w:r>
              <w:t>Schlussendlich habe ich die Dokumentation nach Implementationsschritten, also Bottom</w:t>
            </w:r>
            <w:r>
              <w:noBreakHyphen/>
              <w:t>Up strukturiert, um die Abhängigkeiten klarer darzustellen. Wenn eine Abhängigkeit erklärt, wurde die betroffene Komponente bereits vorher im Text erklärt.</w:t>
            </w:r>
          </w:p>
        </w:tc>
      </w:tr>
      <w:tr w:rsidR="00AD643A" w:rsidRPr="00527F97" w14:paraId="330384AD" w14:textId="77777777" w:rsidTr="00AD643A">
        <w:trPr>
          <w:trHeight w:val="219"/>
        </w:trPr>
        <w:tc>
          <w:tcPr>
            <w:tcW w:w="936" w:type="dxa"/>
            <w:vMerge w:val="restart"/>
          </w:tcPr>
          <w:p w14:paraId="43E8538A" w14:textId="77777777" w:rsidR="00AD643A" w:rsidRPr="00534511" w:rsidRDefault="00AD643A" w:rsidP="00AD643A">
            <w:pPr>
              <w:spacing w:line="276" w:lineRule="auto"/>
              <w:rPr>
                <w:rFonts w:cs="Arial"/>
              </w:rPr>
            </w:pPr>
            <w:r>
              <w:rPr>
                <w:rFonts w:cs="Arial"/>
                <w:noProof/>
                <w:color w:val="0000CC"/>
                <w:sz w:val="15"/>
                <w:szCs w:val="15"/>
                <w:lang w:eastAsia="de-CH"/>
              </w:rPr>
              <w:drawing>
                <wp:anchor distT="0" distB="0" distL="114300" distR="114300" simplePos="0" relativeHeight="251854848" behindDoc="0" locked="0" layoutInCell="1" allowOverlap="1" wp14:anchorId="3ED24524" wp14:editId="23B33A7D">
                  <wp:simplePos x="0" y="0"/>
                  <wp:positionH relativeFrom="column">
                    <wp:posOffset>66040</wp:posOffset>
                  </wp:positionH>
                  <wp:positionV relativeFrom="paragraph">
                    <wp:posOffset>63500</wp:posOffset>
                  </wp:positionV>
                  <wp:extent cx="233045" cy="207010"/>
                  <wp:effectExtent l="0" t="0" r="0" b="2540"/>
                  <wp:wrapNone/>
                  <wp:docPr id="62"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2D9A7B4" w14:textId="77777777" w:rsidR="00AD643A" w:rsidRPr="005E2991" w:rsidRDefault="00AD643A" w:rsidP="00AD643A">
            <w:pPr>
              <w:spacing w:after="40" w:line="276" w:lineRule="auto"/>
              <w:rPr>
                <w:b/>
                <w:sz w:val="20"/>
                <w:szCs w:val="20"/>
              </w:rPr>
            </w:pPr>
            <w:r>
              <w:rPr>
                <w:b/>
                <w:sz w:val="20"/>
                <w:szCs w:val="20"/>
              </w:rPr>
              <w:t>Reflexion</w:t>
            </w:r>
          </w:p>
        </w:tc>
      </w:tr>
      <w:tr w:rsidR="00AD643A" w:rsidRPr="00527F97" w14:paraId="7A20BC30" w14:textId="77777777" w:rsidTr="00AD643A">
        <w:trPr>
          <w:trHeight w:val="219"/>
        </w:trPr>
        <w:tc>
          <w:tcPr>
            <w:tcW w:w="936" w:type="dxa"/>
            <w:vMerge/>
          </w:tcPr>
          <w:p w14:paraId="2905A3FC" w14:textId="77777777" w:rsidR="00AD643A" w:rsidRPr="00527F97" w:rsidRDefault="00AD643A" w:rsidP="00AD643A">
            <w:pPr>
              <w:spacing w:line="276" w:lineRule="auto"/>
              <w:rPr>
                <w:rFonts w:cs="Arial"/>
              </w:rPr>
            </w:pPr>
          </w:p>
        </w:tc>
        <w:tc>
          <w:tcPr>
            <w:tcW w:w="8183" w:type="dxa"/>
            <w:shd w:val="clear" w:color="auto" w:fill="F2F2F2" w:themeFill="background1" w:themeFillShade="F2"/>
          </w:tcPr>
          <w:p w14:paraId="5870CACB" w14:textId="71A3143C" w:rsidR="0015426E" w:rsidRPr="0015426E" w:rsidRDefault="0015426E" w:rsidP="00AD643A">
            <w:pPr>
              <w:spacing w:after="40" w:line="276" w:lineRule="auto"/>
            </w:pPr>
            <w:r>
              <w:t xml:space="preserve">Dass ich beim Dokumentieren teilweise holprig </w:t>
            </w:r>
            <w:r w:rsidR="00451ECB">
              <w:t>vorankomme</w:t>
            </w:r>
            <w:r>
              <w:t>, habe ich während dieser IPA bereits gelernt. Heute allerdings kann ich grosse Fortschritte vorweisen, da ich mich selber jeweils immer wieder motiviert habe speditiv vorwärts zu arbeiten.</w:t>
            </w:r>
          </w:p>
        </w:tc>
      </w:tr>
      <w:tr w:rsidR="00AD643A" w:rsidRPr="00527F97" w14:paraId="6F5CB929" w14:textId="77777777" w:rsidTr="00AD643A">
        <w:trPr>
          <w:trHeight w:val="364"/>
        </w:trPr>
        <w:tc>
          <w:tcPr>
            <w:tcW w:w="936" w:type="dxa"/>
            <w:vMerge w:val="restart"/>
          </w:tcPr>
          <w:p w14:paraId="54E07399" w14:textId="77777777" w:rsidR="00AD643A" w:rsidRPr="00527F97" w:rsidRDefault="00AD643A" w:rsidP="00AD643A">
            <w:pPr>
              <w:spacing w:line="276" w:lineRule="auto"/>
              <w:rPr>
                <w:rFonts w:cs="Arial"/>
              </w:rPr>
            </w:pPr>
            <w:r>
              <w:rPr>
                <w:noProof/>
                <w:sz w:val="20"/>
                <w:szCs w:val="20"/>
                <w:lang w:eastAsia="de-CH"/>
              </w:rPr>
              <w:drawing>
                <wp:anchor distT="0" distB="0" distL="114300" distR="114300" simplePos="0" relativeHeight="251856896" behindDoc="0" locked="0" layoutInCell="1" allowOverlap="1" wp14:anchorId="2DD7A108" wp14:editId="44497EA8">
                  <wp:simplePos x="0" y="0"/>
                  <wp:positionH relativeFrom="column">
                    <wp:posOffset>38735</wp:posOffset>
                  </wp:positionH>
                  <wp:positionV relativeFrom="paragraph">
                    <wp:posOffset>65405</wp:posOffset>
                  </wp:positionV>
                  <wp:extent cx="292735" cy="292735"/>
                  <wp:effectExtent l="0" t="0" r="0" b="0"/>
                  <wp:wrapNone/>
                  <wp:docPr id="63"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1BF9FA8" w14:textId="77777777" w:rsidR="00AD643A" w:rsidRPr="005E2991" w:rsidRDefault="00AD643A" w:rsidP="00AD643A">
            <w:pPr>
              <w:spacing w:after="40" w:line="276" w:lineRule="auto"/>
              <w:rPr>
                <w:b/>
                <w:sz w:val="20"/>
                <w:szCs w:val="20"/>
              </w:rPr>
            </w:pPr>
            <w:r>
              <w:rPr>
                <w:b/>
                <w:sz w:val="20"/>
                <w:szCs w:val="20"/>
              </w:rPr>
              <w:t>Hilfestellung</w:t>
            </w:r>
          </w:p>
        </w:tc>
      </w:tr>
      <w:tr w:rsidR="00AD643A" w:rsidRPr="00527F97" w14:paraId="7809679B" w14:textId="77777777" w:rsidTr="00AD643A">
        <w:trPr>
          <w:trHeight w:val="219"/>
        </w:trPr>
        <w:tc>
          <w:tcPr>
            <w:tcW w:w="936" w:type="dxa"/>
            <w:vMerge/>
          </w:tcPr>
          <w:p w14:paraId="53383E86" w14:textId="77777777" w:rsidR="00AD643A" w:rsidRPr="00527F97" w:rsidRDefault="00AD643A" w:rsidP="00AD643A">
            <w:pPr>
              <w:spacing w:line="276" w:lineRule="auto"/>
              <w:rPr>
                <w:rFonts w:cs="Arial"/>
              </w:rPr>
            </w:pPr>
          </w:p>
        </w:tc>
        <w:tc>
          <w:tcPr>
            <w:tcW w:w="8183" w:type="dxa"/>
            <w:shd w:val="clear" w:color="auto" w:fill="F2F2F2" w:themeFill="background1" w:themeFillShade="F2"/>
          </w:tcPr>
          <w:p w14:paraId="2FC3726C" w14:textId="77777777" w:rsidR="00AD643A" w:rsidRPr="00C34DCC" w:rsidRDefault="00AD643A" w:rsidP="0076257F">
            <w:pPr>
              <w:keepNext/>
              <w:spacing w:after="40"/>
              <w:rPr>
                <w:szCs w:val="20"/>
              </w:rPr>
            </w:pPr>
            <w:r>
              <w:rPr>
                <w:szCs w:val="20"/>
              </w:rPr>
              <w:t>Heute habe ich keine Hilfe benötigt.</w:t>
            </w:r>
          </w:p>
        </w:tc>
      </w:tr>
    </w:tbl>
    <w:p w14:paraId="525FC5E3" w14:textId="7F30F135" w:rsidR="00D46D8B" w:rsidRDefault="00AD643A">
      <w:pPr>
        <w:jc w:val="left"/>
      </w:pPr>
      <w:r>
        <w:br w:type="page"/>
      </w:r>
    </w:p>
    <w:p w14:paraId="07534603" w14:textId="20B18C1A" w:rsidR="00D46D8B" w:rsidRPr="00D46D8B" w:rsidRDefault="00D46D8B">
      <w:pPr>
        <w:jc w:val="left"/>
      </w:pPr>
      <w:r>
        <w:rPr>
          <w:b/>
        </w:rPr>
        <w:lastRenderedPageBreak/>
        <w:t>Tag 8</w:t>
      </w:r>
    </w:p>
    <w:tbl>
      <w:tblPr>
        <w:tblStyle w:val="Tabellenraster"/>
        <w:tblW w:w="0" w:type="auto"/>
        <w:tblLook w:val="01E0" w:firstRow="1" w:lastRow="1" w:firstColumn="1" w:lastColumn="1" w:noHBand="0" w:noVBand="0"/>
      </w:tblPr>
      <w:tblGrid>
        <w:gridCol w:w="930"/>
        <w:gridCol w:w="8132"/>
      </w:tblGrid>
      <w:tr w:rsidR="00D46D8B" w:rsidRPr="00527F97" w14:paraId="724109D3" w14:textId="77777777" w:rsidTr="004B5D14">
        <w:trPr>
          <w:trHeight w:val="168"/>
        </w:trPr>
        <w:tc>
          <w:tcPr>
            <w:tcW w:w="936" w:type="dxa"/>
            <w:vMerge w:val="restart"/>
          </w:tcPr>
          <w:p w14:paraId="42CE508C" w14:textId="77777777" w:rsidR="00D46D8B" w:rsidRPr="00527F97" w:rsidRDefault="00D46D8B" w:rsidP="004B5D14">
            <w:pPr>
              <w:spacing w:line="276" w:lineRule="auto"/>
              <w:rPr>
                <w:rFonts w:cs="Arial"/>
              </w:rPr>
            </w:pPr>
            <w:r>
              <w:rPr>
                <w:rFonts w:cs="Arial"/>
                <w:noProof/>
                <w:color w:val="3B5998"/>
                <w:sz w:val="13"/>
                <w:szCs w:val="13"/>
                <w:lang w:eastAsia="de-CH"/>
              </w:rPr>
              <w:drawing>
                <wp:anchor distT="0" distB="0" distL="114300" distR="114300" simplePos="0" relativeHeight="251860992" behindDoc="0" locked="0" layoutInCell="1" allowOverlap="1" wp14:anchorId="072A9544" wp14:editId="07ACF333">
                  <wp:simplePos x="0" y="0"/>
                  <wp:positionH relativeFrom="column">
                    <wp:posOffset>57845</wp:posOffset>
                  </wp:positionH>
                  <wp:positionV relativeFrom="paragraph">
                    <wp:posOffset>45672</wp:posOffset>
                  </wp:positionV>
                  <wp:extent cx="237561" cy="250166"/>
                  <wp:effectExtent l="0" t="0" r="0" b="0"/>
                  <wp:wrapNone/>
                  <wp:docPr id="79"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FF4ED50" w14:textId="77777777" w:rsidR="00D46D8B" w:rsidRPr="005E2991" w:rsidRDefault="00D46D8B" w:rsidP="004B5D14">
            <w:pPr>
              <w:spacing w:after="40" w:line="276" w:lineRule="auto"/>
              <w:rPr>
                <w:b/>
                <w:sz w:val="20"/>
                <w:szCs w:val="20"/>
              </w:rPr>
            </w:pPr>
            <w:r>
              <w:rPr>
                <w:b/>
                <w:sz w:val="20"/>
                <w:szCs w:val="20"/>
              </w:rPr>
              <w:t>Datum</w:t>
            </w:r>
          </w:p>
        </w:tc>
      </w:tr>
      <w:tr w:rsidR="00D46D8B" w:rsidRPr="00527F97" w14:paraId="3FB11308" w14:textId="77777777" w:rsidTr="004B5D14">
        <w:trPr>
          <w:trHeight w:val="168"/>
        </w:trPr>
        <w:tc>
          <w:tcPr>
            <w:tcW w:w="936" w:type="dxa"/>
            <w:vMerge/>
            <w:shd w:val="clear" w:color="auto" w:fill="D9D9D9" w:themeFill="background1" w:themeFillShade="D9"/>
          </w:tcPr>
          <w:p w14:paraId="4422D5EB" w14:textId="77777777" w:rsidR="00D46D8B" w:rsidRPr="00527F97" w:rsidRDefault="00D46D8B" w:rsidP="004B5D14">
            <w:pPr>
              <w:spacing w:line="276" w:lineRule="auto"/>
              <w:rPr>
                <w:rFonts w:cs="Arial"/>
                <w:color w:val="3B5998"/>
                <w:sz w:val="13"/>
                <w:szCs w:val="13"/>
              </w:rPr>
            </w:pPr>
          </w:p>
        </w:tc>
        <w:tc>
          <w:tcPr>
            <w:tcW w:w="8183" w:type="dxa"/>
            <w:shd w:val="clear" w:color="auto" w:fill="F2F2F2" w:themeFill="background1" w:themeFillShade="F2"/>
          </w:tcPr>
          <w:p w14:paraId="0775725D" w14:textId="2805D725" w:rsidR="00D46D8B" w:rsidRPr="005E2991" w:rsidRDefault="00D46D8B" w:rsidP="00D46D8B">
            <w:pPr>
              <w:spacing w:after="40" w:line="276" w:lineRule="auto"/>
              <w:rPr>
                <w:sz w:val="20"/>
                <w:szCs w:val="20"/>
              </w:rPr>
            </w:pPr>
            <w:r>
              <w:rPr>
                <w:szCs w:val="20"/>
              </w:rPr>
              <w:t>Donnerstag, 17.03.2016</w:t>
            </w:r>
          </w:p>
        </w:tc>
      </w:tr>
      <w:tr w:rsidR="00D46D8B" w:rsidRPr="00527F97" w14:paraId="772BF585" w14:textId="77777777" w:rsidTr="004B5D14">
        <w:trPr>
          <w:trHeight w:val="219"/>
        </w:trPr>
        <w:tc>
          <w:tcPr>
            <w:tcW w:w="936" w:type="dxa"/>
            <w:vMerge w:val="restart"/>
          </w:tcPr>
          <w:p w14:paraId="0733EB0F" w14:textId="77777777" w:rsidR="00D46D8B" w:rsidRPr="00527F97" w:rsidRDefault="00D46D8B" w:rsidP="004B5D1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8944" behindDoc="1" locked="0" layoutInCell="1" allowOverlap="1" wp14:anchorId="10FAA66D" wp14:editId="7ACF4E3B">
                  <wp:simplePos x="0" y="0"/>
                  <wp:positionH relativeFrom="column">
                    <wp:posOffset>57150</wp:posOffset>
                  </wp:positionH>
                  <wp:positionV relativeFrom="paragraph">
                    <wp:posOffset>59055</wp:posOffset>
                  </wp:positionV>
                  <wp:extent cx="233045" cy="233045"/>
                  <wp:effectExtent l="0" t="0" r="0" b="0"/>
                  <wp:wrapNone/>
                  <wp:docPr id="80"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DCD470F" w14:textId="77777777" w:rsidR="00D46D8B" w:rsidRPr="005E2991" w:rsidRDefault="00D46D8B" w:rsidP="004B5D14">
            <w:pPr>
              <w:spacing w:after="40" w:line="276" w:lineRule="auto"/>
              <w:rPr>
                <w:b/>
                <w:sz w:val="20"/>
                <w:szCs w:val="20"/>
              </w:rPr>
            </w:pPr>
            <w:r>
              <w:rPr>
                <w:b/>
                <w:sz w:val="20"/>
                <w:szCs w:val="20"/>
              </w:rPr>
              <w:t>Tätigkeiten</w:t>
            </w:r>
          </w:p>
        </w:tc>
      </w:tr>
      <w:tr w:rsidR="00D46D8B" w:rsidRPr="00527F97" w14:paraId="7A39D984" w14:textId="77777777" w:rsidTr="004B5D14">
        <w:trPr>
          <w:trHeight w:val="219"/>
        </w:trPr>
        <w:tc>
          <w:tcPr>
            <w:tcW w:w="936" w:type="dxa"/>
            <w:vMerge/>
          </w:tcPr>
          <w:p w14:paraId="6C76DEE2"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7516FC6" w14:textId="36A7897A" w:rsidR="00D46D8B" w:rsidRPr="00FC4613" w:rsidRDefault="00D46D8B" w:rsidP="00D46D8B">
            <w:pPr>
              <w:spacing w:after="40" w:line="276" w:lineRule="auto"/>
            </w:pPr>
            <w:r>
              <w:t>Heute habe ich die komplette Dokumentation zu meiner Implementation fertiggestellt. Zudem habe ich die Kurzfassung geschrieben. Daneben habe ich meine Applikation erfolgreich getestet.</w:t>
            </w:r>
          </w:p>
        </w:tc>
      </w:tr>
      <w:tr w:rsidR="00D46D8B" w:rsidRPr="00527F97" w14:paraId="72028179" w14:textId="77777777" w:rsidTr="004B5D14">
        <w:trPr>
          <w:trHeight w:val="219"/>
        </w:trPr>
        <w:tc>
          <w:tcPr>
            <w:tcW w:w="936" w:type="dxa"/>
            <w:vMerge w:val="restart"/>
          </w:tcPr>
          <w:p w14:paraId="185A8DF3" w14:textId="77777777" w:rsidR="00D46D8B" w:rsidRPr="00527F97" w:rsidRDefault="00D46D8B" w:rsidP="004B5D1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9968" behindDoc="0" locked="0" layoutInCell="1" allowOverlap="1" wp14:anchorId="7DF914D5" wp14:editId="57A122B1">
                  <wp:simplePos x="0" y="0"/>
                  <wp:positionH relativeFrom="column">
                    <wp:posOffset>57845</wp:posOffset>
                  </wp:positionH>
                  <wp:positionV relativeFrom="paragraph">
                    <wp:posOffset>44402</wp:posOffset>
                  </wp:positionV>
                  <wp:extent cx="232913" cy="232913"/>
                  <wp:effectExtent l="0" t="0" r="0" b="0"/>
                  <wp:wrapNone/>
                  <wp:docPr id="81"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5045374" w14:textId="77777777" w:rsidR="00D46D8B" w:rsidRPr="005E2991" w:rsidRDefault="00D46D8B" w:rsidP="004B5D14">
            <w:pPr>
              <w:spacing w:after="40" w:line="276" w:lineRule="auto"/>
              <w:rPr>
                <w:b/>
                <w:sz w:val="20"/>
                <w:szCs w:val="20"/>
              </w:rPr>
            </w:pPr>
            <w:r>
              <w:rPr>
                <w:b/>
                <w:sz w:val="20"/>
                <w:szCs w:val="20"/>
              </w:rPr>
              <w:t>Probleme</w:t>
            </w:r>
          </w:p>
        </w:tc>
      </w:tr>
      <w:tr w:rsidR="00D46D8B" w:rsidRPr="00527F97" w14:paraId="04C4A4E7" w14:textId="77777777" w:rsidTr="004B5D14">
        <w:trPr>
          <w:trHeight w:val="219"/>
        </w:trPr>
        <w:tc>
          <w:tcPr>
            <w:tcW w:w="936" w:type="dxa"/>
            <w:vMerge/>
          </w:tcPr>
          <w:p w14:paraId="652DF438"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EFEEC86" w14:textId="6838CDE1" w:rsidR="00D46D8B" w:rsidRPr="003D4E8D" w:rsidRDefault="00C03E82" w:rsidP="004B5D14">
            <w:pPr>
              <w:spacing w:after="40" w:line="276" w:lineRule="auto"/>
            </w:pPr>
            <w:r>
              <w:t xml:space="preserve">Beim Testen mit JUnit tauchten grössere Probleme mit den Import Statements des Frameworks auf. </w:t>
            </w:r>
          </w:p>
        </w:tc>
      </w:tr>
      <w:tr w:rsidR="00D46D8B" w:rsidRPr="00527F97" w14:paraId="637FF8FD" w14:textId="77777777" w:rsidTr="004B5D14">
        <w:trPr>
          <w:trHeight w:val="219"/>
        </w:trPr>
        <w:tc>
          <w:tcPr>
            <w:tcW w:w="936" w:type="dxa"/>
            <w:vMerge w:val="restart"/>
          </w:tcPr>
          <w:p w14:paraId="06F6EBB1" w14:textId="77777777" w:rsidR="00D46D8B" w:rsidRPr="00527F97" w:rsidRDefault="00D46D8B" w:rsidP="004B5D14">
            <w:pPr>
              <w:spacing w:line="276" w:lineRule="auto"/>
              <w:rPr>
                <w:rFonts w:cs="Arial"/>
                <w:sz w:val="15"/>
                <w:szCs w:val="15"/>
              </w:rPr>
            </w:pPr>
            <w:r>
              <w:rPr>
                <w:rFonts w:cs="Arial"/>
                <w:noProof/>
                <w:sz w:val="15"/>
                <w:szCs w:val="15"/>
                <w:lang w:eastAsia="de-CH"/>
              </w:rPr>
              <w:drawing>
                <wp:anchor distT="0" distB="0" distL="114300" distR="114300" simplePos="0" relativeHeight="251863040" behindDoc="0" locked="0" layoutInCell="1" allowOverlap="1" wp14:anchorId="5BBCCF1E" wp14:editId="7562A489">
                  <wp:simplePos x="0" y="0"/>
                  <wp:positionH relativeFrom="column">
                    <wp:posOffset>-6267</wp:posOffset>
                  </wp:positionH>
                  <wp:positionV relativeFrom="paragraph">
                    <wp:posOffset>6516</wp:posOffset>
                  </wp:positionV>
                  <wp:extent cx="373711" cy="286247"/>
                  <wp:effectExtent l="0" t="0" r="7620" b="0"/>
                  <wp:wrapNone/>
                  <wp:docPr id="82"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9BC9A80" w14:textId="77777777" w:rsidR="00D46D8B" w:rsidRPr="005E2991" w:rsidRDefault="00D46D8B" w:rsidP="004B5D14">
            <w:pPr>
              <w:spacing w:after="40" w:line="276" w:lineRule="auto"/>
              <w:rPr>
                <w:b/>
                <w:sz w:val="20"/>
                <w:szCs w:val="20"/>
              </w:rPr>
            </w:pPr>
            <w:r>
              <w:rPr>
                <w:b/>
                <w:sz w:val="20"/>
                <w:szCs w:val="20"/>
              </w:rPr>
              <w:t>Lösungsansätze</w:t>
            </w:r>
          </w:p>
        </w:tc>
      </w:tr>
      <w:tr w:rsidR="00D46D8B" w:rsidRPr="00527F97" w14:paraId="719873A6" w14:textId="77777777" w:rsidTr="004B5D14">
        <w:trPr>
          <w:trHeight w:val="219"/>
        </w:trPr>
        <w:tc>
          <w:tcPr>
            <w:tcW w:w="936" w:type="dxa"/>
            <w:vMerge/>
          </w:tcPr>
          <w:p w14:paraId="3F7FEF9B"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A17E427" w14:textId="214B1EF7" w:rsidR="00D46D8B" w:rsidRPr="00124B58" w:rsidRDefault="00C03E82" w:rsidP="004B5D14">
            <w:pPr>
              <w:spacing w:after="40" w:line="276" w:lineRule="auto"/>
            </w:pPr>
            <w:r>
              <w:t xml:space="preserve">Ich musste probieren welche Import Statements ich alles brauche und welche Methoden ich verwenden soll. </w:t>
            </w:r>
            <w:r w:rsidR="00124B58">
              <w:t xml:space="preserve">Schlussendlich konnte ich alles zum Laufen bringen, indem ich die Methode </w:t>
            </w:r>
            <w:r w:rsidR="00124B58">
              <w:rPr>
                <w:i/>
              </w:rPr>
              <w:t xml:space="preserve">assertNotSame </w:t>
            </w:r>
            <w:r w:rsidR="00124B58">
              <w:t xml:space="preserve">anstelle von </w:t>
            </w:r>
            <w:r w:rsidR="00124B58">
              <w:rPr>
                <w:i/>
              </w:rPr>
              <w:t>assertNotEquals</w:t>
            </w:r>
            <w:r w:rsidR="00124B58">
              <w:t xml:space="preserve"> verwendet habe.</w:t>
            </w:r>
          </w:p>
        </w:tc>
      </w:tr>
      <w:tr w:rsidR="00D46D8B" w:rsidRPr="00527F97" w14:paraId="1A7987D6" w14:textId="77777777" w:rsidTr="004B5D14">
        <w:trPr>
          <w:trHeight w:val="219"/>
        </w:trPr>
        <w:tc>
          <w:tcPr>
            <w:tcW w:w="936" w:type="dxa"/>
            <w:vMerge w:val="restart"/>
          </w:tcPr>
          <w:p w14:paraId="00998C16" w14:textId="77777777" w:rsidR="00D46D8B" w:rsidRPr="00534511" w:rsidRDefault="00D46D8B" w:rsidP="004B5D14">
            <w:pPr>
              <w:spacing w:line="276" w:lineRule="auto"/>
              <w:rPr>
                <w:rFonts w:cs="Arial"/>
              </w:rPr>
            </w:pPr>
            <w:r>
              <w:rPr>
                <w:rFonts w:cs="Arial"/>
                <w:noProof/>
                <w:color w:val="0000CC"/>
                <w:sz w:val="15"/>
                <w:szCs w:val="15"/>
                <w:lang w:eastAsia="de-CH"/>
              </w:rPr>
              <w:drawing>
                <wp:anchor distT="0" distB="0" distL="114300" distR="114300" simplePos="0" relativeHeight="251862016" behindDoc="0" locked="0" layoutInCell="1" allowOverlap="1" wp14:anchorId="644F1886" wp14:editId="496CB727">
                  <wp:simplePos x="0" y="0"/>
                  <wp:positionH relativeFrom="column">
                    <wp:posOffset>66040</wp:posOffset>
                  </wp:positionH>
                  <wp:positionV relativeFrom="paragraph">
                    <wp:posOffset>63500</wp:posOffset>
                  </wp:positionV>
                  <wp:extent cx="233045" cy="207010"/>
                  <wp:effectExtent l="0" t="0" r="0" b="2540"/>
                  <wp:wrapNone/>
                  <wp:docPr id="83"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D9FE74F" w14:textId="77777777" w:rsidR="00D46D8B" w:rsidRPr="005E2991" w:rsidRDefault="00D46D8B" w:rsidP="004B5D14">
            <w:pPr>
              <w:spacing w:after="40" w:line="276" w:lineRule="auto"/>
              <w:rPr>
                <w:b/>
                <w:sz w:val="20"/>
                <w:szCs w:val="20"/>
              </w:rPr>
            </w:pPr>
            <w:r>
              <w:rPr>
                <w:b/>
                <w:sz w:val="20"/>
                <w:szCs w:val="20"/>
              </w:rPr>
              <w:t>Reflexion</w:t>
            </w:r>
          </w:p>
        </w:tc>
      </w:tr>
      <w:tr w:rsidR="00D46D8B" w:rsidRPr="00527F97" w14:paraId="42A12E39" w14:textId="77777777" w:rsidTr="004B5D14">
        <w:trPr>
          <w:trHeight w:val="219"/>
        </w:trPr>
        <w:tc>
          <w:tcPr>
            <w:tcW w:w="936" w:type="dxa"/>
            <w:vMerge/>
          </w:tcPr>
          <w:p w14:paraId="435CDC52" w14:textId="77777777" w:rsidR="00D46D8B" w:rsidRPr="00527F97" w:rsidRDefault="00D46D8B" w:rsidP="004B5D14">
            <w:pPr>
              <w:spacing w:line="276" w:lineRule="auto"/>
              <w:rPr>
                <w:rFonts w:cs="Arial"/>
              </w:rPr>
            </w:pPr>
          </w:p>
        </w:tc>
        <w:tc>
          <w:tcPr>
            <w:tcW w:w="8183" w:type="dxa"/>
            <w:shd w:val="clear" w:color="auto" w:fill="F2F2F2" w:themeFill="background1" w:themeFillShade="F2"/>
          </w:tcPr>
          <w:p w14:paraId="5C7D0121" w14:textId="55F76BF8" w:rsidR="00D46D8B" w:rsidRPr="0015426E" w:rsidRDefault="00330091" w:rsidP="004B5D14">
            <w:pPr>
              <w:spacing w:after="40" w:line="276" w:lineRule="auto"/>
            </w:pPr>
            <w:r>
              <w:t xml:space="preserve">Die Dokumentation meiner Implementation fertigzustellen war für mich ein riesen Erfolg und es ist mir eine Last von den Schultern gefallen. </w:t>
            </w:r>
            <w:r w:rsidR="002A444D">
              <w:t>Mit dem Testen habe ich zusätzlich einen</w:t>
            </w:r>
            <w:r w:rsidR="00A545AD">
              <w:t>,</w:t>
            </w:r>
            <w:r w:rsidR="002A444D">
              <w:t xml:space="preserve"> im Zeitplan festgelegten</w:t>
            </w:r>
            <w:r w:rsidR="00A545AD">
              <w:t>,</w:t>
            </w:r>
            <w:r w:rsidR="002A444D">
              <w:t xml:space="preserve"> Meilenstein erreicht. </w:t>
            </w:r>
            <w:r>
              <w:t>In den restlichen zwei Tagen muss ich nur noch das Schlusswort schreiben und die Dokumentation an einigen wenigen Stellen überarbeiten. Am Code muss nichts mehr verändert werden.</w:t>
            </w:r>
          </w:p>
        </w:tc>
      </w:tr>
      <w:tr w:rsidR="00D46D8B" w:rsidRPr="00527F97" w14:paraId="0F6B3658" w14:textId="77777777" w:rsidTr="004B5D14">
        <w:trPr>
          <w:trHeight w:val="364"/>
        </w:trPr>
        <w:tc>
          <w:tcPr>
            <w:tcW w:w="936" w:type="dxa"/>
            <w:vMerge w:val="restart"/>
          </w:tcPr>
          <w:p w14:paraId="3C771560" w14:textId="77777777" w:rsidR="00D46D8B" w:rsidRPr="00527F97" w:rsidRDefault="00D46D8B" w:rsidP="004B5D14">
            <w:pPr>
              <w:spacing w:line="276" w:lineRule="auto"/>
              <w:rPr>
                <w:rFonts w:cs="Arial"/>
              </w:rPr>
            </w:pPr>
            <w:r>
              <w:rPr>
                <w:noProof/>
                <w:sz w:val="20"/>
                <w:szCs w:val="20"/>
                <w:lang w:eastAsia="de-CH"/>
              </w:rPr>
              <w:drawing>
                <wp:anchor distT="0" distB="0" distL="114300" distR="114300" simplePos="0" relativeHeight="251864064" behindDoc="0" locked="0" layoutInCell="1" allowOverlap="1" wp14:anchorId="6ABB3147" wp14:editId="2A5E5007">
                  <wp:simplePos x="0" y="0"/>
                  <wp:positionH relativeFrom="column">
                    <wp:posOffset>38735</wp:posOffset>
                  </wp:positionH>
                  <wp:positionV relativeFrom="paragraph">
                    <wp:posOffset>65405</wp:posOffset>
                  </wp:positionV>
                  <wp:extent cx="292735" cy="292735"/>
                  <wp:effectExtent l="0" t="0" r="0" b="0"/>
                  <wp:wrapNone/>
                  <wp:docPr id="84"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F7BE774" w14:textId="77777777" w:rsidR="00D46D8B" w:rsidRPr="005E2991" w:rsidRDefault="00D46D8B" w:rsidP="004B5D14">
            <w:pPr>
              <w:spacing w:after="40" w:line="276" w:lineRule="auto"/>
              <w:rPr>
                <w:b/>
                <w:sz w:val="20"/>
                <w:szCs w:val="20"/>
              </w:rPr>
            </w:pPr>
            <w:r>
              <w:rPr>
                <w:b/>
                <w:sz w:val="20"/>
                <w:szCs w:val="20"/>
              </w:rPr>
              <w:t>Hilfestellung</w:t>
            </w:r>
          </w:p>
        </w:tc>
      </w:tr>
      <w:tr w:rsidR="00D46D8B" w:rsidRPr="00527F97" w14:paraId="62B65011" w14:textId="77777777" w:rsidTr="00F4199A">
        <w:trPr>
          <w:trHeight w:val="126"/>
        </w:trPr>
        <w:tc>
          <w:tcPr>
            <w:tcW w:w="936" w:type="dxa"/>
            <w:vMerge/>
          </w:tcPr>
          <w:p w14:paraId="1F108259" w14:textId="77777777" w:rsidR="00D46D8B" w:rsidRPr="00527F97" w:rsidRDefault="00D46D8B" w:rsidP="004B5D14">
            <w:pPr>
              <w:spacing w:line="276" w:lineRule="auto"/>
              <w:rPr>
                <w:rFonts w:cs="Arial"/>
              </w:rPr>
            </w:pPr>
          </w:p>
        </w:tc>
        <w:tc>
          <w:tcPr>
            <w:tcW w:w="8183" w:type="dxa"/>
            <w:shd w:val="clear" w:color="auto" w:fill="F2F2F2" w:themeFill="background1" w:themeFillShade="F2"/>
          </w:tcPr>
          <w:p w14:paraId="57654288" w14:textId="4E7EFD62" w:rsidR="00D46D8B" w:rsidRPr="00C34DCC" w:rsidRDefault="00330091" w:rsidP="00D46D8B">
            <w:pPr>
              <w:keepNext/>
              <w:spacing w:after="40"/>
              <w:rPr>
                <w:szCs w:val="20"/>
              </w:rPr>
            </w:pPr>
            <w:r>
              <w:rPr>
                <w:szCs w:val="20"/>
              </w:rPr>
              <w:t>JUnit Dokumentation (Siehe Quellenverzeichnis)</w:t>
            </w:r>
          </w:p>
        </w:tc>
      </w:tr>
    </w:tbl>
    <w:p w14:paraId="38BA473D" w14:textId="77777777" w:rsidR="0091125A" w:rsidRDefault="00D46D8B">
      <w:pPr>
        <w:jc w:val="left"/>
      </w:pPr>
      <w:r>
        <w:br w:type="page"/>
      </w:r>
    </w:p>
    <w:p w14:paraId="7C8713EB" w14:textId="65140D6A" w:rsidR="003F5D51" w:rsidRPr="003F5D51" w:rsidRDefault="003F5D51">
      <w:pPr>
        <w:jc w:val="left"/>
      </w:pPr>
      <w:r>
        <w:rPr>
          <w:b/>
        </w:rPr>
        <w:lastRenderedPageBreak/>
        <w:t>Tag 9</w:t>
      </w:r>
    </w:p>
    <w:tbl>
      <w:tblPr>
        <w:tblStyle w:val="Tabellenraster"/>
        <w:tblW w:w="0" w:type="auto"/>
        <w:tblLook w:val="01E0" w:firstRow="1" w:lastRow="1" w:firstColumn="1" w:lastColumn="1" w:noHBand="0" w:noVBand="0"/>
      </w:tblPr>
      <w:tblGrid>
        <w:gridCol w:w="936"/>
        <w:gridCol w:w="8126"/>
      </w:tblGrid>
      <w:tr w:rsidR="0091125A" w:rsidRPr="00527F97" w14:paraId="24C91BA1" w14:textId="77777777" w:rsidTr="00E51DBA">
        <w:trPr>
          <w:trHeight w:val="168"/>
        </w:trPr>
        <w:tc>
          <w:tcPr>
            <w:tcW w:w="829" w:type="dxa"/>
            <w:vMerge w:val="restart"/>
          </w:tcPr>
          <w:p w14:paraId="5D4BB07F" w14:textId="77777777" w:rsidR="0091125A" w:rsidRPr="00527F97" w:rsidRDefault="0091125A" w:rsidP="00E51DBA">
            <w:pPr>
              <w:spacing w:line="276" w:lineRule="auto"/>
              <w:rPr>
                <w:rFonts w:cs="Arial"/>
              </w:rPr>
            </w:pPr>
            <w:r>
              <w:rPr>
                <w:rFonts w:cs="Arial"/>
                <w:noProof/>
                <w:color w:val="3B5998"/>
                <w:sz w:val="13"/>
                <w:szCs w:val="13"/>
                <w:lang w:eastAsia="de-CH"/>
              </w:rPr>
              <w:drawing>
                <wp:anchor distT="0" distB="0" distL="114300" distR="114300" simplePos="0" relativeHeight="251868160" behindDoc="0" locked="0" layoutInCell="1" allowOverlap="1" wp14:anchorId="71DDC0AB" wp14:editId="633549D8">
                  <wp:simplePos x="0" y="0"/>
                  <wp:positionH relativeFrom="column">
                    <wp:posOffset>57845</wp:posOffset>
                  </wp:positionH>
                  <wp:positionV relativeFrom="paragraph">
                    <wp:posOffset>45672</wp:posOffset>
                  </wp:positionV>
                  <wp:extent cx="237561" cy="250166"/>
                  <wp:effectExtent l="0" t="0" r="0" b="0"/>
                  <wp:wrapNone/>
                  <wp:docPr id="31"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BBEE0F6" w14:textId="77777777" w:rsidR="0091125A" w:rsidRPr="005E2991" w:rsidRDefault="0091125A" w:rsidP="00E51DBA">
            <w:pPr>
              <w:spacing w:after="40" w:line="276" w:lineRule="auto"/>
              <w:rPr>
                <w:b/>
                <w:sz w:val="20"/>
                <w:szCs w:val="20"/>
              </w:rPr>
            </w:pPr>
            <w:r>
              <w:rPr>
                <w:b/>
                <w:sz w:val="20"/>
                <w:szCs w:val="20"/>
              </w:rPr>
              <w:t>Datum</w:t>
            </w:r>
          </w:p>
        </w:tc>
      </w:tr>
      <w:tr w:rsidR="0091125A" w:rsidRPr="00527F97" w14:paraId="0781939A" w14:textId="77777777" w:rsidTr="00E51DBA">
        <w:trPr>
          <w:trHeight w:val="168"/>
        </w:trPr>
        <w:tc>
          <w:tcPr>
            <w:tcW w:w="829" w:type="dxa"/>
            <w:vMerge/>
            <w:shd w:val="clear" w:color="auto" w:fill="D9D9D9" w:themeFill="background1" w:themeFillShade="D9"/>
          </w:tcPr>
          <w:p w14:paraId="5235B64B" w14:textId="77777777" w:rsidR="0091125A" w:rsidRPr="00527F97" w:rsidRDefault="0091125A" w:rsidP="00E51DBA">
            <w:pPr>
              <w:spacing w:line="276" w:lineRule="auto"/>
              <w:rPr>
                <w:rFonts w:cs="Arial"/>
                <w:color w:val="3B5998"/>
                <w:sz w:val="13"/>
                <w:szCs w:val="13"/>
              </w:rPr>
            </w:pPr>
          </w:p>
        </w:tc>
        <w:tc>
          <w:tcPr>
            <w:tcW w:w="8183" w:type="dxa"/>
            <w:shd w:val="clear" w:color="auto" w:fill="F2F2F2" w:themeFill="background1" w:themeFillShade="F2"/>
          </w:tcPr>
          <w:p w14:paraId="719F4E09" w14:textId="74B0CE75" w:rsidR="0091125A" w:rsidRPr="0091125A" w:rsidRDefault="0091125A" w:rsidP="00E51DBA">
            <w:pPr>
              <w:spacing w:after="40" w:line="276" w:lineRule="auto"/>
              <w:rPr>
                <w:szCs w:val="20"/>
              </w:rPr>
            </w:pPr>
            <w:r>
              <w:rPr>
                <w:szCs w:val="20"/>
              </w:rPr>
              <w:t>Freitag, 18.03.2016</w:t>
            </w:r>
          </w:p>
        </w:tc>
      </w:tr>
      <w:tr w:rsidR="0091125A" w:rsidRPr="00527F97" w14:paraId="3CE90F6D" w14:textId="77777777" w:rsidTr="00E51DBA">
        <w:trPr>
          <w:trHeight w:val="219"/>
        </w:trPr>
        <w:tc>
          <w:tcPr>
            <w:tcW w:w="829" w:type="dxa"/>
            <w:vMerge w:val="restart"/>
          </w:tcPr>
          <w:p w14:paraId="110836D1" w14:textId="633AC0B4"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66112" behindDoc="1" locked="0" layoutInCell="1" allowOverlap="1" wp14:anchorId="0E5EC8B3" wp14:editId="65463DB6">
                  <wp:simplePos x="0" y="0"/>
                  <wp:positionH relativeFrom="column">
                    <wp:posOffset>57150</wp:posOffset>
                  </wp:positionH>
                  <wp:positionV relativeFrom="paragraph">
                    <wp:posOffset>59055</wp:posOffset>
                  </wp:positionV>
                  <wp:extent cx="233045" cy="233045"/>
                  <wp:effectExtent l="0" t="0" r="0" b="0"/>
                  <wp:wrapNone/>
                  <wp:docPr id="38"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32BA86D" w14:textId="77777777" w:rsidR="0091125A" w:rsidRPr="005E2991" w:rsidRDefault="0091125A" w:rsidP="00E51DBA">
            <w:pPr>
              <w:spacing w:after="40" w:line="276" w:lineRule="auto"/>
              <w:rPr>
                <w:b/>
                <w:sz w:val="20"/>
                <w:szCs w:val="20"/>
              </w:rPr>
            </w:pPr>
            <w:r>
              <w:rPr>
                <w:b/>
                <w:sz w:val="20"/>
                <w:szCs w:val="20"/>
              </w:rPr>
              <w:t>Tätigkeiten</w:t>
            </w:r>
          </w:p>
        </w:tc>
      </w:tr>
      <w:tr w:rsidR="0091125A" w:rsidRPr="00527F97" w14:paraId="4D9DFCCF" w14:textId="77777777" w:rsidTr="00E51DBA">
        <w:trPr>
          <w:trHeight w:val="219"/>
        </w:trPr>
        <w:tc>
          <w:tcPr>
            <w:tcW w:w="829" w:type="dxa"/>
            <w:vMerge/>
          </w:tcPr>
          <w:p w14:paraId="54019A6C"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5C8DF933" w14:textId="5EE8AFBC" w:rsidR="0091125A" w:rsidRPr="009A05A8" w:rsidRDefault="006F2061" w:rsidP="00E51DBA">
            <w:pPr>
              <w:spacing w:after="40" w:line="276" w:lineRule="auto"/>
              <w:rPr>
                <w:szCs w:val="20"/>
              </w:rPr>
            </w:pPr>
            <w:r>
              <w:rPr>
                <w:szCs w:val="20"/>
              </w:rPr>
              <w:t>Ich habe heute die Dokumentation vervollständigt. Schlusswort und Management Summary sind geschrieben und der Anhang ist auch im Dokument vorhanden. Zusätzlich habe ich das Feedback von Herrn Bozic dazu genutzt einzelne Abschnitte meiner Dokumentation zu überarbeiten.</w:t>
            </w:r>
          </w:p>
        </w:tc>
      </w:tr>
      <w:tr w:rsidR="0091125A" w:rsidRPr="00527F97" w14:paraId="5E6DE5FC" w14:textId="77777777" w:rsidTr="00E51DBA">
        <w:trPr>
          <w:trHeight w:val="219"/>
        </w:trPr>
        <w:tc>
          <w:tcPr>
            <w:tcW w:w="829" w:type="dxa"/>
            <w:vMerge w:val="restart"/>
          </w:tcPr>
          <w:p w14:paraId="40F85E87"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67136" behindDoc="0" locked="0" layoutInCell="1" allowOverlap="1" wp14:anchorId="52BA6248" wp14:editId="535944F6">
                  <wp:simplePos x="0" y="0"/>
                  <wp:positionH relativeFrom="column">
                    <wp:posOffset>57845</wp:posOffset>
                  </wp:positionH>
                  <wp:positionV relativeFrom="paragraph">
                    <wp:posOffset>44402</wp:posOffset>
                  </wp:positionV>
                  <wp:extent cx="232913" cy="232913"/>
                  <wp:effectExtent l="0" t="0" r="0" b="0"/>
                  <wp:wrapNone/>
                  <wp:docPr id="55"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34F25E8" w14:textId="77777777" w:rsidR="0091125A" w:rsidRPr="005E2991" w:rsidRDefault="0091125A" w:rsidP="00E51DBA">
            <w:pPr>
              <w:spacing w:after="40" w:line="276" w:lineRule="auto"/>
              <w:rPr>
                <w:b/>
                <w:sz w:val="20"/>
                <w:szCs w:val="20"/>
              </w:rPr>
            </w:pPr>
            <w:r>
              <w:rPr>
                <w:b/>
                <w:sz w:val="20"/>
                <w:szCs w:val="20"/>
              </w:rPr>
              <w:t>Probleme</w:t>
            </w:r>
          </w:p>
        </w:tc>
      </w:tr>
      <w:tr w:rsidR="0091125A" w:rsidRPr="00527F97" w14:paraId="0208BFE4" w14:textId="77777777" w:rsidTr="00E51DBA">
        <w:trPr>
          <w:trHeight w:val="219"/>
        </w:trPr>
        <w:tc>
          <w:tcPr>
            <w:tcW w:w="829" w:type="dxa"/>
            <w:vMerge/>
          </w:tcPr>
          <w:p w14:paraId="391CD0EF"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188393E" w14:textId="70821136" w:rsidR="0091125A" w:rsidRPr="003D392B" w:rsidRDefault="006F2061" w:rsidP="00E51DBA">
            <w:pPr>
              <w:spacing w:after="40" w:line="276" w:lineRule="auto"/>
              <w:rPr>
                <w:szCs w:val="20"/>
              </w:rPr>
            </w:pPr>
            <w:r>
              <w:rPr>
                <w:szCs w:val="20"/>
              </w:rPr>
              <w:t>Heute hatte ich keine nennenswerten Probleme</w:t>
            </w:r>
          </w:p>
        </w:tc>
      </w:tr>
      <w:tr w:rsidR="0091125A" w:rsidRPr="00527F97" w14:paraId="6C76B47A" w14:textId="77777777" w:rsidTr="00E51DBA">
        <w:trPr>
          <w:trHeight w:val="219"/>
        </w:trPr>
        <w:tc>
          <w:tcPr>
            <w:tcW w:w="829" w:type="dxa"/>
            <w:vMerge w:val="restart"/>
          </w:tcPr>
          <w:p w14:paraId="24B6426E" w14:textId="77777777" w:rsidR="0091125A" w:rsidRPr="00527F97" w:rsidRDefault="0091125A" w:rsidP="00E51DBA">
            <w:pPr>
              <w:spacing w:line="276" w:lineRule="auto"/>
              <w:rPr>
                <w:rFonts w:cs="Arial"/>
                <w:sz w:val="15"/>
                <w:szCs w:val="15"/>
              </w:rPr>
            </w:pPr>
            <w:r>
              <w:rPr>
                <w:rFonts w:cs="Arial"/>
                <w:noProof/>
                <w:sz w:val="15"/>
                <w:szCs w:val="15"/>
                <w:lang w:eastAsia="de-CH"/>
              </w:rPr>
              <w:drawing>
                <wp:anchor distT="0" distB="0" distL="114300" distR="114300" simplePos="0" relativeHeight="251870208" behindDoc="0" locked="0" layoutInCell="1" allowOverlap="1" wp14:anchorId="22B78549" wp14:editId="7580F4EB">
                  <wp:simplePos x="0" y="0"/>
                  <wp:positionH relativeFrom="column">
                    <wp:posOffset>-6267</wp:posOffset>
                  </wp:positionH>
                  <wp:positionV relativeFrom="paragraph">
                    <wp:posOffset>6516</wp:posOffset>
                  </wp:positionV>
                  <wp:extent cx="373711" cy="286247"/>
                  <wp:effectExtent l="0" t="0" r="7620" b="0"/>
                  <wp:wrapNone/>
                  <wp:docPr id="6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F1F3D11" w14:textId="77777777" w:rsidR="0091125A" w:rsidRPr="005E2991" w:rsidRDefault="0091125A" w:rsidP="00E51DBA">
            <w:pPr>
              <w:spacing w:after="40" w:line="276" w:lineRule="auto"/>
              <w:rPr>
                <w:b/>
                <w:sz w:val="20"/>
                <w:szCs w:val="20"/>
              </w:rPr>
            </w:pPr>
            <w:r>
              <w:rPr>
                <w:b/>
                <w:sz w:val="20"/>
                <w:szCs w:val="20"/>
              </w:rPr>
              <w:t>Lösungsansätze</w:t>
            </w:r>
          </w:p>
        </w:tc>
      </w:tr>
      <w:tr w:rsidR="0091125A" w:rsidRPr="00527F97" w14:paraId="03DB15D4" w14:textId="77777777" w:rsidTr="00E51DBA">
        <w:trPr>
          <w:trHeight w:val="219"/>
        </w:trPr>
        <w:tc>
          <w:tcPr>
            <w:tcW w:w="829" w:type="dxa"/>
            <w:vMerge/>
          </w:tcPr>
          <w:p w14:paraId="20F69D8A"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30067C4B" w14:textId="48DB274C" w:rsidR="0091125A" w:rsidRPr="006C31A9" w:rsidRDefault="006F2061" w:rsidP="00E51DBA">
            <w:pPr>
              <w:spacing w:after="40" w:line="276" w:lineRule="auto"/>
              <w:rPr>
                <w:szCs w:val="20"/>
              </w:rPr>
            </w:pPr>
            <w:r>
              <w:rPr>
                <w:szCs w:val="20"/>
              </w:rPr>
              <w:t>-</w:t>
            </w:r>
          </w:p>
        </w:tc>
      </w:tr>
      <w:tr w:rsidR="0091125A" w:rsidRPr="00527F97" w14:paraId="483CA724" w14:textId="77777777" w:rsidTr="00E51DBA">
        <w:trPr>
          <w:trHeight w:val="219"/>
        </w:trPr>
        <w:tc>
          <w:tcPr>
            <w:tcW w:w="829" w:type="dxa"/>
            <w:vMerge w:val="restart"/>
          </w:tcPr>
          <w:p w14:paraId="06E10B8F" w14:textId="77777777" w:rsidR="0091125A" w:rsidRPr="00534511" w:rsidRDefault="0091125A" w:rsidP="00E51DBA">
            <w:pPr>
              <w:spacing w:line="276" w:lineRule="auto"/>
              <w:rPr>
                <w:rFonts w:cs="Arial"/>
              </w:rPr>
            </w:pPr>
            <w:r>
              <w:rPr>
                <w:rFonts w:cs="Arial"/>
                <w:noProof/>
                <w:color w:val="0000CC"/>
                <w:sz w:val="15"/>
                <w:szCs w:val="15"/>
                <w:lang w:eastAsia="de-CH"/>
              </w:rPr>
              <w:drawing>
                <wp:anchor distT="0" distB="0" distL="114300" distR="114300" simplePos="0" relativeHeight="251869184" behindDoc="0" locked="0" layoutInCell="1" allowOverlap="1" wp14:anchorId="6F40CC6F" wp14:editId="23EFC246">
                  <wp:simplePos x="0" y="0"/>
                  <wp:positionH relativeFrom="column">
                    <wp:posOffset>66040</wp:posOffset>
                  </wp:positionH>
                  <wp:positionV relativeFrom="paragraph">
                    <wp:posOffset>63500</wp:posOffset>
                  </wp:positionV>
                  <wp:extent cx="233045" cy="207010"/>
                  <wp:effectExtent l="0" t="0" r="0" b="2540"/>
                  <wp:wrapNone/>
                  <wp:docPr id="85"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2852081" w14:textId="77777777" w:rsidR="0091125A" w:rsidRPr="005E2991" w:rsidRDefault="0091125A" w:rsidP="00E51DBA">
            <w:pPr>
              <w:spacing w:after="40" w:line="276" w:lineRule="auto"/>
              <w:rPr>
                <w:b/>
                <w:sz w:val="20"/>
                <w:szCs w:val="20"/>
              </w:rPr>
            </w:pPr>
            <w:r>
              <w:rPr>
                <w:b/>
                <w:sz w:val="20"/>
                <w:szCs w:val="20"/>
              </w:rPr>
              <w:t>Reflexion</w:t>
            </w:r>
          </w:p>
        </w:tc>
      </w:tr>
      <w:tr w:rsidR="0091125A" w:rsidRPr="00527F97" w14:paraId="4542F25A" w14:textId="77777777" w:rsidTr="00E51DBA">
        <w:trPr>
          <w:trHeight w:val="219"/>
        </w:trPr>
        <w:tc>
          <w:tcPr>
            <w:tcW w:w="829" w:type="dxa"/>
            <w:vMerge/>
          </w:tcPr>
          <w:p w14:paraId="59E4E559"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3D3F6CEF" w14:textId="261E86B5" w:rsidR="0091125A" w:rsidRPr="00026193" w:rsidRDefault="006F2061" w:rsidP="00E51DBA">
            <w:pPr>
              <w:spacing w:after="40" w:line="276" w:lineRule="auto"/>
              <w:rPr>
                <w:szCs w:val="20"/>
              </w:rPr>
            </w:pPr>
            <w:r>
              <w:rPr>
                <w:szCs w:val="20"/>
              </w:rPr>
              <w:t>Wenn ich das grösstenteils fertige Produkt meiner Dokumentation vor mir sehe ist das schon beeindruckend. Zudem bin ich froh, dass ich voraussichtlich am nächsten Mittwoch, dem letzten Tag meiner IPA keine grossen Arbeiten mehr vor mir habe.</w:t>
            </w:r>
          </w:p>
        </w:tc>
      </w:tr>
      <w:tr w:rsidR="0091125A" w:rsidRPr="00527F97" w14:paraId="0D4F6C8E" w14:textId="77777777" w:rsidTr="00E51DBA">
        <w:trPr>
          <w:trHeight w:val="364"/>
        </w:trPr>
        <w:tc>
          <w:tcPr>
            <w:tcW w:w="829" w:type="dxa"/>
            <w:vMerge w:val="restart"/>
          </w:tcPr>
          <w:p w14:paraId="34584541" w14:textId="77777777" w:rsidR="0091125A" w:rsidRPr="00527F97" w:rsidRDefault="0091125A" w:rsidP="00E51DBA">
            <w:pPr>
              <w:spacing w:line="276" w:lineRule="auto"/>
              <w:rPr>
                <w:rFonts w:cs="Arial"/>
              </w:rPr>
            </w:pPr>
            <w:r>
              <w:rPr>
                <w:noProof/>
                <w:sz w:val="20"/>
                <w:szCs w:val="20"/>
                <w:lang w:eastAsia="de-CH"/>
              </w:rPr>
              <w:drawing>
                <wp:anchor distT="0" distB="0" distL="114300" distR="114300" simplePos="0" relativeHeight="251871232" behindDoc="0" locked="0" layoutInCell="1" allowOverlap="1" wp14:anchorId="3FFCCC53" wp14:editId="60375E46">
                  <wp:simplePos x="0" y="0"/>
                  <wp:positionH relativeFrom="column">
                    <wp:posOffset>38735</wp:posOffset>
                  </wp:positionH>
                  <wp:positionV relativeFrom="paragraph">
                    <wp:posOffset>65405</wp:posOffset>
                  </wp:positionV>
                  <wp:extent cx="292735" cy="292735"/>
                  <wp:effectExtent l="0" t="0" r="0" b="0"/>
                  <wp:wrapNone/>
                  <wp:docPr id="86"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965B14B" w14:textId="77777777" w:rsidR="0091125A" w:rsidRPr="005E2991" w:rsidRDefault="0091125A" w:rsidP="00E51DBA">
            <w:pPr>
              <w:spacing w:after="40" w:line="276" w:lineRule="auto"/>
              <w:rPr>
                <w:b/>
                <w:sz w:val="20"/>
                <w:szCs w:val="20"/>
              </w:rPr>
            </w:pPr>
            <w:r>
              <w:rPr>
                <w:b/>
                <w:sz w:val="20"/>
                <w:szCs w:val="20"/>
              </w:rPr>
              <w:t>Hilfestellung</w:t>
            </w:r>
          </w:p>
        </w:tc>
      </w:tr>
      <w:tr w:rsidR="0091125A" w:rsidRPr="00527F97" w14:paraId="19BCC6F2" w14:textId="77777777" w:rsidTr="00E51DBA">
        <w:trPr>
          <w:trHeight w:val="219"/>
        </w:trPr>
        <w:tc>
          <w:tcPr>
            <w:tcW w:w="829" w:type="dxa"/>
            <w:vMerge/>
          </w:tcPr>
          <w:p w14:paraId="3B04430D"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2D8D1DCB" w14:textId="7C229DB3" w:rsidR="0091125A" w:rsidRPr="00026193" w:rsidRDefault="006F2061" w:rsidP="00E51DBA">
            <w:pPr>
              <w:keepNext/>
              <w:spacing w:after="40" w:line="276" w:lineRule="auto"/>
              <w:rPr>
                <w:szCs w:val="20"/>
              </w:rPr>
            </w:pPr>
            <w:r>
              <w:rPr>
                <w:szCs w:val="20"/>
              </w:rPr>
              <w:t>Heute habe ich keine Hilfe benötigt.</w:t>
            </w:r>
          </w:p>
        </w:tc>
      </w:tr>
      <w:tr w:rsidR="0091125A" w:rsidRPr="00527F97" w14:paraId="557C7FEC" w14:textId="77777777" w:rsidTr="00E51DBA">
        <w:trPr>
          <w:trHeight w:val="219"/>
        </w:trPr>
        <w:tc>
          <w:tcPr>
            <w:tcW w:w="829" w:type="dxa"/>
            <w:vMerge w:val="restart"/>
          </w:tcPr>
          <w:p w14:paraId="7A28EF5A" w14:textId="77777777" w:rsidR="0091125A" w:rsidRPr="00527F97" w:rsidRDefault="0091125A" w:rsidP="00E51DBA">
            <w:pPr>
              <w:rPr>
                <w:rFonts w:cs="Arial"/>
              </w:rPr>
            </w:pPr>
            <w:r>
              <w:rPr>
                <w:noProof/>
                <w:lang w:eastAsia="de-CH"/>
              </w:rPr>
              <w:drawing>
                <wp:inline distT="0" distB="0" distL="0" distR="0" wp14:anchorId="47288044" wp14:editId="77CD8C90">
                  <wp:extent cx="456948" cy="590550"/>
                  <wp:effectExtent l="0" t="0" r="635" b="0"/>
                  <wp:docPr id="87" name="Picture 87" descr="http://www.topseiten.ch/modules/content/images/suchmaschinen_exp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topseiten.ch/modules/content/images/suchmaschinen_exper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862" cy="595608"/>
                          </a:xfrm>
                          <a:prstGeom prst="rect">
                            <a:avLst/>
                          </a:prstGeom>
                          <a:noFill/>
                          <a:ln>
                            <a:noFill/>
                          </a:ln>
                        </pic:spPr>
                      </pic:pic>
                    </a:graphicData>
                  </a:graphic>
                </wp:inline>
              </w:drawing>
            </w:r>
          </w:p>
        </w:tc>
        <w:tc>
          <w:tcPr>
            <w:tcW w:w="8183" w:type="dxa"/>
            <w:shd w:val="clear" w:color="auto" w:fill="8DB3E2" w:themeFill="text2" w:themeFillTint="66"/>
          </w:tcPr>
          <w:p w14:paraId="0F734DCE" w14:textId="77777777" w:rsidR="0091125A" w:rsidRPr="00AD64C4" w:rsidRDefault="0091125A" w:rsidP="00E51DBA">
            <w:pPr>
              <w:spacing w:after="40" w:line="276" w:lineRule="auto"/>
              <w:rPr>
                <w:b/>
                <w:sz w:val="20"/>
                <w:szCs w:val="20"/>
              </w:rPr>
            </w:pPr>
            <w:r>
              <w:rPr>
                <w:b/>
                <w:sz w:val="20"/>
                <w:szCs w:val="20"/>
              </w:rPr>
              <w:t>Expertenbesuch</w:t>
            </w:r>
          </w:p>
        </w:tc>
      </w:tr>
      <w:tr w:rsidR="0091125A" w:rsidRPr="00527F97" w14:paraId="211D088D" w14:textId="77777777" w:rsidTr="00E51DBA">
        <w:trPr>
          <w:trHeight w:val="219"/>
        </w:trPr>
        <w:tc>
          <w:tcPr>
            <w:tcW w:w="829" w:type="dxa"/>
            <w:vMerge/>
          </w:tcPr>
          <w:p w14:paraId="24446165" w14:textId="77777777" w:rsidR="0091125A" w:rsidRPr="00527F97" w:rsidRDefault="0091125A" w:rsidP="00E51DBA">
            <w:pPr>
              <w:rPr>
                <w:rFonts w:cs="Arial"/>
              </w:rPr>
            </w:pPr>
          </w:p>
        </w:tc>
        <w:tc>
          <w:tcPr>
            <w:tcW w:w="8183" w:type="dxa"/>
            <w:shd w:val="clear" w:color="auto" w:fill="F2F2F2" w:themeFill="background1" w:themeFillShade="F2"/>
          </w:tcPr>
          <w:p w14:paraId="426E6B74" w14:textId="691A3D12" w:rsidR="0091125A" w:rsidRPr="006712B5" w:rsidRDefault="006F2061" w:rsidP="003F5D51">
            <w:pPr>
              <w:keepNext/>
            </w:pPr>
            <w:r>
              <w:t>Herr Bozic hat mich heute zum zweiten Mal besucht. Er hat mir dabei Feedback zu einigen Abschnitten meiner Dokumentation gegeben und mich nochmals über das weitere Vorgehen informiert. Unter anderem hat er mir erklärt, dass das Web Summary bis vor der Präsentation hochgeladen werden muss. Zudem hat er mich nochmals daran erinnert, dass ich ganz sicher bis Mittwoch 18:00Uhr meinen Bericht hochladen soll.</w:t>
            </w:r>
          </w:p>
        </w:tc>
      </w:tr>
    </w:tbl>
    <w:p w14:paraId="46F46FD4" w14:textId="77777777" w:rsidR="0091125A" w:rsidRDefault="0091125A">
      <w:pPr>
        <w:jc w:val="left"/>
      </w:pPr>
      <w:r>
        <w:br w:type="page"/>
      </w:r>
    </w:p>
    <w:p w14:paraId="4D537CB0" w14:textId="16E35C55" w:rsidR="003F5D51" w:rsidRPr="003F5D51" w:rsidRDefault="003F5D51">
      <w:pPr>
        <w:jc w:val="left"/>
        <w:rPr>
          <w:b/>
        </w:rPr>
      </w:pPr>
      <w:r>
        <w:rPr>
          <w:b/>
        </w:rPr>
        <w:lastRenderedPageBreak/>
        <w:t>Tag 10</w:t>
      </w:r>
    </w:p>
    <w:tbl>
      <w:tblPr>
        <w:tblStyle w:val="Tabellenraster"/>
        <w:tblW w:w="0" w:type="auto"/>
        <w:tblLook w:val="01E0" w:firstRow="1" w:lastRow="1" w:firstColumn="1" w:lastColumn="1" w:noHBand="0" w:noVBand="0"/>
      </w:tblPr>
      <w:tblGrid>
        <w:gridCol w:w="930"/>
        <w:gridCol w:w="8132"/>
      </w:tblGrid>
      <w:tr w:rsidR="0091125A" w:rsidRPr="00527F97" w14:paraId="1257D1A6" w14:textId="77777777" w:rsidTr="00E51DBA">
        <w:trPr>
          <w:trHeight w:val="168"/>
        </w:trPr>
        <w:tc>
          <w:tcPr>
            <w:tcW w:w="936" w:type="dxa"/>
            <w:vMerge w:val="restart"/>
          </w:tcPr>
          <w:p w14:paraId="2A7301BE" w14:textId="77777777" w:rsidR="0091125A" w:rsidRPr="00527F97" w:rsidRDefault="0091125A" w:rsidP="00E51DBA">
            <w:pPr>
              <w:spacing w:line="276" w:lineRule="auto"/>
              <w:rPr>
                <w:rFonts w:cs="Arial"/>
              </w:rPr>
            </w:pPr>
            <w:r>
              <w:rPr>
                <w:rFonts w:cs="Arial"/>
                <w:noProof/>
                <w:color w:val="3B5998"/>
                <w:sz w:val="13"/>
                <w:szCs w:val="13"/>
                <w:lang w:eastAsia="de-CH"/>
              </w:rPr>
              <w:drawing>
                <wp:anchor distT="0" distB="0" distL="114300" distR="114300" simplePos="0" relativeHeight="251875328" behindDoc="0" locked="0" layoutInCell="1" allowOverlap="1" wp14:anchorId="31CDF578" wp14:editId="454ECD5E">
                  <wp:simplePos x="0" y="0"/>
                  <wp:positionH relativeFrom="column">
                    <wp:posOffset>57845</wp:posOffset>
                  </wp:positionH>
                  <wp:positionV relativeFrom="paragraph">
                    <wp:posOffset>45672</wp:posOffset>
                  </wp:positionV>
                  <wp:extent cx="237561" cy="250166"/>
                  <wp:effectExtent l="0" t="0" r="0" b="0"/>
                  <wp:wrapNone/>
                  <wp:docPr id="88"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91694D1" w14:textId="77777777" w:rsidR="0091125A" w:rsidRPr="005E2991" w:rsidRDefault="0091125A" w:rsidP="00E51DBA">
            <w:pPr>
              <w:spacing w:after="40" w:line="276" w:lineRule="auto"/>
              <w:rPr>
                <w:b/>
                <w:sz w:val="20"/>
                <w:szCs w:val="20"/>
              </w:rPr>
            </w:pPr>
            <w:r>
              <w:rPr>
                <w:b/>
                <w:sz w:val="20"/>
                <w:szCs w:val="20"/>
              </w:rPr>
              <w:t>Datum</w:t>
            </w:r>
          </w:p>
        </w:tc>
      </w:tr>
      <w:tr w:rsidR="0091125A" w:rsidRPr="00527F97" w14:paraId="05EC18EC" w14:textId="77777777" w:rsidTr="00E51DBA">
        <w:trPr>
          <w:trHeight w:val="168"/>
        </w:trPr>
        <w:tc>
          <w:tcPr>
            <w:tcW w:w="936" w:type="dxa"/>
            <w:vMerge/>
            <w:shd w:val="clear" w:color="auto" w:fill="D9D9D9" w:themeFill="background1" w:themeFillShade="D9"/>
          </w:tcPr>
          <w:p w14:paraId="4E1277DD" w14:textId="77777777" w:rsidR="0091125A" w:rsidRPr="00527F97" w:rsidRDefault="0091125A" w:rsidP="00E51DBA">
            <w:pPr>
              <w:spacing w:line="276" w:lineRule="auto"/>
              <w:rPr>
                <w:rFonts w:cs="Arial"/>
                <w:color w:val="3B5998"/>
                <w:sz w:val="13"/>
                <w:szCs w:val="13"/>
              </w:rPr>
            </w:pPr>
          </w:p>
        </w:tc>
        <w:tc>
          <w:tcPr>
            <w:tcW w:w="8183" w:type="dxa"/>
            <w:shd w:val="clear" w:color="auto" w:fill="F2F2F2" w:themeFill="background1" w:themeFillShade="F2"/>
          </w:tcPr>
          <w:p w14:paraId="358D39B8" w14:textId="2907BFF5" w:rsidR="0091125A" w:rsidRPr="005E2991" w:rsidRDefault="0091125A" w:rsidP="00E51DBA">
            <w:pPr>
              <w:spacing w:after="40" w:line="276" w:lineRule="auto"/>
              <w:rPr>
                <w:sz w:val="20"/>
                <w:szCs w:val="20"/>
              </w:rPr>
            </w:pPr>
            <w:r>
              <w:rPr>
                <w:szCs w:val="20"/>
              </w:rPr>
              <w:t>Mittwoch, 23.03.2016</w:t>
            </w:r>
          </w:p>
        </w:tc>
      </w:tr>
      <w:tr w:rsidR="0091125A" w:rsidRPr="00527F97" w14:paraId="6376F44B" w14:textId="77777777" w:rsidTr="00E51DBA">
        <w:trPr>
          <w:trHeight w:val="219"/>
        </w:trPr>
        <w:tc>
          <w:tcPr>
            <w:tcW w:w="936" w:type="dxa"/>
            <w:vMerge w:val="restart"/>
          </w:tcPr>
          <w:p w14:paraId="4D84B760"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73280" behindDoc="1" locked="0" layoutInCell="1" allowOverlap="1" wp14:anchorId="7B2961A4" wp14:editId="7D93D041">
                  <wp:simplePos x="0" y="0"/>
                  <wp:positionH relativeFrom="column">
                    <wp:posOffset>57150</wp:posOffset>
                  </wp:positionH>
                  <wp:positionV relativeFrom="paragraph">
                    <wp:posOffset>59055</wp:posOffset>
                  </wp:positionV>
                  <wp:extent cx="233045" cy="233045"/>
                  <wp:effectExtent l="0" t="0" r="0" b="0"/>
                  <wp:wrapNone/>
                  <wp:docPr id="89"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77BCD11" w14:textId="77777777" w:rsidR="0091125A" w:rsidRPr="005E2991" w:rsidRDefault="0091125A" w:rsidP="00E51DBA">
            <w:pPr>
              <w:spacing w:after="40" w:line="276" w:lineRule="auto"/>
              <w:rPr>
                <w:b/>
                <w:sz w:val="20"/>
                <w:szCs w:val="20"/>
              </w:rPr>
            </w:pPr>
            <w:r>
              <w:rPr>
                <w:b/>
                <w:sz w:val="20"/>
                <w:szCs w:val="20"/>
              </w:rPr>
              <w:t>Tätigkeiten</w:t>
            </w:r>
          </w:p>
        </w:tc>
      </w:tr>
      <w:tr w:rsidR="0091125A" w:rsidRPr="00527F97" w14:paraId="3CF61A28" w14:textId="77777777" w:rsidTr="00E51DBA">
        <w:trPr>
          <w:trHeight w:val="219"/>
        </w:trPr>
        <w:tc>
          <w:tcPr>
            <w:tcW w:w="936" w:type="dxa"/>
            <w:vMerge/>
          </w:tcPr>
          <w:p w14:paraId="6586C978"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7EEBF3D4" w14:textId="507BF6C9" w:rsidR="0091125A" w:rsidRPr="00FC4613" w:rsidRDefault="007E7CA5" w:rsidP="00E51DBA">
            <w:pPr>
              <w:spacing w:after="40" w:line="276" w:lineRule="auto"/>
            </w:pPr>
            <w:r>
              <w:t>Der letzte Tag wurde von mir so geplant, dass nicht mehr allzu viele Arbeiten anstehen, so dass er auch als Notfallpuffer benötigt werden könnte. Dies war allerdings nicht nötig. Alle Arbeiten wurden bereits vorher abgeschlossen und heute konnte ich mich darauf konzentrieren, Details in meiner Dokumentation zu überarbeiten. Zudem musste ich das Dokument binden lassen und natürlich bis 18:00 Uhr auf pkOrg hochladen.</w:t>
            </w:r>
          </w:p>
        </w:tc>
      </w:tr>
      <w:tr w:rsidR="0091125A" w:rsidRPr="00527F97" w14:paraId="4667E84D" w14:textId="77777777" w:rsidTr="00E51DBA">
        <w:trPr>
          <w:trHeight w:val="219"/>
        </w:trPr>
        <w:tc>
          <w:tcPr>
            <w:tcW w:w="936" w:type="dxa"/>
            <w:vMerge w:val="restart"/>
          </w:tcPr>
          <w:p w14:paraId="48563A09"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74304" behindDoc="0" locked="0" layoutInCell="1" allowOverlap="1" wp14:anchorId="2AA93B3C" wp14:editId="39523CBF">
                  <wp:simplePos x="0" y="0"/>
                  <wp:positionH relativeFrom="column">
                    <wp:posOffset>57845</wp:posOffset>
                  </wp:positionH>
                  <wp:positionV relativeFrom="paragraph">
                    <wp:posOffset>44402</wp:posOffset>
                  </wp:positionV>
                  <wp:extent cx="232913" cy="232913"/>
                  <wp:effectExtent l="0" t="0" r="0" b="0"/>
                  <wp:wrapNone/>
                  <wp:docPr id="90"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EFD4C61" w14:textId="77777777" w:rsidR="0091125A" w:rsidRPr="005E2991" w:rsidRDefault="0091125A" w:rsidP="00E51DBA">
            <w:pPr>
              <w:spacing w:after="40" w:line="276" w:lineRule="auto"/>
              <w:rPr>
                <w:b/>
                <w:sz w:val="20"/>
                <w:szCs w:val="20"/>
              </w:rPr>
            </w:pPr>
            <w:r>
              <w:rPr>
                <w:b/>
                <w:sz w:val="20"/>
                <w:szCs w:val="20"/>
              </w:rPr>
              <w:t>Probleme</w:t>
            </w:r>
          </w:p>
        </w:tc>
      </w:tr>
      <w:tr w:rsidR="0091125A" w:rsidRPr="00527F97" w14:paraId="3859995A" w14:textId="77777777" w:rsidTr="00E51DBA">
        <w:trPr>
          <w:trHeight w:val="219"/>
        </w:trPr>
        <w:tc>
          <w:tcPr>
            <w:tcW w:w="936" w:type="dxa"/>
            <w:vMerge/>
          </w:tcPr>
          <w:p w14:paraId="1B479B41"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51BD8D1" w14:textId="3EB76A0A" w:rsidR="0091125A" w:rsidRPr="003D4E8D" w:rsidRDefault="007E7CA5" w:rsidP="00E51DBA">
            <w:pPr>
              <w:spacing w:after="40" w:line="276" w:lineRule="auto"/>
            </w:pPr>
            <w:r>
              <w:t>Heute sind keine Probleme aufgetaucht</w:t>
            </w:r>
          </w:p>
        </w:tc>
      </w:tr>
      <w:tr w:rsidR="0091125A" w:rsidRPr="00527F97" w14:paraId="57FB023E" w14:textId="77777777" w:rsidTr="00E51DBA">
        <w:trPr>
          <w:trHeight w:val="219"/>
        </w:trPr>
        <w:tc>
          <w:tcPr>
            <w:tcW w:w="936" w:type="dxa"/>
            <w:vMerge w:val="restart"/>
          </w:tcPr>
          <w:p w14:paraId="605CD9DA" w14:textId="77777777" w:rsidR="0091125A" w:rsidRPr="00527F97" w:rsidRDefault="0091125A" w:rsidP="00E51DBA">
            <w:pPr>
              <w:spacing w:line="276" w:lineRule="auto"/>
              <w:rPr>
                <w:rFonts w:cs="Arial"/>
                <w:sz w:val="15"/>
                <w:szCs w:val="15"/>
              </w:rPr>
            </w:pPr>
            <w:r>
              <w:rPr>
                <w:rFonts w:cs="Arial"/>
                <w:noProof/>
                <w:sz w:val="15"/>
                <w:szCs w:val="15"/>
                <w:lang w:eastAsia="de-CH"/>
              </w:rPr>
              <w:drawing>
                <wp:anchor distT="0" distB="0" distL="114300" distR="114300" simplePos="0" relativeHeight="251877376" behindDoc="0" locked="0" layoutInCell="1" allowOverlap="1" wp14:anchorId="22F13DF6" wp14:editId="1BE2C04A">
                  <wp:simplePos x="0" y="0"/>
                  <wp:positionH relativeFrom="column">
                    <wp:posOffset>-6267</wp:posOffset>
                  </wp:positionH>
                  <wp:positionV relativeFrom="paragraph">
                    <wp:posOffset>6516</wp:posOffset>
                  </wp:positionV>
                  <wp:extent cx="373711" cy="286247"/>
                  <wp:effectExtent l="0" t="0" r="7620" b="0"/>
                  <wp:wrapNone/>
                  <wp:docPr id="91"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51E56F6" w14:textId="77777777" w:rsidR="0091125A" w:rsidRPr="005E2991" w:rsidRDefault="0091125A" w:rsidP="00E51DBA">
            <w:pPr>
              <w:spacing w:after="40" w:line="276" w:lineRule="auto"/>
              <w:rPr>
                <w:b/>
                <w:sz w:val="20"/>
                <w:szCs w:val="20"/>
              </w:rPr>
            </w:pPr>
            <w:r>
              <w:rPr>
                <w:b/>
                <w:sz w:val="20"/>
                <w:szCs w:val="20"/>
              </w:rPr>
              <w:t>Lösungsansätze</w:t>
            </w:r>
          </w:p>
        </w:tc>
      </w:tr>
      <w:tr w:rsidR="0091125A" w:rsidRPr="00527F97" w14:paraId="7232F0EA" w14:textId="77777777" w:rsidTr="00E51DBA">
        <w:trPr>
          <w:trHeight w:val="219"/>
        </w:trPr>
        <w:tc>
          <w:tcPr>
            <w:tcW w:w="936" w:type="dxa"/>
            <w:vMerge/>
          </w:tcPr>
          <w:p w14:paraId="5391ED6C"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04E2D77" w14:textId="1D6BE67D" w:rsidR="0091125A" w:rsidRPr="00124B58" w:rsidRDefault="007E7CA5" w:rsidP="00E51DBA">
            <w:pPr>
              <w:spacing w:after="40" w:line="276" w:lineRule="auto"/>
            </w:pPr>
            <w:r>
              <w:t>-</w:t>
            </w:r>
          </w:p>
        </w:tc>
      </w:tr>
      <w:tr w:rsidR="0091125A" w:rsidRPr="00527F97" w14:paraId="7336852A" w14:textId="77777777" w:rsidTr="00E51DBA">
        <w:trPr>
          <w:trHeight w:val="219"/>
        </w:trPr>
        <w:tc>
          <w:tcPr>
            <w:tcW w:w="936" w:type="dxa"/>
            <w:vMerge w:val="restart"/>
          </w:tcPr>
          <w:p w14:paraId="2751342D" w14:textId="77777777" w:rsidR="0091125A" w:rsidRPr="00534511" w:rsidRDefault="0091125A" w:rsidP="00E51DBA">
            <w:pPr>
              <w:spacing w:line="276" w:lineRule="auto"/>
              <w:rPr>
                <w:rFonts w:cs="Arial"/>
              </w:rPr>
            </w:pPr>
            <w:r>
              <w:rPr>
                <w:rFonts w:cs="Arial"/>
                <w:noProof/>
                <w:color w:val="0000CC"/>
                <w:sz w:val="15"/>
                <w:szCs w:val="15"/>
                <w:lang w:eastAsia="de-CH"/>
              </w:rPr>
              <w:drawing>
                <wp:anchor distT="0" distB="0" distL="114300" distR="114300" simplePos="0" relativeHeight="251876352" behindDoc="0" locked="0" layoutInCell="1" allowOverlap="1" wp14:anchorId="64F79A04" wp14:editId="09DC8211">
                  <wp:simplePos x="0" y="0"/>
                  <wp:positionH relativeFrom="column">
                    <wp:posOffset>66040</wp:posOffset>
                  </wp:positionH>
                  <wp:positionV relativeFrom="paragraph">
                    <wp:posOffset>63500</wp:posOffset>
                  </wp:positionV>
                  <wp:extent cx="233045" cy="207010"/>
                  <wp:effectExtent l="0" t="0" r="0" b="2540"/>
                  <wp:wrapNone/>
                  <wp:docPr id="92"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14B5CDD" w14:textId="77777777" w:rsidR="0091125A" w:rsidRPr="005E2991" w:rsidRDefault="0091125A" w:rsidP="00E51DBA">
            <w:pPr>
              <w:spacing w:after="40" w:line="276" w:lineRule="auto"/>
              <w:rPr>
                <w:b/>
                <w:sz w:val="20"/>
                <w:szCs w:val="20"/>
              </w:rPr>
            </w:pPr>
            <w:r>
              <w:rPr>
                <w:b/>
                <w:sz w:val="20"/>
                <w:szCs w:val="20"/>
              </w:rPr>
              <w:t>Reflexion</w:t>
            </w:r>
          </w:p>
        </w:tc>
      </w:tr>
      <w:tr w:rsidR="0091125A" w:rsidRPr="00527F97" w14:paraId="494F3984" w14:textId="77777777" w:rsidTr="00E51DBA">
        <w:trPr>
          <w:trHeight w:val="219"/>
        </w:trPr>
        <w:tc>
          <w:tcPr>
            <w:tcW w:w="936" w:type="dxa"/>
            <w:vMerge/>
          </w:tcPr>
          <w:p w14:paraId="0D9F9844"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3EA133DB" w14:textId="224C1AC6" w:rsidR="0091125A" w:rsidRPr="0015426E" w:rsidRDefault="007E7CA5" w:rsidP="00E51DBA">
            <w:pPr>
              <w:spacing w:after="40" w:line="276" w:lineRule="auto"/>
            </w:pPr>
            <w:r>
              <w:t>Ich bin sehr froh, konnte ich diese 10 Tage erfolgreich hinter mich bringen. Ich denke ich habe eine ansprechende Arbeit abgeliefert und hoffe, dass ich dafür auch belohnt werde. Nach Abgabe der IPA folgt natürlich noch die Präsentation, sowie die Demo und das Fachgespräch.</w:t>
            </w:r>
          </w:p>
        </w:tc>
      </w:tr>
      <w:tr w:rsidR="0091125A" w:rsidRPr="00527F97" w14:paraId="2F7CAADB" w14:textId="77777777" w:rsidTr="00E51DBA">
        <w:trPr>
          <w:trHeight w:val="364"/>
        </w:trPr>
        <w:tc>
          <w:tcPr>
            <w:tcW w:w="936" w:type="dxa"/>
            <w:vMerge w:val="restart"/>
          </w:tcPr>
          <w:p w14:paraId="7F5E5870" w14:textId="77777777" w:rsidR="0091125A" w:rsidRPr="00527F97" w:rsidRDefault="0091125A" w:rsidP="00E51DBA">
            <w:pPr>
              <w:spacing w:line="276" w:lineRule="auto"/>
              <w:rPr>
                <w:rFonts w:cs="Arial"/>
              </w:rPr>
            </w:pPr>
            <w:r>
              <w:rPr>
                <w:noProof/>
                <w:sz w:val="20"/>
                <w:szCs w:val="20"/>
                <w:lang w:eastAsia="de-CH"/>
              </w:rPr>
              <w:drawing>
                <wp:anchor distT="0" distB="0" distL="114300" distR="114300" simplePos="0" relativeHeight="251878400" behindDoc="0" locked="0" layoutInCell="1" allowOverlap="1" wp14:anchorId="6B768E41" wp14:editId="3E3C49C7">
                  <wp:simplePos x="0" y="0"/>
                  <wp:positionH relativeFrom="column">
                    <wp:posOffset>38735</wp:posOffset>
                  </wp:positionH>
                  <wp:positionV relativeFrom="paragraph">
                    <wp:posOffset>65405</wp:posOffset>
                  </wp:positionV>
                  <wp:extent cx="292735" cy="292735"/>
                  <wp:effectExtent l="0" t="0" r="0" b="0"/>
                  <wp:wrapNone/>
                  <wp:docPr id="93"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173B892" w14:textId="77777777" w:rsidR="0091125A" w:rsidRPr="005E2991" w:rsidRDefault="0091125A" w:rsidP="00E51DBA">
            <w:pPr>
              <w:spacing w:after="40" w:line="276" w:lineRule="auto"/>
              <w:rPr>
                <w:b/>
                <w:sz w:val="20"/>
                <w:szCs w:val="20"/>
              </w:rPr>
            </w:pPr>
            <w:r>
              <w:rPr>
                <w:b/>
                <w:sz w:val="20"/>
                <w:szCs w:val="20"/>
              </w:rPr>
              <w:t>Hilfestellung</w:t>
            </w:r>
          </w:p>
        </w:tc>
      </w:tr>
      <w:tr w:rsidR="0091125A" w:rsidRPr="00527F97" w14:paraId="513322E1" w14:textId="77777777" w:rsidTr="00E51DBA">
        <w:trPr>
          <w:trHeight w:val="219"/>
        </w:trPr>
        <w:tc>
          <w:tcPr>
            <w:tcW w:w="936" w:type="dxa"/>
            <w:vMerge/>
          </w:tcPr>
          <w:p w14:paraId="5CB36A06"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69F7598B" w14:textId="5CABD6CD" w:rsidR="0091125A" w:rsidRPr="00C34DCC" w:rsidRDefault="007E7CA5" w:rsidP="003F5D51">
            <w:pPr>
              <w:keepNext/>
              <w:spacing w:after="40"/>
              <w:rPr>
                <w:szCs w:val="20"/>
              </w:rPr>
            </w:pPr>
            <w:r>
              <w:rPr>
                <w:szCs w:val="20"/>
              </w:rPr>
              <w:t>Heute habe ich keine Hilfe benötigt.</w:t>
            </w:r>
          </w:p>
        </w:tc>
      </w:tr>
    </w:tbl>
    <w:p w14:paraId="53F2AA5D" w14:textId="63120FC9" w:rsidR="0091125A" w:rsidRDefault="0091125A">
      <w:pPr>
        <w:jc w:val="left"/>
      </w:pPr>
      <w:r>
        <w:br w:type="page"/>
      </w:r>
    </w:p>
    <w:p w14:paraId="571AEFA3" w14:textId="77777777" w:rsidR="0091125A" w:rsidRDefault="0091125A">
      <w:pPr>
        <w:jc w:val="left"/>
      </w:pPr>
    </w:p>
    <w:p w14:paraId="55E02E88" w14:textId="77777777" w:rsidR="00CD326D" w:rsidRPr="00CD326D" w:rsidRDefault="00CD326D" w:rsidP="00DF332D">
      <w:pPr>
        <w:pStyle w:val="berschrift1"/>
        <w:spacing w:line="276" w:lineRule="auto"/>
      </w:pPr>
      <w:bookmarkStart w:id="42" w:name="_Toc414258694"/>
      <w:bookmarkStart w:id="43" w:name="_Toc414259169"/>
      <w:bookmarkStart w:id="44" w:name="_Toc445296149"/>
      <w:bookmarkStart w:id="45" w:name="_Toc446490999"/>
      <w:r>
        <w:t>Teil 2 – Projekt</w:t>
      </w:r>
      <w:bookmarkEnd w:id="42"/>
      <w:bookmarkEnd w:id="43"/>
      <w:bookmarkEnd w:id="44"/>
      <w:bookmarkEnd w:id="45"/>
    </w:p>
    <w:p w14:paraId="14660435" w14:textId="7349C34D" w:rsidR="00934A72" w:rsidRDefault="00172306" w:rsidP="00DF332D">
      <w:pPr>
        <w:pStyle w:val="berschrift2"/>
        <w:spacing w:line="276" w:lineRule="auto"/>
      </w:pPr>
      <w:bookmarkStart w:id="46" w:name="_Toc414258695"/>
      <w:bookmarkStart w:id="47" w:name="_Toc414259170"/>
      <w:bookmarkStart w:id="48" w:name="_Toc445296150"/>
      <w:r>
        <w:t xml:space="preserve">  </w:t>
      </w:r>
      <w:bookmarkStart w:id="49" w:name="_Toc446491000"/>
      <w:r w:rsidR="00934A72">
        <w:t>Management Summary</w:t>
      </w:r>
      <w:bookmarkEnd w:id="46"/>
      <w:bookmarkEnd w:id="47"/>
      <w:bookmarkEnd w:id="48"/>
      <w:bookmarkEnd w:id="49"/>
    </w:p>
    <w:p w14:paraId="28BC0ED7" w14:textId="77777777" w:rsidR="00FD0304" w:rsidRDefault="00FD0304" w:rsidP="00DF332D">
      <w:pPr>
        <w:pStyle w:val="berschrift3"/>
        <w:spacing w:line="276" w:lineRule="auto"/>
      </w:pPr>
      <w:bookmarkStart w:id="50" w:name="_Toc414258696"/>
      <w:bookmarkStart w:id="51" w:name="_Toc414259171"/>
      <w:bookmarkStart w:id="52" w:name="_Toc445296151"/>
      <w:bookmarkStart w:id="53" w:name="_Toc446491001"/>
      <w:r>
        <w:t>Ausgangssituation</w:t>
      </w:r>
      <w:bookmarkEnd w:id="50"/>
      <w:bookmarkEnd w:id="51"/>
      <w:bookmarkEnd w:id="52"/>
      <w:bookmarkEnd w:id="53"/>
    </w:p>
    <w:p w14:paraId="519220AD" w14:textId="7F96EC15" w:rsidR="00873B72" w:rsidRPr="00873B72" w:rsidRDefault="00BD20CA" w:rsidP="00873B72">
      <w:r>
        <w:t xml:space="preserve">Die OTEx Applikation bildet die Schnittstelle zwischen der Credit Suisse und verschiedenen Börsenplätzen bzw. externen Brokern. Um Aufträge zu diesen weiterzuleiten müssen selbstverständlich die Öffnungszeiten dieser externen Stellen beachtet und akzeptiert werden. Wenn ein neuer Börsenplatz zur Datenbank der Applikation hinzugefügt wird oder ein bestehender Partner seine Öffnungszeiten ändert, müssen diese in unserer Datenbank ebenfalls angepasst werden. </w:t>
      </w:r>
      <w:r w:rsidR="00873B72">
        <w:t xml:space="preserve">Momentan wird jede Änderung der Öffnungszeiten von Börsen oder Broker für unsere Applikation </w:t>
      </w:r>
      <w:r w:rsidR="002556D2">
        <w:t>manuell per SQL Script vorgenommen. Dies soll sich in Zukunft ändern und ein GUI zur Anpassung der Tabelle mit den gespeicherten Öffnungszeiten soll entstehen. Dieses GUI ist nicht Teil dieser IPA, jedoch sollen die Webservices, welche zukünftig von diesem GUI aufgerufen werden zur Verfügung gestellt werden. Es werden je eine Insert, Update, Select und Delete Operation implementiert.</w:t>
      </w:r>
    </w:p>
    <w:p w14:paraId="6DFC6D21" w14:textId="77777777" w:rsidR="00FD0304" w:rsidRDefault="00FD0304" w:rsidP="00DF332D">
      <w:pPr>
        <w:pStyle w:val="berschrift3"/>
        <w:spacing w:line="276" w:lineRule="auto"/>
      </w:pPr>
      <w:bookmarkStart w:id="54" w:name="_Toc414258697"/>
      <w:bookmarkStart w:id="55" w:name="_Toc414259172"/>
      <w:bookmarkStart w:id="56" w:name="_Toc445296152"/>
      <w:bookmarkStart w:id="57" w:name="_Toc446491002"/>
      <w:r>
        <w:t>Umsetzung</w:t>
      </w:r>
      <w:bookmarkEnd w:id="54"/>
      <w:bookmarkEnd w:id="55"/>
      <w:bookmarkEnd w:id="56"/>
      <w:bookmarkEnd w:id="57"/>
    </w:p>
    <w:p w14:paraId="07F3747E" w14:textId="5AAF9E39" w:rsidR="000E7C99" w:rsidRPr="000E7C99" w:rsidRDefault="00F843D3" w:rsidP="000E7C99">
      <w:r>
        <w:t xml:space="preserve">Es werden vier SOAP Webservices implementiert, welche die vier verschiedenen CRUD Operationen ausführen können. Die Webservices und die </w:t>
      </w:r>
      <w:proofErr w:type="gramStart"/>
      <w:r>
        <w:t>dahinter liegende</w:t>
      </w:r>
      <w:proofErr w:type="gramEnd"/>
      <w:r>
        <w:t xml:space="preserve"> Businesslogik werden in die bestehende Architektur eingegliedert. Alle Benutzereingaben müssen validiert werden, bevor die Operationen auf der Datenbank ausgeführt werden. Zudem sollen mit der bestehenden Logging Infrastruktur die Datenbank Transaktionen aufgezeichnet werden.</w:t>
      </w:r>
    </w:p>
    <w:p w14:paraId="21C8AFA9" w14:textId="77777777" w:rsidR="001C4D57" w:rsidRDefault="00511846" w:rsidP="00DF332D">
      <w:pPr>
        <w:pStyle w:val="berschrift3"/>
        <w:spacing w:line="276" w:lineRule="auto"/>
      </w:pPr>
      <w:bookmarkStart w:id="58" w:name="_Toc414258698"/>
      <w:bookmarkStart w:id="59" w:name="_Toc414259173"/>
      <w:bookmarkStart w:id="60" w:name="_Toc445296153"/>
      <w:bookmarkStart w:id="61" w:name="_Toc446491003"/>
      <w:r>
        <w:t>Ergebnis</w:t>
      </w:r>
      <w:bookmarkEnd w:id="58"/>
      <w:bookmarkEnd w:id="59"/>
      <w:bookmarkEnd w:id="60"/>
      <w:bookmarkEnd w:id="61"/>
    </w:p>
    <w:p w14:paraId="56589C5F" w14:textId="5BEBCB93" w:rsidR="00F843D3" w:rsidRPr="00F843D3" w:rsidRDefault="00F843D3" w:rsidP="00F843D3">
      <w:r>
        <w:t>Die besteh</w:t>
      </w:r>
      <w:r w:rsidR="00E10D87">
        <w:t>ende Architektur wurde erweitert, um die Funktionalen Aspekte der Aufgabenstellung zu erfüllen. Es wurden, wie geplant, vier Webservices erstellt und in die Architektur eingebaut. Bestehende Design Patterns der Architektur wurden übernommen. Alle Anforderungen konnten komplett und im Zeitrahmen eingebaut werden</w:t>
      </w:r>
      <w:r w:rsidR="00BD20CA">
        <w:t>. Jegliche Funktionen können fehlerfrei ausgeführt werden</w:t>
      </w:r>
      <w:r w:rsidR="00E10D87">
        <w:t>.</w:t>
      </w:r>
    </w:p>
    <w:p w14:paraId="2B07AE7A" w14:textId="77777777" w:rsidR="0002180F" w:rsidRDefault="0002180F" w:rsidP="00DF332D">
      <w:pPr>
        <w:spacing w:after="200"/>
        <w:rPr>
          <w:sz w:val="20"/>
        </w:rPr>
      </w:pPr>
      <w:r>
        <w:rPr>
          <w:sz w:val="20"/>
        </w:rPr>
        <w:br w:type="page"/>
      </w:r>
    </w:p>
    <w:p w14:paraId="6F509CB7" w14:textId="77777777" w:rsidR="00074B63" w:rsidRDefault="0020400E" w:rsidP="00DF332D">
      <w:pPr>
        <w:pStyle w:val="berschrift2"/>
        <w:spacing w:line="276" w:lineRule="auto"/>
      </w:pPr>
      <w:bookmarkStart w:id="62" w:name="_Toc414258703"/>
      <w:bookmarkStart w:id="63" w:name="_Toc414259178"/>
      <w:bookmarkStart w:id="64" w:name="_Toc445296155"/>
      <w:bookmarkStart w:id="65" w:name="_Toc446491004"/>
      <w:r>
        <w:lastRenderedPageBreak/>
        <w:t>Projektmanagement und Planu</w:t>
      </w:r>
      <w:bookmarkEnd w:id="62"/>
      <w:bookmarkEnd w:id="63"/>
      <w:r w:rsidR="00517C08">
        <w:t>ng</w:t>
      </w:r>
      <w:bookmarkEnd w:id="64"/>
      <w:bookmarkEnd w:id="65"/>
    </w:p>
    <w:p w14:paraId="0299013C" w14:textId="4B66FAF8" w:rsidR="00DC5B31" w:rsidRPr="00DC5B31" w:rsidRDefault="00DC5B31" w:rsidP="00DC5B31">
      <w:r>
        <w:t>Das folgende Kapitel e</w:t>
      </w:r>
      <w:r w:rsidR="00030A44">
        <w:t>rklärt wie das Projekt aufgebaut ist und wie die einzelnen Phasen durchgeführt werden. Als Grundlage wird</w:t>
      </w:r>
      <w:r w:rsidR="006C31A9">
        <w:t xml:space="preserve"> das Wasserfallmodell verwendet, welches in</w:t>
      </w:r>
      <w:r w:rsidR="00336693">
        <w:t xml:space="preserve"> </w:t>
      </w:r>
      <w:r w:rsidR="00336693">
        <w:fldChar w:fldCharType="begin"/>
      </w:r>
      <w:r w:rsidR="00336693">
        <w:instrText xml:space="preserve"> REF _Ref444848245 \h </w:instrText>
      </w:r>
      <w:r w:rsidR="00336693">
        <w:fldChar w:fldCharType="separate"/>
      </w:r>
      <w:r w:rsidR="00107909">
        <w:t xml:space="preserve">Abbildung </w:t>
      </w:r>
      <w:r w:rsidR="00107909">
        <w:rPr>
          <w:noProof/>
        </w:rPr>
        <w:t>2</w:t>
      </w:r>
      <w:r w:rsidR="00336693">
        <w:fldChar w:fldCharType="end"/>
      </w:r>
      <w:r w:rsidR="00336693">
        <w:t xml:space="preserve"> zu erkennen ist.</w:t>
      </w:r>
      <w:r w:rsidR="000D6712">
        <w:t xml:space="preserve"> Im Team, welches diese Applikation betreut, wird normalerweise die SCRUM Methode benutzt. Allerdings wurde entschieden, dass das Wasserfallmodell für so ein Kleinprojekt besser geeignet ist.</w:t>
      </w:r>
      <w:r w:rsidR="00336693">
        <w:t xml:space="preserve"> Es </w:t>
      </w:r>
      <w:r w:rsidR="00DD275F">
        <w:t>wurde</w:t>
      </w:r>
      <w:r w:rsidR="00336693">
        <w:t xml:space="preserve"> in</w:t>
      </w:r>
      <w:r w:rsidR="0049708F">
        <w:t xml:space="preserve"> 5 Phasen aufgeteilt, wobei die letzte Phase „Integration / Wartung“ nicht Teil dieser IPA ist.</w:t>
      </w:r>
    </w:p>
    <w:p w14:paraId="42D10BE0" w14:textId="77777777" w:rsidR="00030A44" w:rsidRDefault="00DC5B31" w:rsidP="00030A44">
      <w:pPr>
        <w:keepNext/>
      </w:pPr>
      <w:r>
        <w:rPr>
          <w:noProof/>
          <w:lang w:eastAsia="de-CH"/>
        </w:rPr>
        <w:drawing>
          <wp:inline distT="0" distB="0" distL="0" distR="0" wp14:anchorId="553A5AFE" wp14:editId="275B958E">
            <wp:extent cx="6038850" cy="38862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C1693D" w14:textId="77777777" w:rsidR="00DC5B31" w:rsidRDefault="00030A44" w:rsidP="00030A44">
      <w:pPr>
        <w:pStyle w:val="Beschriftung"/>
      </w:pPr>
      <w:bookmarkStart w:id="66" w:name="_Ref444848245"/>
      <w:bookmarkStart w:id="67" w:name="_Toc446485709"/>
      <w:r>
        <w:t xml:space="preserve">Abbildung </w:t>
      </w:r>
      <w:fldSimple w:instr=" SEQ Abbildung \* ARABIC ">
        <w:r w:rsidR="00107909">
          <w:rPr>
            <w:noProof/>
          </w:rPr>
          <w:t>2</w:t>
        </w:r>
      </w:fldSimple>
      <w:bookmarkEnd w:id="66"/>
      <w:r>
        <w:t>: Wasserfallmodell</w:t>
      </w:r>
      <w:bookmarkEnd w:id="67"/>
    </w:p>
    <w:p w14:paraId="5EEF4A56" w14:textId="77777777" w:rsidR="00517C08" w:rsidRDefault="00030A44" w:rsidP="00DF332D">
      <w:pPr>
        <w:pStyle w:val="berschrift3"/>
        <w:spacing w:line="276" w:lineRule="auto"/>
      </w:pPr>
      <w:bookmarkStart w:id="68" w:name="_Toc445296156"/>
      <w:bookmarkStart w:id="69" w:name="_Toc446491005"/>
      <w:r>
        <w:t>Analyse</w:t>
      </w:r>
      <w:bookmarkEnd w:id="68"/>
      <w:bookmarkEnd w:id="69"/>
    </w:p>
    <w:p w14:paraId="1D03A4C7" w14:textId="184C2AA0" w:rsidR="00030A44" w:rsidRDefault="00030A44" w:rsidP="00030A44">
      <w:r>
        <w:t>In der ersten Phase des Projektes werden die Anforderung</w:t>
      </w:r>
      <w:r w:rsidR="00451ECB">
        <w:t>en</w:t>
      </w:r>
      <w:r>
        <w:t xml:space="preserve"> dieser</w:t>
      </w:r>
      <w:r w:rsidR="00DD275F">
        <w:t xml:space="preserve"> IPA</w:t>
      </w:r>
      <w:r>
        <w:t xml:space="preserve"> analysiert. In der Aufgabenstellung sind diese </w:t>
      </w:r>
      <w:r w:rsidR="00B51D24">
        <w:t>bereits</w:t>
      </w:r>
      <w:r>
        <w:t xml:space="preserve"> klar definiert:</w:t>
      </w:r>
    </w:p>
    <w:p w14:paraId="2FD53079" w14:textId="77777777" w:rsidR="00030A44" w:rsidRDefault="00B5019B" w:rsidP="00030A44">
      <w:pPr>
        <w:pStyle w:val="Listenabsatz"/>
        <w:numPr>
          <w:ilvl w:val="0"/>
          <w:numId w:val="28"/>
        </w:numPr>
      </w:pPr>
      <w:r>
        <w:t xml:space="preserve">SOAP </w:t>
      </w:r>
      <w:r w:rsidR="00030A44">
        <w:t>Webservices für alle CRUD Operationen</w:t>
      </w:r>
    </w:p>
    <w:p w14:paraId="2E137D88" w14:textId="77777777" w:rsidR="001F3D69" w:rsidRDefault="001F3D69" w:rsidP="001F3D69">
      <w:pPr>
        <w:pStyle w:val="Listenabsatz"/>
        <w:numPr>
          <w:ilvl w:val="0"/>
          <w:numId w:val="28"/>
        </w:numPr>
      </w:pPr>
      <w:r>
        <w:t>Webservices mit SoapUI testen</w:t>
      </w:r>
      <w:r w:rsidRPr="001F3D69">
        <w:t xml:space="preserve"> </w:t>
      </w:r>
    </w:p>
    <w:p w14:paraId="7F8EF351" w14:textId="3CC38527" w:rsidR="001F3D69" w:rsidRDefault="001F3D69" w:rsidP="001F3D69">
      <w:pPr>
        <w:pStyle w:val="Listenabsatz"/>
        <w:numPr>
          <w:ilvl w:val="0"/>
          <w:numId w:val="28"/>
        </w:numPr>
      </w:pPr>
      <w:r>
        <w:t>XSD Kontrakte erstellen mit Datentypen, welche mit der DB Entität übereinstimmen</w:t>
      </w:r>
    </w:p>
    <w:p w14:paraId="69E32685" w14:textId="77777777" w:rsidR="001F3D69" w:rsidRDefault="001F3D69" w:rsidP="001F3D69">
      <w:pPr>
        <w:pStyle w:val="Listenabsatz"/>
        <w:numPr>
          <w:ilvl w:val="0"/>
          <w:numId w:val="28"/>
        </w:numPr>
      </w:pPr>
      <w:r>
        <w:t>Validierung sämtlicher neu implementierter Webservices</w:t>
      </w:r>
    </w:p>
    <w:p w14:paraId="0573DE4D" w14:textId="77777777" w:rsidR="001F3D69" w:rsidRDefault="001F3D69" w:rsidP="001F3D69">
      <w:pPr>
        <w:pStyle w:val="Listenabsatz"/>
        <w:numPr>
          <w:ilvl w:val="0"/>
          <w:numId w:val="28"/>
        </w:numPr>
      </w:pPr>
      <w:r>
        <w:t>Technische Attribute im Service selber abfüllen</w:t>
      </w:r>
    </w:p>
    <w:p w14:paraId="267DFD3A" w14:textId="0F501B40" w:rsidR="001F3D69" w:rsidRDefault="001F3D69" w:rsidP="001F3D69">
      <w:pPr>
        <w:pStyle w:val="Listenabsatz"/>
        <w:numPr>
          <w:ilvl w:val="0"/>
          <w:numId w:val="28"/>
        </w:numPr>
      </w:pPr>
      <w:r>
        <w:t>Protokollierung mittels log4j</w:t>
      </w:r>
    </w:p>
    <w:p w14:paraId="097B0B4A" w14:textId="7AA394ED" w:rsidR="003D392B" w:rsidRDefault="00030A44" w:rsidP="001707D4">
      <w:pPr>
        <w:pStyle w:val="Listenabsatz"/>
        <w:numPr>
          <w:ilvl w:val="0"/>
          <w:numId w:val="28"/>
        </w:numPr>
      </w:pPr>
      <w:r>
        <w:t>JUnit Tests</w:t>
      </w:r>
    </w:p>
    <w:p w14:paraId="773F2E0F" w14:textId="77777777" w:rsidR="0089311C" w:rsidRDefault="0089311C" w:rsidP="0089311C">
      <w:pPr>
        <w:jc w:val="left"/>
      </w:pPr>
      <w:r>
        <w:br w:type="page"/>
      </w:r>
    </w:p>
    <w:p w14:paraId="4DD6E5EB" w14:textId="258F283F" w:rsidR="0089311C" w:rsidRDefault="009C669B" w:rsidP="0089311C">
      <w:pPr>
        <w:pStyle w:val="berschrift4"/>
      </w:pPr>
      <w:bookmarkStart w:id="70" w:name="_Toc446491006"/>
      <w:r>
        <w:lastRenderedPageBreak/>
        <w:t>Projektstruktur</w:t>
      </w:r>
      <w:bookmarkEnd w:id="70"/>
    </w:p>
    <w:p w14:paraId="483F3493" w14:textId="72E2E884" w:rsidR="0089311C" w:rsidRDefault="0089311C" w:rsidP="0089311C">
      <w:r>
        <w:t>Um die geforderten Webservices zu implementieren müssen mehrere Teilprojekte des gesamten Projektes bearbeitet werden. In der folgenden Abbildung sind sämtliche Sub-Projekt</w:t>
      </w:r>
      <w:r w:rsidR="00312484">
        <w:t>e der OTEx Applikation zu sehen</w:t>
      </w:r>
      <w:r w:rsidR="008F7C5F">
        <w:t>.</w:t>
      </w:r>
      <w:r>
        <w:t xml:space="preserve"> Die blau markierten Ordner</w:t>
      </w:r>
      <w:r w:rsidR="00BA6456">
        <w:t xml:space="preserve"> in </w:t>
      </w:r>
      <w:r w:rsidR="00BA6456">
        <w:fldChar w:fldCharType="begin"/>
      </w:r>
      <w:r w:rsidR="00BA6456">
        <w:instrText xml:space="preserve"> REF _Ref444848349 \h </w:instrText>
      </w:r>
      <w:r w:rsidR="00BA6456">
        <w:fldChar w:fldCharType="separate"/>
      </w:r>
      <w:r w:rsidR="00107909">
        <w:t xml:space="preserve">Abbildung </w:t>
      </w:r>
      <w:r w:rsidR="00107909">
        <w:rPr>
          <w:noProof/>
        </w:rPr>
        <w:t>3</w:t>
      </w:r>
      <w:r w:rsidR="00BA6456">
        <w:fldChar w:fldCharType="end"/>
      </w:r>
      <w:r>
        <w:t xml:space="preserve"> bilden jene Sub-Projekte, welche für die Umsetzung der Aufgabenstellung relevant sind.</w:t>
      </w:r>
    </w:p>
    <w:p w14:paraId="3BD0BAD4" w14:textId="77777777" w:rsidR="0089311C" w:rsidRDefault="0089311C" w:rsidP="0089311C">
      <w:r>
        <w:rPr>
          <w:noProof/>
          <w:lang w:eastAsia="de-CH"/>
        </w:rPr>
        <w:drawing>
          <wp:inline distT="0" distB="0" distL="0" distR="0" wp14:anchorId="34184D78" wp14:editId="2360D434">
            <wp:extent cx="5210355" cy="429765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2362" cy="4299312"/>
                    </a:xfrm>
                    <a:prstGeom prst="rect">
                      <a:avLst/>
                    </a:prstGeom>
                  </pic:spPr>
                </pic:pic>
              </a:graphicData>
            </a:graphic>
          </wp:inline>
        </w:drawing>
      </w:r>
    </w:p>
    <w:p w14:paraId="519C1F2C" w14:textId="77777777" w:rsidR="0089311C" w:rsidRDefault="0089311C" w:rsidP="0089311C">
      <w:pPr>
        <w:pStyle w:val="Beschriftung"/>
      </w:pPr>
      <w:bookmarkStart w:id="71" w:name="_Ref444848349"/>
      <w:bookmarkStart w:id="72" w:name="_Toc446485710"/>
      <w:r>
        <w:t xml:space="preserve">Abbildung </w:t>
      </w:r>
      <w:fldSimple w:instr=" SEQ Abbildung \* ARABIC ">
        <w:r w:rsidR="00107909">
          <w:rPr>
            <w:noProof/>
          </w:rPr>
          <w:t>3</w:t>
        </w:r>
      </w:fldSimple>
      <w:bookmarkEnd w:id="71"/>
      <w:r>
        <w:t>: Benötigte Sub-Projekte aus dem Gesamtprojekt</w:t>
      </w:r>
      <w:bookmarkEnd w:id="72"/>
    </w:p>
    <w:p w14:paraId="3BDF9659" w14:textId="77777777" w:rsidR="00647812" w:rsidRPr="00647812" w:rsidRDefault="00647812" w:rsidP="00647812"/>
    <w:p w14:paraId="4B03F9A0" w14:textId="7EDFE818" w:rsidR="008F7C5F" w:rsidRDefault="0089311C" w:rsidP="00861E03">
      <w:r>
        <w:t xml:space="preserve">Das Projekt </w:t>
      </w:r>
      <w:r>
        <w:rPr>
          <w:i/>
        </w:rPr>
        <w:t>OtexBE</w:t>
      </w:r>
      <w:r>
        <w:t xml:space="preserve"> beinhaltet die Businesslogik. Hier werden die Requests validiert und zur Ausführung freigegeben. Im Projekt </w:t>
      </w:r>
      <w:r w:rsidR="008F7C5F">
        <w:rPr>
          <w:i/>
        </w:rPr>
        <w:t>OtexBE-CID</w:t>
      </w:r>
      <w:r w:rsidR="008F7C5F">
        <w:t xml:space="preserve"> befinden sich sämtliche JUnit Tests, mit welchen die Richtigkeit der Businesslogik überprüft wird. Im </w:t>
      </w:r>
      <w:r w:rsidR="008F7C5F">
        <w:rPr>
          <w:i/>
        </w:rPr>
        <w:t>Persistence</w:t>
      </w:r>
      <w:r w:rsidR="008F7C5F">
        <w:t xml:space="preserve"> Projekt befinden sich sämtliche Entity und DAO Klassen, wie auc</w:t>
      </w:r>
      <w:r w:rsidR="00861E03">
        <w:t>h die dazugehörigen JUnit Tests.</w:t>
      </w:r>
      <w:r w:rsidR="008F7C5F">
        <w:br w:type="page"/>
      </w:r>
    </w:p>
    <w:p w14:paraId="728C5819" w14:textId="77777777" w:rsidR="00517C08" w:rsidRDefault="00030A44" w:rsidP="00DF332D">
      <w:pPr>
        <w:pStyle w:val="berschrift3"/>
        <w:spacing w:line="276" w:lineRule="auto"/>
      </w:pPr>
      <w:bookmarkStart w:id="73" w:name="_Toc445296158"/>
      <w:bookmarkStart w:id="74" w:name="_Ref445477346"/>
      <w:bookmarkStart w:id="75" w:name="_Ref445477355"/>
      <w:bookmarkStart w:id="76" w:name="_Toc446491007"/>
      <w:r>
        <w:lastRenderedPageBreak/>
        <w:t>Design</w:t>
      </w:r>
      <w:bookmarkEnd w:id="73"/>
      <w:bookmarkEnd w:id="74"/>
      <w:bookmarkEnd w:id="75"/>
      <w:bookmarkEnd w:id="76"/>
    </w:p>
    <w:p w14:paraId="0D1CA348" w14:textId="77777777" w:rsidR="00B24C11" w:rsidRDefault="00D87B8A" w:rsidP="008F7C5F">
      <w:r>
        <w:t>Hier wird beschrieben, wie das Projekt implementiert werden soll. Es werden Abläufe und bereits vorgegebene Einschränkungen erwähnt. Zudem wird klargestellt, wie mit diesen Einschränkungen gearbeitet wird.</w:t>
      </w:r>
    </w:p>
    <w:p w14:paraId="1EB0BFB9" w14:textId="77777777" w:rsidR="00D87B8A" w:rsidRDefault="00D87B8A" w:rsidP="00D87B8A">
      <w:pPr>
        <w:pStyle w:val="berschrift4"/>
      </w:pPr>
      <w:bookmarkStart w:id="77" w:name="_Toc445296159"/>
      <w:bookmarkStart w:id="78" w:name="_Toc446491008"/>
      <w:r>
        <w:t>Datenbank</w:t>
      </w:r>
      <w:bookmarkEnd w:id="77"/>
      <w:bookmarkEnd w:id="78"/>
    </w:p>
    <w:p w14:paraId="7DB7E961" w14:textId="77777777" w:rsidR="00D87B8A" w:rsidRDefault="00D87B8A" w:rsidP="00D87B8A">
      <w:r>
        <w:t xml:space="preserve">Die Tabellen, mit welchen bei diesem Projekt gearbeitet wird, sind bereits implementiert und werden auch nicht verändert. Es handelt sich hierbei um die beiden Tabellen </w:t>
      </w:r>
      <w:r>
        <w:rPr>
          <w:i/>
        </w:rPr>
        <w:t xml:space="preserve">ref_MARKET_TIME </w:t>
      </w:r>
      <w:r>
        <w:t xml:space="preserve">und </w:t>
      </w:r>
      <w:r>
        <w:rPr>
          <w:i/>
        </w:rPr>
        <w:t>ref_TIMEZONE</w:t>
      </w:r>
      <w:r>
        <w:t>.</w:t>
      </w:r>
    </w:p>
    <w:p w14:paraId="138131E4" w14:textId="77777777" w:rsidR="00B24C11" w:rsidRDefault="00B24C11" w:rsidP="00B24C11">
      <w:pPr>
        <w:keepNext/>
      </w:pPr>
      <w:r>
        <w:rPr>
          <w:noProof/>
          <w:lang w:eastAsia="de-CH"/>
        </w:rPr>
        <mc:AlternateContent>
          <mc:Choice Requires="wps">
            <w:drawing>
              <wp:anchor distT="0" distB="0" distL="114300" distR="114300" simplePos="0" relativeHeight="251813888" behindDoc="0" locked="0" layoutInCell="1" allowOverlap="1" wp14:anchorId="54B9A009" wp14:editId="703D6E9B">
                <wp:simplePos x="0" y="0"/>
                <wp:positionH relativeFrom="column">
                  <wp:posOffset>2671445</wp:posOffset>
                </wp:positionH>
                <wp:positionV relativeFrom="paragraph">
                  <wp:posOffset>1049595</wp:posOffset>
                </wp:positionV>
                <wp:extent cx="526211" cy="301924"/>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526211" cy="301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91B78" w14:textId="77777777" w:rsidR="00F4199A" w:rsidRDefault="00F4199A">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9A009" id="_x0000_t202" coordsize="21600,21600" o:spt="202" path="m,l,21600r21600,l21600,xe">
                <v:stroke joinstyle="miter"/>
                <v:path gradientshapeok="t" o:connecttype="rect"/>
              </v:shapetype>
              <v:shape id="Text Box 7" o:spid="_x0000_s1026" type="#_x0000_t202" style="position:absolute;left:0;text-align:left;margin-left:210.35pt;margin-top:82.65pt;width:41.45pt;height:23.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" filled="f" stroked="f" strokeweight=".5pt">
                <v:textbox>
                  <w:txbxContent>
                    <w:p w14:paraId="4BD91B78" w14:textId="77777777" w:rsidR="00F4199A" w:rsidRDefault="00F4199A">
                      <w:r>
                        <w:t>n:1</w:t>
                      </w:r>
                    </w:p>
                  </w:txbxContent>
                </v:textbox>
              </v:shape>
            </w:pict>
          </mc:Fallback>
        </mc:AlternateContent>
      </w:r>
      <w:r w:rsidR="00D87B8A">
        <w:rPr>
          <w:noProof/>
          <w:lang w:eastAsia="de-CH"/>
        </w:rPr>
        <w:drawing>
          <wp:inline distT="0" distB="0" distL="0" distR="0" wp14:anchorId="7FC91B61" wp14:editId="612C47CE">
            <wp:extent cx="5486400" cy="2665562"/>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E63B0D9" w14:textId="77777777" w:rsidR="00D87B8A" w:rsidRDefault="00B24C11" w:rsidP="00B24C11">
      <w:pPr>
        <w:pStyle w:val="Beschriftung"/>
      </w:pPr>
      <w:bookmarkStart w:id="79" w:name="_Ref444845389"/>
      <w:bookmarkStart w:id="80" w:name="_Ref445379653"/>
      <w:bookmarkStart w:id="81" w:name="_Toc446485711"/>
      <w:r>
        <w:t xml:space="preserve">Abbildung </w:t>
      </w:r>
      <w:fldSimple w:instr=" SEQ Abbildung \* ARABIC ">
        <w:r w:rsidR="00107909">
          <w:rPr>
            <w:noProof/>
          </w:rPr>
          <w:t>4</w:t>
        </w:r>
      </w:fldSimple>
      <w:bookmarkEnd w:id="79"/>
      <w:r>
        <w:t>: ERD involvierte Tabellen</w:t>
      </w:r>
      <w:bookmarkEnd w:id="80"/>
      <w:bookmarkEnd w:id="81"/>
    </w:p>
    <w:p w14:paraId="31845770" w14:textId="77777777" w:rsidR="00B24C11" w:rsidRPr="00B24C11" w:rsidRDefault="00B24C11" w:rsidP="00B24C11"/>
    <w:p w14:paraId="3D1B3F07" w14:textId="52969DD9" w:rsidR="00100A09" w:rsidRDefault="00A630A3" w:rsidP="00B24C11">
      <w:r>
        <w:t xml:space="preserve">Wie in </w:t>
      </w:r>
      <w:r>
        <w:fldChar w:fldCharType="begin"/>
      </w:r>
      <w:r>
        <w:instrText xml:space="preserve"> REF _Ref444845389 \h </w:instrText>
      </w:r>
      <w:r>
        <w:fldChar w:fldCharType="separate"/>
      </w:r>
      <w:r w:rsidR="00107909">
        <w:t xml:space="preserve">Abbildung </w:t>
      </w:r>
      <w:r w:rsidR="00107909">
        <w:rPr>
          <w:noProof/>
        </w:rPr>
        <w:t>4</w:t>
      </w:r>
      <w:r>
        <w:fldChar w:fldCharType="end"/>
      </w:r>
      <w:r>
        <w:t xml:space="preserve"> zu sehen ist, referenziert die </w:t>
      </w:r>
      <w:r w:rsidR="00B24C11">
        <w:t xml:space="preserve">Tabelle </w:t>
      </w:r>
      <w:r w:rsidR="00B24C11">
        <w:rPr>
          <w:i/>
        </w:rPr>
        <w:t>ref_MARKET_TIME</w:t>
      </w:r>
      <w:r w:rsidR="00B24C11">
        <w:t xml:space="preserve"> </w:t>
      </w:r>
      <w:r>
        <w:t>auf die</w:t>
      </w:r>
      <w:r w:rsidR="00B24C11">
        <w:t xml:space="preserve"> Tabelle </w:t>
      </w:r>
      <w:r w:rsidR="00B24C11">
        <w:rPr>
          <w:i/>
        </w:rPr>
        <w:t>ref_TIMEZONE</w:t>
      </w:r>
      <w:r w:rsidR="00B24C11">
        <w:t>.</w:t>
      </w:r>
      <w:r>
        <w:t xml:space="preserve"> Der Fremdschlüssel befindet sich dabei in der Spalte </w:t>
      </w:r>
      <w:r>
        <w:rPr>
          <w:i/>
        </w:rPr>
        <w:t>TIMEZONE_INTERNAL_ID.</w:t>
      </w:r>
      <w:r w:rsidR="00B24C11">
        <w:t xml:space="preserve"> Die Zeitzone kann natürlich für mehrere Märkte (Börsen, Broker) verwendet werden</w:t>
      </w:r>
      <w:r w:rsidR="006B771A">
        <w:t>.</w:t>
      </w:r>
      <w:r w:rsidR="00B24C11">
        <w:t xml:space="preserve"> Jeder Markt allerdings richtet seine Öffnungszeiten nur nach einer Zeitzone</w:t>
      </w:r>
      <w:r w:rsidR="006B771A">
        <w:t>, weshalb eine n:1 Beziehung erforderlich ist.</w:t>
      </w:r>
      <w:r w:rsidR="00100A09">
        <w:t xml:space="preserve"> Die zu erstellenden Webservices bearbeiten ausschliesslich die Tabelle </w:t>
      </w:r>
      <w:r w:rsidR="00100A09">
        <w:rPr>
          <w:i/>
        </w:rPr>
        <w:t>ref_MARKET_TIME</w:t>
      </w:r>
      <w:r w:rsidR="00100A09">
        <w:t>. Es muss jedoch ein Select Query auf die referenzierte Tabelle erstellt werden, um das Vorhandensein des Fremdschlüssels zu überprüfen.</w:t>
      </w:r>
    </w:p>
    <w:p w14:paraId="594DB321" w14:textId="77777777" w:rsidR="000439C3" w:rsidRDefault="000439C3">
      <w:pPr>
        <w:jc w:val="left"/>
      </w:pPr>
      <w:r>
        <w:br w:type="page"/>
      </w:r>
    </w:p>
    <w:p w14:paraId="14DDCCB0" w14:textId="453C8540" w:rsidR="00320489" w:rsidRPr="00320489" w:rsidRDefault="00336693" w:rsidP="00B24C11">
      <w:r>
        <w:lastRenderedPageBreak/>
        <w:t xml:space="preserve">In </w:t>
      </w:r>
      <w:r>
        <w:fldChar w:fldCharType="begin"/>
      </w:r>
      <w:r>
        <w:instrText xml:space="preserve"> REF _Ref444848052 \h </w:instrText>
      </w:r>
      <w:r>
        <w:fldChar w:fldCharType="separate"/>
      </w:r>
      <w:r w:rsidR="00107909">
        <w:t xml:space="preserve">Tabelle </w:t>
      </w:r>
      <w:r w:rsidR="00107909">
        <w:rPr>
          <w:noProof/>
        </w:rPr>
        <w:t>1</w:t>
      </w:r>
      <w:r>
        <w:fldChar w:fldCharType="end"/>
      </w:r>
      <w:r>
        <w:t xml:space="preserve"> </w:t>
      </w:r>
      <w:r w:rsidR="00320489">
        <w:t xml:space="preserve">werden die Spalten der Tabelle </w:t>
      </w:r>
      <w:r w:rsidR="00320489">
        <w:rPr>
          <w:i/>
        </w:rPr>
        <w:t>ref_MARKET_TIME</w:t>
      </w:r>
      <w:r w:rsidR="00320489">
        <w:t xml:space="preserve"> mit ihren Eigenschaften aufgezeigt.</w:t>
      </w:r>
    </w:p>
    <w:tbl>
      <w:tblPr>
        <w:tblStyle w:val="HellesRaster"/>
        <w:tblW w:w="9288" w:type="dxa"/>
        <w:tblLayout w:type="fixed"/>
        <w:tblLook w:val="04A0" w:firstRow="1" w:lastRow="0" w:firstColumn="1" w:lastColumn="0" w:noHBand="0" w:noVBand="1"/>
      </w:tblPr>
      <w:tblGrid>
        <w:gridCol w:w="3652"/>
        <w:gridCol w:w="2268"/>
        <w:gridCol w:w="2126"/>
        <w:gridCol w:w="1242"/>
      </w:tblGrid>
      <w:tr w:rsidR="00320489" w:rsidRPr="00D84099" w14:paraId="04E264F2" w14:textId="77777777" w:rsidTr="000439C3">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3652" w:type="dxa"/>
            <w:shd w:val="clear" w:color="auto" w:fill="95B3D7" w:themeFill="accent1" w:themeFillTint="99"/>
            <w:hideMark/>
          </w:tcPr>
          <w:p w14:paraId="1C022B4B" w14:textId="77777777" w:rsidR="00320489" w:rsidRPr="00D84099" w:rsidRDefault="00320489" w:rsidP="003D4E8D">
            <w:pPr>
              <w:pStyle w:val="Blocktext"/>
              <w:spacing w:line="276" w:lineRule="auto"/>
              <w:jc w:val="left"/>
              <w:rPr>
                <w:rFonts w:ascii="Credit Suisse Type Roman" w:hAnsi="Credit Suisse Type Roman"/>
                <w:szCs w:val="18"/>
                <w:lang w:eastAsia="de-DE"/>
              </w:rPr>
            </w:pPr>
            <w:r>
              <w:rPr>
                <w:rFonts w:ascii="Credit Suisse Type Roman" w:hAnsi="Credit Suisse Type Roman"/>
                <w:szCs w:val="18"/>
                <w:lang w:eastAsia="de-DE"/>
              </w:rPr>
              <w:t>Name</w:t>
            </w:r>
          </w:p>
        </w:tc>
        <w:tc>
          <w:tcPr>
            <w:tcW w:w="2268" w:type="dxa"/>
            <w:shd w:val="clear" w:color="auto" w:fill="95B3D7" w:themeFill="accent1" w:themeFillTint="99"/>
            <w:hideMark/>
          </w:tcPr>
          <w:p w14:paraId="1A43AE4C"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Datentyp</w:t>
            </w:r>
          </w:p>
        </w:tc>
        <w:tc>
          <w:tcPr>
            <w:tcW w:w="2126" w:type="dxa"/>
            <w:shd w:val="clear" w:color="auto" w:fill="95B3D7" w:themeFill="accent1" w:themeFillTint="99"/>
            <w:hideMark/>
          </w:tcPr>
          <w:p w14:paraId="3182491D"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Kann null sein?</w:t>
            </w:r>
          </w:p>
        </w:tc>
        <w:tc>
          <w:tcPr>
            <w:tcW w:w="1242" w:type="dxa"/>
            <w:shd w:val="clear" w:color="auto" w:fill="95B3D7" w:themeFill="accent1" w:themeFillTint="99"/>
          </w:tcPr>
          <w:p w14:paraId="6E3BBD84"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Länge</w:t>
            </w:r>
          </w:p>
        </w:tc>
      </w:tr>
      <w:tr w:rsidR="00320489" w:rsidRPr="00117338" w14:paraId="02B85112"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hideMark/>
          </w:tcPr>
          <w:p w14:paraId="7C475248"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TIME_INTERNAL_ID</w:t>
            </w:r>
          </w:p>
        </w:tc>
        <w:tc>
          <w:tcPr>
            <w:tcW w:w="2268" w:type="dxa"/>
            <w:shd w:val="clear" w:color="auto" w:fill="F2F2F2" w:themeFill="background1" w:themeFillShade="F2"/>
          </w:tcPr>
          <w:p w14:paraId="572C811A" w14:textId="77777777" w:rsidR="00320489" w:rsidRPr="00CE4468"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numeric</w:t>
            </w:r>
          </w:p>
        </w:tc>
        <w:tc>
          <w:tcPr>
            <w:tcW w:w="2126" w:type="dxa"/>
            <w:shd w:val="clear" w:color="auto" w:fill="F2F2F2" w:themeFill="background1" w:themeFillShade="F2"/>
          </w:tcPr>
          <w:p w14:paraId="6161A07B" w14:textId="77777777" w:rsidR="00320489" w:rsidRPr="00B763A1"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Nein</w:t>
            </w:r>
          </w:p>
        </w:tc>
        <w:tc>
          <w:tcPr>
            <w:tcW w:w="1242" w:type="dxa"/>
            <w:shd w:val="clear" w:color="auto" w:fill="F2F2F2" w:themeFill="background1" w:themeFillShade="F2"/>
          </w:tcPr>
          <w:p w14:paraId="795666F2" w14:textId="77777777" w:rsidR="00320489" w:rsidRPr="00B763A1"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6</w:t>
            </w:r>
          </w:p>
        </w:tc>
      </w:tr>
      <w:tr w:rsidR="00320489" w:rsidRPr="00C60FF4" w14:paraId="6A7297C7"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hideMark/>
          </w:tcPr>
          <w:p w14:paraId="740ADC74"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UPDATE_BIN</w:t>
            </w:r>
          </w:p>
        </w:tc>
        <w:tc>
          <w:tcPr>
            <w:tcW w:w="2268" w:type="dxa"/>
            <w:shd w:val="clear" w:color="auto" w:fill="D9D9D9" w:themeFill="background1" w:themeFillShade="D9"/>
          </w:tcPr>
          <w:p w14:paraId="5FB841D5" w14:textId="77777777" w:rsidR="00320489" w:rsidRPr="00CE4468"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varbinary</w:t>
            </w:r>
          </w:p>
        </w:tc>
        <w:tc>
          <w:tcPr>
            <w:tcW w:w="2126" w:type="dxa"/>
            <w:shd w:val="clear" w:color="auto" w:fill="D9D9D9" w:themeFill="background1" w:themeFillShade="D9"/>
          </w:tcPr>
          <w:p w14:paraId="3AC26451" w14:textId="77777777" w:rsidR="00320489"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D9D9D9" w:themeFill="background1" w:themeFillShade="D9"/>
          </w:tcPr>
          <w:p w14:paraId="4E8F4C65" w14:textId="77777777" w:rsidR="00320489"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320489" w:rsidRPr="00117338" w14:paraId="71E86DD8"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4935AC5F"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TIMEZONE_INTERNAL_ID</w:t>
            </w:r>
          </w:p>
        </w:tc>
        <w:tc>
          <w:tcPr>
            <w:tcW w:w="2268" w:type="dxa"/>
            <w:shd w:val="clear" w:color="auto" w:fill="F2F2F2" w:themeFill="background1" w:themeFillShade="F2"/>
          </w:tcPr>
          <w:p w14:paraId="2B2294C0" w14:textId="77777777" w:rsidR="00320489" w:rsidRPr="00CE4468"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numeric</w:t>
            </w:r>
          </w:p>
        </w:tc>
        <w:tc>
          <w:tcPr>
            <w:tcW w:w="2126" w:type="dxa"/>
            <w:shd w:val="clear" w:color="auto" w:fill="F2F2F2" w:themeFill="background1" w:themeFillShade="F2"/>
          </w:tcPr>
          <w:p w14:paraId="68B1543A" w14:textId="77777777" w:rsidR="00320489"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5F92409" w14:textId="77777777" w:rsidR="00320489"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6</w:t>
            </w:r>
          </w:p>
        </w:tc>
      </w:tr>
      <w:tr w:rsidR="000439C3" w:rsidRPr="00117338" w14:paraId="7EBE32A5"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7CCAEBFB"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HOME_OPENING</w:t>
            </w:r>
          </w:p>
        </w:tc>
        <w:tc>
          <w:tcPr>
            <w:tcW w:w="2268" w:type="dxa"/>
            <w:shd w:val="clear" w:color="auto" w:fill="F2F2F2" w:themeFill="background1" w:themeFillShade="F2"/>
          </w:tcPr>
          <w:p w14:paraId="0FCBE769"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1C7957ED"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62EDC16"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651483C9"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61A9F17B"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HOME_CLOSING</w:t>
            </w:r>
          </w:p>
        </w:tc>
        <w:tc>
          <w:tcPr>
            <w:tcW w:w="2268" w:type="dxa"/>
            <w:shd w:val="clear" w:color="auto" w:fill="F2F2F2" w:themeFill="background1" w:themeFillShade="F2"/>
          </w:tcPr>
          <w:p w14:paraId="4FA1DA2B"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0F3B7F56"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890C64E"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785273E6"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5F10B41F"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OPENING_TIME</w:t>
            </w:r>
          </w:p>
        </w:tc>
        <w:tc>
          <w:tcPr>
            <w:tcW w:w="2268" w:type="dxa"/>
            <w:shd w:val="clear" w:color="auto" w:fill="F2F2F2" w:themeFill="background1" w:themeFillShade="F2"/>
          </w:tcPr>
          <w:p w14:paraId="1EDAFE01"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524F1FB0"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07F8D09"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503A699A"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0E353266"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CLOSING_TIME</w:t>
            </w:r>
          </w:p>
        </w:tc>
        <w:tc>
          <w:tcPr>
            <w:tcW w:w="2268" w:type="dxa"/>
            <w:shd w:val="clear" w:color="auto" w:fill="F2F2F2" w:themeFill="background1" w:themeFillShade="F2"/>
          </w:tcPr>
          <w:p w14:paraId="29DB1FA4"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56598CFA"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48227B7"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21D2FE7D"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6BF215C7"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LAST_UPDATED_BY_USER</w:t>
            </w:r>
          </w:p>
        </w:tc>
        <w:tc>
          <w:tcPr>
            <w:tcW w:w="2268" w:type="dxa"/>
            <w:shd w:val="clear" w:color="auto" w:fill="F2F2F2" w:themeFill="background1" w:themeFillShade="F2"/>
          </w:tcPr>
          <w:p w14:paraId="413A7585"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varchar</w:t>
            </w:r>
          </w:p>
        </w:tc>
        <w:tc>
          <w:tcPr>
            <w:tcW w:w="2126" w:type="dxa"/>
            <w:shd w:val="clear" w:color="auto" w:fill="F2F2F2" w:themeFill="background1" w:themeFillShade="F2"/>
          </w:tcPr>
          <w:p w14:paraId="7ABB3D77"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C31E960"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30</w:t>
            </w:r>
          </w:p>
        </w:tc>
      </w:tr>
      <w:tr w:rsidR="000439C3" w:rsidRPr="00117338" w14:paraId="0CC362BD"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3679C991"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LAST_UPDATE</w:t>
            </w:r>
          </w:p>
        </w:tc>
        <w:tc>
          <w:tcPr>
            <w:tcW w:w="2268" w:type="dxa"/>
            <w:shd w:val="clear" w:color="auto" w:fill="F2F2F2" w:themeFill="background1" w:themeFillShade="F2"/>
          </w:tcPr>
          <w:p w14:paraId="79369671"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3E3653EE"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53E9412"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2A0382C1"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3EAFAB3A"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EXECPOOL_SETTLE_TIME</w:t>
            </w:r>
          </w:p>
        </w:tc>
        <w:tc>
          <w:tcPr>
            <w:tcW w:w="2268" w:type="dxa"/>
            <w:shd w:val="clear" w:color="auto" w:fill="F2F2F2" w:themeFill="background1" w:themeFillShade="F2"/>
          </w:tcPr>
          <w:p w14:paraId="74489D3E"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20C5572D"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DAE125E" w14:textId="77777777" w:rsidR="000439C3" w:rsidRPr="00C60FF4" w:rsidRDefault="000439C3" w:rsidP="000439C3">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bl>
    <w:p w14:paraId="63BC0173" w14:textId="46FBB227" w:rsidR="00320489" w:rsidRDefault="000439C3" w:rsidP="000439C3">
      <w:pPr>
        <w:pStyle w:val="Beschriftung"/>
      </w:pPr>
      <w:bookmarkStart w:id="82" w:name="_Ref444848052"/>
      <w:bookmarkStart w:id="83" w:name="_Toc446485713"/>
      <w:r>
        <w:t xml:space="preserve">Tabelle </w:t>
      </w:r>
      <w:fldSimple w:instr=" SEQ Tabelle \* ARABIC ">
        <w:r w:rsidR="00107909">
          <w:rPr>
            <w:noProof/>
          </w:rPr>
          <w:t>1</w:t>
        </w:r>
      </w:fldSimple>
      <w:bookmarkEnd w:id="82"/>
      <w:r>
        <w:t>: ref_MARKET_TIME Spaltenbeschreibung</w:t>
      </w:r>
      <w:bookmarkEnd w:id="83"/>
    </w:p>
    <w:p w14:paraId="3E9082BA" w14:textId="77777777" w:rsidR="000439C3" w:rsidRDefault="000439C3" w:rsidP="000439C3"/>
    <w:p w14:paraId="48F3ED44" w14:textId="5FD04E4D" w:rsidR="000439C3" w:rsidRPr="000439C3" w:rsidRDefault="000439C3" w:rsidP="000439C3">
      <w:r>
        <w:t xml:space="preserve">Die Spalte </w:t>
      </w:r>
      <w:r>
        <w:rPr>
          <w:i/>
        </w:rPr>
        <w:t>UPDATE_BIN</w:t>
      </w:r>
      <w:r>
        <w:t xml:space="preserve"> </w:t>
      </w:r>
      <w:r w:rsidR="00C34F59">
        <w:t xml:space="preserve">(dunkel hinterlegt) </w:t>
      </w:r>
      <w:r>
        <w:t>wird nicht in die Java Entity Klasse übernommen, da es sich hier um ein binäres Feld handelt.</w:t>
      </w:r>
      <w:r w:rsidR="002358A9">
        <w:t xml:space="preserve"> Die übrigen Attribute werden alle so in der Entity Klasse übernommen.</w:t>
      </w:r>
    </w:p>
    <w:p w14:paraId="50E21F6C" w14:textId="77777777" w:rsidR="000D35D2" w:rsidRDefault="000D35D2" w:rsidP="001134EC">
      <w:pPr>
        <w:pStyle w:val="berschrift4"/>
      </w:pPr>
      <w:bookmarkStart w:id="84" w:name="_Toc445296160"/>
      <w:bookmarkStart w:id="85" w:name="_Toc446491009"/>
      <w:r w:rsidRPr="001134EC">
        <w:t>Ablauf</w:t>
      </w:r>
      <w:bookmarkEnd w:id="84"/>
      <w:bookmarkEnd w:id="85"/>
    </w:p>
    <w:p w14:paraId="30258A65" w14:textId="08072A4E" w:rsidR="00A630A3" w:rsidRDefault="000D35D2" w:rsidP="000D35D2">
      <w:pPr>
        <w:keepNext/>
      </w:pPr>
      <w:r>
        <w:t>Die Verarbeitung eines validen Requests erfolgt linear</w:t>
      </w:r>
      <w:r w:rsidR="00A630A3">
        <w:t xml:space="preserve"> und wird in </w:t>
      </w:r>
      <w:r w:rsidR="00237F4B">
        <w:fldChar w:fldCharType="begin"/>
      </w:r>
      <w:r w:rsidR="00237F4B">
        <w:instrText xml:space="preserve"> REF _Ref445379770 \h </w:instrText>
      </w:r>
      <w:r w:rsidR="00237F4B">
        <w:fldChar w:fldCharType="separate"/>
      </w:r>
      <w:r w:rsidR="00107909">
        <w:t xml:space="preserve">Abbildung </w:t>
      </w:r>
      <w:r w:rsidR="00107909">
        <w:rPr>
          <w:noProof/>
        </w:rPr>
        <w:t>5</w:t>
      </w:r>
      <w:r w:rsidR="00237F4B">
        <w:fldChar w:fldCharType="end"/>
      </w:r>
      <w:r w:rsidR="00237F4B">
        <w:t xml:space="preserve"> </w:t>
      </w:r>
      <w:r w:rsidR="00A630A3">
        <w:t>grafisch dargestellt.</w:t>
      </w:r>
      <w:r w:rsidR="00CF7F77">
        <w:t xml:space="preserve"> Damit der User die Resultate auf einer Oberfläche ansehen kann, wird der ganze Prozess über SoapUI gestartet. Über SoapUI wird ein XML Request versendet.</w:t>
      </w:r>
      <w:r>
        <w:t xml:space="preserve"> </w:t>
      </w:r>
      <w:r w:rsidR="00DC3574">
        <w:t xml:space="preserve">Während der Laufzeit wandelt JAXB den XML Request mittels XSD Files zu einer Java Klasse um. Dieser Java Request trifft anschliessend im Service Endpoint ein. Der Service Endpoint ist bereits in Spring als </w:t>
      </w:r>
      <w:r w:rsidR="00FA5EE6">
        <w:t>Webs</w:t>
      </w:r>
      <w:r w:rsidR="004706D8">
        <w:t>ervice Endpoint definiert.</w:t>
      </w:r>
    </w:p>
    <w:p w14:paraId="0DDC4449" w14:textId="0BE71E28" w:rsidR="00CF7F77" w:rsidRDefault="004706D8" w:rsidP="000D35D2">
      <w:pPr>
        <w:keepNext/>
      </w:pPr>
      <w:r>
        <w:t>Der Service Endpoint delegiert die Verarbeitung des Requests an die Businesslogik. In dieser Applik</w:t>
      </w:r>
      <w:r w:rsidR="00B24A7B">
        <w:t xml:space="preserve">ation werden die </w:t>
      </w:r>
      <w:r>
        <w:t>Klassen</w:t>
      </w:r>
      <w:r w:rsidR="00B24A7B">
        <w:t>, welche Businesslogik beinhalten,</w:t>
      </w:r>
      <w:r>
        <w:t xml:space="preserve"> Actions genannt. Die </w:t>
      </w:r>
      <w:r>
        <w:rPr>
          <w:i/>
        </w:rPr>
        <w:t>MarketTimeActions</w:t>
      </w:r>
      <w:r>
        <w:t xml:space="preserve"> müssen vollständig neu implementiert werden. Der dazugehörende Validator, welcher den Request auf irreguläre Daten prüft, wurde bisher ebenfalls noch nicht implementiert. Bei irregulären Daten im Request soll der Validator eine Liste mit Fehlermeldungen an die Actions zurücksenden. In diesem Fall würde der Prozess die Fehlermeldungen in ein Response Objekt </w:t>
      </w:r>
      <w:r>
        <w:lastRenderedPageBreak/>
        <w:t>verpacken und dem Service Endpoint zurücksenden. Dieser wiederum würde den XML Request zurück an SoapUI schicken, damit der Benutzer die Fehle</w:t>
      </w:r>
      <w:r w:rsidR="00CF7F77">
        <w:t>r auf der Oberfläche sehen kann.</w:t>
      </w:r>
    </w:p>
    <w:p w14:paraId="4ACF0DE9" w14:textId="77777777" w:rsidR="00237F4B" w:rsidRDefault="00C95220" w:rsidP="00237F4B">
      <w:pPr>
        <w:keepNext/>
      </w:pPr>
      <w:r>
        <w:rPr>
          <w:noProof/>
          <w:lang w:eastAsia="de-CH"/>
        </w:rPr>
        <w:drawing>
          <wp:inline distT="0" distB="0" distL="0" distR="0" wp14:anchorId="0B1C047E" wp14:editId="090052EA">
            <wp:extent cx="5760720" cy="552007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5520075"/>
                    </a:xfrm>
                    <a:prstGeom prst="rect">
                      <a:avLst/>
                    </a:prstGeom>
                  </pic:spPr>
                </pic:pic>
              </a:graphicData>
            </a:graphic>
          </wp:inline>
        </w:drawing>
      </w:r>
    </w:p>
    <w:p w14:paraId="156069C4" w14:textId="1DC534D1" w:rsidR="00C95220" w:rsidRDefault="00237F4B" w:rsidP="00237F4B">
      <w:pPr>
        <w:pStyle w:val="Beschriftung"/>
      </w:pPr>
      <w:bookmarkStart w:id="86" w:name="_Ref445379770"/>
      <w:bookmarkStart w:id="87" w:name="_Toc446485712"/>
      <w:r>
        <w:t xml:space="preserve">Abbildung </w:t>
      </w:r>
      <w:fldSimple w:instr=" SEQ Abbildung \* ARABIC ">
        <w:r w:rsidR="00107909">
          <w:rPr>
            <w:noProof/>
          </w:rPr>
          <w:t>5</w:t>
        </w:r>
      </w:fldSimple>
      <w:bookmarkEnd w:id="86"/>
      <w:r>
        <w:t>: Prozessablauf</w:t>
      </w:r>
      <w:bookmarkEnd w:id="87"/>
    </w:p>
    <w:p w14:paraId="7791FAE1" w14:textId="0702FD74" w:rsidR="002F394E" w:rsidRDefault="00A630A3" w:rsidP="004706D8">
      <w:pPr>
        <w:keepNext/>
      </w:pPr>
      <w:r>
        <w:t>F</w:t>
      </w:r>
      <w:r w:rsidR="004706D8">
        <w:t xml:space="preserve">alls der Request korrekt abgefüllt wurde, wird, falls notwendig (Update, Insert), in der Action Klasse ein Entity Objekt erstellt welches über die Schnittstelle zwischen Business Layer und Persistence Layer, den </w:t>
      </w:r>
      <w:r w:rsidR="00542F08">
        <w:rPr>
          <w:i/>
        </w:rPr>
        <w:t>Static</w:t>
      </w:r>
      <w:r w:rsidR="004706D8">
        <w:rPr>
          <w:i/>
        </w:rPr>
        <w:t>DataAcessor</w:t>
      </w:r>
      <w:r w:rsidR="004706D8">
        <w:t xml:space="preserve"> an das zuständige DAO gesendet wird. Auch falls kein Entity Objekt erstellt werden muss (bei Select und Delete), wird der </w:t>
      </w:r>
      <w:r w:rsidR="004706D8">
        <w:rPr>
          <w:i/>
        </w:rPr>
        <w:t>Static Data Accessor</w:t>
      </w:r>
      <w:r w:rsidR="004706D8">
        <w:t xml:space="preserve"> aufgerufen. Dies allerdings nur um die </w:t>
      </w:r>
      <w:r w:rsidR="002F394E">
        <w:t>gewünschte Aktion weiterzuleiten, beispielsweise die ID für die Delete Operation zu übergeben.</w:t>
      </w:r>
    </w:p>
    <w:p w14:paraId="4740116A" w14:textId="51D6FC2D" w:rsidR="000F4FAB" w:rsidRDefault="002F394E" w:rsidP="005B4086">
      <w:pPr>
        <w:keepNext/>
      </w:pPr>
      <w:r>
        <w:t xml:space="preserve">Das DAO führt dann die aufgerufene Operation aus und sendet ein Entity Objekt bzw. eine Liste von Entity Objekten (Select) zurück. In der </w:t>
      </w:r>
      <w:r w:rsidR="00CF7F77">
        <w:t>Businesslogik wird das Entity Objekt in eine Response verpackt und anschliessend über den Service Endpoint an SoapUI zurückgeschickt.</w:t>
      </w:r>
      <w:r w:rsidR="000F4FAB">
        <w:br w:type="page"/>
      </w:r>
    </w:p>
    <w:p w14:paraId="2D99B5E9" w14:textId="5F5A4B11" w:rsidR="00CC79D6" w:rsidRDefault="00517C08" w:rsidP="000F4FAB">
      <w:pPr>
        <w:pStyle w:val="berschrift3"/>
        <w:spacing w:line="276" w:lineRule="auto"/>
      </w:pPr>
      <w:bookmarkStart w:id="88" w:name="_Toc445296161"/>
      <w:bookmarkStart w:id="89" w:name="_Toc446491010"/>
      <w:r>
        <w:lastRenderedPageBreak/>
        <w:t>Implementation</w:t>
      </w:r>
      <w:bookmarkEnd w:id="88"/>
      <w:bookmarkEnd w:id="89"/>
    </w:p>
    <w:p w14:paraId="6FEFA5A0" w14:textId="11616FE9" w:rsidR="006463C6" w:rsidRDefault="001134EC" w:rsidP="000F4FAB">
      <w:r>
        <w:t>Bei der Implementation besteht die Aufgabe darin, die in der Design Phase beschlossene Lösung so umzusetzen, dass die Applikation einer in der Aufgabenstellung verlangten Lösung entspricht.</w:t>
      </w:r>
      <w:r w:rsidR="00363AC5">
        <w:t xml:space="preserve"> Im folgenden Kapitel wird die gesamte Implementation des</w:t>
      </w:r>
      <w:r w:rsidR="000C7A35">
        <w:t xml:space="preserve"> im Kapitel Design</w:t>
      </w:r>
      <w:r w:rsidR="00363AC5">
        <w:t xml:space="preserve"> geschilderten Prozessablaufs erklärt.</w:t>
      </w:r>
    </w:p>
    <w:p w14:paraId="7607735E" w14:textId="4A24EDE8" w:rsidR="001134EC" w:rsidRDefault="000C5F5D" w:rsidP="001134EC">
      <w:pPr>
        <w:pStyle w:val="berschrift4"/>
        <w:jc w:val="left"/>
      </w:pPr>
      <w:bookmarkStart w:id="90" w:name="_Toc446491011"/>
      <w:r>
        <w:t>Entity</w:t>
      </w:r>
      <w:bookmarkEnd w:id="90"/>
    </w:p>
    <w:p w14:paraId="45AD34F2" w14:textId="3A9CE638" w:rsidR="00C65905" w:rsidRDefault="001134EC" w:rsidP="001134EC">
      <w:r>
        <w:t xml:space="preserve">Im Persistence Projekt dieser Applikation existiert bereits ein Entity Objekt mit dem Namen </w:t>
      </w:r>
      <w:r>
        <w:rPr>
          <w:i/>
        </w:rPr>
        <w:t>MartketTime</w:t>
      </w:r>
      <w:r>
        <w:t xml:space="preserve">. Diese Klasse wiederspiegelt jedoch nur die View </w:t>
      </w:r>
      <w:r>
        <w:rPr>
          <w:i/>
        </w:rPr>
        <w:t>view_MARKET_TIME</w:t>
      </w:r>
      <w:r>
        <w:t>, welche nicht alle Attribute beinhaltet, die für die zu erstellenden Services gebraucht werden. Darum wird wie geplant eine neue Entity Klasse implementiert</w:t>
      </w:r>
      <w:r w:rsidR="00C65905">
        <w:t xml:space="preserve">, welche alle </w:t>
      </w:r>
      <w:r w:rsidR="00C03C6B">
        <w:t>geforderten Attribute enthält. J</w:t>
      </w:r>
      <w:r w:rsidR="00C65905">
        <w:t xml:space="preserve">edoch wird mit dem Namen auf </w:t>
      </w:r>
      <w:r w:rsidR="00530A0E" w:rsidRPr="00530A0E">
        <w:rPr>
          <w:i/>
        </w:rPr>
        <w:t>M</w:t>
      </w:r>
      <w:r w:rsidR="00F84ADB">
        <w:rPr>
          <w:i/>
        </w:rPr>
        <w:t>arketTimeOpening</w:t>
      </w:r>
      <w:r w:rsidR="00C65905">
        <w:t xml:space="preserve"> ausgewichen.</w:t>
      </w:r>
    </w:p>
    <w:p w14:paraId="59FC816A" w14:textId="1EFBBC8D" w:rsidR="005B639C" w:rsidRPr="005B639C" w:rsidRDefault="005B639C" w:rsidP="001134EC">
      <w:pPr>
        <w:rPr>
          <w:b/>
        </w:rPr>
      </w:pPr>
      <w:r>
        <w:rPr>
          <w:b/>
        </w:rPr>
        <w:t>Klassendefinition</w:t>
      </w:r>
    </w:p>
    <w:p w14:paraId="1A7A8318" w14:textId="7008B102" w:rsidR="001E00CC" w:rsidRDefault="00C65905" w:rsidP="001134EC">
      <w:r>
        <w:t xml:space="preserve">Die Entity Klasse </w:t>
      </w:r>
      <w:r w:rsidR="00795DDC">
        <w:t>implementiert</w:t>
      </w:r>
      <w:r>
        <w:t xml:space="preserve"> die Interfaces </w:t>
      </w:r>
      <w:r>
        <w:rPr>
          <w:i/>
        </w:rPr>
        <w:t>PersistenceEntity</w:t>
      </w:r>
      <w:r>
        <w:t xml:space="preserve"> und </w:t>
      </w:r>
      <w:r>
        <w:rPr>
          <w:i/>
        </w:rPr>
        <w:t>Serializable</w:t>
      </w:r>
      <w:r>
        <w:t xml:space="preserve">. Der Grund für die Implementierung des </w:t>
      </w:r>
      <w:r>
        <w:rPr>
          <w:i/>
        </w:rPr>
        <w:t>PersistenceEntity</w:t>
      </w:r>
      <w:r>
        <w:t xml:space="preserve"> </w:t>
      </w:r>
      <w:r w:rsidR="00881987">
        <w:t>Interfaces</w:t>
      </w:r>
      <w:r>
        <w:t xml:space="preserve"> besteht darin, dass dies in der jetzigen Architektur zum Normalfall gehört. Durch das Interface wird die Entity Klasse dazu gezwungen die </w:t>
      </w:r>
      <w:r w:rsidR="00881987">
        <w:t>Methode</w:t>
      </w:r>
      <w:r>
        <w:t xml:space="preserve"> </w:t>
      </w:r>
      <w:proofErr w:type="gramStart"/>
      <w:r>
        <w:rPr>
          <w:i/>
        </w:rPr>
        <w:t>getId(</w:t>
      </w:r>
      <w:proofErr w:type="gramEnd"/>
      <w:r>
        <w:rPr>
          <w:i/>
        </w:rPr>
        <w:t>)</w:t>
      </w:r>
      <w:r>
        <w:t xml:space="preserve"> zu überschreiben. Das Interface </w:t>
      </w:r>
      <w:r>
        <w:rPr>
          <w:i/>
        </w:rPr>
        <w:t>Serializable</w:t>
      </w:r>
      <w:r w:rsidR="001E00CC">
        <w:t xml:space="preserve"> wird implementiert u</w:t>
      </w:r>
      <w:r w:rsidR="00C03C6B">
        <w:t>m das Objekt später über HTTP b</w:t>
      </w:r>
      <w:r w:rsidR="001E00CC">
        <w:t>z</w:t>
      </w:r>
      <w:r w:rsidR="00C03C6B">
        <w:t>w</w:t>
      </w:r>
      <w:r w:rsidR="001E00CC">
        <w:t>. HTTPS Sessions zu senden.</w:t>
      </w:r>
    </w:p>
    <w:p w14:paraId="73C23E46" w14:textId="5EA41714" w:rsidR="00CC5F07" w:rsidRDefault="00CC5F07" w:rsidP="00CC5F07">
      <w:r w:rsidRPr="00CC5F07">
        <w:t xml:space="preserve">Zudem muss die Klasse </w:t>
      </w:r>
      <w:r>
        <w:t xml:space="preserve">mit mehreren Annotationen markiert werden, welche in </w:t>
      </w:r>
      <w:r w:rsidR="00BC26A0">
        <w:fldChar w:fldCharType="begin"/>
      </w:r>
      <w:r w:rsidR="00BC26A0">
        <w:instrText xml:space="preserve"> REF _Ref444853342 \h </w:instrText>
      </w:r>
      <w:r w:rsidR="00BC26A0">
        <w:fldChar w:fldCharType="separate"/>
      </w:r>
      <w:r w:rsidR="00107909">
        <w:t xml:space="preserve">Tabelle </w:t>
      </w:r>
      <w:r w:rsidR="00107909">
        <w:rPr>
          <w:noProof/>
        </w:rPr>
        <w:t>2</w:t>
      </w:r>
      <w:r w:rsidR="00BC26A0">
        <w:fldChar w:fldCharType="end"/>
      </w:r>
      <w:r>
        <w:t xml:space="preserve"> erläutert werden.</w:t>
      </w:r>
    </w:p>
    <w:tbl>
      <w:tblPr>
        <w:tblStyle w:val="HellesRaster"/>
        <w:tblW w:w="0" w:type="auto"/>
        <w:tblLook w:val="04A0" w:firstRow="1" w:lastRow="0" w:firstColumn="1" w:lastColumn="0" w:noHBand="0" w:noVBand="1"/>
      </w:tblPr>
      <w:tblGrid>
        <w:gridCol w:w="2334"/>
        <w:gridCol w:w="3413"/>
        <w:gridCol w:w="3305"/>
      </w:tblGrid>
      <w:tr w:rsidR="00CC5F07" w:rsidRPr="00165496" w14:paraId="08D7134F" w14:textId="5413AE92" w:rsidTr="00CC5F0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95B3D7" w:themeFill="accent1" w:themeFillTint="99"/>
          </w:tcPr>
          <w:p w14:paraId="1B4A3262" w14:textId="45B524E6" w:rsidR="00CC5F07" w:rsidRPr="00165496" w:rsidRDefault="00CC5F07" w:rsidP="000E5ED7">
            <w:pPr>
              <w:spacing w:line="276" w:lineRule="auto"/>
            </w:pPr>
            <w:r>
              <w:t>Annotation</w:t>
            </w:r>
          </w:p>
        </w:tc>
        <w:tc>
          <w:tcPr>
            <w:tcW w:w="3530" w:type="dxa"/>
            <w:shd w:val="clear" w:color="auto" w:fill="95B3D7" w:themeFill="accent1" w:themeFillTint="99"/>
          </w:tcPr>
          <w:p w14:paraId="087B9A32" w14:textId="6282273A" w:rsidR="00CC5F07" w:rsidRPr="00165496" w:rsidRDefault="00CC5F07" w:rsidP="000E5ED7">
            <w:pPr>
              <w:spacing w:line="276" w:lineRule="auto"/>
              <w:cnfStyle w:val="100000000000" w:firstRow="1" w:lastRow="0" w:firstColumn="0" w:lastColumn="0" w:oddVBand="0" w:evenVBand="0" w:oddHBand="0" w:evenHBand="0" w:firstRowFirstColumn="0" w:firstRowLastColumn="0" w:lastRowFirstColumn="0" w:lastRowLastColumn="0"/>
            </w:pPr>
            <w:r>
              <w:t>Bedeutung</w:t>
            </w:r>
          </w:p>
        </w:tc>
        <w:tc>
          <w:tcPr>
            <w:tcW w:w="3368" w:type="dxa"/>
            <w:shd w:val="clear" w:color="auto" w:fill="95B3D7" w:themeFill="accent1" w:themeFillTint="99"/>
          </w:tcPr>
          <w:p w14:paraId="121CF8E6" w14:textId="3F21BB80" w:rsidR="00CC5F07" w:rsidRDefault="00CC5F07" w:rsidP="000E5ED7">
            <w:pPr>
              <w:cnfStyle w:val="100000000000" w:firstRow="1" w:lastRow="0" w:firstColumn="0" w:lastColumn="0" w:oddVBand="0" w:evenVBand="0" w:oddHBand="0" w:evenHBand="0" w:firstRowFirstColumn="0" w:firstRowLastColumn="0" w:lastRowFirstColumn="0" w:lastRowLastColumn="0"/>
            </w:pPr>
            <w:r>
              <w:t>Attribute</w:t>
            </w:r>
          </w:p>
        </w:tc>
      </w:tr>
      <w:tr w:rsidR="00CC5F07" w:rsidRPr="00165496" w14:paraId="5768C199" w14:textId="7C854B92" w:rsidTr="00CC5F0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3E0C7872" w14:textId="783C54BC" w:rsidR="00CC5F07" w:rsidRPr="00165496" w:rsidRDefault="00CC5F07" w:rsidP="00CC5F07">
            <w:pPr>
              <w:spacing w:line="276" w:lineRule="auto"/>
              <w:jc w:val="left"/>
              <w:rPr>
                <w:b w:val="0"/>
              </w:rPr>
            </w:pPr>
            <w:r>
              <w:rPr>
                <w:b w:val="0"/>
              </w:rPr>
              <w:t>Entity</w:t>
            </w:r>
          </w:p>
        </w:tc>
        <w:tc>
          <w:tcPr>
            <w:tcW w:w="3530" w:type="dxa"/>
            <w:shd w:val="clear" w:color="auto" w:fill="F2F2F2" w:themeFill="background1" w:themeFillShade="F2"/>
            <w:vAlign w:val="center"/>
          </w:tcPr>
          <w:p w14:paraId="7F757079" w14:textId="1561F15E" w:rsidR="00CC5F07" w:rsidRPr="00165496" w:rsidRDefault="00CC5F07" w:rsidP="00CC5F07">
            <w:pPr>
              <w:spacing w:line="276" w:lineRule="auto"/>
              <w:jc w:val="left"/>
              <w:cnfStyle w:val="000000100000" w:firstRow="0" w:lastRow="0" w:firstColumn="0" w:lastColumn="0" w:oddVBand="0" w:evenVBand="0" w:oddHBand="1" w:evenHBand="0" w:firstRowFirstColumn="0" w:firstRowLastColumn="0" w:lastRowFirstColumn="0" w:lastRowLastColumn="0"/>
            </w:pPr>
            <w:r>
              <w:t>Die Klasse wird als Entity markiert</w:t>
            </w:r>
          </w:p>
        </w:tc>
        <w:tc>
          <w:tcPr>
            <w:tcW w:w="3368" w:type="dxa"/>
            <w:shd w:val="clear" w:color="auto" w:fill="F2F2F2" w:themeFill="background1" w:themeFillShade="F2"/>
          </w:tcPr>
          <w:p w14:paraId="20B10CD6" w14:textId="77777777" w:rsidR="00CC5F07" w:rsidRPr="00165496" w:rsidRDefault="00CC5F07" w:rsidP="00CC5F07">
            <w:pPr>
              <w:jc w:val="left"/>
              <w:cnfStyle w:val="000000100000" w:firstRow="0" w:lastRow="0" w:firstColumn="0" w:lastColumn="0" w:oddVBand="0" w:evenVBand="0" w:oddHBand="1" w:evenHBand="0" w:firstRowFirstColumn="0" w:firstRowLastColumn="0" w:lastRowFirstColumn="0" w:lastRowLastColumn="0"/>
            </w:pPr>
          </w:p>
        </w:tc>
      </w:tr>
      <w:tr w:rsidR="00CC5F07" w:rsidRPr="00165496" w14:paraId="3A532197" w14:textId="43463DB1"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68D7FD25" w14:textId="320116D3" w:rsidR="00CC5F07" w:rsidRPr="00165496" w:rsidRDefault="00CC5F07" w:rsidP="00CC5F07">
            <w:pPr>
              <w:spacing w:line="276" w:lineRule="auto"/>
              <w:jc w:val="left"/>
              <w:rPr>
                <w:b w:val="0"/>
              </w:rPr>
            </w:pPr>
            <w:r>
              <w:rPr>
                <w:b w:val="0"/>
              </w:rPr>
              <w:t>Table</w:t>
            </w:r>
          </w:p>
        </w:tc>
        <w:tc>
          <w:tcPr>
            <w:tcW w:w="3530" w:type="dxa"/>
            <w:shd w:val="clear" w:color="auto" w:fill="F2F2F2" w:themeFill="background1" w:themeFillShade="F2"/>
            <w:vAlign w:val="center"/>
          </w:tcPr>
          <w:p w14:paraId="41176A3B" w14:textId="636E1EBC" w:rsidR="00CC5F07" w:rsidRPr="00165496" w:rsidRDefault="00CC5F07" w:rsidP="00CC5F07">
            <w:pPr>
              <w:spacing w:line="276" w:lineRule="auto"/>
              <w:jc w:val="left"/>
              <w:cnfStyle w:val="000000010000" w:firstRow="0" w:lastRow="0" w:firstColumn="0" w:lastColumn="0" w:oddVBand="0" w:evenVBand="0" w:oddHBand="0" w:evenHBand="1" w:firstRowFirstColumn="0" w:firstRowLastColumn="0" w:lastRowFirstColumn="0" w:lastRowLastColumn="0"/>
            </w:pPr>
            <w:r>
              <w:t>Die zugehörige DB Tabelle wird definiert</w:t>
            </w:r>
          </w:p>
        </w:tc>
        <w:tc>
          <w:tcPr>
            <w:tcW w:w="3368" w:type="dxa"/>
            <w:shd w:val="clear" w:color="auto" w:fill="F2F2F2" w:themeFill="background1" w:themeFillShade="F2"/>
          </w:tcPr>
          <w:p w14:paraId="78B981DE" w14:textId="68115F3A" w:rsidR="00CC5F07" w:rsidRPr="00165496" w:rsidRDefault="00BC26A0" w:rsidP="00CC5F07">
            <w:pPr>
              <w:jc w:val="left"/>
              <w:cnfStyle w:val="000000010000" w:firstRow="0" w:lastRow="0" w:firstColumn="0" w:lastColumn="0" w:oddVBand="0" w:evenVBand="0" w:oddHBand="0" w:evenHBand="1" w:firstRowFirstColumn="0" w:firstRowLastColumn="0" w:lastRowFirstColumn="0" w:lastRowLastColumn="0"/>
            </w:pPr>
            <w:r w:rsidRPr="00BC26A0">
              <w:rPr>
                <w:u w:val="single"/>
              </w:rPr>
              <w:t>name</w:t>
            </w:r>
            <w:r>
              <w:t xml:space="preserve">: </w:t>
            </w:r>
            <w:r w:rsidR="00CC5F07">
              <w:t>der Name der Tabelle in der referenzierten Datenbank</w:t>
            </w:r>
          </w:p>
        </w:tc>
      </w:tr>
      <w:tr w:rsidR="00CC5F07" w:rsidRPr="00165496" w14:paraId="7A33FC1C" w14:textId="7FB8284B" w:rsidTr="00CC5F0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223C74A0" w14:textId="2BD668AC" w:rsidR="00CC5F07" w:rsidRPr="00165496" w:rsidRDefault="00CC5F07" w:rsidP="00CC5F07">
            <w:pPr>
              <w:spacing w:line="276" w:lineRule="auto"/>
              <w:jc w:val="left"/>
              <w:rPr>
                <w:b w:val="0"/>
                <w:lang w:val="en-US"/>
              </w:rPr>
            </w:pPr>
            <w:r>
              <w:rPr>
                <w:b w:val="0"/>
                <w:lang w:val="en-US"/>
              </w:rPr>
              <w:t>Cacheable</w:t>
            </w:r>
          </w:p>
        </w:tc>
        <w:tc>
          <w:tcPr>
            <w:tcW w:w="3530" w:type="dxa"/>
            <w:shd w:val="clear" w:color="auto" w:fill="F2F2F2" w:themeFill="background1" w:themeFillShade="F2"/>
            <w:vAlign w:val="center"/>
          </w:tcPr>
          <w:p w14:paraId="0452DEA4" w14:textId="02E2CFE8" w:rsidR="00CC5F07" w:rsidRPr="00165496" w:rsidRDefault="00CC5F07" w:rsidP="00CC5F07">
            <w:pPr>
              <w:spacing w:line="276" w:lineRule="auto"/>
              <w:jc w:val="left"/>
              <w:cnfStyle w:val="000000100000" w:firstRow="0" w:lastRow="0" w:firstColumn="0" w:lastColumn="0" w:oddVBand="0" w:evenVBand="0" w:oddHBand="1" w:evenHBand="0" w:firstRowFirstColumn="0" w:firstRowLastColumn="0" w:lastRowFirstColumn="0" w:lastRowLastColumn="0"/>
            </w:pPr>
            <w:r>
              <w:t>Definiert ob diese Entity im Cache gespeichert werden soll</w:t>
            </w:r>
            <w:r w:rsidR="00BC26A0">
              <w:t>, falls caching aktiviert ist.</w:t>
            </w:r>
          </w:p>
        </w:tc>
        <w:tc>
          <w:tcPr>
            <w:tcW w:w="3368" w:type="dxa"/>
            <w:shd w:val="clear" w:color="auto" w:fill="F2F2F2" w:themeFill="background1" w:themeFillShade="F2"/>
          </w:tcPr>
          <w:p w14:paraId="56EEAED2" w14:textId="524EAEA7" w:rsidR="00CC5F07" w:rsidRPr="00165496" w:rsidRDefault="00BC26A0" w:rsidP="00CC5F07">
            <w:pPr>
              <w:jc w:val="left"/>
              <w:cnfStyle w:val="000000100000" w:firstRow="0" w:lastRow="0" w:firstColumn="0" w:lastColumn="0" w:oddVBand="0" w:evenVBand="0" w:oddHBand="1" w:evenHBand="0" w:firstRowFirstColumn="0" w:firstRowLastColumn="0" w:lastRowFirstColumn="0" w:lastRowLastColumn="0"/>
            </w:pPr>
            <w:r w:rsidRPr="00BC26A0">
              <w:rPr>
                <w:b/>
              </w:rPr>
              <w:t>true</w:t>
            </w:r>
            <w:r>
              <w:t xml:space="preserve"> oder </w:t>
            </w:r>
            <w:r w:rsidRPr="00BC26A0">
              <w:rPr>
                <w:b/>
              </w:rPr>
              <w:t>false</w:t>
            </w:r>
          </w:p>
        </w:tc>
      </w:tr>
      <w:tr w:rsidR="00CC5F07" w:rsidRPr="00BC26A0" w14:paraId="6BDBA57F" w14:textId="1DB58595"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375BC9C4" w14:textId="6BF6E43A" w:rsidR="00CC5F07" w:rsidRPr="00165496" w:rsidRDefault="00BC26A0" w:rsidP="00CC5F07">
            <w:pPr>
              <w:spacing w:line="276" w:lineRule="auto"/>
              <w:jc w:val="left"/>
              <w:rPr>
                <w:b w:val="0"/>
                <w:lang w:val="fr-CH"/>
              </w:rPr>
            </w:pPr>
            <w:r>
              <w:rPr>
                <w:b w:val="0"/>
                <w:lang w:val="fr-CH"/>
              </w:rPr>
              <w:t>Cache</w:t>
            </w:r>
          </w:p>
        </w:tc>
        <w:tc>
          <w:tcPr>
            <w:tcW w:w="3530" w:type="dxa"/>
            <w:shd w:val="clear" w:color="auto" w:fill="F2F2F2" w:themeFill="background1" w:themeFillShade="F2"/>
            <w:vAlign w:val="center"/>
          </w:tcPr>
          <w:p w14:paraId="575826F7" w14:textId="799E80B3" w:rsidR="00CC5F07" w:rsidRPr="00BC26A0" w:rsidRDefault="00BC26A0" w:rsidP="00CC5F07">
            <w:pPr>
              <w:keepNext/>
              <w:spacing w:line="276" w:lineRule="auto"/>
              <w:jc w:val="left"/>
              <w:cnfStyle w:val="000000010000" w:firstRow="0" w:lastRow="0" w:firstColumn="0" w:lastColumn="0" w:oddVBand="0" w:evenVBand="0" w:oddHBand="0" w:evenHBand="1" w:firstRowFirstColumn="0" w:firstRowLastColumn="0" w:lastRowFirstColumn="0" w:lastRowLastColumn="0"/>
            </w:pPr>
            <w:r w:rsidRPr="00BC26A0">
              <w:t>Definiert die Nutzung des Caches</w:t>
            </w:r>
          </w:p>
        </w:tc>
        <w:tc>
          <w:tcPr>
            <w:tcW w:w="3368" w:type="dxa"/>
            <w:shd w:val="clear" w:color="auto" w:fill="F2F2F2" w:themeFill="background1" w:themeFillShade="F2"/>
          </w:tcPr>
          <w:p w14:paraId="57D2700E" w14:textId="667AEB09" w:rsidR="00CC5F07" w:rsidRPr="00BC26A0" w:rsidRDefault="00BC26A0" w:rsidP="00BC26A0">
            <w:pPr>
              <w:keepNext/>
              <w:jc w:val="left"/>
              <w:cnfStyle w:val="000000010000" w:firstRow="0" w:lastRow="0" w:firstColumn="0" w:lastColumn="0" w:oddVBand="0" w:evenVBand="0" w:oddHBand="0" w:evenHBand="1" w:firstRowFirstColumn="0" w:firstRowLastColumn="0" w:lastRowFirstColumn="0" w:lastRowLastColumn="0"/>
            </w:pPr>
            <w:r w:rsidRPr="00BC26A0">
              <w:rPr>
                <w:u w:val="single"/>
              </w:rPr>
              <w:t>usage</w:t>
            </w:r>
            <w:r w:rsidRPr="00BC26A0">
              <w:t xml:space="preserve">: </w:t>
            </w:r>
            <w:r>
              <w:t xml:space="preserve">definiert die Zugriffsberechtigung auf diese Entity (Es wird </w:t>
            </w:r>
            <w:r w:rsidRPr="00BC26A0">
              <w:rPr>
                <w:b/>
                <w:sz w:val="20"/>
              </w:rPr>
              <w:t>READ_WRITE</w:t>
            </w:r>
            <w:r w:rsidRPr="00BC26A0">
              <w:rPr>
                <w:sz w:val="20"/>
              </w:rPr>
              <w:t xml:space="preserve"> </w:t>
            </w:r>
            <w:r>
              <w:t>verwendet, da sowohl gelesen als auch geschrieben werden soll.)</w:t>
            </w:r>
          </w:p>
        </w:tc>
      </w:tr>
      <w:tr w:rsidR="00BC26A0" w:rsidRPr="00BC26A0" w14:paraId="4B8814B4" w14:textId="77777777" w:rsidTr="005B63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11A42FA1" w14:textId="3E8F2D8F" w:rsidR="00BC26A0" w:rsidRDefault="00BC26A0" w:rsidP="00CC5F07">
            <w:pPr>
              <w:jc w:val="left"/>
              <w:rPr>
                <w:b w:val="0"/>
                <w:lang w:val="fr-CH"/>
              </w:rPr>
            </w:pPr>
            <w:r>
              <w:rPr>
                <w:b w:val="0"/>
                <w:lang w:val="fr-CH"/>
              </w:rPr>
              <w:t>Access</w:t>
            </w:r>
          </w:p>
        </w:tc>
        <w:tc>
          <w:tcPr>
            <w:tcW w:w="3530" w:type="dxa"/>
            <w:shd w:val="clear" w:color="auto" w:fill="F2F2F2" w:themeFill="background1" w:themeFillShade="F2"/>
            <w:vAlign w:val="center"/>
          </w:tcPr>
          <w:p w14:paraId="62C3F56C" w14:textId="1648A849" w:rsidR="00BC26A0" w:rsidRPr="00BC26A0" w:rsidRDefault="00BC26A0" w:rsidP="00CC5F07">
            <w:pPr>
              <w:keepNext/>
              <w:jc w:val="left"/>
              <w:cnfStyle w:val="000000100000" w:firstRow="0" w:lastRow="0" w:firstColumn="0" w:lastColumn="0" w:oddVBand="0" w:evenVBand="0" w:oddHBand="1" w:evenHBand="0" w:firstRowFirstColumn="0" w:firstRowLastColumn="0" w:lastRowFirstColumn="0" w:lastRowLastColumn="0"/>
            </w:pPr>
            <w:r>
              <w:t>Definition der Zugriffsart</w:t>
            </w:r>
          </w:p>
        </w:tc>
        <w:tc>
          <w:tcPr>
            <w:tcW w:w="3368" w:type="dxa"/>
            <w:shd w:val="clear" w:color="auto" w:fill="F2F2F2" w:themeFill="background1" w:themeFillShade="F2"/>
          </w:tcPr>
          <w:p w14:paraId="12AB2A72" w14:textId="27535E07" w:rsidR="00BC26A0" w:rsidRPr="00BC26A0" w:rsidRDefault="00BC26A0" w:rsidP="00BC26A0">
            <w:pPr>
              <w:keepNext/>
              <w:jc w:val="left"/>
              <w:cnfStyle w:val="000000100000" w:firstRow="0" w:lastRow="0" w:firstColumn="0" w:lastColumn="0" w:oddVBand="0" w:evenVBand="0" w:oddHBand="1" w:evenHBand="0" w:firstRowFirstColumn="0" w:firstRowLastColumn="0" w:lastRowFirstColumn="0" w:lastRowLastColumn="0"/>
            </w:pPr>
            <w:r>
              <w:t>AccessType.</w:t>
            </w:r>
            <w:r w:rsidRPr="00BC26A0">
              <w:rPr>
                <w:b/>
                <w:sz w:val="20"/>
              </w:rPr>
              <w:t>FIELD</w:t>
            </w:r>
            <w:r>
              <w:rPr>
                <w:b/>
                <w:sz w:val="20"/>
              </w:rPr>
              <w:t xml:space="preserve"> </w:t>
            </w:r>
            <w:r>
              <w:t xml:space="preserve">definiert den Zugriff über getter/setter. (Alternativ wäre </w:t>
            </w:r>
            <w:r>
              <w:rPr>
                <w:b/>
                <w:sz w:val="20"/>
              </w:rPr>
              <w:t xml:space="preserve">PROPERTY </w:t>
            </w:r>
            <w:r>
              <w:t>möglich. Es würde direkt auf die Variable zugegriffen.)</w:t>
            </w:r>
          </w:p>
        </w:tc>
      </w:tr>
    </w:tbl>
    <w:p w14:paraId="41582504" w14:textId="4FC54814" w:rsidR="00CC5F07" w:rsidRDefault="00BC26A0" w:rsidP="00BC26A0">
      <w:pPr>
        <w:pStyle w:val="Beschriftung"/>
        <w:jc w:val="left"/>
      </w:pPr>
      <w:bookmarkStart w:id="91" w:name="_Ref444853342"/>
      <w:bookmarkStart w:id="92" w:name="_Toc446485714"/>
      <w:r>
        <w:t xml:space="preserve">Tabelle </w:t>
      </w:r>
      <w:fldSimple w:instr=" SEQ Tabelle \* ARABIC ">
        <w:r w:rsidR="00107909">
          <w:rPr>
            <w:noProof/>
          </w:rPr>
          <w:t>2</w:t>
        </w:r>
      </w:fldSimple>
      <w:bookmarkEnd w:id="91"/>
      <w:r>
        <w:t>: Entity Annotations</w:t>
      </w:r>
      <w:bookmarkEnd w:id="92"/>
    </w:p>
    <w:p w14:paraId="6A812950" w14:textId="77777777" w:rsidR="005B639C" w:rsidRDefault="005B639C" w:rsidP="005B639C"/>
    <w:p w14:paraId="0BB8B24E" w14:textId="77777777" w:rsidR="001E1874" w:rsidRDefault="001E1874">
      <w:pPr>
        <w:jc w:val="left"/>
      </w:pPr>
      <w:r>
        <w:br w:type="page"/>
      </w:r>
    </w:p>
    <w:p w14:paraId="17E56AEF" w14:textId="41EF1300" w:rsidR="005B639C" w:rsidRPr="005B639C" w:rsidRDefault="005B639C" w:rsidP="005B639C">
      <w:r>
        <w:lastRenderedPageBreak/>
        <w:t>Im folgenden Code Snippet wird die Klassendefinition verdeutlicht. Dies beinhaltet sowohl die Anwendung der Annotationen als auch die Implementierung der bereits genannten Interfaces.</w:t>
      </w:r>
    </w:p>
    <w:p w14:paraId="781AC0FE" w14:textId="12F8E1FA" w:rsidR="005B639C" w:rsidRDefault="005B639C" w:rsidP="005B639C">
      <w:pPr>
        <w:pStyle w:val="Untertitel"/>
        <w:rPr>
          <w:color w:val="000000"/>
          <w:lang w:val="en-US"/>
        </w:rPr>
      </w:pPr>
      <w:r w:rsidRPr="00CC5F07">
        <w:rPr>
          <w:rFonts w:cs="Consolas"/>
          <w:lang w:val="en-US"/>
        </w:rPr>
        <w:t>@Entity</w:t>
      </w:r>
      <w:r w:rsidRPr="00CC5F07">
        <w:rPr>
          <w:rFonts w:cs="Consolas"/>
          <w:lang w:val="en-US"/>
        </w:rPr>
        <w:br/>
      </w:r>
      <w:proofErr w:type="gramStart"/>
      <w:r w:rsidRPr="00CC5F07">
        <w:rPr>
          <w:rFonts w:cs="Consolas"/>
          <w:lang w:val="en-US"/>
        </w:rPr>
        <w:t>@Table</w:t>
      </w:r>
      <w:r w:rsidRPr="00CC5F07">
        <w:rPr>
          <w:rFonts w:cs="Consolas"/>
          <w:color w:val="000000"/>
          <w:lang w:val="en-US"/>
        </w:rPr>
        <w:t>(</w:t>
      </w:r>
      <w:proofErr w:type="gramEnd"/>
      <w:r w:rsidRPr="00CC5F07">
        <w:rPr>
          <w:rFonts w:cs="Consolas"/>
          <w:color w:val="000000"/>
          <w:lang w:val="en-US"/>
        </w:rPr>
        <w:t>name=</w:t>
      </w:r>
      <w:r w:rsidRPr="00CC5F07">
        <w:rPr>
          <w:rFonts w:cs="Consolas"/>
          <w:color w:val="2A00FF"/>
          <w:lang w:val="en-US"/>
        </w:rPr>
        <w:t>"ref_MARKET_TIME"</w:t>
      </w:r>
      <w:r w:rsidRPr="00CC5F07">
        <w:rPr>
          <w:rFonts w:cs="Consolas"/>
          <w:color w:val="000000"/>
          <w:lang w:val="en-US"/>
        </w:rPr>
        <w:t>)</w:t>
      </w:r>
      <w:r w:rsidRPr="00CC5F07">
        <w:rPr>
          <w:rFonts w:cs="Consolas"/>
          <w:color w:val="000000"/>
          <w:lang w:val="en-US"/>
        </w:rPr>
        <w:br/>
      </w:r>
      <w:r w:rsidRPr="00CC5F07">
        <w:rPr>
          <w:rFonts w:cs="Consolas"/>
          <w:lang w:val="en-US"/>
        </w:rPr>
        <w:t>@Cacheable</w:t>
      </w:r>
      <w:r w:rsidRPr="00CC5F07">
        <w:rPr>
          <w:rFonts w:cs="Consolas"/>
          <w:color w:val="000000"/>
          <w:lang w:val="en-US"/>
        </w:rPr>
        <w:t>(</w:t>
      </w:r>
      <w:r w:rsidRPr="00CC5F07">
        <w:rPr>
          <w:rFonts w:cs="Consolas"/>
          <w:b/>
          <w:bCs/>
          <w:color w:val="7F0055"/>
          <w:lang w:val="en-US"/>
        </w:rPr>
        <w:t>true</w:t>
      </w:r>
      <w:r w:rsidRPr="00CC5F07">
        <w:rPr>
          <w:rFonts w:cs="Consolas"/>
          <w:color w:val="000000"/>
          <w:lang w:val="en-US"/>
        </w:rPr>
        <w:t>)</w:t>
      </w:r>
      <w:r w:rsidRPr="00CC5F07">
        <w:rPr>
          <w:rFonts w:cs="Consolas"/>
          <w:color w:val="000000"/>
          <w:lang w:val="en-US"/>
        </w:rPr>
        <w:br/>
      </w:r>
      <w:r w:rsidRPr="00CC5F07">
        <w:rPr>
          <w:rFonts w:cs="Consolas"/>
          <w:lang w:val="en-US"/>
        </w:rPr>
        <w:t>@Cache</w:t>
      </w:r>
      <w:r w:rsidRPr="00CC5F07">
        <w:rPr>
          <w:rFonts w:cs="Consolas"/>
          <w:color w:val="000000"/>
          <w:lang w:val="en-US"/>
        </w:rPr>
        <w:t>(usage=CacheConcurrencyStrategy.</w:t>
      </w:r>
      <w:r w:rsidRPr="00CC5F07">
        <w:rPr>
          <w:rFonts w:cs="Consolas"/>
          <w:b/>
          <w:bCs/>
          <w:i/>
          <w:color w:val="0000C0"/>
          <w:lang w:val="en-US"/>
        </w:rPr>
        <w:t>READ_WRITE</w:t>
      </w:r>
      <w:r w:rsidRPr="00CC5F07">
        <w:rPr>
          <w:rFonts w:cs="Consolas"/>
          <w:color w:val="000000"/>
          <w:lang w:val="en-US"/>
        </w:rPr>
        <w:t>)</w:t>
      </w:r>
      <w:r w:rsidRPr="00CC5F07">
        <w:rPr>
          <w:rFonts w:cs="Consolas"/>
          <w:color w:val="000000"/>
          <w:lang w:val="en-US"/>
        </w:rPr>
        <w:br/>
      </w:r>
      <w:r w:rsidRPr="00CC5F07">
        <w:rPr>
          <w:rFonts w:cs="Consolas"/>
          <w:lang w:val="en-US"/>
        </w:rPr>
        <w:t>@Access</w:t>
      </w:r>
      <w:r w:rsidRPr="00CC5F07">
        <w:rPr>
          <w:rFonts w:cs="Consolas"/>
          <w:color w:val="000000"/>
          <w:lang w:val="en-US"/>
        </w:rPr>
        <w:t>(AccessType.</w:t>
      </w:r>
      <w:r w:rsidRPr="00CC5F07">
        <w:rPr>
          <w:rFonts w:cs="Consolas"/>
          <w:b/>
          <w:bCs/>
          <w:i/>
          <w:color w:val="0000C0"/>
          <w:lang w:val="en-US"/>
        </w:rPr>
        <w:t>FIELD</w:t>
      </w:r>
      <w:r w:rsidRPr="00CC5F07">
        <w:rPr>
          <w:rFonts w:cs="Consolas"/>
          <w:color w:val="000000"/>
          <w:lang w:val="en-US"/>
        </w:rPr>
        <w:t>)</w:t>
      </w:r>
      <w:r w:rsidRPr="00CC5F07">
        <w:rPr>
          <w:rFonts w:cs="Consolas"/>
          <w:color w:val="000000"/>
          <w:lang w:val="en-US"/>
        </w:rPr>
        <w:br/>
      </w:r>
      <w:r w:rsidRPr="00CC5F07">
        <w:rPr>
          <w:rFonts w:cs="Consolas"/>
          <w:b/>
          <w:bCs/>
          <w:color w:val="7F0055"/>
          <w:lang w:val="en-US"/>
        </w:rPr>
        <w:t>public</w:t>
      </w:r>
      <w:r w:rsidRPr="00CC5F07">
        <w:rPr>
          <w:rFonts w:cs="Consolas"/>
          <w:color w:val="000000"/>
          <w:lang w:val="en-US"/>
        </w:rPr>
        <w:t xml:space="preserve"> </w:t>
      </w:r>
      <w:r w:rsidRPr="00CC5F07">
        <w:rPr>
          <w:rFonts w:cs="Consolas"/>
          <w:b/>
          <w:bCs/>
          <w:color w:val="7F0055"/>
          <w:lang w:val="en-US"/>
        </w:rPr>
        <w:t>class</w:t>
      </w:r>
      <w:r w:rsidR="00530A0E">
        <w:rPr>
          <w:rFonts w:cs="Consolas"/>
          <w:color w:val="000000"/>
          <w:lang w:val="en-US"/>
        </w:rPr>
        <w:t xml:space="preserve"> MarketTimeOpening</w:t>
      </w:r>
      <w:r w:rsidRPr="00CC5F07">
        <w:rPr>
          <w:rFonts w:cs="Consolas"/>
          <w:color w:val="000000"/>
          <w:lang w:val="en-US"/>
        </w:rPr>
        <w:t xml:space="preserve"> </w:t>
      </w:r>
      <w:r w:rsidRPr="00CC5F07">
        <w:rPr>
          <w:rFonts w:cs="Consolas"/>
          <w:b/>
          <w:bCs/>
          <w:color w:val="7F0055"/>
          <w:lang w:val="en-US"/>
        </w:rPr>
        <w:t>implements</w:t>
      </w:r>
      <w:r w:rsidRPr="00CC5F07">
        <w:rPr>
          <w:rFonts w:cs="Consolas"/>
          <w:color w:val="000000"/>
          <w:lang w:val="en-US"/>
        </w:rPr>
        <w:t xml:space="preserve"> PersistenceEntity&lt;BigInteger&gt;, Serializable</w:t>
      </w:r>
      <w:r w:rsidRPr="00CC5F07">
        <w:rPr>
          <w:color w:val="000000"/>
          <w:lang w:val="en-US"/>
        </w:rPr>
        <w:t xml:space="preserve"> {</w:t>
      </w:r>
    </w:p>
    <w:p w14:paraId="5E98C0CF" w14:textId="6E64B8CC" w:rsidR="005B639C" w:rsidRPr="005B639C" w:rsidRDefault="005B639C" w:rsidP="005B639C">
      <w:pPr>
        <w:rPr>
          <w:b/>
        </w:rPr>
      </w:pPr>
      <w:r w:rsidRPr="005B639C">
        <w:rPr>
          <w:b/>
        </w:rPr>
        <w:t>Attribute</w:t>
      </w:r>
    </w:p>
    <w:p w14:paraId="4164FAF6" w14:textId="21D2DB78" w:rsidR="005B639C" w:rsidRDefault="005B639C" w:rsidP="005B639C">
      <w:r w:rsidRPr="005B639C">
        <w:t xml:space="preserve">Die Attribute der Entity Klasse werden gemäss </w:t>
      </w:r>
      <w:r>
        <w:fldChar w:fldCharType="begin"/>
      </w:r>
      <w:r>
        <w:instrText xml:space="preserve"> REF _Ref444848052 \h </w:instrText>
      </w:r>
      <w:r>
        <w:fldChar w:fldCharType="separate"/>
      </w:r>
      <w:r w:rsidR="00107909">
        <w:t xml:space="preserve">Tabelle </w:t>
      </w:r>
      <w:r w:rsidR="00107909">
        <w:rPr>
          <w:noProof/>
        </w:rPr>
        <w:t>1</w:t>
      </w:r>
      <w:r>
        <w:fldChar w:fldCharType="end"/>
      </w:r>
      <w:r>
        <w:t xml:space="preserve"> der Klasse hinzugefügt. Die Spalte </w:t>
      </w:r>
      <w:r>
        <w:rPr>
          <w:i/>
        </w:rPr>
        <w:t>UPDATE_BIN</w:t>
      </w:r>
      <w:r>
        <w:t xml:space="preserve"> wird wie bereits erwähnt nicht im Model implementiert.</w:t>
      </w:r>
      <w:r w:rsidR="008662D4">
        <w:t xml:space="preserve"> </w:t>
      </w:r>
    </w:p>
    <w:p w14:paraId="204C151E" w14:textId="6CE4221F" w:rsidR="008662D4" w:rsidRPr="005B639C" w:rsidRDefault="008662D4" w:rsidP="005B639C">
      <w:r>
        <w:t xml:space="preserve">Die Konvertierung von DB zu Java bezüglich Namen und Datentypen wird in </w:t>
      </w:r>
      <w:r>
        <w:fldChar w:fldCharType="begin"/>
      </w:r>
      <w:r>
        <w:instrText xml:space="preserve"> REF _Ref444854371 \h </w:instrText>
      </w:r>
      <w:r>
        <w:fldChar w:fldCharType="separate"/>
      </w:r>
      <w:r w:rsidR="00107909">
        <w:t xml:space="preserve">Tabelle </w:t>
      </w:r>
      <w:r w:rsidR="00107909">
        <w:rPr>
          <w:noProof/>
        </w:rPr>
        <w:t>3</w:t>
      </w:r>
      <w:r>
        <w:fldChar w:fldCharType="end"/>
      </w:r>
      <w:r>
        <w:t xml:space="preserve"> aufgezeigt.</w:t>
      </w:r>
    </w:p>
    <w:tbl>
      <w:tblPr>
        <w:tblStyle w:val="HellesRaster"/>
        <w:tblW w:w="0" w:type="auto"/>
        <w:tblLook w:val="04A0" w:firstRow="1" w:lastRow="0" w:firstColumn="1" w:lastColumn="0" w:noHBand="0" w:noVBand="1"/>
      </w:tblPr>
      <w:tblGrid>
        <w:gridCol w:w="2823"/>
        <w:gridCol w:w="2265"/>
        <w:gridCol w:w="2332"/>
        <w:gridCol w:w="1632"/>
      </w:tblGrid>
      <w:tr w:rsidR="008662D4" w:rsidRPr="00165496" w14:paraId="3A4F4E15" w14:textId="1CFE0A38" w:rsidTr="008662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95B3D7" w:themeFill="accent1" w:themeFillTint="99"/>
          </w:tcPr>
          <w:p w14:paraId="5C708B5F" w14:textId="2C654875" w:rsidR="008662D4" w:rsidRPr="00165496" w:rsidRDefault="008662D4" w:rsidP="000E5ED7">
            <w:pPr>
              <w:spacing w:line="276" w:lineRule="auto"/>
            </w:pPr>
            <w:r>
              <w:t>DB Name</w:t>
            </w:r>
          </w:p>
        </w:tc>
        <w:tc>
          <w:tcPr>
            <w:tcW w:w="2292" w:type="dxa"/>
            <w:shd w:val="clear" w:color="auto" w:fill="95B3D7" w:themeFill="accent1" w:themeFillTint="99"/>
          </w:tcPr>
          <w:p w14:paraId="649FB113" w14:textId="4695F201" w:rsidR="008662D4" w:rsidRPr="00165496" w:rsidRDefault="008662D4" w:rsidP="000E5ED7">
            <w:pPr>
              <w:spacing w:line="276" w:lineRule="auto"/>
              <w:cnfStyle w:val="100000000000" w:firstRow="1" w:lastRow="0" w:firstColumn="0" w:lastColumn="0" w:oddVBand="0" w:evenVBand="0" w:oddHBand="0" w:evenHBand="0" w:firstRowFirstColumn="0" w:firstRowLastColumn="0" w:lastRowFirstColumn="0" w:lastRowLastColumn="0"/>
            </w:pPr>
            <w:r>
              <w:t>Java Name</w:t>
            </w:r>
          </w:p>
        </w:tc>
        <w:tc>
          <w:tcPr>
            <w:tcW w:w="2474" w:type="dxa"/>
            <w:shd w:val="clear" w:color="auto" w:fill="95B3D7" w:themeFill="accent1" w:themeFillTint="99"/>
          </w:tcPr>
          <w:p w14:paraId="5D58FF84" w14:textId="23DF14E4" w:rsidR="008662D4" w:rsidRDefault="008662D4" w:rsidP="000E5ED7">
            <w:pPr>
              <w:cnfStyle w:val="100000000000" w:firstRow="1" w:lastRow="0" w:firstColumn="0" w:lastColumn="0" w:oddVBand="0" w:evenVBand="0" w:oddHBand="0" w:evenHBand="0" w:firstRowFirstColumn="0" w:firstRowLastColumn="0" w:lastRowFirstColumn="0" w:lastRowLastColumn="0"/>
            </w:pPr>
            <w:r>
              <w:t>DB Datentyp</w:t>
            </w:r>
          </w:p>
        </w:tc>
        <w:tc>
          <w:tcPr>
            <w:tcW w:w="1675" w:type="dxa"/>
            <w:shd w:val="clear" w:color="auto" w:fill="95B3D7" w:themeFill="accent1" w:themeFillTint="99"/>
          </w:tcPr>
          <w:p w14:paraId="58DACE59" w14:textId="27864DBC" w:rsidR="008662D4" w:rsidRDefault="008662D4" w:rsidP="000E5ED7">
            <w:pPr>
              <w:cnfStyle w:val="100000000000" w:firstRow="1" w:lastRow="0" w:firstColumn="0" w:lastColumn="0" w:oddVBand="0" w:evenVBand="0" w:oddHBand="0" w:evenHBand="0" w:firstRowFirstColumn="0" w:firstRowLastColumn="0" w:lastRowFirstColumn="0" w:lastRowLastColumn="0"/>
            </w:pPr>
            <w:r>
              <w:t>Java Datentyp</w:t>
            </w:r>
          </w:p>
        </w:tc>
      </w:tr>
      <w:tr w:rsidR="008662D4" w:rsidRPr="00165496" w14:paraId="5C81772F" w14:textId="5D2B1B86"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0F736163" w14:textId="48EF581E" w:rsidR="008662D4" w:rsidRPr="00165496" w:rsidRDefault="008662D4" w:rsidP="000E5ED7">
            <w:pPr>
              <w:spacing w:line="276" w:lineRule="auto"/>
              <w:jc w:val="left"/>
              <w:rPr>
                <w:b w:val="0"/>
              </w:rPr>
            </w:pPr>
            <w:r>
              <w:rPr>
                <w:b w:val="0"/>
              </w:rPr>
              <w:t>TIME_INTERNAL_ID</w:t>
            </w:r>
          </w:p>
        </w:tc>
        <w:tc>
          <w:tcPr>
            <w:tcW w:w="2292" w:type="dxa"/>
            <w:shd w:val="clear" w:color="auto" w:fill="F2F2F2" w:themeFill="background1" w:themeFillShade="F2"/>
            <w:vAlign w:val="center"/>
          </w:tcPr>
          <w:p w14:paraId="586BB9B4" w14:textId="18F34E0D" w:rsidR="008662D4" w:rsidRPr="00165496" w:rsidRDefault="008662D4"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timeInternalId</w:t>
            </w:r>
          </w:p>
        </w:tc>
        <w:tc>
          <w:tcPr>
            <w:tcW w:w="2474" w:type="dxa"/>
            <w:shd w:val="clear" w:color="auto" w:fill="F2F2F2" w:themeFill="background1" w:themeFillShade="F2"/>
          </w:tcPr>
          <w:p w14:paraId="37C004B5" w14:textId="490617B2" w:rsidR="008662D4" w:rsidRPr="00165496" w:rsidRDefault="008662D4" w:rsidP="000E5ED7">
            <w:pPr>
              <w:jc w:val="left"/>
              <w:cnfStyle w:val="000000100000" w:firstRow="0" w:lastRow="0" w:firstColumn="0" w:lastColumn="0" w:oddVBand="0" w:evenVBand="0" w:oddHBand="1" w:evenHBand="0" w:firstRowFirstColumn="0" w:firstRowLastColumn="0" w:lastRowFirstColumn="0" w:lastRowLastColumn="0"/>
            </w:pPr>
            <w:r>
              <w:t>numeric</w:t>
            </w:r>
          </w:p>
        </w:tc>
        <w:tc>
          <w:tcPr>
            <w:tcW w:w="1675" w:type="dxa"/>
            <w:shd w:val="clear" w:color="auto" w:fill="F2F2F2" w:themeFill="background1" w:themeFillShade="F2"/>
          </w:tcPr>
          <w:p w14:paraId="59CBD2CC" w14:textId="09C7F2BD" w:rsidR="008662D4" w:rsidRPr="00165496" w:rsidRDefault="008662D4" w:rsidP="000E5ED7">
            <w:pPr>
              <w:jc w:val="left"/>
              <w:cnfStyle w:val="000000100000" w:firstRow="0" w:lastRow="0" w:firstColumn="0" w:lastColumn="0" w:oddVBand="0" w:evenVBand="0" w:oddHBand="1" w:evenHBand="0" w:firstRowFirstColumn="0" w:firstRowLastColumn="0" w:lastRowFirstColumn="0" w:lastRowLastColumn="0"/>
            </w:pPr>
            <w:r>
              <w:t>BigInteger</w:t>
            </w:r>
          </w:p>
        </w:tc>
      </w:tr>
      <w:tr w:rsidR="008662D4" w:rsidRPr="00165496" w14:paraId="48857EE5" w14:textId="7B62C442"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6DC62156" w14:textId="0F2479C2" w:rsidR="008662D4" w:rsidRPr="00165496" w:rsidRDefault="008662D4" w:rsidP="000E5ED7">
            <w:pPr>
              <w:spacing w:line="276" w:lineRule="auto"/>
              <w:jc w:val="left"/>
              <w:rPr>
                <w:b w:val="0"/>
              </w:rPr>
            </w:pPr>
            <w:r>
              <w:rPr>
                <w:b w:val="0"/>
              </w:rPr>
              <w:t>TIMEZONE_INTERNAL_ID</w:t>
            </w:r>
          </w:p>
        </w:tc>
        <w:tc>
          <w:tcPr>
            <w:tcW w:w="2292" w:type="dxa"/>
            <w:shd w:val="clear" w:color="auto" w:fill="F2F2F2" w:themeFill="background1" w:themeFillShade="F2"/>
            <w:vAlign w:val="center"/>
          </w:tcPr>
          <w:p w14:paraId="64F9C338" w14:textId="103A815F" w:rsidR="008662D4" w:rsidRPr="00165496" w:rsidRDefault="008662D4" w:rsidP="000E5ED7">
            <w:pPr>
              <w:spacing w:line="276" w:lineRule="auto"/>
              <w:jc w:val="left"/>
              <w:cnfStyle w:val="000000010000" w:firstRow="0" w:lastRow="0" w:firstColumn="0" w:lastColumn="0" w:oddVBand="0" w:evenVBand="0" w:oddHBand="0" w:evenHBand="1" w:firstRowFirstColumn="0" w:firstRowLastColumn="0" w:lastRowFirstColumn="0" w:lastRowLastColumn="0"/>
            </w:pPr>
            <w:r>
              <w:t>timezoneInternalId</w:t>
            </w:r>
          </w:p>
        </w:tc>
        <w:tc>
          <w:tcPr>
            <w:tcW w:w="2474" w:type="dxa"/>
            <w:shd w:val="clear" w:color="auto" w:fill="F2F2F2" w:themeFill="background1" w:themeFillShade="F2"/>
          </w:tcPr>
          <w:p w14:paraId="5CC33999" w14:textId="6460BE02" w:rsidR="008662D4" w:rsidRPr="00165496" w:rsidRDefault="008662D4" w:rsidP="000E5ED7">
            <w:pPr>
              <w:jc w:val="left"/>
              <w:cnfStyle w:val="000000010000" w:firstRow="0" w:lastRow="0" w:firstColumn="0" w:lastColumn="0" w:oddVBand="0" w:evenVBand="0" w:oddHBand="0" w:evenHBand="1" w:firstRowFirstColumn="0" w:firstRowLastColumn="0" w:lastRowFirstColumn="0" w:lastRowLastColumn="0"/>
            </w:pPr>
            <w:r w:rsidRPr="00843E0B">
              <w:t>numeric</w:t>
            </w:r>
          </w:p>
        </w:tc>
        <w:tc>
          <w:tcPr>
            <w:tcW w:w="1675" w:type="dxa"/>
            <w:shd w:val="clear" w:color="auto" w:fill="F2F2F2" w:themeFill="background1" w:themeFillShade="F2"/>
          </w:tcPr>
          <w:p w14:paraId="17100440" w14:textId="6E663328" w:rsidR="008662D4" w:rsidRPr="00BC26A0" w:rsidRDefault="008662D4" w:rsidP="000E5ED7">
            <w:pPr>
              <w:jc w:val="left"/>
              <w:cnfStyle w:val="000000010000" w:firstRow="0" w:lastRow="0" w:firstColumn="0" w:lastColumn="0" w:oddVBand="0" w:evenVBand="0" w:oddHBand="0" w:evenHBand="1" w:firstRowFirstColumn="0" w:firstRowLastColumn="0" w:lastRowFirstColumn="0" w:lastRowLastColumn="0"/>
              <w:rPr>
                <w:u w:val="single"/>
              </w:rPr>
            </w:pPr>
            <w:r>
              <w:rPr>
                <w:u w:val="single"/>
              </w:rPr>
              <w:t>BigInteger</w:t>
            </w:r>
          </w:p>
        </w:tc>
      </w:tr>
      <w:tr w:rsidR="008662D4" w:rsidRPr="00165496" w14:paraId="489A1A1F" w14:textId="5C7FD0DB"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4461E8A3" w14:textId="7ABBF446" w:rsidR="008662D4" w:rsidRPr="00165496" w:rsidRDefault="008662D4" w:rsidP="000E5ED7">
            <w:pPr>
              <w:spacing w:line="276" w:lineRule="auto"/>
              <w:jc w:val="left"/>
              <w:rPr>
                <w:b w:val="0"/>
                <w:lang w:val="en-US"/>
              </w:rPr>
            </w:pPr>
            <w:r>
              <w:rPr>
                <w:b w:val="0"/>
                <w:lang w:val="en-US"/>
              </w:rPr>
              <w:t>HOME_OPENING</w:t>
            </w:r>
          </w:p>
        </w:tc>
        <w:tc>
          <w:tcPr>
            <w:tcW w:w="2292" w:type="dxa"/>
            <w:shd w:val="clear" w:color="auto" w:fill="F2F2F2" w:themeFill="background1" w:themeFillShade="F2"/>
            <w:vAlign w:val="center"/>
          </w:tcPr>
          <w:p w14:paraId="7B26A00F" w14:textId="7A7D1FDE" w:rsidR="008662D4" w:rsidRPr="00165496" w:rsidRDefault="008662D4"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homeOpening</w:t>
            </w:r>
          </w:p>
        </w:tc>
        <w:tc>
          <w:tcPr>
            <w:tcW w:w="2474" w:type="dxa"/>
            <w:shd w:val="clear" w:color="auto" w:fill="F2F2F2" w:themeFill="background1" w:themeFillShade="F2"/>
          </w:tcPr>
          <w:p w14:paraId="13D76067" w14:textId="6E447AA6" w:rsidR="008662D4" w:rsidRPr="008662D4" w:rsidRDefault="008662D4" w:rsidP="000E5ED7">
            <w:pPr>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2E7C57F2" w14:textId="54221296" w:rsidR="008662D4" w:rsidRPr="008662D4" w:rsidRDefault="008662D4" w:rsidP="000E5ED7">
            <w:pPr>
              <w:jc w:val="left"/>
              <w:cnfStyle w:val="000000100000" w:firstRow="0" w:lastRow="0" w:firstColumn="0" w:lastColumn="0" w:oddVBand="0" w:evenVBand="0" w:oddHBand="1" w:evenHBand="0" w:firstRowFirstColumn="0" w:firstRowLastColumn="0" w:lastRowFirstColumn="0" w:lastRowLastColumn="0"/>
            </w:pPr>
            <w:r>
              <w:t>TimeStamp</w:t>
            </w:r>
          </w:p>
        </w:tc>
      </w:tr>
      <w:tr w:rsidR="008662D4" w:rsidRPr="00BC26A0" w14:paraId="2B1F9B0C" w14:textId="7346B873"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5AE8F4C5" w14:textId="5CBCBBA6" w:rsidR="008662D4" w:rsidRPr="00165496" w:rsidRDefault="008662D4" w:rsidP="000E5ED7">
            <w:pPr>
              <w:spacing w:line="276" w:lineRule="auto"/>
              <w:jc w:val="left"/>
              <w:rPr>
                <w:b w:val="0"/>
                <w:lang w:val="fr-CH"/>
              </w:rPr>
            </w:pPr>
            <w:r>
              <w:rPr>
                <w:b w:val="0"/>
                <w:lang w:val="fr-CH"/>
              </w:rPr>
              <w:t>HOME_CLOSING</w:t>
            </w:r>
          </w:p>
        </w:tc>
        <w:tc>
          <w:tcPr>
            <w:tcW w:w="2292" w:type="dxa"/>
            <w:shd w:val="clear" w:color="auto" w:fill="F2F2F2" w:themeFill="background1" w:themeFillShade="F2"/>
            <w:vAlign w:val="center"/>
          </w:tcPr>
          <w:p w14:paraId="36031DC8" w14:textId="799C180C" w:rsidR="008662D4" w:rsidRPr="00BC26A0" w:rsidRDefault="008662D4" w:rsidP="000E5ED7">
            <w:pPr>
              <w:keepNext/>
              <w:spacing w:line="276" w:lineRule="auto"/>
              <w:jc w:val="left"/>
              <w:cnfStyle w:val="000000010000" w:firstRow="0" w:lastRow="0" w:firstColumn="0" w:lastColumn="0" w:oddVBand="0" w:evenVBand="0" w:oddHBand="0" w:evenHBand="1" w:firstRowFirstColumn="0" w:firstRowLastColumn="0" w:lastRowFirstColumn="0" w:lastRowLastColumn="0"/>
            </w:pPr>
            <w:r>
              <w:t>homeClosing</w:t>
            </w:r>
          </w:p>
        </w:tc>
        <w:tc>
          <w:tcPr>
            <w:tcW w:w="2474" w:type="dxa"/>
            <w:shd w:val="clear" w:color="auto" w:fill="F2F2F2" w:themeFill="background1" w:themeFillShade="F2"/>
          </w:tcPr>
          <w:p w14:paraId="309A50EF" w14:textId="1D2A1468" w:rsidR="008662D4" w:rsidRPr="00BC26A0"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7B1F164D" w14:textId="725D97E5" w:rsidR="008662D4" w:rsidRPr="00BC26A0" w:rsidRDefault="008662D4" w:rsidP="000E5ED7">
            <w:pPr>
              <w:keepNext/>
              <w:jc w:val="left"/>
              <w:cnfStyle w:val="000000010000" w:firstRow="0" w:lastRow="0" w:firstColumn="0" w:lastColumn="0" w:oddVBand="0" w:evenVBand="0" w:oddHBand="0" w:evenHBand="1" w:firstRowFirstColumn="0" w:firstRowLastColumn="0" w:lastRowFirstColumn="0" w:lastRowLastColumn="0"/>
              <w:rPr>
                <w:u w:val="single"/>
              </w:rPr>
            </w:pPr>
            <w:r>
              <w:t>TimeStamp</w:t>
            </w:r>
          </w:p>
        </w:tc>
      </w:tr>
      <w:tr w:rsidR="008662D4" w:rsidRPr="00BC26A0" w14:paraId="4675F3B7" w14:textId="72A771D8"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768BD401" w14:textId="7C81B15E" w:rsidR="008662D4" w:rsidRDefault="008662D4" w:rsidP="000E5ED7">
            <w:pPr>
              <w:jc w:val="left"/>
              <w:rPr>
                <w:b w:val="0"/>
                <w:lang w:val="fr-CH"/>
              </w:rPr>
            </w:pPr>
            <w:r>
              <w:rPr>
                <w:b w:val="0"/>
                <w:lang w:val="fr-CH"/>
              </w:rPr>
              <w:t>OPENING_TIME</w:t>
            </w:r>
          </w:p>
        </w:tc>
        <w:tc>
          <w:tcPr>
            <w:tcW w:w="2292" w:type="dxa"/>
            <w:shd w:val="clear" w:color="auto" w:fill="F2F2F2" w:themeFill="background1" w:themeFillShade="F2"/>
            <w:vAlign w:val="center"/>
          </w:tcPr>
          <w:p w14:paraId="6D51107D" w14:textId="24C950D6" w:rsidR="008662D4" w:rsidRPr="00BC26A0"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openingTime</w:t>
            </w:r>
          </w:p>
        </w:tc>
        <w:tc>
          <w:tcPr>
            <w:tcW w:w="2474" w:type="dxa"/>
            <w:shd w:val="clear" w:color="auto" w:fill="F2F2F2" w:themeFill="background1" w:themeFillShade="F2"/>
          </w:tcPr>
          <w:p w14:paraId="59F27B6D" w14:textId="1A8820A1" w:rsidR="008662D4" w:rsidRPr="00BC26A0"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1CC75EA3" w14:textId="73588532"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TimeStamp</w:t>
            </w:r>
          </w:p>
        </w:tc>
      </w:tr>
      <w:tr w:rsidR="008662D4" w:rsidRPr="00BC26A0" w14:paraId="0D5051B3"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21ADEA68" w14:textId="5D5AF8D2" w:rsidR="008662D4" w:rsidRDefault="008662D4" w:rsidP="000E5ED7">
            <w:pPr>
              <w:jc w:val="left"/>
              <w:rPr>
                <w:b w:val="0"/>
                <w:lang w:val="fr-CH"/>
              </w:rPr>
            </w:pPr>
            <w:r>
              <w:rPr>
                <w:b w:val="0"/>
                <w:lang w:val="fr-CH"/>
              </w:rPr>
              <w:t>CLOSING_TIME</w:t>
            </w:r>
          </w:p>
        </w:tc>
        <w:tc>
          <w:tcPr>
            <w:tcW w:w="2292" w:type="dxa"/>
            <w:shd w:val="clear" w:color="auto" w:fill="F2F2F2" w:themeFill="background1" w:themeFillShade="F2"/>
            <w:vAlign w:val="center"/>
          </w:tcPr>
          <w:p w14:paraId="28065646" w14:textId="0608845B"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closingTime</w:t>
            </w:r>
          </w:p>
        </w:tc>
        <w:tc>
          <w:tcPr>
            <w:tcW w:w="2474" w:type="dxa"/>
            <w:shd w:val="clear" w:color="auto" w:fill="F2F2F2" w:themeFill="background1" w:themeFillShade="F2"/>
          </w:tcPr>
          <w:p w14:paraId="162881A4" w14:textId="302AD128"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2B022BA0" w14:textId="75A6AEE4"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TimeStamp</w:t>
            </w:r>
          </w:p>
        </w:tc>
      </w:tr>
      <w:tr w:rsidR="008662D4" w:rsidRPr="00BC26A0" w14:paraId="26EA4D2F" w14:textId="77777777"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2053EAD0" w14:textId="059FD586" w:rsidR="008662D4" w:rsidRDefault="008662D4" w:rsidP="000E5ED7">
            <w:pPr>
              <w:jc w:val="left"/>
              <w:rPr>
                <w:b w:val="0"/>
                <w:lang w:val="fr-CH"/>
              </w:rPr>
            </w:pPr>
            <w:r>
              <w:rPr>
                <w:b w:val="0"/>
                <w:lang w:val="fr-CH"/>
              </w:rPr>
              <w:t>LAST_UPDATED_BY_USER</w:t>
            </w:r>
          </w:p>
        </w:tc>
        <w:tc>
          <w:tcPr>
            <w:tcW w:w="2292" w:type="dxa"/>
            <w:shd w:val="clear" w:color="auto" w:fill="F2F2F2" w:themeFill="background1" w:themeFillShade="F2"/>
            <w:vAlign w:val="center"/>
          </w:tcPr>
          <w:p w14:paraId="4E63EB87" w14:textId="5FCF3A2A"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lastUpdatedByUser</w:t>
            </w:r>
          </w:p>
        </w:tc>
        <w:tc>
          <w:tcPr>
            <w:tcW w:w="2474" w:type="dxa"/>
            <w:shd w:val="clear" w:color="auto" w:fill="F2F2F2" w:themeFill="background1" w:themeFillShade="F2"/>
          </w:tcPr>
          <w:p w14:paraId="6A4F7C32" w14:textId="7DE3FF1D"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varchar</w:t>
            </w:r>
          </w:p>
        </w:tc>
        <w:tc>
          <w:tcPr>
            <w:tcW w:w="1675" w:type="dxa"/>
            <w:shd w:val="clear" w:color="auto" w:fill="F2F2F2" w:themeFill="background1" w:themeFillShade="F2"/>
          </w:tcPr>
          <w:p w14:paraId="065C886C" w14:textId="2EBEFDB0"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String</w:t>
            </w:r>
          </w:p>
        </w:tc>
      </w:tr>
      <w:tr w:rsidR="008662D4" w:rsidRPr="00BC26A0" w14:paraId="4D537D20"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063BC2CD" w14:textId="16F410A4" w:rsidR="008662D4" w:rsidRDefault="008662D4" w:rsidP="000E5ED7">
            <w:pPr>
              <w:jc w:val="left"/>
              <w:rPr>
                <w:b w:val="0"/>
                <w:lang w:val="fr-CH"/>
              </w:rPr>
            </w:pPr>
            <w:r>
              <w:rPr>
                <w:b w:val="0"/>
                <w:lang w:val="fr-CH"/>
              </w:rPr>
              <w:t>LAST_UPDATE</w:t>
            </w:r>
          </w:p>
        </w:tc>
        <w:tc>
          <w:tcPr>
            <w:tcW w:w="2292" w:type="dxa"/>
            <w:shd w:val="clear" w:color="auto" w:fill="F2F2F2" w:themeFill="background1" w:themeFillShade="F2"/>
            <w:vAlign w:val="center"/>
          </w:tcPr>
          <w:p w14:paraId="3DACF037" w14:textId="2C2F1927"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lastUpdate</w:t>
            </w:r>
          </w:p>
        </w:tc>
        <w:tc>
          <w:tcPr>
            <w:tcW w:w="2474" w:type="dxa"/>
            <w:shd w:val="clear" w:color="auto" w:fill="F2F2F2" w:themeFill="background1" w:themeFillShade="F2"/>
          </w:tcPr>
          <w:p w14:paraId="2E883B3C" w14:textId="2F6E0A06"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3B552AB0" w14:textId="2B835030"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TimeStamp</w:t>
            </w:r>
          </w:p>
        </w:tc>
      </w:tr>
      <w:tr w:rsidR="008662D4" w:rsidRPr="00BC26A0" w14:paraId="7D757212" w14:textId="77777777"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7E95E658" w14:textId="1DA619B1" w:rsidR="008662D4" w:rsidRDefault="008662D4" w:rsidP="000E5ED7">
            <w:pPr>
              <w:jc w:val="left"/>
              <w:rPr>
                <w:b w:val="0"/>
                <w:lang w:val="fr-CH"/>
              </w:rPr>
            </w:pPr>
            <w:r>
              <w:rPr>
                <w:b w:val="0"/>
                <w:lang w:val="fr-CH"/>
              </w:rPr>
              <w:t>EXECPOOL_SETTLE_TIME</w:t>
            </w:r>
          </w:p>
        </w:tc>
        <w:tc>
          <w:tcPr>
            <w:tcW w:w="2292" w:type="dxa"/>
            <w:shd w:val="clear" w:color="auto" w:fill="F2F2F2" w:themeFill="background1" w:themeFillShade="F2"/>
            <w:vAlign w:val="center"/>
          </w:tcPr>
          <w:p w14:paraId="57B2C3F0" w14:textId="08345406"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execpoolSettleTime</w:t>
            </w:r>
          </w:p>
        </w:tc>
        <w:tc>
          <w:tcPr>
            <w:tcW w:w="2474" w:type="dxa"/>
            <w:shd w:val="clear" w:color="auto" w:fill="F2F2F2" w:themeFill="background1" w:themeFillShade="F2"/>
          </w:tcPr>
          <w:p w14:paraId="0013C5B4" w14:textId="374D2BE7"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11943301" w14:textId="269A05FA" w:rsidR="008662D4" w:rsidRDefault="008662D4" w:rsidP="008662D4">
            <w:pPr>
              <w:keepNext/>
              <w:jc w:val="left"/>
              <w:cnfStyle w:val="000000100000" w:firstRow="0" w:lastRow="0" w:firstColumn="0" w:lastColumn="0" w:oddVBand="0" w:evenVBand="0" w:oddHBand="1" w:evenHBand="0" w:firstRowFirstColumn="0" w:firstRowLastColumn="0" w:lastRowFirstColumn="0" w:lastRowLastColumn="0"/>
            </w:pPr>
            <w:r>
              <w:t>TimeStamp</w:t>
            </w:r>
          </w:p>
        </w:tc>
      </w:tr>
    </w:tbl>
    <w:p w14:paraId="2529ACE7" w14:textId="0300C126" w:rsidR="005B639C" w:rsidRDefault="008662D4" w:rsidP="008662D4">
      <w:pPr>
        <w:pStyle w:val="Beschriftung"/>
        <w:jc w:val="left"/>
      </w:pPr>
      <w:bookmarkStart w:id="93" w:name="_Ref444854371"/>
      <w:bookmarkStart w:id="94" w:name="_Toc446485715"/>
      <w:r>
        <w:t xml:space="preserve">Tabelle </w:t>
      </w:r>
      <w:fldSimple w:instr=" SEQ Tabelle \* ARABIC ">
        <w:r w:rsidR="00107909">
          <w:rPr>
            <w:noProof/>
          </w:rPr>
          <w:t>3</w:t>
        </w:r>
      </w:fldSimple>
      <w:bookmarkEnd w:id="93"/>
      <w:r>
        <w:t>: Konvertierung DB - Java</w:t>
      </w:r>
      <w:bookmarkEnd w:id="94"/>
    </w:p>
    <w:p w14:paraId="151776E6" w14:textId="68F6943D" w:rsidR="008662D4" w:rsidRDefault="008662D4" w:rsidP="008662D4"/>
    <w:p w14:paraId="56A1CC1D" w14:textId="7E1E2BB7" w:rsidR="008662D4" w:rsidRDefault="008662D4" w:rsidP="008662D4">
      <w:r>
        <w:t xml:space="preserve">Die Attribute werden alle mit dem Zugriffsmodifikator private ausgestattet. Zudem werden auch sie wie die Klasse selber mit einer Annotation markiert. Die Annotation </w:t>
      </w:r>
      <w:r w:rsidRPr="008662D4">
        <w:rPr>
          <w:rStyle w:val="UntertitelZchn"/>
        </w:rPr>
        <w:t>@Column</w:t>
      </w:r>
      <w:r>
        <w:t xml:space="preserve"> markiert ein Attribut als </w:t>
      </w:r>
      <w:r w:rsidR="0059276B">
        <w:t xml:space="preserve">Spalte in der DB Tabelle. Mit welchen </w:t>
      </w:r>
      <w:r w:rsidR="000416C6">
        <w:t>Attributen für die bei dieser Annotation</w:t>
      </w:r>
      <w:r w:rsidR="0059276B">
        <w:t xml:space="preserve"> gearbeitet wird, wird in der </w:t>
      </w:r>
      <w:r w:rsidR="00300813">
        <w:fldChar w:fldCharType="begin"/>
      </w:r>
      <w:r w:rsidR="00300813">
        <w:instrText xml:space="preserve"> REF _Ref444859852 \h </w:instrText>
      </w:r>
      <w:r w:rsidR="00300813">
        <w:fldChar w:fldCharType="separate"/>
      </w:r>
      <w:r w:rsidR="00107909">
        <w:t xml:space="preserve">Tabelle </w:t>
      </w:r>
      <w:r w:rsidR="00107909">
        <w:rPr>
          <w:noProof/>
        </w:rPr>
        <w:t>4</w:t>
      </w:r>
      <w:r w:rsidR="00300813">
        <w:fldChar w:fldCharType="end"/>
      </w:r>
      <w:r w:rsidR="00300813">
        <w:t xml:space="preserve"> beschrieben.</w:t>
      </w:r>
    </w:p>
    <w:tbl>
      <w:tblPr>
        <w:tblStyle w:val="HellesRaster"/>
        <w:tblW w:w="9322" w:type="dxa"/>
        <w:tblLook w:val="04A0" w:firstRow="1" w:lastRow="0" w:firstColumn="1" w:lastColumn="0" w:noHBand="0" w:noVBand="1"/>
      </w:tblPr>
      <w:tblGrid>
        <w:gridCol w:w="2518"/>
        <w:gridCol w:w="6804"/>
      </w:tblGrid>
      <w:tr w:rsidR="0059276B" w:rsidRPr="00165496" w14:paraId="2C657F1D" w14:textId="77777777" w:rsidTr="0062320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95B3D7" w:themeFill="accent1" w:themeFillTint="99"/>
          </w:tcPr>
          <w:p w14:paraId="15AC3905" w14:textId="7A60FCC2" w:rsidR="0059276B" w:rsidRPr="00165496" w:rsidRDefault="0059276B" w:rsidP="000E5ED7">
            <w:pPr>
              <w:spacing w:line="276" w:lineRule="auto"/>
            </w:pPr>
            <w:r>
              <w:t>Attribut</w:t>
            </w:r>
          </w:p>
        </w:tc>
        <w:tc>
          <w:tcPr>
            <w:tcW w:w="6804" w:type="dxa"/>
            <w:shd w:val="clear" w:color="auto" w:fill="95B3D7" w:themeFill="accent1" w:themeFillTint="99"/>
          </w:tcPr>
          <w:p w14:paraId="0B142EF7" w14:textId="4AD16E85" w:rsidR="0059276B" w:rsidRPr="00165496" w:rsidRDefault="0059276B" w:rsidP="000E5ED7">
            <w:pPr>
              <w:spacing w:line="276" w:lineRule="auto"/>
              <w:cnfStyle w:val="100000000000" w:firstRow="1" w:lastRow="0" w:firstColumn="0" w:lastColumn="0" w:oddVBand="0" w:evenVBand="0" w:oddHBand="0" w:evenHBand="0" w:firstRowFirstColumn="0" w:firstRowLastColumn="0" w:lastRowFirstColumn="0" w:lastRowLastColumn="0"/>
            </w:pPr>
            <w:r>
              <w:t>Bedeutung</w:t>
            </w:r>
          </w:p>
        </w:tc>
      </w:tr>
      <w:tr w:rsidR="0059276B" w:rsidRPr="00165496" w14:paraId="77164799"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4CCA40C5" w14:textId="444D4FB6" w:rsidR="0059276B" w:rsidRPr="00165496" w:rsidRDefault="0059276B" w:rsidP="000E5ED7">
            <w:pPr>
              <w:spacing w:line="276" w:lineRule="auto"/>
              <w:jc w:val="left"/>
              <w:rPr>
                <w:b w:val="0"/>
              </w:rPr>
            </w:pPr>
            <w:r>
              <w:rPr>
                <w:b w:val="0"/>
              </w:rPr>
              <w:t>name</w:t>
            </w:r>
          </w:p>
        </w:tc>
        <w:tc>
          <w:tcPr>
            <w:tcW w:w="6804" w:type="dxa"/>
            <w:shd w:val="clear" w:color="auto" w:fill="F2F2F2" w:themeFill="background1" w:themeFillShade="F2"/>
            <w:vAlign w:val="center"/>
          </w:tcPr>
          <w:p w14:paraId="0623991E" w14:textId="7D15A778" w:rsidR="0059276B" w:rsidRPr="00165496" w:rsidRDefault="00300813"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Name der Spalte in der DB Tabelle</w:t>
            </w:r>
          </w:p>
        </w:tc>
      </w:tr>
      <w:tr w:rsidR="0059276B" w:rsidRPr="00165496" w14:paraId="60EAAE04"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CC59F9C" w14:textId="706B265F" w:rsidR="0059276B" w:rsidRPr="00165496" w:rsidRDefault="0059276B" w:rsidP="000E5ED7">
            <w:pPr>
              <w:spacing w:line="276" w:lineRule="auto"/>
              <w:jc w:val="left"/>
              <w:rPr>
                <w:b w:val="0"/>
              </w:rPr>
            </w:pPr>
            <w:r>
              <w:rPr>
                <w:b w:val="0"/>
              </w:rPr>
              <w:t>unique</w:t>
            </w:r>
          </w:p>
        </w:tc>
        <w:tc>
          <w:tcPr>
            <w:tcW w:w="6804" w:type="dxa"/>
            <w:shd w:val="clear" w:color="auto" w:fill="F2F2F2" w:themeFill="background1" w:themeFillShade="F2"/>
            <w:vAlign w:val="center"/>
          </w:tcPr>
          <w:p w14:paraId="3488F439" w14:textId="43AB2419" w:rsidR="0059276B" w:rsidRPr="00165496" w:rsidRDefault="00300813" w:rsidP="00300813">
            <w:pPr>
              <w:spacing w:line="276" w:lineRule="auto"/>
              <w:jc w:val="left"/>
              <w:cnfStyle w:val="000000010000" w:firstRow="0" w:lastRow="0" w:firstColumn="0" w:lastColumn="0" w:oddVBand="0" w:evenVBand="0" w:oddHBand="0" w:evenHBand="1" w:firstRowFirstColumn="0" w:firstRowLastColumn="0" w:lastRowFirstColumn="0" w:lastRowLastColumn="0"/>
            </w:pPr>
            <w:r>
              <w:t>boolean – darf ein Wert mehrmals in dieser Spalte vorkommen?</w:t>
            </w:r>
          </w:p>
        </w:tc>
      </w:tr>
      <w:tr w:rsidR="0059276B" w:rsidRPr="006F2061" w14:paraId="35289B21"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622A9E5" w14:textId="08E80B15" w:rsidR="0059276B" w:rsidRPr="00165496" w:rsidRDefault="0059276B" w:rsidP="000E5ED7">
            <w:pPr>
              <w:spacing w:line="276" w:lineRule="auto"/>
              <w:jc w:val="left"/>
              <w:rPr>
                <w:b w:val="0"/>
                <w:lang w:val="en-US"/>
              </w:rPr>
            </w:pPr>
            <w:r>
              <w:rPr>
                <w:b w:val="0"/>
                <w:lang w:val="en-US"/>
              </w:rPr>
              <w:t>nullable</w:t>
            </w:r>
          </w:p>
        </w:tc>
        <w:tc>
          <w:tcPr>
            <w:tcW w:w="6804" w:type="dxa"/>
            <w:shd w:val="clear" w:color="auto" w:fill="F2F2F2" w:themeFill="background1" w:themeFillShade="F2"/>
            <w:vAlign w:val="center"/>
          </w:tcPr>
          <w:p w14:paraId="1ADC89E4" w14:textId="29CC1086" w:rsidR="0059276B" w:rsidRPr="00300813" w:rsidRDefault="00300813" w:rsidP="00300813">
            <w:pPr>
              <w:spacing w:line="276" w:lineRule="auto"/>
              <w:jc w:val="left"/>
              <w:cnfStyle w:val="000000100000" w:firstRow="0" w:lastRow="0" w:firstColumn="0" w:lastColumn="0" w:oddVBand="0" w:evenVBand="0" w:oddHBand="1" w:evenHBand="0" w:firstRowFirstColumn="0" w:firstRowLastColumn="0" w:lastRowFirstColumn="0" w:lastRowLastColumn="0"/>
            </w:pPr>
            <w:r>
              <w:t xml:space="preserve">boolean – darf der Wert </w:t>
            </w:r>
            <w:r>
              <w:rPr>
                <w:b/>
              </w:rPr>
              <w:t>null</w:t>
            </w:r>
            <w:r>
              <w:t xml:space="preserve"> in dieser Spalte vorhanden sein?</w:t>
            </w:r>
          </w:p>
        </w:tc>
      </w:tr>
      <w:tr w:rsidR="0059276B" w:rsidRPr="006F2061" w14:paraId="29515DE8"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71D420F8" w14:textId="1BF0C50F" w:rsidR="0059276B" w:rsidRPr="00165496" w:rsidRDefault="0059276B" w:rsidP="000E5ED7">
            <w:pPr>
              <w:spacing w:line="276" w:lineRule="auto"/>
              <w:jc w:val="left"/>
              <w:rPr>
                <w:b w:val="0"/>
                <w:lang w:val="fr-CH"/>
              </w:rPr>
            </w:pPr>
            <w:r w:rsidRPr="00881987">
              <w:rPr>
                <w:b w:val="0"/>
                <w:lang w:val="en-GB"/>
              </w:rPr>
              <w:t>length</w:t>
            </w:r>
          </w:p>
        </w:tc>
        <w:tc>
          <w:tcPr>
            <w:tcW w:w="6804" w:type="dxa"/>
            <w:shd w:val="clear" w:color="auto" w:fill="F2F2F2" w:themeFill="background1" w:themeFillShade="F2"/>
            <w:vAlign w:val="center"/>
          </w:tcPr>
          <w:p w14:paraId="7201BE14" w14:textId="7E8B9BC8" w:rsidR="0059276B" w:rsidRPr="00BC26A0" w:rsidRDefault="00300813" w:rsidP="000E5ED7">
            <w:pPr>
              <w:keepNext/>
              <w:spacing w:line="276" w:lineRule="auto"/>
              <w:jc w:val="left"/>
              <w:cnfStyle w:val="000000010000" w:firstRow="0" w:lastRow="0" w:firstColumn="0" w:lastColumn="0" w:oddVBand="0" w:evenVBand="0" w:oddHBand="0" w:evenHBand="1" w:firstRowFirstColumn="0" w:firstRowLastColumn="0" w:lastRowFirstColumn="0" w:lastRowLastColumn="0"/>
            </w:pPr>
            <w:r>
              <w:t>maximale Länge eines Wertes in dieser Spalte</w:t>
            </w:r>
          </w:p>
        </w:tc>
      </w:tr>
      <w:tr w:rsidR="0059276B" w:rsidRPr="00BC26A0" w14:paraId="24386D34"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318C537E" w14:textId="2349D1A7" w:rsidR="0059276B" w:rsidRDefault="0059276B" w:rsidP="000E5ED7">
            <w:pPr>
              <w:jc w:val="left"/>
              <w:rPr>
                <w:b w:val="0"/>
                <w:lang w:val="fr-CH"/>
              </w:rPr>
            </w:pPr>
            <w:r w:rsidRPr="00881987">
              <w:rPr>
                <w:b w:val="0"/>
                <w:lang w:val="en-GB"/>
              </w:rPr>
              <w:t>insertable</w:t>
            </w:r>
          </w:p>
        </w:tc>
        <w:tc>
          <w:tcPr>
            <w:tcW w:w="6804" w:type="dxa"/>
            <w:shd w:val="clear" w:color="auto" w:fill="F2F2F2" w:themeFill="background1" w:themeFillShade="F2"/>
            <w:vAlign w:val="center"/>
          </w:tcPr>
          <w:p w14:paraId="6F6BC3D0" w14:textId="4AFB3167" w:rsidR="0059276B" w:rsidRPr="00BC26A0" w:rsidRDefault="00300813" w:rsidP="000E5ED7">
            <w:pPr>
              <w:keepNext/>
              <w:jc w:val="left"/>
              <w:cnfStyle w:val="000000100000" w:firstRow="0" w:lastRow="0" w:firstColumn="0" w:lastColumn="0" w:oddVBand="0" w:evenVBand="0" w:oddHBand="1" w:evenHBand="0" w:firstRowFirstColumn="0" w:firstRowLastColumn="0" w:lastRowFirstColumn="0" w:lastRowLastColumn="0"/>
            </w:pPr>
            <w:r>
              <w:t>boolean – ist der Wert im Insert Statement von Hibernate inbegriffen?</w:t>
            </w:r>
          </w:p>
        </w:tc>
      </w:tr>
      <w:tr w:rsidR="0059276B" w:rsidRPr="00BC26A0" w14:paraId="319D9269"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3C2211C" w14:textId="103375C5" w:rsidR="0059276B" w:rsidRDefault="0059276B" w:rsidP="000E5ED7">
            <w:pPr>
              <w:jc w:val="left"/>
              <w:rPr>
                <w:b w:val="0"/>
                <w:lang w:val="fr-CH"/>
              </w:rPr>
            </w:pPr>
            <w:r>
              <w:rPr>
                <w:b w:val="0"/>
                <w:lang w:val="fr-CH"/>
              </w:rPr>
              <w:t>updatable</w:t>
            </w:r>
          </w:p>
        </w:tc>
        <w:tc>
          <w:tcPr>
            <w:tcW w:w="6804" w:type="dxa"/>
            <w:shd w:val="clear" w:color="auto" w:fill="F2F2F2" w:themeFill="background1" w:themeFillShade="F2"/>
            <w:vAlign w:val="center"/>
          </w:tcPr>
          <w:p w14:paraId="697CF201" w14:textId="1A93A841" w:rsidR="0059276B" w:rsidRDefault="00300813" w:rsidP="000E5ED7">
            <w:pPr>
              <w:keepNext/>
              <w:jc w:val="left"/>
              <w:cnfStyle w:val="000000010000" w:firstRow="0" w:lastRow="0" w:firstColumn="0" w:lastColumn="0" w:oddVBand="0" w:evenVBand="0" w:oddHBand="0" w:evenHBand="1" w:firstRowFirstColumn="0" w:firstRowLastColumn="0" w:lastRowFirstColumn="0" w:lastRowLastColumn="0"/>
            </w:pPr>
            <w:r>
              <w:t>boolean – ist der Wert im Update Statement von Hibernate inbegriffen?</w:t>
            </w:r>
          </w:p>
        </w:tc>
      </w:tr>
    </w:tbl>
    <w:p w14:paraId="7907B7F8" w14:textId="3DC1AF0B" w:rsidR="00300813" w:rsidRDefault="0059276B" w:rsidP="00300813">
      <w:pPr>
        <w:pStyle w:val="Beschriftung"/>
        <w:jc w:val="left"/>
      </w:pPr>
      <w:bookmarkStart w:id="95" w:name="_Ref444859852"/>
      <w:bookmarkStart w:id="96" w:name="_Toc446485716"/>
      <w:r>
        <w:t xml:space="preserve">Tabelle </w:t>
      </w:r>
      <w:fldSimple w:instr=" SEQ Tabelle \* ARABIC ">
        <w:r w:rsidR="00107909">
          <w:rPr>
            <w:noProof/>
          </w:rPr>
          <w:t>4</w:t>
        </w:r>
      </w:fldSimple>
      <w:bookmarkEnd w:id="95"/>
      <w:r>
        <w:t>: @Column Attribute</w:t>
      </w:r>
      <w:bookmarkEnd w:id="96"/>
    </w:p>
    <w:p w14:paraId="456818E3" w14:textId="2DBA9470" w:rsidR="00300813" w:rsidRDefault="00300813" w:rsidP="00300813"/>
    <w:p w14:paraId="1EABF465" w14:textId="2EFE81D7" w:rsidR="00A41783" w:rsidRDefault="00A41783" w:rsidP="00300813">
      <w:r>
        <w:t xml:space="preserve">Zudem muss die ID zusätzlich mit der Annotation </w:t>
      </w:r>
      <w:r w:rsidRPr="00A41783">
        <w:rPr>
          <w:rStyle w:val="UntertitelZchn"/>
        </w:rPr>
        <w:t>@Id</w:t>
      </w:r>
      <w:r w:rsidR="00F457EE">
        <w:t xml:space="preserve"> mark</w:t>
      </w:r>
      <w:r>
        <w:t xml:space="preserve">iert werden. Und da die ID beim Insert Befehl automatisch generiert werden soll, muss auch noch die Annotation </w:t>
      </w:r>
      <w:r w:rsidRPr="00A41783">
        <w:rPr>
          <w:rStyle w:val="UntertitelZchn"/>
        </w:rPr>
        <w:t>@GeneratedValue</w:t>
      </w:r>
      <w:r>
        <w:t xml:space="preserve"> hinzugefügt werden.</w:t>
      </w:r>
    </w:p>
    <w:p w14:paraId="724F71E4" w14:textId="77777777" w:rsidR="001E1874" w:rsidRDefault="001E1874">
      <w:pPr>
        <w:jc w:val="left"/>
      </w:pPr>
      <w:r>
        <w:br w:type="page"/>
      </w:r>
    </w:p>
    <w:p w14:paraId="6C683CA2" w14:textId="479D22DE" w:rsidR="00300813" w:rsidRDefault="00A41783" w:rsidP="00300813">
      <w:pPr>
        <w:jc w:val="left"/>
      </w:pPr>
      <w:r>
        <w:lastRenderedPageBreak/>
        <w:t>Die Umsetzung der Variablen in der Entity Klasse sieht folgendermassen aus:</w:t>
      </w:r>
    </w:p>
    <w:p w14:paraId="175BC09C" w14:textId="3B6FFD23" w:rsidR="00BE4C91" w:rsidRPr="00F4199A" w:rsidRDefault="004C0F7B" w:rsidP="004C0F7B">
      <w:pPr>
        <w:pStyle w:val="Untertitel"/>
        <w:rPr>
          <w:lang w:val="fr-CH"/>
        </w:rPr>
      </w:pPr>
      <w:r w:rsidRPr="00F4199A">
        <w:rPr>
          <w:lang w:val="fr-CH"/>
        </w:rPr>
        <w:t>@Id</w:t>
      </w:r>
      <w:r w:rsidRPr="00F4199A">
        <w:rPr>
          <w:lang w:val="fr-CH"/>
        </w:rPr>
        <w:br/>
        <w:t>@GeneratedValue</w:t>
      </w:r>
      <w:r w:rsidRPr="00F4199A">
        <w:rPr>
          <w:color w:val="000000"/>
          <w:lang w:val="fr-CH"/>
        </w:rPr>
        <w:t>(strategy=GenerationType.</w:t>
      </w:r>
      <w:r w:rsidRPr="00F4199A">
        <w:rPr>
          <w:b/>
          <w:bCs/>
          <w:i/>
          <w:color w:val="0000C0"/>
          <w:lang w:val="fr-CH"/>
        </w:rPr>
        <w:t>AUTO</w:t>
      </w:r>
      <w:r w:rsidRPr="00F4199A">
        <w:rPr>
          <w:color w:val="000000"/>
          <w:lang w:val="fr-CH"/>
        </w:rPr>
        <w:t>)</w:t>
      </w:r>
      <w:r w:rsidRPr="00F4199A">
        <w:rPr>
          <w:lang w:val="fr-CH"/>
        </w:rPr>
        <w:br/>
        <w:t>@Column</w:t>
      </w:r>
      <w:r w:rsidRPr="00F4199A">
        <w:rPr>
          <w:color w:val="000000"/>
          <w:lang w:val="fr-CH"/>
        </w:rPr>
        <w:t>(name=</w:t>
      </w:r>
      <w:r w:rsidRPr="00F4199A">
        <w:rPr>
          <w:color w:val="2A00FF"/>
          <w:lang w:val="fr-CH"/>
        </w:rPr>
        <w:t>"TIME_INTERNAL_ID"</w:t>
      </w:r>
      <w:r w:rsidRPr="00F4199A">
        <w:rPr>
          <w:color w:val="000000"/>
          <w:lang w:val="fr-CH"/>
        </w:rPr>
        <w:t>, unique=</w:t>
      </w:r>
      <w:r w:rsidRPr="00F4199A">
        <w:rPr>
          <w:b/>
          <w:bCs/>
          <w:color w:val="7F0055"/>
          <w:lang w:val="fr-CH"/>
        </w:rPr>
        <w:t>true</w:t>
      </w:r>
      <w:r w:rsidRPr="00F4199A">
        <w:rPr>
          <w:color w:val="000000"/>
          <w:lang w:val="fr-CH"/>
        </w:rPr>
        <w:t>, nullable=</w:t>
      </w:r>
      <w:r w:rsidRPr="00F4199A">
        <w:rPr>
          <w:b/>
          <w:bCs/>
          <w:color w:val="7F0055"/>
          <w:lang w:val="fr-CH"/>
        </w:rPr>
        <w:t>false</w:t>
      </w:r>
      <w:r w:rsidRPr="00F4199A">
        <w:rPr>
          <w:color w:val="000000"/>
          <w:lang w:val="fr-CH"/>
        </w:rPr>
        <w:t>,</w:t>
      </w:r>
      <w:r w:rsidR="00E971E7" w:rsidRPr="00F4199A">
        <w:rPr>
          <w:color w:val="000000"/>
          <w:lang w:val="fr-CH"/>
        </w:rPr>
        <w:t xml:space="preserve"> </w:t>
      </w:r>
      <w:r w:rsidRPr="00F4199A">
        <w:rPr>
          <w:color w:val="000000"/>
          <w:lang w:val="fr-CH"/>
        </w:rPr>
        <w:t>length=6,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Pr="00F4199A">
        <w:rPr>
          <w:lang w:val="fr-CH"/>
        </w:rPr>
        <w:br/>
      </w:r>
      <w:r w:rsidRPr="00F4199A">
        <w:rPr>
          <w:b/>
          <w:bCs/>
          <w:color w:val="7F0055"/>
          <w:lang w:val="fr-CH"/>
        </w:rPr>
        <w:t>private</w:t>
      </w:r>
      <w:r w:rsidRPr="00F4199A">
        <w:rPr>
          <w:color w:val="000000"/>
          <w:lang w:val="fr-CH"/>
        </w:rPr>
        <w:t xml:space="preserve"> BigInteger </w:t>
      </w:r>
      <w:r w:rsidRPr="00F4199A">
        <w:rPr>
          <w:color w:val="0000C0"/>
          <w:lang w:val="fr-CH"/>
        </w:rPr>
        <w:t>timeInternalId</w:t>
      </w:r>
      <w:r w:rsidRPr="00F4199A">
        <w:rPr>
          <w:color w:val="000000"/>
          <w:lang w:val="fr-CH"/>
        </w:rPr>
        <w:t>;</w:t>
      </w:r>
      <w:r w:rsidRPr="00F4199A">
        <w:rPr>
          <w:lang w:val="fr-CH"/>
        </w:rPr>
        <w:br/>
      </w:r>
      <w:r w:rsidRPr="00F4199A">
        <w:rPr>
          <w:lang w:val="fr-CH"/>
        </w:rPr>
        <w:br/>
        <w:t>@Column</w:t>
      </w:r>
      <w:r w:rsidRPr="00F4199A">
        <w:rPr>
          <w:color w:val="000000"/>
          <w:lang w:val="fr-CH"/>
        </w:rPr>
        <w:t>(name=</w:t>
      </w:r>
      <w:r w:rsidRPr="00F4199A">
        <w:rPr>
          <w:color w:val="2A00FF"/>
          <w:lang w:val="fr-CH"/>
        </w:rPr>
        <w:t>"TIMEZONE_INTERNAL_ID"</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w:t>
      </w:r>
      <w:r w:rsidR="00E971E7" w:rsidRPr="00F4199A">
        <w:rPr>
          <w:color w:val="000000"/>
          <w:lang w:val="fr-CH"/>
        </w:rPr>
        <w:t xml:space="preserve"> </w:t>
      </w:r>
      <w:r w:rsidRPr="00F4199A">
        <w:rPr>
          <w:color w:val="000000"/>
          <w:lang w:val="fr-CH"/>
        </w:rPr>
        <w:t>length=6,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Pr="00F4199A">
        <w:rPr>
          <w:lang w:val="fr-CH"/>
        </w:rPr>
        <w:br/>
      </w:r>
      <w:r w:rsidRPr="00F4199A">
        <w:rPr>
          <w:b/>
          <w:bCs/>
          <w:color w:val="7F0055"/>
          <w:lang w:val="fr-CH"/>
        </w:rPr>
        <w:t>private</w:t>
      </w:r>
      <w:r w:rsidRPr="00F4199A">
        <w:rPr>
          <w:color w:val="000000"/>
          <w:lang w:val="fr-CH"/>
        </w:rPr>
        <w:t xml:space="preserve"> BigInteger </w:t>
      </w:r>
      <w:r w:rsidRPr="00F4199A">
        <w:rPr>
          <w:color w:val="0000C0"/>
          <w:lang w:val="fr-CH"/>
        </w:rPr>
        <w:t>timezoneInternalId</w:t>
      </w:r>
      <w:r w:rsidRPr="00F4199A">
        <w:rPr>
          <w:color w:val="000000"/>
          <w:lang w:val="fr-CH"/>
        </w:rPr>
        <w:t>;</w:t>
      </w:r>
      <w:r w:rsidRPr="00F4199A">
        <w:rPr>
          <w:lang w:val="fr-CH"/>
        </w:rPr>
        <w:br/>
      </w:r>
      <w:r w:rsidR="00E971E7" w:rsidRPr="00F4199A">
        <w:rPr>
          <w:color w:val="000000"/>
          <w:lang w:val="fr-CH"/>
        </w:rPr>
        <w:br/>
      </w:r>
      <w:r w:rsidRPr="00F4199A">
        <w:rPr>
          <w:lang w:val="fr-CH"/>
        </w:rPr>
        <w:t>@Column</w:t>
      </w:r>
      <w:r w:rsidRPr="00F4199A">
        <w:rPr>
          <w:color w:val="000000"/>
          <w:lang w:val="fr-CH"/>
        </w:rPr>
        <w:t>(name=</w:t>
      </w:r>
      <w:r w:rsidRPr="00F4199A">
        <w:rPr>
          <w:color w:val="2A00FF"/>
          <w:lang w:val="fr-CH"/>
        </w:rPr>
        <w:t>"HOME_OPENING"</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color w:val="000000"/>
          <w:lang w:val="fr-CH"/>
        </w:rPr>
        <w:br/>
      </w:r>
      <w:r w:rsidRPr="00F4199A">
        <w:rPr>
          <w:b/>
          <w:bCs/>
          <w:color w:val="7F0055"/>
          <w:lang w:val="fr-CH"/>
        </w:rPr>
        <w:t>private</w:t>
      </w:r>
      <w:r w:rsidRPr="00F4199A">
        <w:rPr>
          <w:color w:val="000000"/>
          <w:lang w:val="fr-CH"/>
        </w:rPr>
        <w:t xml:space="preserve"> Timestamp </w:t>
      </w:r>
      <w:r w:rsidRPr="00F4199A">
        <w:rPr>
          <w:color w:val="0000C0"/>
          <w:lang w:val="fr-CH"/>
        </w:rPr>
        <w:t>homeOpening</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"HOME_CLOSING"</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homeClosing</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"OPENING_TIME"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openingTime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"CLOSING_TIME"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closingTime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"LAST_UPDATED_BY_USER"</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length=30,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String </w:t>
      </w:r>
      <w:r w:rsidRPr="00F4199A">
        <w:rPr>
          <w:color w:val="0000C0"/>
          <w:lang w:val="fr-CH"/>
        </w:rPr>
        <w:t>lastUpdatedByUser</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"LAST_UPDATE"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lastUpdate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"EXECPOOL_SETTLE_TIME"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execpoolSettleTime</w:t>
      </w:r>
      <w:r w:rsidRPr="00F4199A">
        <w:rPr>
          <w:color w:val="000000"/>
          <w:lang w:val="fr-CH"/>
        </w:rPr>
        <w:t>;</w:t>
      </w:r>
    </w:p>
    <w:p w14:paraId="35F8ED2D" w14:textId="510B5431" w:rsidR="00BE4C91" w:rsidRPr="00E971E7" w:rsidRDefault="00BE4C91" w:rsidP="00BE4C91">
      <w:pPr>
        <w:rPr>
          <w:b/>
        </w:rPr>
      </w:pPr>
      <w:r w:rsidRPr="00E971E7">
        <w:rPr>
          <w:b/>
        </w:rPr>
        <w:t>NamedQueries</w:t>
      </w:r>
    </w:p>
    <w:p w14:paraId="29AF9C49" w14:textId="48066982" w:rsidR="00BE4C91" w:rsidRDefault="00BE4C91" w:rsidP="00BE4C91">
      <w:r w:rsidRPr="00BE4C91">
        <w:t>Um die Suchabfragen einfacher aufzurufen</w:t>
      </w:r>
      <w:r>
        <w:t xml:space="preserve">, werden diese Queries direkt in der Entity Klasse als Strings definiert. Sie werden mit der Annotation </w:t>
      </w:r>
      <w:r w:rsidRPr="00BE4C91">
        <w:rPr>
          <w:rStyle w:val="UntertitelZchn"/>
        </w:rPr>
        <w:t>@NamedQueries</w:t>
      </w:r>
      <w:r>
        <w:t xml:space="preserve"> definiert, um später aus der DAO Klasse darauf zuzugreifen.</w:t>
      </w:r>
    </w:p>
    <w:p w14:paraId="301A7801" w14:textId="77777777" w:rsidR="00E96D7F" w:rsidRDefault="00E971E7" w:rsidP="00E96D7F">
      <w:pPr>
        <w:pStyle w:val="Untertitel"/>
        <w:rPr>
          <w:color w:val="000000"/>
          <w:lang w:val="en-US"/>
        </w:rPr>
      </w:pPr>
      <w:proofErr w:type="gramStart"/>
      <w:r w:rsidRPr="00E971E7">
        <w:rPr>
          <w:lang w:val="en-US"/>
        </w:rPr>
        <w:t>@NamedQueries</w:t>
      </w:r>
      <w:r w:rsidRPr="00E971E7">
        <w:rPr>
          <w:color w:val="000000"/>
          <w:lang w:val="en-US"/>
        </w:rPr>
        <w:t>(</w:t>
      </w:r>
      <w:proofErr w:type="gramEnd"/>
      <w:r w:rsidRPr="00E971E7">
        <w:rPr>
          <w:color w:val="000000"/>
          <w:lang w:val="en-US"/>
        </w:rPr>
        <w:t>{</w:t>
      </w:r>
      <w:r w:rsidRPr="00E971E7">
        <w:rPr>
          <w:color w:val="000000"/>
          <w:lang w:val="en-US"/>
        </w:rPr>
        <w:br/>
      </w:r>
      <w:r w:rsidRPr="00E971E7">
        <w:rPr>
          <w:color w:val="000000"/>
          <w:lang w:val="en-US"/>
        </w:rPr>
        <w:tab/>
      </w:r>
      <w:r w:rsidRPr="00E971E7">
        <w:rPr>
          <w:lang w:val="en-US"/>
        </w:rPr>
        <w:t>@NamedQuery</w:t>
      </w:r>
      <w:r w:rsidRPr="00E971E7">
        <w:rPr>
          <w:color w:val="000000"/>
          <w:lang w:val="en-US"/>
        </w:rPr>
        <w:t>(name=</w:t>
      </w:r>
      <w:r w:rsidRPr="00E971E7">
        <w:rPr>
          <w:color w:val="2A00FF"/>
          <w:lang w:val="en-US"/>
        </w:rPr>
        <w:t>"MarketTimeOpening.findAll"</w:t>
      </w:r>
      <w:r w:rsidRPr="00E971E7">
        <w:rPr>
          <w:color w:val="000000"/>
          <w:lang w:val="en-US"/>
        </w:rPr>
        <w:t>, query=</w:t>
      </w:r>
      <w:r>
        <w:rPr>
          <w:color w:val="2A00FF"/>
          <w:lang w:val="en-US"/>
        </w:rPr>
        <w:t>"SELECT e FROM</w:t>
      </w:r>
      <w:r>
        <w:rPr>
          <w:color w:val="2A00FF"/>
          <w:lang w:val="en-US"/>
        </w:rPr>
        <w:tab/>
      </w:r>
      <w:r w:rsidRPr="00E971E7">
        <w:rPr>
          <w:color w:val="2A00FF"/>
          <w:lang w:val="en-US"/>
        </w:rPr>
        <w:t>MarketTimeOpening e"</w:t>
      </w:r>
      <w:r w:rsidRPr="00E971E7">
        <w:rPr>
          <w:color w:val="000000"/>
          <w:lang w:val="en-US"/>
        </w:rPr>
        <w:t>),</w:t>
      </w:r>
      <w:r w:rsidRPr="00E971E7">
        <w:rPr>
          <w:lang w:val="en-US"/>
        </w:rPr>
        <w:br/>
      </w:r>
      <w:r w:rsidRPr="00E971E7">
        <w:rPr>
          <w:color w:val="000000"/>
          <w:lang w:val="en-US"/>
        </w:rPr>
        <w:tab/>
      </w:r>
      <w:r w:rsidRPr="00E971E7">
        <w:rPr>
          <w:lang w:val="en-US"/>
        </w:rPr>
        <w:t>@NamedQuery</w:t>
      </w:r>
      <w:r w:rsidRPr="00E971E7">
        <w:rPr>
          <w:color w:val="000000"/>
          <w:lang w:val="en-US"/>
        </w:rPr>
        <w:t>(name=</w:t>
      </w:r>
      <w:r w:rsidRPr="00E971E7">
        <w:rPr>
          <w:color w:val="2A00FF"/>
          <w:lang w:val="en-US"/>
        </w:rPr>
        <w:t>"MarketTimeOpening.findById"</w:t>
      </w:r>
      <w:r w:rsidRPr="00E971E7">
        <w:rPr>
          <w:color w:val="000000"/>
          <w:lang w:val="en-US"/>
        </w:rPr>
        <w:t>, query=</w:t>
      </w:r>
      <w:r w:rsidR="00F443E0">
        <w:rPr>
          <w:color w:val="2A00FF"/>
          <w:lang w:val="en-US"/>
        </w:rPr>
        <w:t xml:space="preserve">"SELECT e </w:t>
      </w:r>
      <w:r w:rsidRPr="00E971E7">
        <w:rPr>
          <w:color w:val="2A00FF"/>
          <w:lang w:val="en-US"/>
        </w:rPr>
        <w:t xml:space="preserve">FROM </w:t>
      </w:r>
      <w:r w:rsidR="00F443E0">
        <w:rPr>
          <w:color w:val="2A00FF"/>
          <w:lang w:val="en-US"/>
        </w:rPr>
        <w:tab/>
      </w:r>
      <w:r w:rsidRPr="00E971E7">
        <w:rPr>
          <w:color w:val="2A00FF"/>
          <w:lang w:val="en-US"/>
        </w:rPr>
        <w:t>MarketTimeOpening e WHERE e.timeInternalId =</w:t>
      </w:r>
      <w:r>
        <w:rPr>
          <w:color w:val="2A00FF"/>
          <w:lang w:val="en-US"/>
        </w:rPr>
        <w:t xml:space="preserve"> </w:t>
      </w:r>
      <w:r>
        <w:rPr>
          <w:color w:val="2A00FF"/>
          <w:lang w:val="en-US"/>
        </w:rPr>
        <w:tab/>
      </w:r>
      <w:r>
        <w:rPr>
          <w:color w:val="2A00FF"/>
          <w:lang w:val="en-US"/>
        </w:rPr>
        <w:tab/>
      </w:r>
      <w:r>
        <w:rPr>
          <w:color w:val="2A00FF"/>
          <w:lang w:val="en-US"/>
        </w:rPr>
        <w:tab/>
      </w:r>
      <w:r>
        <w:rPr>
          <w:color w:val="2A00FF"/>
          <w:lang w:val="en-US"/>
        </w:rPr>
        <w:tab/>
      </w:r>
      <w:r w:rsidRPr="00E971E7">
        <w:rPr>
          <w:color w:val="2A00FF"/>
          <w:lang w:val="en-US"/>
        </w:rPr>
        <w:t>:timeInternalId"</w:t>
      </w:r>
      <w:r w:rsidRPr="00E971E7">
        <w:rPr>
          <w:color w:val="000000"/>
          <w:lang w:val="en-US"/>
        </w:rPr>
        <w:t>)</w:t>
      </w:r>
      <w:r w:rsidRPr="00E971E7">
        <w:rPr>
          <w:lang w:val="en-US"/>
        </w:rPr>
        <w:br/>
      </w:r>
      <w:r w:rsidRPr="00E971E7">
        <w:rPr>
          <w:color w:val="000000"/>
          <w:lang w:val="en-US"/>
        </w:rPr>
        <w:t>})</w:t>
      </w:r>
    </w:p>
    <w:p w14:paraId="1DAE731E" w14:textId="42082DE7" w:rsidR="00E96D7F" w:rsidRDefault="00E96D7F" w:rsidP="00E96D7F">
      <w:r w:rsidRPr="00E96D7F">
        <w:t xml:space="preserve">Zudem </w:t>
      </w:r>
      <w:r>
        <w:t>wird</w:t>
      </w:r>
      <w:r w:rsidRPr="00E96D7F">
        <w:t xml:space="preserve"> in diesem Entity auch die </w:t>
      </w:r>
      <w:r>
        <w:rPr>
          <w:i/>
        </w:rPr>
        <w:t>toString</w:t>
      </w:r>
      <w:r>
        <w:t xml:space="preserve"> Methode überschrieben, um die Daten </w:t>
      </w:r>
      <w:r w:rsidR="00F667A4">
        <w:t>beim</w:t>
      </w:r>
      <w:r>
        <w:t xml:space="preserve"> Loggen übersichtlicher darzustellen.</w:t>
      </w:r>
    </w:p>
    <w:p w14:paraId="18BF6804" w14:textId="77777777" w:rsidR="004B5D14" w:rsidRPr="00E96D7F" w:rsidRDefault="004B5D14" w:rsidP="00E96D7F"/>
    <w:p w14:paraId="0A044B94" w14:textId="4C600390" w:rsidR="00E96D7F" w:rsidRDefault="00E96D7F" w:rsidP="00CB0A8D">
      <w:pPr>
        <w:pStyle w:val="berschrift5"/>
        <w:rPr>
          <w:lang w:val="en-US"/>
        </w:rPr>
      </w:pPr>
      <w:r>
        <w:rPr>
          <w:lang w:val="en-US"/>
        </w:rPr>
        <w:lastRenderedPageBreak/>
        <w:t xml:space="preserve">Timezone </w:t>
      </w:r>
      <w:r w:rsidR="00CB0A8D">
        <w:rPr>
          <w:lang w:val="en-US"/>
        </w:rPr>
        <w:t>Entity</w:t>
      </w:r>
    </w:p>
    <w:p w14:paraId="66E0C897" w14:textId="33F1A8AF" w:rsidR="00E96D7F" w:rsidRPr="00E96D7F" w:rsidRDefault="00E96D7F" w:rsidP="00E96D7F">
      <w:r w:rsidRPr="00E96D7F">
        <w:t xml:space="preserve">Da </w:t>
      </w:r>
      <w:r w:rsidRPr="00E96D7F">
        <w:rPr>
          <w:i/>
        </w:rPr>
        <w:t>Timezone</w:t>
      </w:r>
      <w:r>
        <w:t xml:space="preserve"> Objekte gesucht werden müssen um Fremdschlüssel zu überprüfen, wird das </w:t>
      </w:r>
      <w:r w:rsidR="00CB0A8D">
        <w:t>Entity</w:t>
      </w:r>
      <w:r>
        <w:t xml:space="preserve"> </w:t>
      </w:r>
      <w:r>
        <w:rPr>
          <w:i/>
        </w:rPr>
        <w:t>Timezone</w:t>
      </w:r>
      <w:r>
        <w:t xml:space="preserve"> ebenfalls implementier. Die Struktur entspricht jener von </w:t>
      </w:r>
      <w:r>
        <w:rPr>
          <w:i/>
        </w:rPr>
        <w:t>MarketTimeOpening</w:t>
      </w:r>
      <w:r>
        <w:t xml:space="preserve">. Es werden ausschliesslich die Spaltenwerte sowie deren Attribute angepasst. Zudem wird auf die Tabelle </w:t>
      </w:r>
      <w:r>
        <w:rPr>
          <w:i/>
        </w:rPr>
        <w:t>ref_TIMEZONE</w:t>
      </w:r>
      <w:r>
        <w:t xml:space="preserve"> referenziert.</w:t>
      </w:r>
    </w:p>
    <w:p w14:paraId="6C37FA7F" w14:textId="77777777" w:rsidR="008325A7" w:rsidRPr="008325A7" w:rsidRDefault="008325A7" w:rsidP="008325A7">
      <w:pPr>
        <w:pStyle w:val="berschrift5"/>
        <w:ind w:left="1008"/>
      </w:pPr>
      <w:r w:rsidRPr="008325A7">
        <w:t>persistence-jrave.xml</w:t>
      </w:r>
    </w:p>
    <w:p w14:paraId="3471DD5C" w14:textId="77777777" w:rsidR="008A58C1" w:rsidRDefault="008A58C1" w:rsidP="008325A7">
      <w:r>
        <w:t xml:space="preserve">Jedes Entity Objekt muss bei Hibernate als solches registriert sein. Deshalb existiert in im Persistence Layer ein XML File namens </w:t>
      </w:r>
      <w:r>
        <w:rPr>
          <w:i/>
        </w:rPr>
        <w:t>persistence-jrave.xml</w:t>
      </w:r>
      <w:r>
        <w:t>, welches keine anderen Aufgaben besitzt, als die Entitätsklassen als solche zu markieren.</w:t>
      </w:r>
    </w:p>
    <w:p w14:paraId="5D97ADEC" w14:textId="73C87117" w:rsidR="008A58C1" w:rsidRPr="008A58C1" w:rsidRDefault="008A58C1" w:rsidP="008A58C1">
      <w:pPr>
        <w:pStyle w:val="Untertitel"/>
        <w:rPr>
          <w:lang w:val="en-US"/>
        </w:rPr>
      </w:pPr>
      <w:r w:rsidRPr="008A58C1">
        <w:rPr>
          <w:color w:val="008080"/>
          <w:lang w:val="en-US"/>
        </w:rPr>
        <w:t>&lt;</w:t>
      </w:r>
      <w:r w:rsidRPr="008A58C1">
        <w:rPr>
          <w:color w:val="3F7F7F"/>
          <w:lang w:val="en-US"/>
        </w:rPr>
        <w:t>persistence-unit</w:t>
      </w:r>
      <w:r w:rsidRPr="008A58C1">
        <w:rPr>
          <w:lang w:val="en-US"/>
        </w:rPr>
        <w:t xml:space="preserve"> </w:t>
      </w:r>
      <w:r w:rsidRPr="008A58C1">
        <w:rPr>
          <w:color w:val="7F007F"/>
          <w:lang w:val="en-US"/>
        </w:rPr>
        <w:t>name</w:t>
      </w:r>
      <w:r w:rsidRPr="008A58C1">
        <w:rPr>
          <w:color w:val="000000"/>
          <w:lang w:val="en-US"/>
        </w:rPr>
        <w:t>=</w:t>
      </w:r>
      <w:r w:rsidRPr="008A58C1">
        <w:rPr>
          <w:i/>
          <w:lang w:val="en-US"/>
        </w:rPr>
        <w:t>"jrave"</w:t>
      </w:r>
      <w:r w:rsidRPr="008A58C1">
        <w:rPr>
          <w:lang w:val="en-US"/>
        </w:rPr>
        <w:t xml:space="preserve"> </w:t>
      </w:r>
      <w:r w:rsidRPr="008A58C1">
        <w:rPr>
          <w:color w:val="7F007F"/>
          <w:lang w:val="en-US"/>
        </w:rPr>
        <w:t>transaction-type</w:t>
      </w:r>
      <w:r w:rsidRPr="008A58C1">
        <w:rPr>
          <w:color w:val="000000"/>
          <w:lang w:val="en-US"/>
        </w:rPr>
        <w:t>=</w:t>
      </w:r>
      <w:r w:rsidRPr="008A58C1">
        <w:rPr>
          <w:i/>
          <w:lang w:val="en-US"/>
        </w:rPr>
        <w:t>"RESOURCE_LOCAL"</w:t>
      </w:r>
      <w:r w:rsidRPr="008A58C1">
        <w:rPr>
          <w:color w:val="008080"/>
          <w:lang w:val="en-US"/>
        </w:rPr>
        <w:t>&gt;</w:t>
      </w:r>
      <w:r>
        <w:rPr>
          <w:color w:val="008080"/>
          <w:lang w:val="en-US"/>
        </w:rPr>
        <w:br/>
      </w:r>
      <w:r>
        <w:rPr>
          <w:color w:val="3F7F7F"/>
          <w:lang w:val="en-US"/>
        </w:rPr>
        <w:tab/>
      </w:r>
      <w:r w:rsidRPr="008A58C1">
        <w:rPr>
          <w:color w:val="3F7F7F"/>
          <w:lang w:val="en-US"/>
        </w:rPr>
        <w:t>&lt;description</w:t>
      </w:r>
      <w:r w:rsidRPr="008A58C1">
        <w:rPr>
          <w:color w:val="008080"/>
          <w:lang w:val="en-US"/>
        </w:rPr>
        <w:t>&gt;</w:t>
      </w:r>
      <w:r w:rsidRPr="008A58C1">
        <w:rPr>
          <w:color w:val="000000"/>
          <w:lang w:val="en-US"/>
        </w:rPr>
        <w:t>JRave Persistence</w:t>
      </w:r>
      <w:r w:rsidRPr="008A58C1">
        <w:rPr>
          <w:color w:val="008080"/>
          <w:lang w:val="en-US"/>
        </w:rPr>
        <w:t>&lt;/</w:t>
      </w:r>
      <w:r w:rsidRPr="008A58C1">
        <w:rPr>
          <w:color w:val="3F7F7F"/>
          <w:lang w:val="en-US"/>
        </w:rPr>
        <w:t>description</w:t>
      </w:r>
      <w:r w:rsidRPr="008A58C1">
        <w:rPr>
          <w:color w:val="008080"/>
          <w:lang w:val="en-US"/>
        </w:rPr>
        <w:t>&gt;</w:t>
      </w:r>
      <w:r w:rsidRPr="008A58C1">
        <w:rPr>
          <w:lang w:val="en-US"/>
        </w:rPr>
        <w:br/>
      </w:r>
      <w:r>
        <w:rPr>
          <w:color w:val="008080"/>
          <w:lang w:val="en-US"/>
        </w:rPr>
        <w:tab/>
      </w:r>
      <w:r w:rsidRPr="008A58C1">
        <w:rPr>
          <w:color w:val="008080"/>
          <w:lang w:val="en-US"/>
        </w:rPr>
        <w:t>&lt;</w:t>
      </w:r>
      <w:r w:rsidRPr="008A58C1">
        <w:rPr>
          <w:color w:val="3F7F7F"/>
          <w:lang w:val="en-US"/>
        </w:rPr>
        <w:t>provider</w:t>
      </w:r>
      <w:r w:rsidRPr="008A58C1">
        <w:rPr>
          <w:color w:val="008080"/>
          <w:lang w:val="en-US"/>
        </w:rPr>
        <w:t>&gt;</w:t>
      </w:r>
      <w:r w:rsidRPr="008A58C1">
        <w:rPr>
          <w:color w:val="000000"/>
          <w:lang w:val="en-US"/>
        </w:rPr>
        <w:t>org.hibernate.ejb.HibernatePersistence</w:t>
      </w:r>
      <w:r w:rsidRPr="008A58C1">
        <w:rPr>
          <w:color w:val="008080"/>
          <w:lang w:val="en-US"/>
        </w:rPr>
        <w:t>&lt;/</w:t>
      </w:r>
      <w:r w:rsidRPr="008A58C1">
        <w:rPr>
          <w:color w:val="3F7F7F"/>
          <w:lang w:val="en-US"/>
        </w:rPr>
        <w:t>provider</w:t>
      </w:r>
      <w:r w:rsidRPr="008A58C1">
        <w:rPr>
          <w:color w:val="008080"/>
          <w:lang w:val="en-US"/>
        </w:rPr>
        <w:t>&gt;</w:t>
      </w:r>
      <w:r>
        <w:rPr>
          <w:color w:val="008080"/>
          <w:lang w:val="en-US"/>
        </w:rPr>
        <w:br/>
      </w:r>
      <w:r>
        <w:rPr>
          <w:color w:val="008080"/>
          <w:lang w:val="en-US"/>
        </w:rPr>
        <w:br/>
      </w:r>
      <w:r>
        <w:rPr>
          <w:color w:val="008080"/>
          <w:lang w:val="en-US"/>
        </w:rPr>
        <w:tab/>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sidRPr="004D6724">
        <w:rPr>
          <w:color w:val="000000"/>
          <w:highlight w:val="yellow"/>
          <w:lang w:val="en-US"/>
        </w:rPr>
        <w:t>com.csg.street.persistence.MarketTimeOpening</w:t>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Pr>
          <w:color w:val="008080"/>
          <w:lang w:val="en-US"/>
        </w:rPr>
        <w:br/>
      </w:r>
      <w:r>
        <w:rPr>
          <w:color w:val="008080"/>
          <w:lang w:val="en-US"/>
        </w:rPr>
        <w:tab/>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sidRPr="004D6724">
        <w:rPr>
          <w:color w:val="000000"/>
          <w:highlight w:val="yellow"/>
          <w:lang w:val="en-US"/>
        </w:rPr>
        <w:t>com.csg.street.persistence.Timezone</w:t>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Pr>
          <w:color w:val="008080"/>
          <w:lang w:val="en-US"/>
        </w:rPr>
        <w:br/>
      </w:r>
      <w:r>
        <w:rPr>
          <w:color w:val="008080"/>
          <w:lang w:val="en-US"/>
        </w:rPr>
        <w:br/>
      </w:r>
      <w:r>
        <w:rPr>
          <w:color w:val="008080"/>
          <w:lang w:val="en-US"/>
        </w:rPr>
        <w:tab/>
      </w:r>
      <w:r w:rsidRPr="008A58C1">
        <w:rPr>
          <w:color w:val="008080"/>
          <w:lang w:val="en-US"/>
        </w:rPr>
        <w:t>&lt;</w:t>
      </w:r>
      <w:r w:rsidRPr="008A58C1">
        <w:rPr>
          <w:color w:val="3F7F7F"/>
          <w:lang w:val="en-US"/>
        </w:rPr>
        <w:t>exclude-unlisted-classes</w:t>
      </w:r>
      <w:r w:rsidRPr="008A58C1">
        <w:rPr>
          <w:color w:val="008080"/>
          <w:lang w:val="en-US"/>
        </w:rPr>
        <w:t>&gt;</w:t>
      </w:r>
      <w:r w:rsidRPr="008A58C1">
        <w:rPr>
          <w:color w:val="000000"/>
          <w:lang w:val="en-US"/>
        </w:rPr>
        <w:t>true</w:t>
      </w:r>
      <w:r w:rsidRPr="008A58C1">
        <w:rPr>
          <w:color w:val="008080"/>
          <w:lang w:val="en-US"/>
        </w:rPr>
        <w:t>&lt;/</w:t>
      </w:r>
      <w:r w:rsidRPr="008A58C1">
        <w:rPr>
          <w:color w:val="3F7F7F"/>
          <w:lang w:val="en-US"/>
        </w:rPr>
        <w:t>exclude-unlisted-classes</w:t>
      </w:r>
      <w:r w:rsidRPr="008A58C1">
        <w:rPr>
          <w:color w:val="008080"/>
          <w:lang w:val="en-US"/>
        </w:rPr>
        <w:t>&gt;</w:t>
      </w:r>
      <w:r>
        <w:rPr>
          <w:color w:val="008080"/>
          <w:lang w:val="en-US"/>
        </w:rPr>
        <w:br/>
      </w:r>
      <w:r>
        <w:rPr>
          <w:color w:val="008080"/>
          <w:lang w:val="en-US"/>
        </w:rPr>
        <w:tab/>
      </w:r>
      <w:r w:rsidRPr="008A58C1">
        <w:rPr>
          <w:color w:val="008080"/>
          <w:lang w:val="en-US"/>
        </w:rPr>
        <w:t>&lt;</w:t>
      </w:r>
      <w:r w:rsidRPr="008A58C1">
        <w:rPr>
          <w:color w:val="3F7F7F"/>
          <w:lang w:val="en-US"/>
        </w:rPr>
        <w:t>shared-cache-mode</w:t>
      </w:r>
      <w:r w:rsidRPr="008A58C1">
        <w:rPr>
          <w:color w:val="008080"/>
          <w:lang w:val="en-US"/>
        </w:rPr>
        <w:t>&gt;</w:t>
      </w:r>
      <w:r w:rsidRPr="008A58C1">
        <w:rPr>
          <w:color w:val="000000"/>
          <w:lang w:val="en-US"/>
        </w:rPr>
        <w:t>ENABLE_SELECTIVE</w:t>
      </w:r>
      <w:r w:rsidRPr="008A58C1">
        <w:rPr>
          <w:color w:val="008080"/>
          <w:lang w:val="en-US"/>
        </w:rPr>
        <w:t>&lt;/</w:t>
      </w:r>
      <w:r w:rsidRPr="008A58C1">
        <w:rPr>
          <w:color w:val="3F7F7F"/>
          <w:lang w:val="en-US"/>
        </w:rPr>
        <w:t>shared-cache-mode</w:t>
      </w:r>
      <w:r w:rsidRPr="008A58C1">
        <w:rPr>
          <w:color w:val="008080"/>
          <w:lang w:val="en-US"/>
        </w:rPr>
        <w:t>&gt;</w:t>
      </w:r>
      <w:r>
        <w:rPr>
          <w:color w:val="008080"/>
          <w:lang w:val="en-US"/>
        </w:rPr>
        <w:br/>
      </w:r>
      <w:r w:rsidRPr="008A58C1">
        <w:rPr>
          <w:color w:val="008080"/>
          <w:lang w:val="en-US"/>
        </w:rPr>
        <w:t>&lt;/</w:t>
      </w:r>
      <w:r w:rsidRPr="008A58C1">
        <w:rPr>
          <w:color w:val="3F7F7F"/>
          <w:lang w:val="en-US"/>
        </w:rPr>
        <w:t>persistence-unit</w:t>
      </w:r>
      <w:r w:rsidRPr="008A58C1">
        <w:rPr>
          <w:color w:val="008080"/>
          <w:lang w:val="en-US"/>
        </w:rPr>
        <w:t>&gt;</w:t>
      </w:r>
    </w:p>
    <w:p w14:paraId="59ABE1B1" w14:textId="77777777" w:rsidR="00843E0B" w:rsidRDefault="004D6724" w:rsidP="008325A7">
      <w:r w:rsidRPr="004D6724">
        <w:t xml:space="preserve">Die gelb markierten </w:t>
      </w:r>
      <w:r w:rsidRPr="004D6724">
        <w:rPr>
          <w:i/>
        </w:rPr>
        <w:t>class</w:t>
      </w:r>
      <w:r>
        <w:t xml:space="preserve"> Attribute, stellen die in diesem Projekt erstellten Entity-Klassen dar.</w:t>
      </w:r>
      <w:r w:rsidR="00A65E5A">
        <w:t xml:space="preserve"> Zur besseren Übersicht wurden hier die anderen </w:t>
      </w:r>
      <w:r w:rsidR="00A65E5A">
        <w:rPr>
          <w:i/>
        </w:rPr>
        <w:t>class</w:t>
      </w:r>
      <w:r w:rsidR="00A65E5A">
        <w:t xml:space="preserve"> Attribute weggelassen und nur die Konfigurationen hinzugefügt</w:t>
      </w:r>
      <w:r w:rsidR="00843E0B">
        <w:t>.</w:t>
      </w:r>
    </w:p>
    <w:p w14:paraId="5A6C6AD0" w14:textId="0CAA62FE" w:rsidR="008325A7" w:rsidRPr="004D6724" w:rsidRDefault="00843E0B" w:rsidP="008325A7">
      <w:pPr>
        <w:rPr>
          <w:color w:val="4F81BD" w:themeColor="accent1"/>
          <w:highlight w:val="lightGray"/>
        </w:rPr>
      </w:pPr>
      <w:r>
        <w:t xml:space="preserve">Die Konfigurationen wurden von der Architektur bereits bereitgestellt und nur </w:t>
      </w:r>
      <w:r w:rsidR="002409EA">
        <w:t>die markierten zwei Zeilen wurd</w:t>
      </w:r>
      <w:r>
        <w:t>e</w:t>
      </w:r>
      <w:r w:rsidR="002409EA">
        <w:t>n</w:t>
      </w:r>
      <w:r>
        <w:t xml:space="preserve"> hinzugefügt.</w:t>
      </w:r>
      <w:r w:rsidR="008325A7" w:rsidRPr="004D6724">
        <w:rPr>
          <w:highlight w:val="lightGray"/>
        </w:rPr>
        <w:br w:type="page"/>
      </w:r>
    </w:p>
    <w:p w14:paraId="57AED68E" w14:textId="2B88CF26" w:rsidR="00623200" w:rsidRPr="008A58C1" w:rsidRDefault="000C5610" w:rsidP="008325A7">
      <w:pPr>
        <w:pStyle w:val="berschrift4"/>
        <w:rPr>
          <w:lang w:val="en-US"/>
        </w:rPr>
      </w:pPr>
      <w:bookmarkStart w:id="97" w:name="_Toc446491012"/>
      <w:r>
        <w:rPr>
          <w:lang w:val="en-US"/>
        </w:rPr>
        <w:lastRenderedPageBreak/>
        <w:t>D</w:t>
      </w:r>
      <w:r w:rsidR="001E1874">
        <w:rPr>
          <w:lang w:val="en-US"/>
        </w:rPr>
        <w:t xml:space="preserve">ata </w:t>
      </w:r>
      <w:r>
        <w:rPr>
          <w:lang w:val="en-US"/>
        </w:rPr>
        <w:t>A</w:t>
      </w:r>
      <w:r w:rsidR="001E1874">
        <w:rPr>
          <w:lang w:val="en-US"/>
        </w:rPr>
        <w:t xml:space="preserve">ccess </w:t>
      </w:r>
      <w:r>
        <w:rPr>
          <w:lang w:val="en-US"/>
        </w:rPr>
        <w:t>O</w:t>
      </w:r>
      <w:r w:rsidR="001E1874">
        <w:rPr>
          <w:lang w:val="en-US"/>
        </w:rPr>
        <w:t>bject</w:t>
      </w:r>
      <w:bookmarkEnd w:id="97"/>
    </w:p>
    <w:p w14:paraId="31855CF8" w14:textId="70DB6DE3" w:rsidR="00623200" w:rsidRDefault="005D120B" w:rsidP="00623200">
      <w:r w:rsidRPr="001E1874">
        <w:t xml:space="preserve">Das </w:t>
      </w:r>
      <w:r w:rsidR="001E1874" w:rsidRPr="001E1874">
        <w:t>Data Access Object (DAO</w:t>
      </w:r>
      <w:r w:rsidR="001E1874">
        <w:t xml:space="preserve">) </w:t>
      </w:r>
      <w:r w:rsidR="00623200" w:rsidRPr="003405B5">
        <w:t>dient dazu, den Zugriff auf das Entity Objekt zu abstrahieren. Deshalb werden aus de</w:t>
      </w:r>
      <w:r w:rsidR="00623200">
        <w:t xml:space="preserve">r Businesslogik über eben dieses </w:t>
      </w:r>
      <w:r w:rsidR="001E1874" w:rsidRPr="001E1874">
        <w:t>DAO</w:t>
      </w:r>
      <w:r w:rsidR="00623200">
        <w:t xml:space="preserve"> Datenbankoperationen aufgerufen.</w:t>
      </w:r>
    </w:p>
    <w:p w14:paraId="5558CAD2" w14:textId="01D0B3E8" w:rsidR="00C34F59" w:rsidRDefault="00C34F59" w:rsidP="00623200">
      <w:r>
        <w:rPr>
          <w:b/>
        </w:rPr>
        <w:t>Aufbau</w:t>
      </w:r>
    </w:p>
    <w:p w14:paraId="3E92795D" w14:textId="60B1F1F6" w:rsidR="00C34F59" w:rsidRDefault="009226B0" w:rsidP="00623200">
      <w:r>
        <w:t xml:space="preserve">Das </w:t>
      </w:r>
      <w:r>
        <w:rPr>
          <w:i/>
        </w:rPr>
        <w:t>MarketTimeOpeningDao</w:t>
      </w:r>
      <w:r>
        <w:t xml:space="preserve"> erweitert die Superklasse </w:t>
      </w:r>
      <w:r>
        <w:rPr>
          <w:i/>
        </w:rPr>
        <w:t>JpaDao</w:t>
      </w:r>
      <w:r>
        <w:t xml:space="preserve">. Diese beinhaltet den </w:t>
      </w:r>
      <w:r w:rsidRPr="009226B0">
        <w:t>EntityManager</w:t>
      </w:r>
      <w:r>
        <w:t xml:space="preserve">, welcher die Entities verwaltet. Das in diesem Projekt genutzte Framework Spring automatisiert die Prozesse des EntityManagers so weit, dass Entwickler simpel per EntityManager Hibernate-Operationen, wie </w:t>
      </w:r>
      <w:r>
        <w:rPr>
          <w:i/>
        </w:rPr>
        <w:t>merge</w:t>
      </w:r>
      <w:r>
        <w:t xml:space="preserve"> oder </w:t>
      </w:r>
      <w:r>
        <w:rPr>
          <w:i/>
        </w:rPr>
        <w:t>remove</w:t>
      </w:r>
      <w:r>
        <w:t>, aufrufen können.</w:t>
      </w:r>
    </w:p>
    <w:p w14:paraId="259C49E7" w14:textId="3BCF0F6F" w:rsidR="009226B0" w:rsidRDefault="00721A94" w:rsidP="00623200">
      <w:r>
        <w:t xml:space="preserve">Die Aufrufe der Operationen sind in der Klasse </w:t>
      </w:r>
      <w:r>
        <w:rPr>
          <w:i/>
        </w:rPr>
        <w:t>JpaDao</w:t>
      </w:r>
      <w:r>
        <w:t xml:space="preserve"> bereits implementiert. Das bedeutet, dass die gewünschten Operationen im DAO nur noch weitergeleitet werden müssen.</w:t>
      </w:r>
    </w:p>
    <w:p w14:paraId="49328312" w14:textId="77777777" w:rsidR="00721A94" w:rsidRDefault="00721A94" w:rsidP="00623200">
      <w:pPr>
        <w:rPr>
          <w:b/>
        </w:rPr>
      </w:pPr>
    </w:p>
    <w:p w14:paraId="7417456B" w14:textId="118FEF04" w:rsidR="00721A94" w:rsidRDefault="00721A94" w:rsidP="00623200">
      <w:r>
        <w:rPr>
          <w:b/>
        </w:rPr>
        <w:t>Inhalt</w:t>
      </w:r>
    </w:p>
    <w:p w14:paraId="59D13030" w14:textId="28D0704D" w:rsidR="00721A94" w:rsidRDefault="00721A94" w:rsidP="00623200">
      <w:r>
        <w:t xml:space="preserve">Die Aufgabenstellung verlangt, dass sämtliche CRUD Operationen ausgeführt werden können, weshalb </w:t>
      </w:r>
      <w:proofErr w:type="gramStart"/>
      <w:r>
        <w:t>das</w:t>
      </w:r>
      <w:proofErr w:type="gramEnd"/>
      <w:r>
        <w:t xml:space="preserve"> DAO diese Operationen beinhaltet. Zusätzlich zur Aufgabenstellung, welche besagt, dass bei der Read Operation sämtliche Datensätze gelesen werden sollen, wird auch noch die Methode </w:t>
      </w:r>
      <w:proofErr w:type="gramStart"/>
      <w:r>
        <w:rPr>
          <w:i/>
        </w:rPr>
        <w:t>findById(</w:t>
      </w:r>
      <w:proofErr w:type="gramEnd"/>
      <w:r>
        <w:rPr>
          <w:i/>
        </w:rPr>
        <w:t>BigInteger id)</w:t>
      </w:r>
      <w:r>
        <w:t xml:space="preserve"> bereitgestellt. Diese Methode wird bei einem Update oder Delete Request benötigt um zu überprüfen ob der Datensatz, auf welchem die Operation ausgeführt werden soll, überhaupt existiert. Insgesamt werden damit die folgenden 5 Methoden implementiert:</w:t>
      </w:r>
    </w:p>
    <w:p w14:paraId="2B1B3329" w14:textId="46D51192" w:rsidR="00721A94" w:rsidRPr="00721A94" w:rsidRDefault="00052F4C" w:rsidP="00721A94">
      <w:pPr>
        <w:pStyle w:val="Listenabsatz"/>
        <w:numPr>
          <w:ilvl w:val="0"/>
          <w:numId w:val="32"/>
        </w:numPr>
      </w:pPr>
      <w:r>
        <w:t>i</w:t>
      </w:r>
      <w:r w:rsidR="00721A94">
        <w:t>nsert (</w:t>
      </w:r>
      <w:r w:rsidR="00721A94" w:rsidRPr="00052F4C">
        <w:rPr>
          <w:b/>
        </w:rPr>
        <w:t>C</w:t>
      </w:r>
      <w:r w:rsidR="00721A94">
        <w:t>reate)</w:t>
      </w:r>
    </w:p>
    <w:p w14:paraId="015F9477" w14:textId="77777777" w:rsidR="00721A94" w:rsidRDefault="00721A94" w:rsidP="00721A94">
      <w:pPr>
        <w:pStyle w:val="Listenabsatz"/>
        <w:numPr>
          <w:ilvl w:val="0"/>
          <w:numId w:val="32"/>
        </w:numPr>
      </w:pPr>
      <w:r>
        <w:t>findAll (</w:t>
      </w:r>
      <w:r w:rsidRPr="00052F4C">
        <w:rPr>
          <w:b/>
        </w:rPr>
        <w:t>R</w:t>
      </w:r>
      <w:r>
        <w:t>ead)</w:t>
      </w:r>
    </w:p>
    <w:p w14:paraId="0DF80AD8" w14:textId="39043368" w:rsidR="00721A94" w:rsidRDefault="00721A94" w:rsidP="00721A94">
      <w:pPr>
        <w:pStyle w:val="Listenabsatz"/>
        <w:numPr>
          <w:ilvl w:val="0"/>
          <w:numId w:val="32"/>
        </w:numPr>
      </w:pPr>
      <w:r>
        <w:t>update (</w:t>
      </w:r>
      <w:r w:rsidRPr="00052F4C">
        <w:rPr>
          <w:b/>
        </w:rPr>
        <w:t>U</w:t>
      </w:r>
      <w:r>
        <w:t>pdate)</w:t>
      </w:r>
    </w:p>
    <w:p w14:paraId="7FC4B943" w14:textId="7134DE31" w:rsidR="00721A94" w:rsidRDefault="00721A94" w:rsidP="00721A94">
      <w:pPr>
        <w:pStyle w:val="Listenabsatz"/>
        <w:numPr>
          <w:ilvl w:val="0"/>
          <w:numId w:val="32"/>
        </w:numPr>
      </w:pPr>
      <w:r>
        <w:t>delete (</w:t>
      </w:r>
      <w:r w:rsidRPr="00052F4C">
        <w:rPr>
          <w:b/>
        </w:rPr>
        <w:t>D</w:t>
      </w:r>
      <w:r>
        <w:t>elete)</w:t>
      </w:r>
    </w:p>
    <w:p w14:paraId="4ACF4E34" w14:textId="77777777" w:rsidR="00721A94" w:rsidRDefault="00721A94" w:rsidP="00721A94">
      <w:pPr>
        <w:pStyle w:val="Listenabsatz"/>
        <w:numPr>
          <w:ilvl w:val="0"/>
          <w:numId w:val="32"/>
        </w:numPr>
      </w:pPr>
      <w:r>
        <w:t>findById (Hilfsmethode für Update und Delete)</w:t>
      </w:r>
    </w:p>
    <w:p w14:paraId="722A6CF5" w14:textId="77777777" w:rsidR="009226B0" w:rsidRDefault="009226B0" w:rsidP="00623200"/>
    <w:p w14:paraId="0629A9B1" w14:textId="2F7EBC0E" w:rsidR="00052F4C" w:rsidRDefault="00052F4C" w:rsidP="00623200">
      <w:r>
        <w:t xml:space="preserve">Als Parameter dient jeweils ein Entity, wobei die Delete und die Select (Read) Methoden Ausnahmen bilden. Für die Delete Operation wird nur der Primärschlüssel als Parameter verlangt. Das dazugehörige Objekt wird direkt im DAO gesucht. </w:t>
      </w:r>
      <w:r w:rsidR="00A2526F">
        <w:t>Die Select Methode benötigt gar keine Parameter, da bei jedem Aufruf alle Datensätze gelesen werden.</w:t>
      </w:r>
    </w:p>
    <w:p w14:paraId="317B60EA" w14:textId="77777777" w:rsidR="00C657A1" w:rsidRPr="00CE7D77" w:rsidRDefault="00C657A1" w:rsidP="00C657A1"/>
    <w:p w14:paraId="4D7F80D8" w14:textId="5DB1AB76" w:rsidR="00A2526F" w:rsidRDefault="00A2526F" w:rsidP="00623200">
      <w:pPr>
        <w:rPr>
          <w:b/>
        </w:rPr>
      </w:pPr>
      <w:r>
        <w:rPr>
          <w:b/>
        </w:rPr>
        <w:t>Umsetzung</w:t>
      </w:r>
    </w:p>
    <w:p w14:paraId="51C5730A" w14:textId="353C0511" w:rsidR="00A2526F" w:rsidRDefault="004C0F7B" w:rsidP="004C0F7B">
      <w:pPr>
        <w:spacing w:after="0" w:line="240" w:lineRule="auto"/>
      </w:pPr>
      <w:r>
        <w:t>Wie bereits erwähnt, dient die DAO Klasse nur dazu, Datenbankoperationen weiterzuleiten. Dies funktioniert bei allen Operationen identisch, mit Ausnahme der Read Operationen.</w:t>
      </w:r>
    </w:p>
    <w:p w14:paraId="28A71BD6" w14:textId="67B148A9" w:rsidR="00725377" w:rsidRPr="006F69EB" w:rsidRDefault="00725377" w:rsidP="004C0F7B">
      <w:pPr>
        <w:spacing w:after="0" w:line="240" w:lineRule="auto"/>
      </w:pPr>
      <w:r>
        <w:t>Die normale Weiterleitung wird im folgenden Codeausschnitt</w:t>
      </w:r>
      <w:r w:rsidR="006F69EB">
        <w:t xml:space="preserve"> anhand der Update Operation</w:t>
      </w:r>
      <w:r>
        <w:t xml:space="preserve"> verdeutlicht. Der übergebene Parameter wird erst überprüft, damit es später nicht zu einem Error von Hibernate führt. </w:t>
      </w:r>
      <w:r w:rsidR="006F69EB">
        <w:t xml:space="preserve">Anschliessend wird die </w:t>
      </w:r>
      <w:r w:rsidR="006F69EB" w:rsidRPr="006F69EB">
        <w:rPr>
          <w:i/>
        </w:rPr>
        <w:t>merge</w:t>
      </w:r>
      <w:r w:rsidR="006F69EB">
        <w:t xml:space="preserve"> Methode im </w:t>
      </w:r>
      <w:r w:rsidR="006F69EB">
        <w:rPr>
          <w:i/>
        </w:rPr>
        <w:t>JpaDao</w:t>
      </w:r>
      <w:r w:rsidR="006F69EB">
        <w:t xml:space="preserve"> aufgerufen. Diese erledigt den Rest. Anschliessend wird das neue bearbeitete Objekt geloggt und der Businesslogik übergeben.</w:t>
      </w:r>
    </w:p>
    <w:p w14:paraId="5A9B3657" w14:textId="64CA4BB4" w:rsidR="004C0F7B" w:rsidRDefault="004C0F7B" w:rsidP="004C0F7B">
      <w:pPr>
        <w:pStyle w:val="Untertitel"/>
        <w:rPr>
          <w:lang w:val="en-US"/>
        </w:rPr>
      </w:pPr>
      <w:proofErr w:type="gramStart"/>
      <w:r w:rsidRPr="00E726D8">
        <w:rPr>
          <w:b/>
          <w:bCs/>
          <w:color w:val="7F0055"/>
          <w:lang w:val="en-US"/>
        </w:rPr>
        <w:t>public</w:t>
      </w:r>
      <w:proofErr w:type="gramEnd"/>
      <w:r w:rsidRPr="00E726D8">
        <w:rPr>
          <w:lang w:val="en-US"/>
        </w:rPr>
        <w:t xml:space="preserve"> MarketTimeOpening update(MarketTimeOpening </w:t>
      </w:r>
      <w:r w:rsidRPr="00E726D8">
        <w:rPr>
          <w:color w:val="6A3E3E"/>
          <w:lang w:val="en-US"/>
        </w:rPr>
        <w:t>entity</w:t>
      </w:r>
      <w:r w:rsidRPr="00E726D8">
        <w:rPr>
          <w:lang w:val="en-US"/>
        </w:rPr>
        <w:t>) {</w:t>
      </w:r>
      <w:r w:rsidRPr="00E726D8">
        <w:rPr>
          <w:lang w:val="en-US"/>
        </w:rPr>
        <w:br/>
      </w:r>
      <w:r w:rsidRPr="00E726D8">
        <w:rPr>
          <w:lang w:val="en-US"/>
        </w:rPr>
        <w:tab/>
      </w:r>
      <w:r w:rsidRPr="00E726D8">
        <w:rPr>
          <w:b/>
          <w:bCs/>
          <w:color w:val="7F0055"/>
          <w:lang w:val="en-US"/>
        </w:rPr>
        <w:t>if</w:t>
      </w:r>
      <w:r w:rsidRPr="00E726D8">
        <w:rPr>
          <w:lang w:val="en-US"/>
        </w:rPr>
        <w:t>(</w:t>
      </w:r>
      <w:r w:rsidRPr="00E726D8">
        <w:rPr>
          <w:color w:val="6A3E3E"/>
          <w:lang w:val="en-US"/>
        </w:rPr>
        <w:t>entity</w:t>
      </w:r>
      <w:r w:rsidRPr="00E726D8">
        <w:rPr>
          <w:lang w:val="en-US"/>
        </w:rPr>
        <w:t xml:space="preserve"> == </w:t>
      </w:r>
      <w:r w:rsidRPr="00E726D8">
        <w:rPr>
          <w:b/>
          <w:bCs/>
          <w:color w:val="7F0055"/>
          <w:lang w:val="en-US"/>
        </w:rPr>
        <w:t>null</w:t>
      </w:r>
      <w:r w:rsidRPr="00E726D8">
        <w:rPr>
          <w:lang w:val="en-US"/>
        </w:rPr>
        <w:t>) {</w:t>
      </w:r>
      <w:r w:rsidR="00C03C6B">
        <w:rPr>
          <w:lang w:val="en-US"/>
        </w:rPr>
        <w:t xml:space="preserve"> </w:t>
      </w:r>
      <w:r w:rsidR="00C03C6B" w:rsidRPr="00C03C6B">
        <w:rPr>
          <w:rFonts w:cs="Consolas"/>
          <w:color w:val="3F7F5F"/>
          <w:szCs w:val="20"/>
          <w:lang w:val="en-US"/>
        </w:rPr>
        <w:t>// check to avoid exceptions in hibernate</w:t>
      </w:r>
      <w:r w:rsidRPr="00E726D8">
        <w:rPr>
          <w:lang w:val="en-US"/>
        </w:rPr>
        <w:br/>
      </w:r>
      <w:r w:rsidRPr="00E726D8">
        <w:rPr>
          <w:lang w:val="en-US"/>
        </w:rPr>
        <w:tab/>
      </w:r>
      <w:r w:rsidRPr="00E726D8">
        <w:rPr>
          <w:lang w:val="en-US"/>
        </w:rPr>
        <w:tab/>
      </w:r>
      <w:r w:rsidRPr="00E726D8">
        <w:rPr>
          <w:b/>
          <w:bCs/>
          <w:color w:val="7F0055"/>
          <w:lang w:val="en-US"/>
        </w:rPr>
        <w:t>retur</w:t>
      </w:r>
      <w:r w:rsidRPr="006F69EB">
        <w:rPr>
          <w:b/>
          <w:bCs/>
          <w:color w:val="7F0055"/>
          <w:lang w:val="en-US"/>
        </w:rPr>
        <w:t>n</w:t>
      </w:r>
      <w:r w:rsidRPr="006F69EB">
        <w:rPr>
          <w:lang w:val="en-US"/>
        </w:rPr>
        <w:t xml:space="preserve"> </w:t>
      </w:r>
      <w:r w:rsidRPr="006F69EB">
        <w:rPr>
          <w:b/>
          <w:bCs/>
          <w:color w:val="7F0055"/>
          <w:lang w:val="en-US"/>
        </w:rPr>
        <w:t>null</w:t>
      </w:r>
      <w:r w:rsidRPr="006F69EB">
        <w:rPr>
          <w:lang w:val="en-US"/>
        </w:rPr>
        <w:t>;</w:t>
      </w:r>
      <w:r w:rsidRPr="006F69EB">
        <w:rPr>
          <w:lang w:val="en-US"/>
        </w:rPr>
        <w:br/>
      </w:r>
      <w:r w:rsidRPr="006F69EB">
        <w:rPr>
          <w:lang w:val="en-US"/>
        </w:rPr>
        <w:tab/>
        <w:t>}</w:t>
      </w:r>
      <w:r w:rsidRPr="006F69EB">
        <w:rPr>
          <w:lang w:val="en-US"/>
        </w:rPr>
        <w:br/>
      </w:r>
      <w:r w:rsidRPr="006F69EB">
        <w:rPr>
          <w:lang w:val="en-US"/>
        </w:rPr>
        <w:tab/>
      </w:r>
      <w:r w:rsidRPr="006F69EB">
        <w:rPr>
          <w:lang w:val="en-US"/>
        </w:rPr>
        <w:br/>
      </w:r>
      <w:r w:rsidRPr="006F69EB">
        <w:rPr>
          <w:lang w:val="en-US"/>
        </w:rPr>
        <w:tab/>
      </w:r>
      <w:r w:rsidRPr="006F69EB">
        <w:rPr>
          <w:color w:val="6A3E3E"/>
          <w:lang w:val="en-US"/>
        </w:rPr>
        <w:t>entity</w:t>
      </w:r>
      <w:r w:rsidRPr="006F69EB">
        <w:rPr>
          <w:lang w:val="en-US"/>
        </w:rPr>
        <w:t xml:space="preserve"> = merge(</w:t>
      </w:r>
      <w:r w:rsidRPr="006F69EB">
        <w:rPr>
          <w:color w:val="6A3E3E"/>
          <w:lang w:val="en-US"/>
        </w:rPr>
        <w:t>entity</w:t>
      </w:r>
      <w:r w:rsidRPr="006F69EB">
        <w:rPr>
          <w:lang w:val="en-US"/>
        </w:rPr>
        <w:t>);</w:t>
      </w:r>
      <w:r w:rsidRPr="006F69EB">
        <w:rPr>
          <w:lang w:val="en-US"/>
        </w:rPr>
        <w:br/>
      </w:r>
      <w:r w:rsidRPr="006F69EB">
        <w:rPr>
          <w:lang w:val="en-US"/>
        </w:rPr>
        <w:tab/>
        <w:t>logEntity(</w:t>
      </w:r>
      <w:r w:rsidRPr="006F69EB">
        <w:rPr>
          <w:color w:val="2A00FF"/>
          <w:lang w:val="en-US"/>
        </w:rPr>
        <w:t>"Updated:"</w:t>
      </w:r>
      <w:r w:rsidRPr="006F69EB">
        <w:rPr>
          <w:lang w:val="en-US"/>
        </w:rPr>
        <w:t xml:space="preserve">, </w:t>
      </w:r>
      <w:r w:rsidRPr="006F69EB">
        <w:rPr>
          <w:color w:val="6A3E3E"/>
          <w:lang w:val="en-US"/>
        </w:rPr>
        <w:t>entity</w:t>
      </w:r>
      <w:r w:rsidRPr="006F69EB">
        <w:rPr>
          <w:lang w:val="en-US"/>
        </w:rPr>
        <w:t>);</w:t>
      </w:r>
      <w:r w:rsidRPr="006F69EB">
        <w:rPr>
          <w:lang w:val="en-US"/>
        </w:rPr>
        <w:br/>
      </w:r>
      <w:r w:rsidRPr="006F69EB">
        <w:rPr>
          <w:lang w:val="en-US"/>
        </w:rPr>
        <w:tab/>
      </w:r>
      <w:r w:rsidRPr="006F69EB">
        <w:rPr>
          <w:b/>
          <w:bCs/>
          <w:color w:val="7F0055"/>
          <w:lang w:val="en-US"/>
        </w:rPr>
        <w:t>return</w:t>
      </w:r>
      <w:r w:rsidRPr="006F69EB">
        <w:rPr>
          <w:lang w:val="en-US"/>
        </w:rPr>
        <w:t xml:space="preserve"> </w:t>
      </w:r>
      <w:r w:rsidRPr="006F69EB">
        <w:rPr>
          <w:color w:val="6A3E3E"/>
          <w:lang w:val="en-US"/>
        </w:rPr>
        <w:t>entity</w:t>
      </w:r>
      <w:r w:rsidRPr="006F69EB">
        <w:rPr>
          <w:lang w:val="en-US"/>
        </w:rPr>
        <w:t>;</w:t>
      </w:r>
      <w:r w:rsidRPr="006F69EB">
        <w:rPr>
          <w:lang w:val="en-US"/>
        </w:rPr>
        <w:br/>
        <w:t>}</w:t>
      </w:r>
    </w:p>
    <w:p w14:paraId="173D5E01" w14:textId="5CE118B6" w:rsidR="006F69EB" w:rsidRDefault="006F69EB" w:rsidP="006F69EB">
      <w:r w:rsidRPr="006F69EB">
        <w:lastRenderedPageBreak/>
        <w:t>Bei den Rea</w:t>
      </w:r>
      <w:r w:rsidR="00843839">
        <w:t>d Operationen werden Named</w:t>
      </w:r>
      <w:r w:rsidRPr="006F69EB">
        <w:t>Queries benutzt.</w:t>
      </w:r>
      <w:r>
        <w:t xml:space="preserve"> Diese wurden im Entity mit der HQL Syntax </w:t>
      </w:r>
      <w:r w:rsidR="00C03E82">
        <w:t xml:space="preserve">definiert. </w:t>
      </w:r>
      <w:r>
        <w:t>Im DAO wird der Aufruf folgendermassen getätigt.</w:t>
      </w:r>
    </w:p>
    <w:p w14:paraId="76C41A30" w14:textId="187A272A" w:rsidR="006F69EB" w:rsidRPr="00E726D8" w:rsidRDefault="006F69EB" w:rsidP="006F69EB">
      <w:pPr>
        <w:pStyle w:val="Untertitel"/>
      </w:pPr>
      <w:r w:rsidRPr="00E726D8">
        <w:rPr>
          <w:b/>
          <w:bCs/>
          <w:color w:val="7F0055"/>
        </w:rPr>
        <w:t>public</w:t>
      </w:r>
      <w:r w:rsidRPr="00E726D8">
        <w:t xml:space="preserve"> MarketTimeOpening findById(BigInteger </w:t>
      </w:r>
      <w:r w:rsidRPr="00E726D8">
        <w:rPr>
          <w:color w:val="6A3E3E"/>
        </w:rPr>
        <w:t>id</w:t>
      </w:r>
      <w:r w:rsidRPr="00E726D8">
        <w:t>) {</w:t>
      </w:r>
      <w:r w:rsidRPr="00E726D8">
        <w:br/>
      </w:r>
      <w:r w:rsidR="007D7297" w:rsidRPr="00E726D8">
        <w:tab/>
      </w:r>
      <w:r w:rsidRPr="00E726D8">
        <w:rPr>
          <w:b/>
          <w:bCs/>
          <w:color w:val="7F0055"/>
        </w:rPr>
        <w:t>return</w:t>
      </w:r>
      <w:r w:rsidRPr="00E726D8">
        <w:t xml:space="preserve"> </w:t>
      </w:r>
      <w:r w:rsidRPr="00E726D8">
        <w:rPr>
          <w:b/>
          <w:bCs/>
          <w:color w:val="7F0055"/>
        </w:rPr>
        <w:t>super</w:t>
      </w:r>
      <w:r w:rsidRPr="00E726D8">
        <w:t xml:space="preserve">.findOneByQuery(getEntityClass().getSimpleName() + </w:t>
      </w:r>
      <w:r w:rsidR="007D7297" w:rsidRPr="00E726D8">
        <w:tab/>
      </w:r>
      <w:r w:rsidRPr="00E726D8">
        <w:rPr>
          <w:color w:val="2A00FF"/>
        </w:rPr>
        <w:t>".findById"</w:t>
      </w:r>
      <w:r w:rsidRPr="00E726D8">
        <w:t xml:space="preserve">, </w:t>
      </w:r>
      <w:r w:rsidRPr="00E726D8">
        <w:rPr>
          <w:color w:val="2A00FF"/>
        </w:rPr>
        <w:t>"timeInternalId"</w:t>
      </w:r>
      <w:r w:rsidRPr="00E726D8">
        <w:t xml:space="preserve">, </w:t>
      </w:r>
      <w:r w:rsidRPr="00E726D8">
        <w:rPr>
          <w:color w:val="6A3E3E"/>
        </w:rPr>
        <w:t>id</w:t>
      </w:r>
      <w:r w:rsidRPr="00E726D8">
        <w:t>);</w:t>
      </w:r>
      <w:r w:rsidRPr="00E726D8">
        <w:br/>
        <w:t>}</w:t>
      </w:r>
    </w:p>
    <w:p w14:paraId="533FBFCE" w14:textId="0275846E" w:rsidR="00363AC5" w:rsidRDefault="007D7297" w:rsidP="00363AC5">
      <w:r w:rsidRPr="007D7297">
        <w:t xml:space="preserve">Die </w:t>
      </w:r>
      <w:r w:rsidRPr="007D7297">
        <w:rPr>
          <w:i/>
        </w:rPr>
        <w:t>findOneByQuery</w:t>
      </w:r>
      <w:r>
        <w:t xml:space="preserve"> Methode wird weist den EntityManager darauf hin, dass er ein einzelnes Objekt per NamedQuery finden muss. Mit dem Klassennamen und dem Querynamen (</w:t>
      </w:r>
      <w:r w:rsidR="00804FD5">
        <w:t>„</w:t>
      </w:r>
      <w:r>
        <w:t>.findById</w:t>
      </w:r>
      <w:r w:rsidR="00804FD5">
        <w:t>“</w:t>
      </w:r>
      <w:r>
        <w:t>) findet der EntityManager das Query nun in der bereits per Generics gemappten Klasse.</w:t>
      </w:r>
      <w:r>
        <w:br/>
        <w:t xml:space="preserve">Zusätzlich dazu können Parameter übergeben werden. Im obigen Beispiel ist das der Parameter mit dem Namen </w:t>
      </w:r>
      <w:r>
        <w:rPr>
          <w:i/>
        </w:rPr>
        <w:t>timeInternalId</w:t>
      </w:r>
      <w:r>
        <w:t xml:space="preserve"> und dem Wert </w:t>
      </w:r>
      <w:r>
        <w:rPr>
          <w:i/>
        </w:rPr>
        <w:t>id</w:t>
      </w:r>
      <w:r>
        <w:t>.</w:t>
      </w:r>
    </w:p>
    <w:p w14:paraId="22F8DC13" w14:textId="12207580" w:rsidR="00BE233A" w:rsidRDefault="00BE233A" w:rsidP="00BE233A">
      <w:pPr>
        <w:pStyle w:val="berschrift5"/>
      </w:pPr>
      <w:r>
        <w:t>Timezone DAO</w:t>
      </w:r>
    </w:p>
    <w:p w14:paraId="401F76E1" w14:textId="571BFDAF" w:rsidR="00BE233A" w:rsidRPr="00BE233A" w:rsidRDefault="00BE233A" w:rsidP="00BE233A">
      <w:r>
        <w:t xml:space="preserve">Das DAO für die Entity Klasse </w:t>
      </w:r>
      <w:r>
        <w:rPr>
          <w:i/>
        </w:rPr>
        <w:t>Timezone</w:t>
      </w:r>
      <w:r>
        <w:t xml:space="preserve"> wird analog dem DAO </w:t>
      </w:r>
      <w:r>
        <w:rPr>
          <w:i/>
        </w:rPr>
        <w:t>MarketTimeOpeningDao</w:t>
      </w:r>
      <w:r>
        <w:t xml:space="preserve"> implementiert. Allerdings werden ausschliesslich die Operationen </w:t>
      </w:r>
      <w:r>
        <w:rPr>
          <w:i/>
        </w:rPr>
        <w:t>findAll</w:t>
      </w:r>
      <w:r>
        <w:t xml:space="preserve"> und </w:t>
      </w:r>
      <w:r>
        <w:rPr>
          <w:i/>
        </w:rPr>
        <w:t>findById</w:t>
      </w:r>
      <w:r>
        <w:t xml:space="preserve"> implementiert.</w:t>
      </w:r>
    </w:p>
    <w:p w14:paraId="702E4C5D" w14:textId="77777777" w:rsidR="00843E0B" w:rsidRDefault="00843E0B" w:rsidP="00843E0B">
      <w:pPr>
        <w:pStyle w:val="berschrift5"/>
      </w:pPr>
      <w:r>
        <w:t>spring-dao.xml</w:t>
      </w:r>
    </w:p>
    <w:p w14:paraId="0FF9EC78" w14:textId="77777777" w:rsidR="009D101D" w:rsidRDefault="00843E0B" w:rsidP="00843E0B">
      <w:r>
        <w:t>Wie die Entity-Klassen bei Hibernate müssen auch die DAO-Klassen bei Spring registriert werden, um darauf Zugriff zu bekommen.</w:t>
      </w:r>
      <w:r w:rsidR="009D101D">
        <w:t xml:space="preserve"> Diese werden allerdings nicht als </w:t>
      </w:r>
      <w:proofErr w:type="gramStart"/>
      <w:r w:rsidR="009D101D">
        <w:rPr>
          <w:i/>
        </w:rPr>
        <w:t>class</w:t>
      </w:r>
      <w:proofErr w:type="gramEnd"/>
      <w:r w:rsidR="009D101D">
        <w:t xml:space="preserve"> sondern als </w:t>
      </w:r>
      <w:r w:rsidR="009D101D">
        <w:rPr>
          <w:i/>
        </w:rPr>
        <w:t>bean</w:t>
      </w:r>
      <w:r w:rsidR="009D101D">
        <w:t xml:space="preserve"> definiert, wie im folgenden Ausschnitt aus dem File zu sehen ist.</w:t>
      </w:r>
    </w:p>
    <w:p w14:paraId="6AE64DDF" w14:textId="77777777" w:rsidR="00D03CA3" w:rsidRDefault="009D101D" w:rsidP="009D101D">
      <w:pPr>
        <w:pStyle w:val="Untertitel"/>
        <w:rPr>
          <w:color w:val="008080"/>
        </w:rPr>
      </w:pPr>
      <w:r w:rsidRPr="009D101D">
        <w:rPr>
          <w:color w:val="008080"/>
        </w:rPr>
        <w:t>&lt;</w:t>
      </w:r>
      <w:r w:rsidRPr="009D101D">
        <w:rPr>
          <w:color w:val="3F7F7F"/>
        </w:rPr>
        <w:t>bean</w:t>
      </w:r>
      <w:r w:rsidRPr="009D101D">
        <w:t xml:space="preserve"> </w:t>
      </w:r>
      <w:r w:rsidRPr="009D101D">
        <w:rPr>
          <w:color w:val="7F007F"/>
        </w:rPr>
        <w:t>id</w:t>
      </w:r>
      <w:r w:rsidRPr="009D101D">
        <w:rPr>
          <w:color w:val="000000"/>
        </w:rPr>
        <w:t>=</w:t>
      </w:r>
      <w:r w:rsidRPr="003405B5">
        <w:rPr>
          <w:color w:val="0000C0"/>
        </w:rPr>
        <w:t>"marketTimeOpeningDao"</w:t>
      </w:r>
      <w:r>
        <w:t xml:space="preserve"> </w:t>
      </w:r>
      <w:r>
        <w:tab/>
      </w:r>
      <w:r>
        <w:tab/>
      </w:r>
      <w:r>
        <w:tab/>
      </w:r>
      <w:r>
        <w:tab/>
      </w:r>
      <w:r>
        <w:tab/>
      </w:r>
      <w:r>
        <w:tab/>
      </w:r>
      <w:r>
        <w:tab/>
      </w:r>
      <w:r>
        <w:tab/>
      </w:r>
      <w:r>
        <w:tab/>
      </w:r>
      <w:r>
        <w:tab/>
        <w:t xml:space="preserve">    </w:t>
      </w:r>
      <w:r w:rsidRPr="009D101D">
        <w:rPr>
          <w:color w:val="7F007F"/>
        </w:rPr>
        <w:t>class</w:t>
      </w:r>
      <w:r w:rsidRPr="009D101D">
        <w:rPr>
          <w:color w:val="000000"/>
        </w:rPr>
        <w:t>=</w:t>
      </w:r>
      <w:r w:rsidRPr="003405B5">
        <w:rPr>
          <w:color w:val="0000C0"/>
        </w:rPr>
        <w:t>"com.csg.street.dao.MarketTimeOpeningDao"</w:t>
      </w:r>
      <w:r w:rsidRPr="009D101D">
        <w:rPr>
          <w:color w:val="008080"/>
        </w:rPr>
        <w:t>/&gt;</w:t>
      </w:r>
      <w:r w:rsidRPr="009D101D">
        <w:rPr>
          <w:color w:val="008080"/>
        </w:rPr>
        <w:br/>
        <w:t>&lt;</w:t>
      </w:r>
      <w:r w:rsidRPr="009D101D">
        <w:rPr>
          <w:color w:val="3F7F7F"/>
        </w:rPr>
        <w:t>bean</w:t>
      </w:r>
      <w:r w:rsidRPr="009D101D">
        <w:t xml:space="preserve"> </w:t>
      </w:r>
      <w:r w:rsidRPr="009D101D">
        <w:rPr>
          <w:color w:val="7F007F"/>
        </w:rPr>
        <w:t>id</w:t>
      </w:r>
      <w:r w:rsidRPr="009D101D">
        <w:rPr>
          <w:color w:val="000000"/>
        </w:rPr>
        <w:t>=</w:t>
      </w:r>
      <w:r w:rsidRPr="003405B5">
        <w:rPr>
          <w:color w:val="0000C0"/>
        </w:rPr>
        <w:t>"timezoneDao"</w:t>
      </w:r>
      <w:r w:rsidRPr="009D101D">
        <w:t xml:space="preserve"> </w:t>
      </w:r>
      <w:r w:rsidRPr="009D101D">
        <w:rPr>
          <w:color w:val="7F007F"/>
        </w:rPr>
        <w:t>class</w:t>
      </w:r>
      <w:r w:rsidRPr="009D101D">
        <w:rPr>
          <w:color w:val="000000"/>
        </w:rPr>
        <w:t>=</w:t>
      </w:r>
      <w:r w:rsidRPr="003405B5">
        <w:rPr>
          <w:color w:val="0000C0"/>
        </w:rPr>
        <w:t>"com.csg.street.dao.TimezoneDao"</w:t>
      </w:r>
      <w:r w:rsidRPr="009D101D">
        <w:rPr>
          <w:color w:val="008080"/>
        </w:rPr>
        <w:t>/&gt;</w:t>
      </w:r>
    </w:p>
    <w:p w14:paraId="68794A36" w14:textId="374355F8" w:rsidR="00843E0B" w:rsidRPr="009D101D" w:rsidRDefault="00D03CA3" w:rsidP="00D03CA3">
      <w:r>
        <w:t xml:space="preserve">Im </w:t>
      </w:r>
      <w:proofErr w:type="gramStart"/>
      <w:r>
        <w:t>oben stehenden</w:t>
      </w:r>
      <w:proofErr w:type="gramEnd"/>
      <w:r>
        <w:t xml:space="preserve"> Code sind nur die Einträge zu sehen, welche während diesem Projekt hinzugefügt wurden. Die restlichen ca. 100 Einträge sind in gleichem Stil eingetragen und nach Alphabet sortiert.</w:t>
      </w:r>
      <w:r w:rsidR="00843E0B" w:rsidRPr="009D101D">
        <w:br w:type="page"/>
      </w:r>
    </w:p>
    <w:p w14:paraId="06FBEE33" w14:textId="6914C0B0" w:rsidR="00363AC5" w:rsidRDefault="00363AC5" w:rsidP="00363AC5">
      <w:pPr>
        <w:pStyle w:val="berschrift4"/>
      </w:pPr>
      <w:bookmarkStart w:id="98" w:name="_Toc446491013"/>
      <w:r>
        <w:lastRenderedPageBreak/>
        <w:t>Static</w:t>
      </w:r>
      <w:r w:rsidR="001D3DBF">
        <w:t xml:space="preserve"> </w:t>
      </w:r>
      <w:r>
        <w:t>Data</w:t>
      </w:r>
      <w:r w:rsidR="001D3DBF">
        <w:t xml:space="preserve"> </w:t>
      </w:r>
      <w:r>
        <w:t>Accessor</w:t>
      </w:r>
      <w:bookmarkEnd w:id="98"/>
    </w:p>
    <w:p w14:paraId="612B36D8" w14:textId="0CA2A367" w:rsidR="00942034" w:rsidRDefault="00E62FD0" w:rsidP="007D7297">
      <w:r>
        <w:t>Die Klasse</w:t>
      </w:r>
      <w:r w:rsidR="00684771">
        <w:t xml:space="preserve"> </w:t>
      </w:r>
      <w:r w:rsidR="00684771" w:rsidRPr="00E62FD0">
        <w:rPr>
          <w:i/>
        </w:rPr>
        <w:t>StaticDataAccessor</w:t>
      </w:r>
      <w:r w:rsidR="00684771">
        <w:t xml:space="preserve"> bildet die Schnittstelle zwischen Businesslogik (Actions) und Persistence Layer (DAO). Die Aufgabe dieser Klasse besteht einzig und allein darin, die Datenbank</w:t>
      </w:r>
      <w:r w:rsidR="00942034">
        <w:t>operationen</w:t>
      </w:r>
      <w:r w:rsidR="0046213A">
        <w:t>,</w:t>
      </w:r>
      <w:r w:rsidR="00942034">
        <w:t xml:space="preserve"> welche die Businesslogik ausführen will</w:t>
      </w:r>
      <w:r w:rsidR="0046213A">
        <w:t>,</w:t>
      </w:r>
      <w:r w:rsidR="00942034">
        <w:t xml:space="preserve"> an das geeignete DAO weiterzuleiten.</w:t>
      </w:r>
    </w:p>
    <w:p w14:paraId="26A02E47" w14:textId="7CE3D571" w:rsidR="00942034" w:rsidRDefault="00942034" w:rsidP="007D7297">
      <w:pPr>
        <w:rPr>
          <w:b/>
        </w:rPr>
      </w:pPr>
      <w:r>
        <w:rPr>
          <w:b/>
        </w:rPr>
        <w:t>Methoden</w:t>
      </w:r>
    </w:p>
    <w:p w14:paraId="004857F6" w14:textId="008CBBE3" w:rsidR="00942034" w:rsidRDefault="00942034" w:rsidP="007D7297">
      <w:r>
        <w:t>Für vier verschiedene Datenbankoperationen müssen natürlich auch vier DAO-Zugriffe implementiert werden, welche den CRUD Operationen entsprechen.</w:t>
      </w:r>
    </w:p>
    <w:p w14:paraId="6577F444" w14:textId="77777777" w:rsidR="00942034" w:rsidRPr="000A4EB1" w:rsidRDefault="00942034" w:rsidP="00F443E0">
      <w:pPr>
        <w:pStyle w:val="Untertitel"/>
        <w:rPr>
          <w:rFonts w:cs="Consolas"/>
          <w:color w:val="3F7F5F"/>
          <w:szCs w:val="20"/>
          <w:lang w:val="en-US"/>
        </w:rPr>
      </w:pPr>
      <w:r w:rsidRPr="000A4EB1">
        <w:rPr>
          <w:rFonts w:cs="Consolas"/>
          <w:color w:val="3F7F5F"/>
          <w:szCs w:val="20"/>
          <w:lang w:val="en-US"/>
        </w:rPr>
        <w:t>/*</w:t>
      </w:r>
    </w:p>
    <w:p w14:paraId="137B698B" w14:textId="52A5DACC" w:rsidR="00942034" w:rsidRPr="00F443E0" w:rsidRDefault="00942034" w:rsidP="00F443E0">
      <w:pPr>
        <w:pStyle w:val="Untertitel"/>
        <w:rPr>
          <w:lang w:val="en-US"/>
        </w:rPr>
      </w:pPr>
      <w:r w:rsidRPr="000A4EB1">
        <w:rPr>
          <w:rFonts w:cs="Consolas"/>
          <w:color w:val="3F7F5F"/>
          <w:szCs w:val="20"/>
          <w:lang w:val="en-US"/>
        </w:rPr>
        <w:t xml:space="preserve">* This StaticDataAccessor Class represents the interface </w:t>
      </w:r>
      <w:r w:rsidR="006856E9" w:rsidRPr="000A4EB1">
        <w:rPr>
          <w:rFonts w:cs="Consolas"/>
          <w:color w:val="3F7F5F"/>
          <w:szCs w:val="20"/>
          <w:lang w:val="en-US"/>
        </w:rPr>
        <w:t>between</w:t>
      </w:r>
      <w:r w:rsidRPr="000A4EB1">
        <w:rPr>
          <w:rFonts w:cs="Consolas"/>
          <w:color w:val="3F7F5F"/>
          <w:szCs w:val="20"/>
          <w:lang w:val="en-US"/>
        </w:rPr>
        <w:t xml:space="preserve"> business </w:t>
      </w:r>
      <w:r w:rsidR="00F443E0" w:rsidRPr="000A4EB1">
        <w:rPr>
          <w:rFonts w:cs="Consolas"/>
          <w:color w:val="3F7F5F"/>
          <w:szCs w:val="20"/>
          <w:lang w:val="en-US"/>
        </w:rPr>
        <w:br/>
      </w:r>
      <w:r w:rsidRPr="000A4EB1">
        <w:rPr>
          <w:rFonts w:cs="Consolas"/>
          <w:color w:val="3F7F5F"/>
          <w:szCs w:val="20"/>
          <w:lang w:val="en-US"/>
        </w:rPr>
        <w:t>* layer and persistence layer.</w:t>
      </w:r>
      <w:r w:rsidR="00F443E0" w:rsidRPr="000A4EB1">
        <w:rPr>
          <w:rFonts w:cs="Consolas"/>
          <w:color w:val="3F7F5F"/>
          <w:szCs w:val="20"/>
          <w:lang w:val="en-US"/>
        </w:rPr>
        <w:br/>
      </w:r>
      <w:r w:rsidRPr="000A4EB1">
        <w:rPr>
          <w:rFonts w:cs="Consolas"/>
          <w:color w:val="3F7F5F"/>
          <w:szCs w:val="20"/>
          <w:lang w:val="en-US"/>
        </w:rPr>
        <w:t>* Every call on the DAO class should be done in this class.</w:t>
      </w:r>
      <w:r w:rsidR="00F443E0" w:rsidRPr="000A4EB1">
        <w:rPr>
          <w:rFonts w:cs="Consolas"/>
          <w:color w:val="3F7F5F"/>
          <w:szCs w:val="20"/>
          <w:lang w:val="en-US"/>
        </w:rPr>
        <w:br/>
      </w:r>
      <w:r w:rsidRPr="000A4EB1">
        <w:rPr>
          <w:rFonts w:cs="Consolas"/>
          <w:color w:val="3F7F5F"/>
          <w:szCs w:val="20"/>
          <w:lang w:val="en-US"/>
        </w:rPr>
        <w:t>*/</w:t>
      </w:r>
      <w:r w:rsidR="00F443E0" w:rsidRPr="00F443E0">
        <w:rPr>
          <w:lang w:val="en-US"/>
        </w:rPr>
        <w:br/>
      </w:r>
      <w:r w:rsidRPr="00F443E0">
        <w:rPr>
          <w:b/>
          <w:bCs/>
          <w:color w:val="7F0055"/>
          <w:lang w:val="en-US"/>
        </w:rPr>
        <w:t>public</w:t>
      </w:r>
      <w:r w:rsidRPr="00F443E0">
        <w:rPr>
          <w:color w:val="000000"/>
          <w:lang w:val="en-US"/>
        </w:rPr>
        <w:t xml:space="preserve"> List&lt;MarketTimeOpening&gt; </w:t>
      </w:r>
      <w:proofErr w:type="gramStart"/>
      <w:r w:rsidRPr="00F443E0">
        <w:rPr>
          <w:color w:val="000000"/>
          <w:lang w:val="en-US"/>
        </w:rPr>
        <w:t>findAllMarketTimeOpenings(</w:t>
      </w:r>
      <w:proofErr w:type="gramEnd"/>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.findAll();</w:t>
      </w:r>
      <w:r w:rsidR="00F443E0" w:rsidRPr="00F443E0">
        <w:rPr>
          <w:lang w:val="en-US"/>
        </w:rPr>
        <w:br/>
      </w:r>
      <w:r w:rsidRPr="00F443E0">
        <w:rPr>
          <w:color w:val="000000"/>
          <w:lang w:val="en-US"/>
        </w:rPr>
        <w:t>}</w:t>
      </w:r>
      <w:r w:rsidR="00F443E0" w:rsidRPr="00F443E0">
        <w:rPr>
          <w:lang w:val="en-US"/>
        </w:rPr>
        <w:br/>
      </w:r>
      <w:r w:rsidR="00F443E0" w:rsidRPr="00F443E0">
        <w:rPr>
          <w:lang w:val="en-US"/>
        </w:rPr>
        <w:br/>
      </w:r>
      <w:r w:rsidRPr="00F443E0">
        <w:rPr>
          <w:b/>
          <w:bCs/>
          <w:color w:val="7F0055"/>
          <w:lang w:val="en-US"/>
        </w:rPr>
        <w:t>public</w:t>
      </w:r>
      <w:r w:rsidRPr="00F443E0">
        <w:rPr>
          <w:color w:val="000000"/>
          <w:lang w:val="en-US"/>
        </w:rPr>
        <w:t xml:space="preserve"> MarketTimeOpening insertMarketTimeOpening(MarketTimeOpening </w:t>
      </w:r>
      <w:r w:rsidRPr="00F443E0">
        <w:rPr>
          <w:color w:val="6A3E3E"/>
          <w:lang w:val="en-US"/>
        </w:rPr>
        <w:t>entity</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.insert(</w:t>
      </w:r>
      <w:r w:rsidRPr="00F443E0">
        <w:rPr>
          <w:color w:val="6A3E3E"/>
          <w:lang w:val="en-US"/>
        </w:rPr>
        <w:t>entity</w:t>
      </w:r>
      <w:r w:rsidRPr="00F443E0">
        <w:rPr>
          <w:color w:val="000000"/>
          <w:lang w:val="en-US"/>
        </w:rPr>
        <w:t>);</w:t>
      </w:r>
      <w:r w:rsidR="00F443E0" w:rsidRPr="00F443E0">
        <w:rPr>
          <w:lang w:val="en-US"/>
        </w:rPr>
        <w:br/>
      </w:r>
      <w:r w:rsidRPr="00F443E0">
        <w:rPr>
          <w:color w:val="000000"/>
          <w:lang w:val="en-US"/>
        </w:rPr>
        <w:t>}</w:t>
      </w:r>
      <w:r w:rsidR="00F443E0" w:rsidRPr="00F443E0">
        <w:rPr>
          <w:lang w:val="en-US"/>
        </w:rPr>
        <w:br/>
      </w:r>
      <w:r w:rsidR="00F443E0" w:rsidRPr="00F443E0">
        <w:rPr>
          <w:lang w:val="en-US"/>
        </w:rPr>
        <w:br/>
      </w:r>
      <w:r w:rsidRPr="00F443E0">
        <w:rPr>
          <w:b/>
          <w:bCs/>
          <w:color w:val="7F0055"/>
          <w:lang w:val="en-US"/>
        </w:rPr>
        <w:t>public</w:t>
      </w:r>
      <w:r w:rsidRPr="00F443E0">
        <w:rPr>
          <w:color w:val="000000"/>
          <w:lang w:val="en-US"/>
        </w:rPr>
        <w:t xml:space="preserve"> MarketTimeOpening updateMarketTimeOpening(MarketTimeOpening </w:t>
      </w:r>
      <w:r w:rsidRPr="00F443E0">
        <w:rPr>
          <w:color w:val="6A3E3E"/>
          <w:lang w:val="en-US"/>
        </w:rPr>
        <w:t>entity</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.update(</w:t>
      </w:r>
      <w:r w:rsidRPr="00F443E0">
        <w:rPr>
          <w:color w:val="6A3E3E"/>
          <w:lang w:val="en-US"/>
        </w:rPr>
        <w:t>entity</w:t>
      </w:r>
      <w:r w:rsidRPr="00F443E0">
        <w:rPr>
          <w:color w:val="000000"/>
          <w:lang w:val="en-US"/>
        </w:rPr>
        <w:t>);</w:t>
      </w:r>
      <w:r w:rsidR="00F443E0" w:rsidRPr="00F443E0">
        <w:rPr>
          <w:color w:val="000000"/>
          <w:lang w:val="en-US"/>
        </w:rPr>
        <w:br/>
      </w:r>
      <w:r w:rsidRPr="00F443E0">
        <w:rPr>
          <w:color w:val="000000"/>
          <w:lang w:val="en-US"/>
        </w:rPr>
        <w:t>}</w:t>
      </w:r>
      <w:r w:rsidR="00F443E0" w:rsidRPr="00F443E0">
        <w:rPr>
          <w:lang w:val="en-US"/>
        </w:rPr>
        <w:br/>
      </w:r>
      <w:r w:rsidR="00F443E0" w:rsidRPr="00F443E0">
        <w:rPr>
          <w:color w:val="3F5FBF"/>
          <w:lang w:val="en-US"/>
        </w:rPr>
        <w:br/>
      </w:r>
      <w:r w:rsidRPr="00F443E0">
        <w:rPr>
          <w:color w:val="3F5FBF"/>
          <w:lang w:val="en-US"/>
        </w:rPr>
        <w:t>/**</w:t>
      </w:r>
      <w:r w:rsidR="00F443E0" w:rsidRPr="00F443E0">
        <w:rPr>
          <w:lang w:val="en-US"/>
        </w:rPr>
        <w:br/>
      </w:r>
      <w:r w:rsidRPr="00F443E0">
        <w:rPr>
          <w:color w:val="3F5FBF"/>
          <w:lang w:val="en-US"/>
        </w:rPr>
        <w:t xml:space="preserve">* By calling this method the record with the same primary key as the passed </w:t>
      </w:r>
      <w:r w:rsidR="00F443E0" w:rsidRPr="00F443E0">
        <w:rPr>
          <w:color w:val="3F5FBF"/>
          <w:lang w:val="en-US"/>
        </w:rPr>
        <w:br/>
      </w:r>
      <w:r w:rsidRPr="00F443E0">
        <w:rPr>
          <w:color w:val="3F5FBF"/>
          <w:lang w:val="en-US"/>
        </w:rPr>
        <w:t>* id will be deleted.</w:t>
      </w:r>
      <w:r w:rsidR="00F443E0" w:rsidRPr="00F443E0">
        <w:rPr>
          <w:lang w:val="en-US"/>
        </w:rPr>
        <w:br/>
      </w:r>
      <w:r w:rsidRPr="00F443E0">
        <w:rPr>
          <w:color w:val="3F5FBF"/>
          <w:lang w:val="en-US"/>
        </w:rPr>
        <w:t xml:space="preserve">* </w:t>
      </w:r>
      <w:r w:rsidR="006856E9">
        <w:rPr>
          <w:color w:val="3F5FBF"/>
          <w:lang w:val="en-US"/>
        </w:rPr>
        <w:t>If the operation was successful</w:t>
      </w:r>
      <w:r w:rsidRPr="00F443E0">
        <w:rPr>
          <w:color w:val="3F5FBF"/>
          <w:lang w:val="en-US"/>
        </w:rPr>
        <w:t xml:space="preserve"> the entity before it got deleted will be </w:t>
      </w:r>
      <w:r w:rsidR="00F443E0" w:rsidRPr="00F443E0">
        <w:rPr>
          <w:color w:val="3F5FBF"/>
          <w:lang w:val="en-US"/>
        </w:rPr>
        <w:br/>
      </w:r>
      <w:r w:rsidRPr="00F443E0">
        <w:rPr>
          <w:color w:val="3F5FBF"/>
          <w:lang w:val="en-US"/>
        </w:rPr>
        <w:t>* returned. Else the method returns null.</w:t>
      </w:r>
      <w:r w:rsidR="00F443E0" w:rsidRPr="00F443E0">
        <w:rPr>
          <w:lang w:val="en-US"/>
        </w:rPr>
        <w:br/>
      </w:r>
      <w:r w:rsidRPr="00F443E0">
        <w:rPr>
          <w:color w:val="3F5FBF"/>
          <w:lang w:val="en-US"/>
        </w:rPr>
        <w:t>*/</w:t>
      </w:r>
      <w:r w:rsidR="00F443E0" w:rsidRPr="00F443E0">
        <w:rPr>
          <w:lang w:val="en-US"/>
        </w:rPr>
        <w:br/>
      </w:r>
      <w:r w:rsidRPr="00F443E0">
        <w:rPr>
          <w:b/>
          <w:bCs/>
          <w:color w:val="7F0055"/>
          <w:lang w:val="en-US"/>
        </w:rPr>
        <w:t>public</w:t>
      </w:r>
      <w:r w:rsidRPr="00F443E0">
        <w:rPr>
          <w:color w:val="000000"/>
          <w:lang w:val="en-US"/>
        </w:rPr>
        <w:t xml:space="preserve"> MarketTimeOpening </w:t>
      </w:r>
      <w:proofErr w:type="gramStart"/>
      <w:r w:rsidRPr="00F443E0">
        <w:rPr>
          <w:color w:val="000000"/>
          <w:lang w:val="en-US"/>
        </w:rPr>
        <w:t>deleteMarketTimeOpening(</w:t>
      </w:r>
      <w:proofErr w:type="gramEnd"/>
      <w:r w:rsidRPr="00F443E0">
        <w:rPr>
          <w:color w:val="000000"/>
          <w:lang w:val="en-US"/>
        </w:rPr>
        <w:t xml:space="preserve">BigInteger </w:t>
      </w:r>
      <w:r w:rsidRPr="00F443E0">
        <w:rPr>
          <w:color w:val="6A3E3E"/>
          <w:lang w:val="en-US"/>
        </w:rPr>
        <w:t>id</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.delete(</w:t>
      </w:r>
      <w:r w:rsidRPr="00F443E0">
        <w:rPr>
          <w:color w:val="6A3E3E"/>
          <w:lang w:val="en-US"/>
        </w:rPr>
        <w:t>id</w:t>
      </w:r>
      <w:r w:rsidRPr="00F443E0">
        <w:rPr>
          <w:color w:val="000000"/>
          <w:lang w:val="en-US"/>
        </w:rPr>
        <w:t>);</w:t>
      </w:r>
      <w:r w:rsidR="00F443E0" w:rsidRPr="00F443E0">
        <w:rPr>
          <w:lang w:val="en-US"/>
        </w:rPr>
        <w:br/>
      </w:r>
      <w:r w:rsidRPr="00F443E0">
        <w:rPr>
          <w:color w:val="000000"/>
          <w:lang w:val="en-US"/>
        </w:rPr>
        <w:t>}</w:t>
      </w:r>
    </w:p>
    <w:p w14:paraId="576B9F7B" w14:textId="611928BF" w:rsidR="00CE40A7" w:rsidRDefault="00CE40A7" w:rsidP="00CE40A7">
      <w:r>
        <w:t>Wie im obige Codestück zu sehen ist, wird ausschliesslich ein (oder sogar kein) Parameter an die zuständige Methode im DAO Objekt übergeben. Zurückgegeben wird jeweils das bearbeitet Objekt. Auch bei der Delete Operation wird das gelöschte Objekt in seinem letzten Zustand zurückgegeben.</w:t>
      </w:r>
    </w:p>
    <w:p w14:paraId="26608D4A" w14:textId="67F298DF" w:rsidR="00CE40A7" w:rsidRDefault="0059377C" w:rsidP="00CE40A7">
      <w:r>
        <w:t xml:space="preserve">Zusätzlich zu diesen Methoden müssen noch zwei weitere Hilfsmethoden erstellt werden. </w:t>
      </w:r>
      <w:r w:rsidR="00CE40A7">
        <w:t>Diese werden teilweise direkt zur Validierung der jeweiligen Requests benötigt, um die Existenz von Primär- oder Fremdschlüssel zu überprüfen.</w:t>
      </w:r>
    </w:p>
    <w:p w14:paraId="4232F0BD" w14:textId="57646018" w:rsidR="00CE40A7" w:rsidRDefault="00CE40A7" w:rsidP="00F443E0">
      <w:pPr>
        <w:pStyle w:val="Untertitel"/>
      </w:pPr>
      <w:r w:rsidRPr="00F443E0">
        <w:rPr>
          <w:b/>
          <w:bCs/>
          <w:color w:val="7F0055"/>
        </w:rPr>
        <w:t>public</w:t>
      </w:r>
      <w:r w:rsidRPr="00F443E0">
        <w:t xml:space="preserve"> MarketTimeOpening findMarketTimeOpeningById(BigInteger </w:t>
      </w:r>
      <w:r w:rsidRPr="00F443E0">
        <w:rPr>
          <w:color w:val="6A3E3E"/>
        </w:rPr>
        <w:t>id</w:t>
      </w:r>
      <w:r w:rsidRPr="00F443E0">
        <w:t>) {</w:t>
      </w:r>
      <w:r w:rsidR="00F443E0" w:rsidRPr="00F443E0">
        <w:br/>
      </w:r>
      <w:r w:rsidRPr="00F443E0">
        <w:tab/>
      </w:r>
      <w:r w:rsidRPr="00F443E0">
        <w:rPr>
          <w:b/>
          <w:bCs/>
          <w:color w:val="7F0055"/>
        </w:rPr>
        <w:t>return</w:t>
      </w:r>
      <w:r w:rsidRPr="00F443E0">
        <w:t xml:space="preserve"> </w:t>
      </w:r>
      <w:r w:rsidRPr="00F443E0">
        <w:rPr>
          <w:color w:val="0000C0"/>
        </w:rPr>
        <w:t>marketTimeOpeningDao</w:t>
      </w:r>
      <w:r w:rsidRPr="00F443E0">
        <w:t>.findById(</w:t>
      </w:r>
      <w:r w:rsidRPr="00F443E0">
        <w:rPr>
          <w:color w:val="6A3E3E"/>
        </w:rPr>
        <w:t>id</w:t>
      </w:r>
      <w:r w:rsidRPr="00F443E0">
        <w:t>);</w:t>
      </w:r>
      <w:r w:rsidR="00F443E0" w:rsidRPr="00F443E0">
        <w:br/>
      </w:r>
      <w:r w:rsidRPr="00F443E0">
        <w:t>}</w:t>
      </w:r>
      <w:r w:rsidR="00F443E0">
        <w:br/>
      </w:r>
      <w:r w:rsidRPr="00F443E0">
        <w:br/>
      </w:r>
      <w:r w:rsidRPr="00F443E0">
        <w:rPr>
          <w:b/>
          <w:bCs/>
          <w:color w:val="7F0055"/>
        </w:rPr>
        <w:t>public</w:t>
      </w:r>
      <w:r w:rsidRPr="00F443E0">
        <w:t xml:space="preserve"> Timezone findTimezoneById(BigInteger </w:t>
      </w:r>
      <w:r w:rsidRPr="00F443E0">
        <w:rPr>
          <w:color w:val="6A3E3E"/>
        </w:rPr>
        <w:t>id</w:t>
      </w:r>
      <w:r w:rsidRPr="00F443E0">
        <w:t>) {</w:t>
      </w:r>
      <w:r w:rsidR="00F443E0">
        <w:br/>
      </w:r>
      <w:r w:rsidRPr="00F443E0">
        <w:tab/>
      </w:r>
      <w:r>
        <w:rPr>
          <w:b/>
          <w:bCs/>
          <w:color w:val="7F0055"/>
        </w:rPr>
        <w:t>return</w:t>
      </w:r>
      <w:r>
        <w:t xml:space="preserve"> </w:t>
      </w:r>
      <w:r>
        <w:rPr>
          <w:color w:val="0000C0"/>
        </w:rPr>
        <w:t>timezoneDao</w:t>
      </w:r>
      <w:r>
        <w:t>.findById(</w:t>
      </w:r>
      <w:r>
        <w:rPr>
          <w:color w:val="6A3E3E"/>
        </w:rPr>
        <w:t>id</w:t>
      </w:r>
      <w:r>
        <w:t>);</w:t>
      </w:r>
      <w:r w:rsidR="00F443E0">
        <w:br/>
      </w:r>
      <w:r>
        <w:t>}</w:t>
      </w:r>
    </w:p>
    <w:p w14:paraId="51361AD5" w14:textId="01F4CEA7" w:rsidR="00860657" w:rsidRDefault="00CE40A7" w:rsidP="00CE40A7">
      <w:r>
        <w:t xml:space="preserve">Beide Hilfsmethoden rufen jeweils ein Query auf, welches einen einzelnen Record liest. Allerdings bezieht sich nur eine auf das </w:t>
      </w:r>
      <w:r>
        <w:rPr>
          <w:i/>
        </w:rPr>
        <w:t>MarketTimeOpeningDao</w:t>
      </w:r>
      <w:r>
        <w:t xml:space="preserve">. Die zweite ruft die Single-Select Methode im </w:t>
      </w:r>
      <w:r>
        <w:rPr>
          <w:i/>
        </w:rPr>
        <w:t>TimezoneDao</w:t>
      </w:r>
      <w:r>
        <w:t xml:space="preserve"> auf. Diese wird verwendet, um bei Insert und Update Requests den Fremdschlüssel zur Tabelle </w:t>
      </w:r>
      <w:r>
        <w:rPr>
          <w:i/>
        </w:rPr>
        <w:t>ref_TIMEZONE</w:t>
      </w:r>
      <w:r>
        <w:t xml:space="preserve"> zu überprüfen.</w:t>
      </w:r>
    </w:p>
    <w:p w14:paraId="53479104" w14:textId="3092A504" w:rsidR="00CE40A7" w:rsidRDefault="0004613D" w:rsidP="008325A7">
      <w:pPr>
        <w:pStyle w:val="berschrift5"/>
      </w:pPr>
      <w:r>
        <w:lastRenderedPageBreak/>
        <w:t>spring-otex-facade.xml</w:t>
      </w:r>
    </w:p>
    <w:p w14:paraId="5F470017" w14:textId="5471A109" w:rsidR="00F443E0" w:rsidRDefault="0043059B" w:rsidP="00F443E0">
      <w:r>
        <w:t>Die Argumente des Konstruktors der</w:t>
      </w:r>
      <w:r>
        <w:rPr>
          <w:i/>
        </w:rPr>
        <w:t xml:space="preserve"> StaticDataAccessor</w:t>
      </w:r>
      <w:r>
        <w:t xml:space="preserve"> müssen in einem Konfigurationsfile definiert werden. Diese Funktion übernimmt das XML File </w:t>
      </w:r>
      <w:r>
        <w:rPr>
          <w:i/>
        </w:rPr>
        <w:t>spring-otex-facade.xml</w:t>
      </w:r>
      <w:r>
        <w:t xml:space="preserve">. Hier wird zudem auch noch die </w:t>
      </w:r>
      <w:r w:rsidR="007B5471">
        <w:t>Konstruktor Signatur</w:t>
      </w:r>
      <w:r>
        <w:t xml:space="preserve"> für die Klasse </w:t>
      </w:r>
      <w:r>
        <w:rPr>
          <w:i/>
        </w:rPr>
        <w:t>BackendFacade</w:t>
      </w:r>
      <w:r>
        <w:t xml:space="preserve"> definiert, welche allerdings für diese IPA nicht verwendet wird.</w:t>
      </w:r>
    </w:p>
    <w:p w14:paraId="4E8BED79" w14:textId="253F3AC4" w:rsidR="0043059B" w:rsidRDefault="0043059B" w:rsidP="00F443E0">
      <w:r>
        <w:t xml:space="preserve">Wie bereits erwähnt wird die Signatur als XML definiert. Dazu wird der Tag </w:t>
      </w:r>
      <w:r>
        <w:rPr>
          <w:i/>
        </w:rPr>
        <w:t>bean</w:t>
      </w:r>
      <w:r>
        <w:t xml:space="preserve"> mit den Attributen </w:t>
      </w:r>
      <w:r>
        <w:rPr>
          <w:i/>
        </w:rPr>
        <w:t>id</w:t>
      </w:r>
      <w:r>
        <w:t xml:space="preserve"> und </w:t>
      </w:r>
      <w:r>
        <w:rPr>
          <w:i/>
        </w:rPr>
        <w:t>class</w:t>
      </w:r>
      <w:r>
        <w:t xml:space="preserve"> (die dazugehörige Klasse, in diesem Fall </w:t>
      </w:r>
      <w:r>
        <w:rPr>
          <w:i/>
        </w:rPr>
        <w:t>StaticDataAccessor</w:t>
      </w:r>
      <w:r>
        <w:t>) verwendet.</w:t>
      </w:r>
    </w:p>
    <w:p w14:paraId="0887184E" w14:textId="0EB9E30B" w:rsidR="0043059B" w:rsidRPr="0043059B" w:rsidRDefault="0043059B" w:rsidP="0043059B">
      <w:pPr>
        <w:pStyle w:val="Untertitel"/>
      </w:pPr>
      <w:r>
        <w:rPr>
          <w:color w:val="008080"/>
        </w:rPr>
        <w:t>&lt;</w:t>
      </w:r>
      <w:r w:rsidRPr="003820A5">
        <w:rPr>
          <w:color w:val="3F7F7F"/>
        </w:rPr>
        <w:t>bean</w:t>
      </w:r>
      <w:r>
        <w:t xml:space="preserve"> </w:t>
      </w:r>
      <w:r>
        <w:rPr>
          <w:color w:val="7F007F"/>
        </w:rPr>
        <w:t>id</w:t>
      </w:r>
      <w:r>
        <w:rPr>
          <w:color w:val="000000"/>
        </w:rPr>
        <w:t>=</w:t>
      </w:r>
      <w:r w:rsidRPr="003405B5">
        <w:rPr>
          <w:color w:val="0000C0"/>
        </w:rPr>
        <w:t>"staticDataAccessor"</w:t>
      </w:r>
      <w:r>
        <w:t xml:space="preserve"> </w:t>
      </w:r>
      <w:r w:rsidR="004A66BF">
        <w:tab/>
      </w:r>
      <w:r w:rsidR="004A66BF">
        <w:tab/>
      </w:r>
      <w:r w:rsidR="004A66BF">
        <w:tab/>
      </w:r>
      <w:r w:rsidR="004A66BF">
        <w:tab/>
      </w:r>
      <w:r w:rsidR="004A66BF">
        <w:tab/>
      </w:r>
      <w:r w:rsidR="004A66BF">
        <w:tab/>
      </w:r>
      <w:r w:rsidR="004A66BF">
        <w:tab/>
      </w:r>
      <w:r w:rsidR="004A66BF">
        <w:tab/>
      </w:r>
      <w:r w:rsidR="004A66BF">
        <w:tab/>
      </w:r>
      <w:r w:rsidR="004A66BF">
        <w:tab/>
      </w:r>
      <w:r w:rsidR="004A66BF">
        <w:tab/>
      </w:r>
      <w:r w:rsidR="004A66BF">
        <w:tab/>
      </w:r>
      <w:r>
        <w:rPr>
          <w:color w:val="7F007F"/>
        </w:rPr>
        <w:t>class</w:t>
      </w:r>
      <w:r>
        <w:rPr>
          <w:color w:val="000000"/>
        </w:rPr>
        <w:t>=</w:t>
      </w:r>
      <w:r w:rsidRPr="003405B5">
        <w:rPr>
          <w:color w:val="0000C0"/>
        </w:rPr>
        <w:t>"com.csg.otex.guibe.interop.StaticDataAccessor"</w:t>
      </w:r>
      <w:r>
        <w:rPr>
          <w:color w:val="008080"/>
        </w:rPr>
        <w:t>&gt;</w:t>
      </w:r>
      <w:r w:rsidR="00C16589">
        <w:rPr>
          <w:color w:val="008080"/>
        </w:rPr>
        <w:br/>
      </w:r>
      <w:r>
        <w:br/>
      </w:r>
      <w:r>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"plainStockExchangeDao"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"brokerDao"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"productInfoService"</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"brokerCustRuleDao"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"flipAccountDao"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3405B5">
        <w:t>=</w:t>
      </w:r>
      <w:r w:rsidRPr="003405B5">
        <w:rPr>
          <w:color w:val="0000C0"/>
        </w:rPr>
        <w:t>"monAllBrokersDao"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"monAllClearingBrokersDao"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"monAllElectronicBrokersDao"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"monAllElectronicClearingBrokersDao"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"outgoingChannelDao"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"depositaryDao"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"depositaryIdDao"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"marketDao"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"aesMetaDataDao"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"deskDao"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"handelskreisDao"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"monRejectReasonDao"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"monCancelReasonDao"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"desk2teDao"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"locDestuserDao"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"monTradingAccountDao"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"externalUserDao"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"marketScanResetReasonDao"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"fillPriceCheckDao"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"externalBrokerDao"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"custodianValidationDao"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"tradingEntityDao"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"staticDataService"</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"adhocRuleDao"</w:t>
      </w:r>
      <w:r w:rsidRPr="0043059B">
        <w:t xml:space="preserve"> </w:t>
      </w:r>
      <w:r w:rsidRPr="0043059B">
        <w:rPr>
          <w:color w:val="008080"/>
        </w:rPr>
        <w:t>/&gt;</w:t>
      </w:r>
      <w:r>
        <w:br/>
      </w:r>
      <w:r w:rsidRPr="0043059B">
        <w:rPr>
          <w:color w:val="000000"/>
        </w:rPr>
        <w:tab/>
      </w:r>
      <w:r w:rsidRPr="0043059B">
        <w:rPr>
          <w:color w:val="008080"/>
          <w:highlight w:val="yellow"/>
        </w:rPr>
        <w:t>&lt;</w:t>
      </w:r>
      <w:r w:rsidRPr="0043059B">
        <w:rPr>
          <w:color w:val="3F7F7F"/>
          <w:highlight w:val="yellow"/>
        </w:rPr>
        <w:t>constructor-arg</w:t>
      </w:r>
      <w:r w:rsidRPr="0043059B">
        <w:rPr>
          <w:highlight w:val="yellow"/>
        </w:rPr>
        <w:t xml:space="preserve"> </w:t>
      </w:r>
      <w:r w:rsidRPr="0043059B">
        <w:rPr>
          <w:color w:val="7F007F"/>
          <w:highlight w:val="yellow"/>
        </w:rPr>
        <w:t>ref</w:t>
      </w:r>
      <w:r w:rsidRPr="002956B8">
        <w:rPr>
          <w:color w:val="000000"/>
          <w:highlight w:val="yellow"/>
        </w:rPr>
        <w:t>=</w:t>
      </w:r>
      <w:r w:rsidRPr="00D03CA3">
        <w:rPr>
          <w:color w:val="0000C0"/>
          <w:highlight w:val="yellow"/>
        </w:rPr>
        <w:t>"marketTimeOpeningDao"</w:t>
      </w:r>
      <w:r w:rsidRPr="002956B8">
        <w:rPr>
          <w:highlight w:val="yellow"/>
        </w:rPr>
        <w:t xml:space="preserve"> </w:t>
      </w:r>
      <w:r w:rsidRPr="0043059B">
        <w:rPr>
          <w:color w:val="008080"/>
          <w:highlight w:val="yellow"/>
        </w:rPr>
        <w:t>/&gt;</w:t>
      </w:r>
      <w:r>
        <w:br/>
      </w:r>
      <w:r w:rsidRPr="0043059B">
        <w:rPr>
          <w:color w:val="000000"/>
        </w:rPr>
        <w:tab/>
      </w:r>
      <w:r w:rsidRPr="0043059B">
        <w:rPr>
          <w:color w:val="008080"/>
          <w:highlight w:val="yellow"/>
        </w:rPr>
        <w:t>&lt;</w:t>
      </w:r>
      <w:r w:rsidRPr="0043059B">
        <w:rPr>
          <w:color w:val="3F7F7F"/>
          <w:highlight w:val="yellow"/>
        </w:rPr>
        <w:t>constructor-arg</w:t>
      </w:r>
      <w:r w:rsidRPr="0043059B">
        <w:rPr>
          <w:highlight w:val="yellow"/>
        </w:rPr>
        <w:t xml:space="preserve"> </w:t>
      </w:r>
      <w:r w:rsidRPr="0043059B">
        <w:rPr>
          <w:color w:val="7F007F"/>
          <w:highlight w:val="yellow"/>
        </w:rPr>
        <w:t>ref</w:t>
      </w:r>
      <w:r w:rsidRPr="002956B8">
        <w:rPr>
          <w:color w:val="000000"/>
          <w:highlight w:val="yellow"/>
        </w:rPr>
        <w:t>=</w:t>
      </w:r>
      <w:r w:rsidRPr="00D03CA3">
        <w:rPr>
          <w:color w:val="0000C0"/>
          <w:highlight w:val="yellow"/>
        </w:rPr>
        <w:t>"timezoneDao"</w:t>
      </w:r>
      <w:r w:rsidRPr="002956B8">
        <w:rPr>
          <w:color w:val="008080"/>
          <w:highlight w:val="yellow"/>
        </w:rPr>
        <w:t>/&gt;</w:t>
      </w:r>
    </w:p>
    <w:p w14:paraId="2AD5AF7C" w14:textId="61249614" w:rsidR="0043059B" w:rsidRDefault="0043059B" w:rsidP="0043059B">
      <w:pPr>
        <w:pStyle w:val="Untertitel"/>
        <w:rPr>
          <w:color w:val="008080"/>
        </w:rPr>
      </w:pPr>
      <w:r>
        <w:rPr>
          <w:color w:val="008080"/>
        </w:rPr>
        <w:t>&lt;/</w:t>
      </w:r>
      <w:r w:rsidRPr="003820A5">
        <w:rPr>
          <w:color w:val="3F7F7F"/>
        </w:rPr>
        <w:t>bean</w:t>
      </w:r>
      <w:r>
        <w:rPr>
          <w:color w:val="008080"/>
        </w:rPr>
        <w:t>&gt;</w:t>
      </w:r>
    </w:p>
    <w:p w14:paraId="2EA510BE" w14:textId="52D2CB39" w:rsidR="0043059B" w:rsidRDefault="008325A7" w:rsidP="0043059B">
      <w:r>
        <w:t xml:space="preserve">Das Codestück aus der </w:t>
      </w:r>
      <w:r w:rsidR="00031662">
        <w:t>dem besagten File</w:t>
      </w:r>
      <w:r>
        <w:t xml:space="preserve"> zeigt, wie die </w:t>
      </w:r>
      <w:r w:rsidR="007B5471">
        <w:t>Konstruktor Definition</w:t>
      </w:r>
      <w:r>
        <w:t xml:space="preserve"> aussieht. Die gelb </w:t>
      </w:r>
      <w:r w:rsidR="007B5471">
        <w:t>markierten</w:t>
      </w:r>
      <w:r>
        <w:t xml:space="preserve"> Zeilen stellen jene zwei Zeilen dar, welche für die zwei DAO’s, welche im </w:t>
      </w:r>
      <w:r>
        <w:rPr>
          <w:i/>
        </w:rPr>
        <w:t>StaticDataAccessor</w:t>
      </w:r>
      <w:r>
        <w:t xml:space="preserve"> verwendet werden, erweitert werden mussten.</w:t>
      </w:r>
    </w:p>
    <w:p w14:paraId="1AF65321" w14:textId="0673D7B6" w:rsidR="008325A7" w:rsidRDefault="008325A7">
      <w:pPr>
        <w:jc w:val="left"/>
      </w:pPr>
      <w:r>
        <w:br w:type="page"/>
      </w:r>
    </w:p>
    <w:p w14:paraId="252718CA" w14:textId="250CA3A3" w:rsidR="008325A7" w:rsidRDefault="00D317A3" w:rsidP="00D03CA3">
      <w:pPr>
        <w:pStyle w:val="berschrift4"/>
      </w:pPr>
      <w:bookmarkStart w:id="99" w:name="_Toc446491014"/>
      <w:r>
        <w:lastRenderedPageBreak/>
        <w:t>XML Schemas (</w:t>
      </w:r>
      <w:r w:rsidR="00D03CA3">
        <w:t>XSD</w:t>
      </w:r>
      <w:r>
        <w:t>)</w:t>
      </w:r>
      <w:bookmarkEnd w:id="99"/>
    </w:p>
    <w:p w14:paraId="13C5FEBA" w14:textId="7CBD6FAD" w:rsidR="00F0431B" w:rsidRDefault="00D03CA3" w:rsidP="00D03CA3">
      <w:r>
        <w:t>Die XML Requests, welche schlussendlich an die Applikation gesendet werden, müssen sich von der Struktur her an Kontrakte halten, welche per XSD</w:t>
      </w:r>
      <w:r w:rsidR="003820A5">
        <w:t xml:space="preserve"> </w:t>
      </w:r>
      <w:r>
        <w:t xml:space="preserve">definiert </w:t>
      </w:r>
      <w:r w:rsidR="00253C68">
        <w:t>werden.</w:t>
      </w:r>
    </w:p>
    <w:p w14:paraId="572D3C6B" w14:textId="2E01A995" w:rsidR="00253C68" w:rsidRDefault="00B15178" w:rsidP="00B15178">
      <w:pPr>
        <w:pStyle w:val="berschrift5"/>
      </w:pPr>
      <w:r>
        <w:t>Business Objects</w:t>
      </w:r>
    </w:p>
    <w:p w14:paraId="1BFC02BC" w14:textId="7FD7144C" w:rsidR="00B15178" w:rsidRPr="00F27EE4" w:rsidRDefault="003820A5" w:rsidP="00B15178">
      <w:r>
        <w:t xml:space="preserve">Als Business Objects wurden jene Definitionen benannt, welche die eigentlichen Objekte wiederspiegeln, welche in der Businesslogik zur Ausführung der Operationen verwendet werden. Ihr Inhalt </w:t>
      </w:r>
      <w:r w:rsidR="00151976">
        <w:t>ist pro Operation unterschiedlich, wobei sich die geforderten Parameter bei einigen Operationen überschneiden.</w:t>
      </w:r>
      <w:r w:rsidR="00F27EE4">
        <w:t xml:space="preserve"> Die Business Objects sind im File </w:t>
      </w:r>
      <w:r w:rsidR="00F27EE4">
        <w:rPr>
          <w:i/>
        </w:rPr>
        <w:t>streetMonitorOperationsBusinessObjects.xsd</w:t>
      </w:r>
      <w:r w:rsidR="00F27EE4">
        <w:t xml:space="preserve"> definiert.</w:t>
      </w:r>
    </w:p>
    <w:p w14:paraId="08C62DB3" w14:textId="6C9F36FE" w:rsidR="00151976" w:rsidRDefault="00151976" w:rsidP="00151976">
      <w:pPr>
        <w:rPr>
          <w:b/>
        </w:rPr>
      </w:pPr>
      <w:r w:rsidRPr="00151976">
        <w:rPr>
          <w:b/>
        </w:rPr>
        <w:t>MarketTimeOpeningGeneralBOAttributes</w:t>
      </w:r>
    </w:p>
    <w:p w14:paraId="72B4565E" w14:textId="77279D75" w:rsidR="00CF5B3F" w:rsidRDefault="00151976" w:rsidP="00151976">
      <w:r>
        <w:t xml:space="preserve">Die Gruppe </w:t>
      </w:r>
      <w:r w:rsidRPr="00151976">
        <w:rPr>
          <w:i/>
        </w:rPr>
        <w:t>MarketTimeOpeningGeneralBOAttributes</w:t>
      </w:r>
      <w:r>
        <w:t xml:space="preserve"> wurde implementiert um die generellen Attribute der Tabelle zu gruppieren, da diese bei </w:t>
      </w:r>
      <w:proofErr w:type="gramStart"/>
      <w:r>
        <w:t>der Insert</w:t>
      </w:r>
      <w:proofErr w:type="gramEnd"/>
      <w:r>
        <w:t xml:space="preserve"> und</w:t>
      </w:r>
      <w:r w:rsidR="00C8186A">
        <w:t xml:space="preserve"> Update Operation verwendet werden</w:t>
      </w:r>
      <w:r>
        <w:t>. Zudem werden diese Attribute auch beim Rückg</w:t>
      </w:r>
      <w:r w:rsidR="00F26965">
        <w:t>abe-</w:t>
      </w:r>
      <w:r>
        <w:t>XML für die Select Operation verwendet.</w:t>
      </w:r>
    </w:p>
    <w:p w14:paraId="2F35140C" w14:textId="47B5211F" w:rsidR="003C7C1A" w:rsidRDefault="003C7C1A" w:rsidP="00151976">
      <w:r>
        <w:t>Im Gegensatz zum Originalcode wurden die Elemente hier durch einen Zeilenumbruch getrennt, um den Code übersichtlicher zu gestalten.</w:t>
      </w:r>
    </w:p>
    <w:p w14:paraId="1D3D2005" w14:textId="7514E3C7" w:rsidR="00151976" w:rsidRPr="00AA6186" w:rsidRDefault="00151976" w:rsidP="001963FC">
      <w:pPr>
        <w:pStyle w:val="Untertitel"/>
        <w:rPr>
          <w:color w:val="008080"/>
        </w:rPr>
      </w:pPr>
      <w:r w:rsidRPr="00151976">
        <w:rPr>
          <w:color w:val="008080"/>
        </w:rPr>
        <w:t>&lt;</w:t>
      </w:r>
      <w:r w:rsidRPr="00151976">
        <w:rPr>
          <w:color w:val="3F7F7F"/>
        </w:rPr>
        <w:t>xsd:group</w:t>
      </w:r>
      <w:r w:rsidRPr="00151976">
        <w:t xml:space="preserve"> </w:t>
      </w:r>
      <w:r w:rsidRPr="00151976">
        <w:rPr>
          <w:color w:val="7F007F"/>
        </w:rPr>
        <w:t>name</w:t>
      </w:r>
      <w:r w:rsidRPr="00151976">
        <w:rPr>
          <w:color w:val="000000"/>
        </w:rPr>
        <w:t>=</w:t>
      </w:r>
      <w:r w:rsidRPr="00AA6186">
        <w:rPr>
          <w:i/>
          <w:color w:val="2A00FF"/>
        </w:rPr>
        <w:t>"MarketTimeOpeningGeneralBOAttributes"</w:t>
      </w:r>
      <w:r w:rsidRPr="00151976">
        <w:rPr>
          <w:color w:val="008080"/>
        </w:rPr>
        <w:t>&gt;</w:t>
      </w:r>
      <w:r w:rsidRPr="00151976">
        <w:rPr>
          <w:color w:val="008080"/>
        </w:rPr>
        <w:br/>
      </w:r>
      <w:r w:rsidRPr="00151976">
        <w:rPr>
          <w:color w:val="000000"/>
        </w:rPr>
        <w:tab/>
      </w:r>
      <w:r w:rsidRPr="00151976">
        <w:rPr>
          <w:color w:val="008080"/>
        </w:rPr>
        <w:t>&lt;</w:t>
      </w:r>
      <w:r w:rsidRPr="00151976">
        <w:rPr>
          <w:color w:val="3F7F7F"/>
        </w:rPr>
        <w:t>xsd:sequence</w:t>
      </w:r>
      <w:r w:rsidRPr="00151976">
        <w:rPr>
          <w:color w:val="008080"/>
        </w:rPr>
        <w:t>&gt;</w:t>
      </w:r>
      <w:r w:rsidRPr="00151976">
        <w:rPr>
          <w:color w:val="008080"/>
        </w:rPr>
        <w:br/>
      </w:r>
      <w:r>
        <w:rPr>
          <w:color w:val="008080"/>
        </w:rPr>
        <w:t xml:space="preserve"> </w:t>
      </w:r>
      <w:r>
        <w:rPr>
          <w:color w:val="008080"/>
        </w:rPr>
        <w:tab/>
      </w:r>
      <w:r>
        <w:rPr>
          <w:color w:val="008080"/>
        </w:rPr>
        <w:tab/>
      </w:r>
      <w:r w:rsidRPr="00151976">
        <w:rPr>
          <w:color w:val="008080"/>
        </w:rPr>
        <w:t>&lt;</w:t>
      </w:r>
      <w:r w:rsidRPr="00151976">
        <w:rPr>
          <w:color w:val="3F7F7F"/>
        </w:rPr>
        <w:t>xsd:element</w:t>
      </w:r>
      <w:r w:rsidRPr="00151976">
        <w:t xml:space="preserve"> </w:t>
      </w:r>
      <w:r w:rsidRPr="00151976">
        <w:rPr>
          <w:color w:val="7F007F"/>
        </w:rPr>
        <w:t>name</w:t>
      </w:r>
      <w:r w:rsidRPr="00151976">
        <w:rPr>
          <w:color w:val="000000"/>
        </w:rPr>
        <w:t>=</w:t>
      </w:r>
      <w:r w:rsidRPr="00AA6186">
        <w:rPr>
          <w:i/>
          <w:color w:val="2A00FF"/>
        </w:rPr>
        <w:t>"timezoneInternalId" type="str:IdRestriction"</w:t>
      </w:r>
      <w:r w:rsidRPr="00151976">
        <w:tab/>
      </w:r>
      <w:r w:rsidRPr="00151976">
        <w:tab/>
      </w:r>
      <w:r w:rsidRPr="00151976">
        <w:tab/>
      </w:r>
      <w:r w:rsidRPr="00151976">
        <w:tab/>
      </w:r>
      <w:r>
        <w:tab/>
      </w:r>
      <w:r w:rsidRPr="00647C19">
        <w:rPr>
          <w:color w:val="7F007F"/>
        </w:rPr>
        <w:t>m</w:t>
      </w:r>
      <w:r w:rsidRPr="00151976">
        <w:rPr>
          <w:color w:val="7F007F"/>
        </w:rPr>
        <w:t>inOccurs</w:t>
      </w:r>
      <w:r w:rsidRPr="00151976">
        <w:rPr>
          <w:color w:val="000000"/>
        </w:rPr>
        <w:t>=</w:t>
      </w:r>
      <w:r w:rsidRPr="00AA6186">
        <w:rPr>
          <w:i/>
          <w:color w:val="2A00FF"/>
        </w:rPr>
        <w:t>"1"</w:t>
      </w:r>
      <w:r w:rsidRPr="00151976">
        <w:t xml:space="preserve"> </w:t>
      </w:r>
      <w:r w:rsidRPr="00151976">
        <w:rPr>
          <w:color w:val="7F007F"/>
        </w:rPr>
        <w:t>maxOccurs</w:t>
      </w:r>
      <w:r w:rsidRPr="00151976">
        <w:rPr>
          <w:color w:val="000000"/>
        </w:rPr>
        <w:t>=</w:t>
      </w:r>
      <w:r w:rsidRPr="00AA6186">
        <w:rPr>
          <w:i/>
          <w:color w:val="2A00FF"/>
        </w:rPr>
        <w:t>"1"</w:t>
      </w:r>
      <w:r w:rsidRPr="00151976">
        <w:t xml:space="preserve"> </w:t>
      </w:r>
      <w:r w:rsidRPr="00151976">
        <w:rPr>
          <w:color w:val="7F007F"/>
        </w:rPr>
        <w:t>nillable</w:t>
      </w:r>
      <w:r w:rsidRPr="00151976">
        <w:rPr>
          <w:color w:val="000000"/>
        </w:rPr>
        <w:t>=</w:t>
      </w:r>
      <w:r w:rsidRPr="00AA6186">
        <w:rPr>
          <w:i/>
          <w:color w:val="2A00FF"/>
        </w:rPr>
        <w:t>"false"</w:t>
      </w:r>
      <w:r w:rsidRPr="0015197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"homeOpening"</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"homeClosing"</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"openingTime"</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"0"</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w:t>
      </w:r>
      <w:r w:rsidR="00B631A3" w:rsidRPr="00AA6186">
        <w:rPr>
          <w:i/>
          <w:color w:val="2A00FF"/>
        </w:rPr>
        <w:t>false</w:t>
      </w:r>
      <w:r w:rsidRPr="00AA6186">
        <w:rPr>
          <w:i/>
          <w:color w:val="2A00FF"/>
        </w:rPr>
        <w:t>"</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"closingTime"</w:t>
      </w:r>
      <w:r w:rsidRPr="00AA6186">
        <w:t xml:space="preserve"> </w:t>
      </w:r>
      <w:r w:rsidRPr="00AA6186">
        <w:rPr>
          <w:color w:val="7F007F"/>
        </w:rPr>
        <w:t>type</w:t>
      </w:r>
      <w:r w:rsidRPr="00AA6186">
        <w:rPr>
          <w:color w:val="000000"/>
        </w:rPr>
        <w:t>=</w:t>
      </w:r>
      <w:r w:rsidRPr="00AA6186">
        <w:rPr>
          <w:i/>
          <w:color w:val="2A00FF"/>
        </w:rPr>
        <w:t>"xsd:time"</w:t>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647C19" w:rsidRPr="00AA6186">
        <w:rPr>
          <w:i/>
        </w:rPr>
        <w:tab/>
      </w:r>
      <w:r w:rsidRPr="00AA6186">
        <w:rPr>
          <w:color w:val="7F007F"/>
        </w:rPr>
        <w:t>minOccurs</w:t>
      </w:r>
      <w:r w:rsidRPr="00AA6186">
        <w:rPr>
          <w:color w:val="000000"/>
        </w:rPr>
        <w:t>=</w:t>
      </w:r>
      <w:r w:rsidRPr="00AA6186">
        <w:rPr>
          <w:i/>
          <w:color w:val="2A00FF"/>
        </w:rPr>
        <w:t xml:space="preserve">"0"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i/>
          <w:color w:val="2A00FF"/>
        </w:rPr>
        <w:t>="</w:t>
      </w:r>
      <w:r w:rsidR="00B631A3" w:rsidRPr="00AA6186">
        <w:rPr>
          <w:i/>
          <w:color w:val="2A00FF"/>
        </w:rPr>
        <w:t>false</w:t>
      </w:r>
      <w:r w:rsidRPr="00AA6186">
        <w:rPr>
          <w:i/>
          <w:color w:val="2A00FF"/>
        </w:rPr>
        <w:t>"</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"execpoolSettleTime"</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Pr="00AA6186">
        <w:tab/>
      </w:r>
      <w:r w:rsidRPr="00AA6186">
        <w:tab/>
      </w:r>
      <w:r w:rsidRPr="00AA6186">
        <w:tab/>
      </w:r>
      <w:r w:rsidRPr="00AA6186">
        <w:tab/>
      </w:r>
      <w:r w:rsidRPr="00AA6186">
        <w:tab/>
      </w:r>
      <w:r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Pr="00AA6186">
        <w:rPr>
          <w:color w:val="008080"/>
        </w:rPr>
        <w:br/>
      </w:r>
      <w:r w:rsidRPr="00AA6186">
        <w:rPr>
          <w:color w:val="000000"/>
        </w:rPr>
        <w:tab/>
      </w:r>
      <w:r w:rsidRPr="00AA6186">
        <w:rPr>
          <w:color w:val="008080"/>
        </w:rPr>
        <w:t>&lt;/</w:t>
      </w:r>
      <w:r w:rsidRPr="00AA6186">
        <w:rPr>
          <w:color w:val="3F7F7F"/>
        </w:rPr>
        <w:t>xsd:sequence</w:t>
      </w:r>
      <w:r w:rsidRPr="00AA6186">
        <w:rPr>
          <w:color w:val="008080"/>
        </w:rPr>
        <w:t>&gt;</w:t>
      </w:r>
      <w:r w:rsidR="00647C19" w:rsidRPr="00AA6186">
        <w:rPr>
          <w:color w:val="008080"/>
        </w:rPr>
        <w:tab/>
      </w:r>
      <w:r w:rsidRPr="00AA6186">
        <w:rPr>
          <w:color w:val="008080"/>
        </w:rPr>
        <w:br/>
        <w:t>&lt;/</w:t>
      </w:r>
      <w:r w:rsidRPr="00AA6186">
        <w:rPr>
          <w:color w:val="3F7F7F"/>
        </w:rPr>
        <w:t>xsd:group</w:t>
      </w:r>
      <w:r w:rsidRPr="00AA6186">
        <w:rPr>
          <w:color w:val="008080"/>
        </w:rPr>
        <w:t>&gt;</w:t>
      </w:r>
    </w:p>
    <w:p w14:paraId="66ECE953" w14:textId="29C00BEA" w:rsidR="00647C19" w:rsidRDefault="00647C19" w:rsidP="001963FC">
      <w:r w:rsidRPr="00647C19">
        <w:t xml:space="preserve">Diese Gruppe beinhaltet </w:t>
      </w:r>
      <w:r>
        <w:t xml:space="preserve">dieselben Attribute wie das Entity </w:t>
      </w:r>
      <w:r>
        <w:rPr>
          <w:i/>
        </w:rPr>
        <w:t>MarketTimeOpening</w:t>
      </w:r>
      <w:r>
        <w:t xml:space="preserve"> mit Ausnahme des Primärschlüssels und den beiden Last Update Attributen, welche erst intern abgefüllt werden und daher beim Request noch keine Rolle spielen.</w:t>
      </w:r>
    </w:p>
    <w:p w14:paraId="4795E606" w14:textId="328048BC" w:rsidR="00647C19" w:rsidRDefault="00647C19" w:rsidP="00647C19">
      <w:r>
        <w:t xml:space="preserve">Für die Attribute, welche in der Datenbank als </w:t>
      </w:r>
      <w:r w:rsidRPr="00151969">
        <w:rPr>
          <w:i/>
        </w:rPr>
        <w:t>TimeStamp</w:t>
      </w:r>
      <w:r>
        <w:t xml:space="preserve"> gespeichert werden wurde im Schema der Datentyp </w:t>
      </w:r>
      <w:proofErr w:type="gramStart"/>
      <w:r>
        <w:rPr>
          <w:i/>
        </w:rPr>
        <w:t>xsd:tme</w:t>
      </w:r>
      <w:proofErr w:type="gramEnd"/>
      <w:r>
        <w:t xml:space="preserve"> verwendet. Dieser verlangt vom gesendeten XML File eine Zeitangabe im Format </w:t>
      </w:r>
      <w:r w:rsidRPr="00CF5B3F">
        <w:rPr>
          <w:i/>
        </w:rPr>
        <w:t>hh:</w:t>
      </w:r>
      <w:proofErr w:type="gramStart"/>
      <w:r w:rsidRPr="00CF5B3F">
        <w:rPr>
          <w:i/>
        </w:rPr>
        <w:t>mm:ss</w:t>
      </w:r>
      <w:proofErr w:type="gramEnd"/>
      <w:r>
        <w:t>.</w:t>
      </w:r>
    </w:p>
    <w:p w14:paraId="69263CA1" w14:textId="488ECEE6" w:rsidR="00DC0F71" w:rsidRDefault="00F730E7" w:rsidP="00DC0F71">
      <w:r w:rsidRPr="00DC0F71">
        <w:t xml:space="preserve">Die </w:t>
      </w:r>
      <w:r w:rsidR="00DC0F71">
        <w:t>Elemente</w:t>
      </w:r>
      <w:r w:rsidRPr="00DC0F71">
        <w:t xml:space="preserve"> </w:t>
      </w:r>
      <w:r w:rsidRPr="00DC0F71">
        <w:rPr>
          <w:i/>
        </w:rPr>
        <w:t xml:space="preserve">openingTime </w:t>
      </w:r>
      <w:r w:rsidRPr="00DC0F71">
        <w:t xml:space="preserve">und </w:t>
      </w:r>
      <w:r w:rsidRPr="00DC0F71">
        <w:rPr>
          <w:i/>
        </w:rPr>
        <w:t>closingTime</w:t>
      </w:r>
      <w:r w:rsidRPr="00DC0F71">
        <w:t xml:space="preserve"> </w:t>
      </w:r>
      <w:r w:rsidR="00DC0F71" w:rsidRPr="00DC0F71">
        <w:t xml:space="preserve">wurden </w:t>
      </w:r>
      <w:r w:rsidR="00DC0F71">
        <w:t xml:space="preserve">auf </w:t>
      </w:r>
      <w:r w:rsidR="00DC0F71">
        <w:rPr>
          <w:i/>
        </w:rPr>
        <w:t>nillable=false</w:t>
      </w:r>
      <w:r w:rsidR="00DC0F71">
        <w:t xml:space="preserve"> gesetzt, aber trotzdem mit </w:t>
      </w:r>
      <w:r w:rsidR="00DC0F71">
        <w:rPr>
          <w:i/>
        </w:rPr>
        <w:t>minOccurs=“0“</w:t>
      </w:r>
      <w:r w:rsidR="00DC0F71">
        <w:t xml:space="preserve"> markiert. Der Grund dafür liegt darin, dass </w:t>
      </w:r>
      <w:r w:rsidR="00DC0F71">
        <w:rPr>
          <w:i/>
        </w:rPr>
        <w:t xml:space="preserve">not nillable </w:t>
      </w:r>
      <w:r w:rsidR="00DC0F71">
        <w:t xml:space="preserve">nur bedeutet, dass das Element im XML vorhanden sein muss, jedoch nicht abgefüllt. Bei </w:t>
      </w:r>
      <w:r w:rsidR="00DC0F71">
        <w:rPr>
          <w:i/>
        </w:rPr>
        <w:t>minOccurs=“1“</w:t>
      </w:r>
      <w:r w:rsidR="00DC0F71">
        <w:t xml:space="preserve"> jedoch müsste auch noch ein valider Wert mitgegeben werden. Somit muss das Element nun im XML Request, welcher das Business Object beinhaltet, vorhanden sein. Es darf jedoch einen leeren Inhalt vorweisen.</w:t>
      </w:r>
    </w:p>
    <w:p w14:paraId="234065B0" w14:textId="543E6DB6" w:rsidR="00DC0F71" w:rsidRDefault="00DC0F71" w:rsidP="00DC0F71">
      <w:r>
        <w:lastRenderedPageBreak/>
        <w:t xml:space="preserve">Eine Besonderheit zeigt sich beim Element für den Fremdschlüssel, </w:t>
      </w:r>
      <w:r>
        <w:rPr>
          <w:i/>
        </w:rPr>
        <w:t>timezoneInternalId</w:t>
      </w:r>
      <w:r>
        <w:t>. Dieses muss nicht von einem XSD Datentyp stammen. Es wurde für die Primärschlüssel ein eigener Datentyp implementiert, welcher sicherstellt, dass der Wert im positiven Bereich liegt und nicht mehr als 10 Stellen lang ist.</w:t>
      </w:r>
    </w:p>
    <w:p w14:paraId="2DD15F36" w14:textId="15518CE4" w:rsidR="00DC0F71" w:rsidRPr="00DC0F71" w:rsidRDefault="00DC0F71" w:rsidP="00DC0F71">
      <w:pPr>
        <w:pStyle w:val="Untertitel"/>
        <w:rPr>
          <w:lang w:val="en-US"/>
        </w:rPr>
      </w:pPr>
      <w:proofErr w:type="gramStart"/>
      <w:r w:rsidRPr="00DC0F71">
        <w:rPr>
          <w:color w:val="3F5FBF"/>
          <w:lang w:val="en-US"/>
        </w:rPr>
        <w:t>&lt;!--</w:t>
      </w:r>
      <w:proofErr w:type="gramEnd"/>
      <w:r w:rsidRPr="00DC0F71">
        <w:rPr>
          <w:color w:val="3F5FBF"/>
          <w:lang w:val="en-US"/>
        </w:rPr>
        <w:t xml:space="preserve"> Per default ID Attributes have a maximum length of 10 digits. --&gt;</w:t>
      </w:r>
      <w:r>
        <w:rPr>
          <w:lang w:val="en-US"/>
        </w:rPr>
        <w:br/>
      </w:r>
      <w:r w:rsidRPr="00DC0F71">
        <w:rPr>
          <w:color w:val="008080"/>
          <w:lang w:val="en-US"/>
        </w:rPr>
        <w:t>&lt;</w:t>
      </w:r>
      <w:r w:rsidRPr="00DC0F71">
        <w:rPr>
          <w:color w:val="3F7F7F"/>
          <w:lang w:val="en-US"/>
        </w:rPr>
        <w:t>xsd</w:t>
      </w:r>
      <w:proofErr w:type="gramStart"/>
      <w:r w:rsidRPr="00DC0F71">
        <w:rPr>
          <w:color w:val="3F7F7F"/>
          <w:lang w:val="en-US"/>
        </w:rPr>
        <w:t>:simpleType</w:t>
      </w:r>
      <w:proofErr w:type="gramEnd"/>
      <w:r w:rsidRPr="00DC0F71">
        <w:rPr>
          <w:lang w:val="en-US"/>
        </w:rPr>
        <w:t xml:space="preserve"> </w:t>
      </w:r>
      <w:r w:rsidRPr="00DC0F71">
        <w:rPr>
          <w:color w:val="7F007F"/>
          <w:lang w:val="en-US"/>
        </w:rPr>
        <w:t>name</w:t>
      </w:r>
      <w:r w:rsidRPr="00DC0F71">
        <w:rPr>
          <w:color w:val="000000"/>
          <w:lang w:val="en-US"/>
        </w:rPr>
        <w:t>=</w:t>
      </w:r>
      <w:r w:rsidRPr="00DC0F71">
        <w:rPr>
          <w:i/>
          <w:color w:val="2A00FF"/>
          <w:lang w:val="en-US"/>
        </w:rPr>
        <w:t>"IdRestriction"</w:t>
      </w:r>
      <w:r w:rsidRPr="00DC0F71">
        <w:rPr>
          <w:color w:val="008080"/>
          <w:lang w:val="en-US"/>
        </w:rPr>
        <w:t>&gt;</w:t>
      </w:r>
      <w:r w:rsidRPr="00DC0F71">
        <w:rPr>
          <w:lang w:val="en-US"/>
        </w:rPr>
        <w:br/>
      </w:r>
      <w:r w:rsidRPr="00DC0F71">
        <w:rPr>
          <w:color w:val="000000"/>
          <w:lang w:val="en-US"/>
        </w:rPr>
        <w:tab/>
      </w:r>
      <w:r w:rsidRPr="00DC0F71">
        <w:rPr>
          <w:color w:val="008080"/>
          <w:lang w:val="en-US"/>
        </w:rPr>
        <w:t>&lt;</w:t>
      </w:r>
      <w:r w:rsidRPr="00DC0F71">
        <w:rPr>
          <w:color w:val="3F7F7F"/>
          <w:lang w:val="en-US"/>
        </w:rPr>
        <w:t>xsd:restriction</w:t>
      </w:r>
      <w:r w:rsidRPr="00DC0F71">
        <w:rPr>
          <w:lang w:val="en-US"/>
        </w:rPr>
        <w:t xml:space="preserve"> </w:t>
      </w:r>
      <w:r w:rsidRPr="00DC0F71">
        <w:rPr>
          <w:color w:val="7F007F"/>
          <w:lang w:val="en-US"/>
        </w:rPr>
        <w:t>base</w:t>
      </w:r>
      <w:r w:rsidRPr="00DC0F71">
        <w:rPr>
          <w:color w:val="000000"/>
          <w:lang w:val="en-US"/>
        </w:rPr>
        <w:t>=</w:t>
      </w:r>
      <w:r w:rsidRPr="00DC0F71">
        <w:rPr>
          <w:i/>
          <w:color w:val="2A00FF"/>
          <w:lang w:val="en-US"/>
        </w:rPr>
        <w:t>"xsd:positiveInteger"</w:t>
      </w:r>
      <w:r w:rsidRPr="00DC0F71">
        <w:rPr>
          <w:color w:val="008080"/>
          <w:lang w:val="en-US"/>
        </w:rPr>
        <w:t>&gt;</w:t>
      </w:r>
      <w:r>
        <w:rPr>
          <w:lang w:val="en-US"/>
        </w:rPr>
        <w:br/>
      </w:r>
      <w:r w:rsidRPr="00DC0F71">
        <w:rPr>
          <w:color w:val="000000"/>
          <w:lang w:val="en-US"/>
        </w:rPr>
        <w:tab/>
      </w:r>
      <w:r w:rsidRPr="00DC0F71">
        <w:rPr>
          <w:color w:val="000000"/>
          <w:lang w:val="en-US"/>
        </w:rPr>
        <w:tab/>
      </w:r>
      <w:r w:rsidRPr="00DC0F71">
        <w:rPr>
          <w:color w:val="008080"/>
          <w:lang w:val="en-US"/>
        </w:rPr>
        <w:t>&lt;</w:t>
      </w:r>
      <w:r w:rsidRPr="00DC0F71">
        <w:rPr>
          <w:color w:val="3F7F7F"/>
          <w:lang w:val="en-US"/>
        </w:rPr>
        <w:t>xsd:totalDigits</w:t>
      </w:r>
      <w:r w:rsidRPr="00DC0F71">
        <w:rPr>
          <w:lang w:val="en-US"/>
        </w:rPr>
        <w:t xml:space="preserve"> </w:t>
      </w:r>
      <w:r w:rsidRPr="00DC0F71">
        <w:rPr>
          <w:color w:val="7F007F"/>
          <w:lang w:val="en-US"/>
        </w:rPr>
        <w:t>value</w:t>
      </w:r>
      <w:r w:rsidRPr="00DC0F71">
        <w:rPr>
          <w:color w:val="000000"/>
          <w:lang w:val="en-US"/>
        </w:rPr>
        <w:t>=</w:t>
      </w:r>
      <w:r w:rsidRPr="00DC0F71">
        <w:rPr>
          <w:i/>
          <w:color w:val="2A00FF"/>
          <w:lang w:val="en-US"/>
        </w:rPr>
        <w:t>"10"</w:t>
      </w:r>
      <w:r w:rsidRPr="00DC0F71">
        <w:rPr>
          <w:color w:val="008080"/>
          <w:lang w:val="en-US"/>
        </w:rPr>
        <w:t>/&gt;</w:t>
      </w:r>
      <w:r>
        <w:rPr>
          <w:lang w:val="en-US"/>
        </w:rPr>
        <w:br/>
      </w:r>
      <w:r w:rsidRPr="00DC0F71">
        <w:rPr>
          <w:color w:val="000000"/>
          <w:lang w:val="en-US"/>
        </w:rPr>
        <w:tab/>
      </w:r>
      <w:r w:rsidRPr="00DC0F71">
        <w:rPr>
          <w:color w:val="008080"/>
          <w:lang w:val="en-US"/>
        </w:rPr>
        <w:t>&lt;/</w:t>
      </w:r>
      <w:r w:rsidRPr="00DC0F71">
        <w:rPr>
          <w:color w:val="3F7F7F"/>
          <w:lang w:val="en-US"/>
        </w:rPr>
        <w:t>xsd:restriction</w:t>
      </w:r>
      <w:r w:rsidRPr="00DC0F71">
        <w:rPr>
          <w:color w:val="008080"/>
          <w:lang w:val="en-US"/>
        </w:rPr>
        <w:t>&gt;</w:t>
      </w:r>
      <w:r>
        <w:rPr>
          <w:lang w:val="en-US"/>
        </w:rPr>
        <w:br/>
      </w:r>
      <w:r w:rsidRPr="00DC0F71">
        <w:rPr>
          <w:color w:val="008080"/>
          <w:lang w:val="en-US"/>
        </w:rPr>
        <w:t>&lt;/</w:t>
      </w:r>
      <w:r w:rsidRPr="00DC0F71">
        <w:rPr>
          <w:color w:val="3F7F7F"/>
          <w:lang w:val="en-US"/>
        </w:rPr>
        <w:t>xsd:simpleType</w:t>
      </w:r>
      <w:r w:rsidRPr="00DC0F71">
        <w:rPr>
          <w:color w:val="008080"/>
          <w:lang w:val="en-US"/>
        </w:rPr>
        <w:t>&gt;</w:t>
      </w:r>
    </w:p>
    <w:p w14:paraId="49C0C555" w14:textId="7108FBB1" w:rsidR="00F730E7" w:rsidRDefault="00031662" w:rsidP="00647C19">
      <w:r w:rsidRPr="00031662">
        <w:t>Der implementierte D</w:t>
      </w:r>
      <w:r>
        <w:t xml:space="preserve">atentyp erbt vom XSD Datentyp </w:t>
      </w:r>
      <w:r>
        <w:rPr>
          <w:i/>
        </w:rPr>
        <w:t>positiveInteger</w:t>
      </w:r>
      <w:r>
        <w:t xml:space="preserve">. Dieser stellt sicher, dass der Wert eine ganze Zahl ist und im positiven Bereich liegt. Zudem wurde noch eine XSD Restriction namens </w:t>
      </w:r>
      <w:r w:rsidR="00701E2E">
        <w:rPr>
          <w:i/>
        </w:rPr>
        <w:t>to</w:t>
      </w:r>
      <w:r>
        <w:rPr>
          <w:i/>
        </w:rPr>
        <w:t>talDigits</w:t>
      </w:r>
      <w:r>
        <w:t xml:space="preserve"> hinzugefügt, welche sicherstellt, dass der Wert nicht mehr als 10 Stellen lang ist.</w:t>
      </w:r>
    </w:p>
    <w:p w14:paraId="2FB10E9B" w14:textId="48156D62" w:rsidR="00031662" w:rsidRDefault="00031662" w:rsidP="00647C19">
      <w:pPr>
        <w:rPr>
          <w:b/>
        </w:rPr>
      </w:pPr>
      <w:r>
        <w:rPr>
          <w:b/>
        </w:rPr>
        <w:t>MarketTimeOpeningGeneralBO</w:t>
      </w:r>
    </w:p>
    <w:p w14:paraId="4AB9F06F" w14:textId="3F04F6A8" w:rsidR="00D30C40" w:rsidRDefault="00031662" w:rsidP="00647C19">
      <w:r>
        <w:t xml:space="preserve">Die Gruppe </w:t>
      </w:r>
      <w:r>
        <w:rPr>
          <w:i/>
        </w:rPr>
        <w:t>MarketTimeOpeningGeneralBOAttributes</w:t>
      </w:r>
      <w:r>
        <w:t xml:space="preserve"> wird nur vom </w:t>
      </w:r>
      <w:r>
        <w:rPr>
          <w:i/>
        </w:rPr>
        <w:t>complexType</w:t>
      </w:r>
      <w:r>
        <w:t xml:space="preserve"> mit dem Namen </w:t>
      </w:r>
      <w:r>
        <w:rPr>
          <w:i/>
        </w:rPr>
        <w:t>MarketTimeOpeningGeneralBO</w:t>
      </w:r>
      <w:r>
        <w:t xml:space="preserve"> verwendet. Dieser ComplexType beinhaltet allerdings sonst keine anderen Elemente. Der Grund für die Erstellung dieses Typs liegt </w:t>
      </w:r>
      <w:r w:rsidR="007B5471">
        <w:t>darin</w:t>
      </w:r>
      <w:r>
        <w:t xml:space="preserve">, dass JAXB aus einer Gruppe keine Klasse generiert, aus einem ComplexType jedoch schon. </w:t>
      </w:r>
      <w:r w:rsidR="00D30C40">
        <w:t xml:space="preserve">Und mit einem eigenen Objekt für diese Attribute verringert sich der doppelte Code bei der Konvertierung des Businessobjekts in eine Java Entity, sowie umgekehrt. Die Gruppe mit den Attributen wurde nicht zusätzlich als ComplexType definiert, da dies bei der Verwendung eines Attributs jedes Mal den Aufruf eines weiteren Getters zur Folge hätte. Mit der jetzigen Implementierung sind die Attribute jedoch direkt im </w:t>
      </w:r>
      <w:r w:rsidR="00D30C40">
        <w:rPr>
          <w:i/>
        </w:rPr>
        <w:t>MarketTimeOpeningGeneralBO</w:t>
      </w:r>
      <w:r w:rsidR="00D30C40">
        <w:t xml:space="preserve"> verfügbar. Zudem kann das </w:t>
      </w:r>
      <w:r w:rsidR="00D30C40">
        <w:rPr>
          <w:i/>
        </w:rPr>
        <w:t>MarketTimeOpeningSelectBO</w:t>
      </w:r>
      <w:r w:rsidR="00D30C40">
        <w:t xml:space="preserve"> direkt auf die Attribute zugreifen, was nötig ist, damit in der Response alle Elemente auf einer Ebene dargestellt werden.</w:t>
      </w:r>
    </w:p>
    <w:p w14:paraId="002419FA" w14:textId="4ACEFA95" w:rsidR="00D30C40" w:rsidRDefault="00B750E0" w:rsidP="00647C19">
      <w:pPr>
        <w:rPr>
          <w:b/>
        </w:rPr>
      </w:pPr>
      <w:r>
        <w:rPr>
          <w:b/>
        </w:rPr>
        <w:t>MarketTimeOpeningInsertBO</w:t>
      </w:r>
    </w:p>
    <w:p w14:paraId="08B2B4CE" w14:textId="03F65287" w:rsidR="00B750E0" w:rsidRDefault="00B750E0" w:rsidP="00647C19">
      <w:r>
        <w:t xml:space="preserve">Für den Insert sind keine zusätzlichen Attribute zu den </w:t>
      </w:r>
      <w:proofErr w:type="gramStart"/>
      <w:r>
        <w:t xml:space="preserve">der  </w:t>
      </w:r>
      <w:r>
        <w:rPr>
          <w:i/>
        </w:rPr>
        <w:t>MarketTimeOpeningGeneralBOAttributes</w:t>
      </w:r>
      <w:proofErr w:type="gramEnd"/>
      <w:r>
        <w:rPr>
          <w:i/>
        </w:rPr>
        <w:t xml:space="preserve"> </w:t>
      </w:r>
      <w:r>
        <w:t>Gruppe erforderlich.</w:t>
      </w:r>
      <w:r w:rsidR="0040602F">
        <w:t xml:space="preserve"> Deshalb wurde auch nur ein Verweis auf diese Gruppe implementiert.</w:t>
      </w:r>
    </w:p>
    <w:p w14:paraId="4C1351E2" w14:textId="1C3934E7" w:rsidR="0040602F" w:rsidRDefault="0040602F" w:rsidP="0040602F">
      <w:pPr>
        <w:pStyle w:val="Untertitel"/>
        <w:rPr>
          <w:color w:val="008080"/>
        </w:rPr>
      </w:pPr>
      <w:r w:rsidRPr="0040602F">
        <w:rPr>
          <w:color w:val="008080"/>
        </w:rPr>
        <w:t>&lt;</w:t>
      </w:r>
      <w:r w:rsidRPr="0040602F">
        <w:rPr>
          <w:color w:val="3F7F7F"/>
        </w:rPr>
        <w:t>xsd:complexType</w:t>
      </w:r>
      <w:r w:rsidRPr="0040602F">
        <w:t xml:space="preserve"> </w:t>
      </w:r>
      <w:r w:rsidRPr="0040602F">
        <w:rPr>
          <w:color w:val="7F007F"/>
        </w:rPr>
        <w:t>name</w:t>
      </w:r>
      <w:r w:rsidRPr="0040602F">
        <w:rPr>
          <w:color w:val="000000"/>
        </w:rPr>
        <w:t>=</w:t>
      </w:r>
      <w:r w:rsidRPr="0040602F">
        <w:rPr>
          <w:i/>
          <w:color w:val="2A00FF"/>
        </w:rPr>
        <w:t>"MarketTimeOpeningInsertBO"</w:t>
      </w:r>
      <w:r w:rsidRPr="0040602F">
        <w:rPr>
          <w:color w:val="008080"/>
        </w:rPr>
        <w:t>&gt;</w:t>
      </w:r>
      <w:r w:rsidRPr="0040602F">
        <w:br/>
      </w:r>
      <w:r w:rsidRPr="0040602F">
        <w:rPr>
          <w:color w:val="000000"/>
        </w:rPr>
        <w:tab/>
      </w:r>
      <w:r w:rsidRPr="0040602F">
        <w:rPr>
          <w:color w:val="008080"/>
        </w:rPr>
        <w:t>&lt;</w:t>
      </w:r>
      <w:r w:rsidRPr="0040602F">
        <w:rPr>
          <w:color w:val="3F7F7F"/>
        </w:rPr>
        <w:t>xsd:sequence</w:t>
      </w:r>
      <w:r w:rsidRPr="0040602F">
        <w:rPr>
          <w:color w:val="008080"/>
        </w:rPr>
        <w:t>&gt;</w:t>
      </w:r>
      <w:r w:rsidRPr="0040602F">
        <w:br/>
      </w:r>
      <w:r w:rsidRPr="0040602F">
        <w:rPr>
          <w:color w:val="000000"/>
        </w:rPr>
        <w:tab/>
      </w:r>
      <w:r w:rsidRPr="0040602F">
        <w:rPr>
          <w:color w:val="000000"/>
        </w:rPr>
        <w:tab/>
      </w:r>
      <w:r w:rsidRPr="0040602F">
        <w:rPr>
          <w:color w:val="008080"/>
        </w:rPr>
        <w:t>&lt;</w:t>
      </w:r>
      <w:r w:rsidRPr="0040602F">
        <w:rPr>
          <w:color w:val="3F7F7F"/>
        </w:rPr>
        <w:t>xsd:element</w:t>
      </w:r>
      <w:r w:rsidRPr="0040602F">
        <w:t xml:space="preserve"> </w:t>
      </w:r>
      <w:r w:rsidRPr="0040602F">
        <w:rPr>
          <w:color w:val="7F007F"/>
        </w:rPr>
        <w:t>name</w:t>
      </w:r>
      <w:r w:rsidRPr="0040602F">
        <w:rPr>
          <w:color w:val="000000"/>
        </w:rPr>
        <w:t>=</w:t>
      </w:r>
      <w:r w:rsidRPr="0040602F">
        <w:rPr>
          <w:i/>
          <w:color w:val="2A00FF"/>
        </w:rPr>
        <w:t>"marketTimeOpening"</w:t>
      </w:r>
      <w:r w:rsidRPr="0040602F">
        <w:t xml:space="preserve"> </w:t>
      </w:r>
      <w:r w:rsidRPr="0040602F">
        <w:tab/>
      </w:r>
      <w:r w:rsidRPr="0040602F">
        <w:tab/>
      </w:r>
      <w:r w:rsidRPr="0040602F">
        <w:tab/>
      </w:r>
      <w:r w:rsidRPr="0040602F">
        <w:tab/>
      </w:r>
      <w:r w:rsidRPr="0040602F">
        <w:tab/>
      </w:r>
      <w:r w:rsidRPr="0040602F">
        <w:tab/>
      </w:r>
      <w:r w:rsidRPr="0040602F">
        <w:rPr>
          <w:color w:val="7F007F"/>
        </w:rPr>
        <w:t>type</w:t>
      </w:r>
      <w:r w:rsidRPr="0040602F">
        <w:rPr>
          <w:color w:val="000000"/>
        </w:rPr>
        <w:t>=</w:t>
      </w:r>
      <w:r w:rsidRPr="0040602F">
        <w:rPr>
          <w:i/>
          <w:color w:val="2A00FF"/>
        </w:rPr>
        <w:t>"str:MarketTimeOpeningGeneralBO"</w:t>
      </w:r>
      <w:r w:rsidRPr="0040602F">
        <w:t xml:space="preserve"> </w:t>
      </w:r>
      <w:r w:rsidRPr="0040602F">
        <w:rPr>
          <w:color w:val="7F007F"/>
        </w:rPr>
        <w:t>minOccurs</w:t>
      </w:r>
      <w:r w:rsidRPr="0040602F">
        <w:rPr>
          <w:color w:val="000000"/>
        </w:rPr>
        <w:t>=</w:t>
      </w:r>
      <w:r w:rsidRPr="0040602F">
        <w:rPr>
          <w:i/>
          <w:color w:val="2A00FF"/>
        </w:rPr>
        <w:t>"1"</w:t>
      </w:r>
      <w:r w:rsidRPr="0040602F">
        <w:t xml:space="preserve"> </w:t>
      </w:r>
      <w:r w:rsidRPr="0040602F">
        <w:rPr>
          <w:color w:val="7F007F"/>
        </w:rPr>
        <w:t>maxOccurs</w:t>
      </w:r>
      <w:r w:rsidRPr="0040602F">
        <w:rPr>
          <w:color w:val="000000"/>
        </w:rPr>
        <w:t>=</w:t>
      </w:r>
      <w:r w:rsidRPr="0040602F">
        <w:rPr>
          <w:i/>
          <w:color w:val="2A00FF"/>
        </w:rPr>
        <w:t>"1"</w:t>
      </w:r>
      <w:r w:rsidRPr="0040602F">
        <w:rPr>
          <w:color w:val="008080"/>
        </w:rPr>
        <w:t>/&gt;</w:t>
      </w:r>
      <w:r w:rsidRPr="0040602F">
        <w:br/>
      </w:r>
      <w:r w:rsidRPr="0040602F">
        <w:rPr>
          <w:color w:val="000000"/>
        </w:rPr>
        <w:tab/>
      </w:r>
      <w:r>
        <w:rPr>
          <w:color w:val="008080"/>
        </w:rPr>
        <w:t>&lt;/</w:t>
      </w:r>
      <w:r>
        <w:rPr>
          <w:color w:val="3F7F7F"/>
        </w:rPr>
        <w:t>xsd:sequence</w:t>
      </w:r>
      <w:r>
        <w:rPr>
          <w:color w:val="008080"/>
        </w:rPr>
        <w:t>&gt;</w:t>
      </w:r>
      <w:r>
        <w:br/>
      </w:r>
      <w:r w:rsidRPr="0040602F">
        <w:rPr>
          <w:color w:val="008080"/>
        </w:rPr>
        <w:t>&lt;/</w:t>
      </w:r>
      <w:r w:rsidRPr="0040602F">
        <w:rPr>
          <w:color w:val="3F7F7F"/>
        </w:rPr>
        <w:t>xsd:complexType</w:t>
      </w:r>
      <w:r w:rsidRPr="0040602F">
        <w:rPr>
          <w:color w:val="008080"/>
        </w:rPr>
        <w:t>&gt;</w:t>
      </w:r>
    </w:p>
    <w:p w14:paraId="59AF47AD" w14:textId="6F0D490F" w:rsidR="0040602F" w:rsidRDefault="0040602F" w:rsidP="0040602F">
      <w:r>
        <w:t xml:space="preserve">Das einzige verlangte Element, in Tat und Wahrheit eine Gruppe, muss jedoch vorhanden sein und zwar komplett. Dies wird durch die Attribute </w:t>
      </w:r>
      <w:r>
        <w:rPr>
          <w:i/>
        </w:rPr>
        <w:t>minOccurs</w:t>
      </w:r>
      <w:r>
        <w:t xml:space="preserve"> und </w:t>
      </w:r>
      <w:r>
        <w:rPr>
          <w:i/>
        </w:rPr>
        <w:t>maxOccurs</w:t>
      </w:r>
      <w:r>
        <w:t xml:space="preserve"> sichergestellt.</w:t>
      </w:r>
    </w:p>
    <w:p w14:paraId="1B4988AE" w14:textId="28C7BE94" w:rsidR="0040602F" w:rsidRDefault="0040602F" w:rsidP="0040602F">
      <w:pPr>
        <w:rPr>
          <w:b/>
        </w:rPr>
      </w:pPr>
      <w:r>
        <w:rPr>
          <w:b/>
        </w:rPr>
        <w:t>MarketTimeOpeningUpdateBO</w:t>
      </w:r>
    </w:p>
    <w:p w14:paraId="6BB8BA16" w14:textId="327A7DE1" w:rsidR="0040602F" w:rsidRDefault="0040602F" w:rsidP="0040602F">
      <w:r>
        <w:t>Der einzige Unterschied zwischen dem Update und dem Insert Business Object liegt im verlangten Primärschlüssel. Um einen Datensatz zu updaten muss dieser als Referenz vorhanden sein.</w:t>
      </w:r>
      <w:r w:rsidR="001846FF">
        <w:t xml:space="preserve"> Im Schema wird er mit dem Datentyp </w:t>
      </w:r>
      <w:r w:rsidR="001846FF">
        <w:rPr>
          <w:i/>
        </w:rPr>
        <w:t>IdRestriction</w:t>
      </w:r>
      <w:r w:rsidR="001846FF">
        <w:t xml:space="preserve"> eingefügt und ist zwingend erforderlich.</w:t>
      </w:r>
    </w:p>
    <w:p w14:paraId="7C8BB0B5" w14:textId="279FFFE4" w:rsidR="001846FF" w:rsidRPr="00F4199A" w:rsidRDefault="001846FF" w:rsidP="001846FF">
      <w:pPr>
        <w:pStyle w:val="Untertitel"/>
        <w:rPr>
          <w:color w:val="008080"/>
          <w:lang w:val="fr-CH"/>
        </w:rPr>
      </w:pPr>
      <w:r w:rsidRPr="00F4199A">
        <w:rPr>
          <w:color w:val="008080"/>
          <w:lang w:val="fr-CH"/>
        </w:rPr>
        <w:t>&lt;</w:t>
      </w:r>
      <w:proofErr w:type="gramStart"/>
      <w:r w:rsidRPr="00F4199A">
        <w:rPr>
          <w:color w:val="3F7F7F"/>
          <w:lang w:val="fr-CH"/>
        </w:rPr>
        <w:t>xsd:element</w:t>
      </w:r>
      <w:proofErr w:type="gramEnd"/>
      <w:r w:rsidRPr="00F4199A">
        <w:rPr>
          <w:lang w:val="fr-CH"/>
        </w:rPr>
        <w:t xml:space="preserve"> </w:t>
      </w:r>
      <w:r w:rsidRPr="00F4199A">
        <w:rPr>
          <w:color w:val="7F007F"/>
          <w:lang w:val="fr-CH"/>
        </w:rPr>
        <w:t>name</w:t>
      </w:r>
      <w:r w:rsidRPr="00F4199A">
        <w:rPr>
          <w:color w:val="000000"/>
          <w:lang w:val="fr-CH"/>
        </w:rPr>
        <w:t>=</w:t>
      </w:r>
      <w:r w:rsidRPr="00F4199A">
        <w:rPr>
          <w:i/>
          <w:color w:val="2A00FF"/>
          <w:lang w:val="fr-CH"/>
        </w:rPr>
        <w:t>"timeInternalId"</w:t>
      </w:r>
      <w:r w:rsidRPr="00F4199A">
        <w:rPr>
          <w:lang w:val="fr-CH"/>
        </w:rPr>
        <w:t xml:space="preserve"> </w:t>
      </w:r>
      <w:r w:rsidRPr="00F4199A">
        <w:rPr>
          <w:color w:val="7F007F"/>
          <w:lang w:val="fr-CH"/>
        </w:rPr>
        <w:t>type</w:t>
      </w:r>
      <w:r w:rsidRPr="00F4199A">
        <w:rPr>
          <w:color w:val="000000"/>
          <w:lang w:val="fr-CH"/>
        </w:rPr>
        <w:t>=</w:t>
      </w:r>
      <w:r w:rsidRPr="00F4199A">
        <w:rPr>
          <w:i/>
          <w:color w:val="2A00FF"/>
          <w:lang w:val="fr-CH"/>
        </w:rPr>
        <w:t>"str:IdRestriction"</w:t>
      </w:r>
      <w:r w:rsidRPr="00F4199A">
        <w:rPr>
          <w:lang w:val="fr-CH"/>
        </w:rPr>
        <w:t xml:space="preserve"> </w:t>
      </w:r>
      <w:r w:rsidRPr="00F4199A">
        <w:rPr>
          <w:color w:val="7F007F"/>
          <w:lang w:val="fr-CH"/>
        </w:rPr>
        <w:t>minOccurs</w:t>
      </w:r>
      <w:r w:rsidRPr="00F4199A">
        <w:rPr>
          <w:color w:val="000000"/>
          <w:lang w:val="fr-CH"/>
        </w:rPr>
        <w:t>=</w:t>
      </w:r>
      <w:r w:rsidRPr="00F4199A">
        <w:rPr>
          <w:i/>
          <w:color w:val="2A00FF"/>
          <w:lang w:val="fr-CH"/>
        </w:rPr>
        <w:t>"1"</w:t>
      </w:r>
      <w:r w:rsidRPr="00F4199A">
        <w:rPr>
          <w:lang w:val="fr-CH"/>
        </w:rPr>
        <w:t xml:space="preserve"> </w:t>
      </w:r>
      <w:r w:rsidRPr="00F4199A">
        <w:rPr>
          <w:color w:val="7F007F"/>
          <w:lang w:val="fr-CH"/>
        </w:rPr>
        <w:t>maxOccurs</w:t>
      </w:r>
      <w:r w:rsidRPr="00F4199A">
        <w:rPr>
          <w:color w:val="000000"/>
          <w:lang w:val="fr-CH"/>
        </w:rPr>
        <w:t>=</w:t>
      </w:r>
      <w:r w:rsidRPr="00F4199A">
        <w:rPr>
          <w:i/>
          <w:color w:val="2A00FF"/>
          <w:lang w:val="fr-CH"/>
        </w:rPr>
        <w:t>"1"</w:t>
      </w:r>
      <w:r w:rsidRPr="00F4199A">
        <w:rPr>
          <w:color w:val="008080"/>
          <w:lang w:val="fr-CH"/>
        </w:rPr>
        <w:t>/&gt;</w:t>
      </w:r>
    </w:p>
    <w:p w14:paraId="543F3307" w14:textId="28CE68CC" w:rsidR="001846FF" w:rsidRPr="00F4199A" w:rsidRDefault="001846FF">
      <w:pPr>
        <w:jc w:val="left"/>
        <w:rPr>
          <w:lang w:val="fr-CH"/>
        </w:rPr>
      </w:pPr>
      <w:r w:rsidRPr="00F4199A">
        <w:rPr>
          <w:lang w:val="fr-CH"/>
        </w:rPr>
        <w:br w:type="page"/>
      </w:r>
    </w:p>
    <w:p w14:paraId="119731EE" w14:textId="38AA38A3" w:rsidR="001846FF" w:rsidRPr="003405B5" w:rsidRDefault="001846FF" w:rsidP="001846FF">
      <w:pPr>
        <w:rPr>
          <w:b/>
        </w:rPr>
      </w:pPr>
      <w:r w:rsidRPr="003405B5">
        <w:rPr>
          <w:b/>
        </w:rPr>
        <w:lastRenderedPageBreak/>
        <w:t>MarketTimeOpeningSelectBO</w:t>
      </w:r>
    </w:p>
    <w:p w14:paraId="771C1A3F" w14:textId="5FFF4F60" w:rsidR="007C490B" w:rsidRPr="007C490B" w:rsidRDefault="007C490B" w:rsidP="001846FF">
      <w:r>
        <w:t xml:space="preserve">Im Gegensatz zu den anderen Business Objects wird das </w:t>
      </w:r>
      <w:r w:rsidRPr="007C490B">
        <w:rPr>
          <w:i/>
        </w:rPr>
        <w:t>MarketTimeOpeningSelectBO</w:t>
      </w:r>
      <w:r>
        <w:t xml:space="preserve"> nicht beim </w:t>
      </w:r>
      <w:proofErr w:type="gramStart"/>
      <w:r>
        <w:t>Request</w:t>
      </w:r>
      <w:proofErr w:type="gramEnd"/>
      <w:r>
        <w:t xml:space="preserve"> sondern beim Response verwendet. Dies ist deshalb der Fall, weil beim Request gar keine Parameter benötigt werden, weil immer alle Records zurückgegeben werden. Bei der Response jedoch muss jedes Objekt in per XML gesendet werden, weshalb der Kontrakt in die andere Richtung nötig ist.</w:t>
      </w:r>
    </w:p>
    <w:p w14:paraId="6B5BB7E2" w14:textId="32396033" w:rsidR="001846FF" w:rsidRPr="00DB17B4" w:rsidRDefault="007C490B" w:rsidP="007C490B">
      <w:pPr>
        <w:pStyle w:val="Untertitel"/>
        <w:rPr>
          <w:color w:val="008080"/>
        </w:rPr>
      </w:pPr>
      <w:r w:rsidRPr="007C490B">
        <w:rPr>
          <w:color w:val="008080"/>
        </w:rPr>
        <w:t>&lt;</w:t>
      </w:r>
      <w:r w:rsidRPr="00DB17B4">
        <w:rPr>
          <w:color w:val="3F7F7F"/>
        </w:rPr>
        <w:t>xsd:complexType</w:t>
      </w:r>
      <w:r w:rsidRPr="00DB17B4">
        <w:t xml:space="preserve"> </w:t>
      </w:r>
      <w:r w:rsidRPr="00DB17B4">
        <w:rPr>
          <w:color w:val="7F007F"/>
        </w:rPr>
        <w:t>name</w:t>
      </w:r>
      <w:r w:rsidRPr="00DB17B4">
        <w:rPr>
          <w:color w:val="000000"/>
        </w:rPr>
        <w:t>=</w:t>
      </w:r>
      <w:r w:rsidRPr="00DB17B4">
        <w:rPr>
          <w:i/>
          <w:color w:val="2A00FF"/>
        </w:rPr>
        <w:t>"MarketTimeOpeningSelectBO"</w:t>
      </w:r>
      <w:r w:rsidRPr="00DB17B4">
        <w:rPr>
          <w:color w:val="008080"/>
        </w:rPr>
        <w:t>&gt;</w:t>
      </w:r>
      <w:r w:rsidRPr="00DB17B4">
        <w:br/>
      </w:r>
      <w:r w:rsidRPr="00DB17B4">
        <w:rPr>
          <w:color w:val="000000"/>
        </w:rPr>
        <w:tab/>
      </w:r>
      <w:r w:rsidRPr="00DB17B4">
        <w:rPr>
          <w:color w:val="008080"/>
        </w:rPr>
        <w:t>&lt;</w:t>
      </w:r>
      <w:r w:rsidRPr="00DB17B4">
        <w:rPr>
          <w:color w:val="3F7F7F"/>
        </w:rPr>
        <w:t>xsd:sequence</w:t>
      </w:r>
      <w:r w:rsidRPr="00DB17B4">
        <w:rPr>
          <w:color w:val="008080"/>
        </w:rPr>
        <w:t>&gt;</w:t>
      </w:r>
      <w:r w:rsidRPr="00DB17B4">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"timeInternalId"</w:t>
      </w:r>
      <w:r w:rsidRPr="00DB17B4">
        <w:t xml:space="preserve"> </w:t>
      </w:r>
      <w:r w:rsidRPr="00DB17B4">
        <w:rPr>
          <w:color w:val="7F007F"/>
        </w:rPr>
        <w:t>type</w:t>
      </w:r>
      <w:r w:rsidRPr="00DB17B4">
        <w:rPr>
          <w:i/>
          <w:color w:val="2A00FF"/>
        </w:rPr>
        <w:t>="str:IdRestriction"</w:t>
      </w:r>
      <w:r w:rsidRPr="00DB17B4">
        <w:tab/>
      </w:r>
      <w:r w:rsidRPr="00DB17B4">
        <w:tab/>
      </w:r>
      <w:r w:rsidRPr="00DB17B4">
        <w:tab/>
      </w:r>
      <w:r w:rsidRPr="00DB17B4">
        <w:tab/>
      </w:r>
      <w:r w:rsidRPr="00DB17B4">
        <w:tab/>
      </w:r>
      <w:r w:rsidRPr="00DB17B4">
        <w:tab/>
      </w:r>
      <w:r w:rsidRPr="00DB17B4">
        <w:tab/>
      </w:r>
      <w:r w:rsidRPr="00DB17B4">
        <w:tab/>
        <w:t xml:space="preserve"> </w:t>
      </w:r>
      <w:r w:rsidRPr="00DB17B4">
        <w:rPr>
          <w:color w:val="7F007F"/>
        </w:rPr>
        <w:t>minOccurs</w:t>
      </w:r>
      <w:r w:rsidRPr="00DB17B4">
        <w:rPr>
          <w:color w:val="000000"/>
        </w:rPr>
        <w:t>=</w:t>
      </w:r>
      <w:r w:rsidRPr="00DB17B4">
        <w:rPr>
          <w:i/>
          <w:color w:val="2A00FF"/>
        </w:rPr>
        <w:t>"1"</w:t>
      </w:r>
      <w:r w:rsidRPr="00DB17B4">
        <w:t xml:space="preserve"> </w:t>
      </w:r>
      <w:r w:rsidRPr="00DB17B4">
        <w:rPr>
          <w:color w:val="7F007F"/>
        </w:rPr>
        <w:t>maxOccurs</w:t>
      </w:r>
      <w:r w:rsidRPr="00DB17B4">
        <w:rPr>
          <w:color w:val="000000"/>
        </w:rPr>
        <w:t>=</w:t>
      </w:r>
      <w:r w:rsidRPr="00DB17B4">
        <w:rPr>
          <w:i/>
          <w:color w:val="2A00FF"/>
        </w:rPr>
        <w:t>"1"</w:t>
      </w:r>
      <w:r w:rsidRPr="00DB17B4">
        <w:rPr>
          <w:color w:val="008080"/>
        </w:rPr>
        <w:t>/&gt;</w:t>
      </w:r>
      <w:r w:rsidRPr="00DB17B4">
        <w:rPr>
          <w:color w:val="008080"/>
        </w:rPr>
        <w:br/>
      </w:r>
      <w:r w:rsidRPr="00DB17B4">
        <w:br/>
      </w:r>
      <w:r w:rsidRPr="00DB17B4">
        <w:rPr>
          <w:color w:val="000000"/>
        </w:rPr>
        <w:tab/>
      </w:r>
      <w:r w:rsidRPr="00DB17B4">
        <w:rPr>
          <w:color w:val="000000"/>
        </w:rPr>
        <w:tab/>
      </w:r>
      <w:r w:rsidRPr="00DB17B4">
        <w:rPr>
          <w:color w:val="008080"/>
        </w:rPr>
        <w:t>&lt;</w:t>
      </w:r>
      <w:r w:rsidRPr="00DB17B4">
        <w:rPr>
          <w:color w:val="3F7F7F"/>
        </w:rPr>
        <w:t>xsd:group</w:t>
      </w:r>
      <w:r w:rsidRPr="00DB17B4">
        <w:t xml:space="preserve"> </w:t>
      </w:r>
      <w:r w:rsidRPr="00DB17B4">
        <w:rPr>
          <w:color w:val="7F007F"/>
        </w:rPr>
        <w:t>ref</w:t>
      </w:r>
      <w:r w:rsidRPr="00DB17B4">
        <w:rPr>
          <w:color w:val="000000"/>
        </w:rPr>
        <w:t>=</w:t>
      </w:r>
      <w:r w:rsidRPr="00DB17B4">
        <w:rPr>
          <w:i/>
          <w:color w:val="2A00FF"/>
        </w:rPr>
        <w:t>"str:MarketTimeOpeningGeneralBOAttributes"</w:t>
      </w:r>
      <w:r w:rsidRPr="00DB17B4">
        <w:rPr>
          <w:color w:val="008080"/>
        </w:rPr>
        <w:t>/&gt;</w:t>
      </w:r>
      <w:r w:rsidRPr="00DB17B4">
        <w:br/>
      </w:r>
      <w:r w:rsidRPr="00DB17B4">
        <w:rPr>
          <w:color w:val="000000"/>
        </w:rPr>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"lastUpdatedByUser"</w:t>
      </w:r>
      <w:r w:rsidRPr="00DB17B4">
        <w:t xml:space="preserve"> </w:t>
      </w:r>
      <w:r w:rsidRPr="00DB17B4">
        <w:rPr>
          <w:color w:val="7F007F"/>
        </w:rPr>
        <w:t>type</w:t>
      </w:r>
      <w:r w:rsidRPr="00DB17B4">
        <w:rPr>
          <w:color w:val="000000"/>
        </w:rPr>
        <w:t>=</w:t>
      </w:r>
      <w:r w:rsidRPr="00DB17B4">
        <w:rPr>
          <w:i/>
          <w:color w:val="2A00FF"/>
        </w:rPr>
        <w:t>"xsd:string"</w:t>
      </w:r>
      <w:r w:rsidRPr="00DB17B4">
        <w:tab/>
      </w:r>
      <w:r w:rsidRPr="00DB17B4">
        <w:tab/>
      </w:r>
      <w:r w:rsidRPr="00DB17B4">
        <w:tab/>
      </w:r>
      <w:r w:rsidRPr="00DB17B4">
        <w:tab/>
      </w:r>
      <w:r w:rsidRPr="00DB17B4">
        <w:tab/>
      </w:r>
      <w:r w:rsidRPr="00DB17B4">
        <w:tab/>
      </w:r>
      <w:r w:rsidRPr="00DB17B4">
        <w:tab/>
      </w:r>
      <w:r w:rsidRPr="00DB17B4">
        <w:tab/>
      </w:r>
      <w:r w:rsidRPr="00DB17B4">
        <w:tab/>
        <w:t xml:space="preserve"> </w:t>
      </w:r>
      <w:r w:rsidRPr="00DB17B4">
        <w:rPr>
          <w:color w:val="7F007F"/>
        </w:rPr>
        <w:t>minOccurs</w:t>
      </w:r>
      <w:r w:rsidRPr="00DB17B4">
        <w:rPr>
          <w:color w:val="000000"/>
        </w:rPr>
        <w:t>=</w:t>
      </w:r>
      <w:r w:rsidRPr="00DB17B4">
        <w:rPr>
          <w:i/>
          <w:color w:val="2A00FF"/>
        </w:rPr>
        <w:t>"1"</w:t>
      </w:r>
      <w:r w:rsidRPr="00DB17B4">
        <w:t xml:space="preserve"> </w:t>
      </w:r>
      <w:r w:rsidRPr="00DB17B4">
        <w:rPr>
          <w:color w:val="7F007F"/>
        </w:rPr>
        <w:t>maxOccurs</w:t>
      </w:r>
      <w:r w:rsidRPr="00DB17B4">
        <w:rPr>
          <w:color w:val="000000"/>
        </w:rPr>
        <w:t>=</w:t>
      </w:r>
      <w:r w:rsidRPr="00DB17B4">
        <w:rPr>
          <w:i/>
          <w:color w:val="2A00FF"/>
        </w:rPr>
        <w:t>"1"</w:t>
      </w:r>
      <w:r w:rsidRPr="00DB17B4">
        <w:rPr>
          <w:color w:val="008080"/>
        </w:rPr>
        <w:t>/&gt;</w:t>
      </w:r>
      <w:r w:rsidRPr="00DB17B4">
        <w:br/>
      </w:r>
      <w:r w:rsidRPr="00DB17B4">
        <w:rPr>
          <w:color w:val="000000"/>
        </w:rPr>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"lastUpdate"</w:t>
      </w:r>
      <w:r w:rsidRPr="00DB17B4">
        <w:t xml:space="preserve"> </w:t>
      </w:r>
      <w:r w:rsidRPr="00DB17B4">
        <w:rPr>
          <w:color w:val="7F007F"/>
        </w:rPr>
        <w:t>type</w:t>
      </w:r>
      <w:r w:rsidRPr="00DB17B4">
        <w:rPr>
          <w:color w:val="000000"/>
        </w:rPr>
        <w:t>=</w:t>
      </w:r>
      <w:r w:rsidRPr="00DB17B4">
        <w:rPr>
          <w:i/>
          <w:color w:val="2A00FF"/>
        </w:rPr>
        <w:t>"xsd:dateTime"</w:t>
      </w:r>
      <w:r w:rsidRPr="00DB17B4">
        <w:t xml:space="preserve"> </w:t>
      </w:r>
      <w:r w:rsidRPr="00DB17B4">
        <w:rPr>
          <w:color w:val="7F007F"/>
        </w:rPr>
        <w:t>minOccurs</w:t>
      </w:r>
      <w:r w:rsidRPr="00DB17B4">
        <w:rPr>
          <w:color w:val="000000"/>
        </w:rPr>
        <w:t>=</w:t>
      </w:r>
      <w:r w:rsidRPr="00DB17B4">
        <w:rPr>
          <w:i/>
          <w:color w:val="2A00FF"/>
        </w:rPr>
        <w:t>"1"</w:t>
      </w:r>
      <w:r w:rsidRPr="00DB17B4">
        <w:t xml:space="preserve"> </w:t>
      </w:r>
      <w:r w:rsidRPr="00DB17B4">
        <w:tab/>
      </w:r>
      <w:r w:rsidRPr="00DB17B4">
        <w:tab/>
      </w:r>
      <w:r w:rsidRPr="00DB17B4">
        <w:tab/>
      </w:r>
      <w:r w:rsidRPr="00DB17B4">
        <w:tab/>
      </w:r>
      <w:r w:rsidRPr="00DB17B4">
        <w:tab/>
      </w:r>
      <w:r w:rsidRPr="00DB17B4">
        <w:tab/>
      </w:r>
      <w:r w:rsidRPr="00DB17B4">
        <w:tab/>
      </w:r>
      <w:r w:rsidRPr="00DB17B4">
        <w:tab/>
      </w:r>
      <w:r w:rsidRPr="00DB17B4">
        <w:tab/>
      </w:r>
      <w:r w:rsidRPr="00DB17B4">
        <w:rPr>
          <w:color w:val="7F007F"/>
        </w:rPr>
        <w:t>maxOccurs</w:t>
      </w:r>
      <w:r w:rsidRPr="00DB17B4">
        <w:rPr>
          <w:color w:val="000000"/>
        </w:rPr>
        <w:t>=</w:t>
      </w:r>
      <w:r w:rsidRPr="00DB17B4">
        <w:rPr>
          <w:i/>
          <w:color w:val="2A00FF"/>
        </w:rPr>
        <w:t>"1"</w:t>
      </w:r>
      <w:r w:rsidRPr="00DB17B4">
        <w:rPr>
          <w:color w:val="008080"/>
        </w:rPr>
        <w:t>/&gt;</w:t>
      </w:r>
      <w:r w:rsidRPr="00DB17B4">
        <w:br/>
      </w:r>
      <w:r w:rsidRPr="00DB17B4">
        <w:rPr>
          <w:color w:val="000000"/>
        </w:rPr>
        <w:br/>
      </w:r>
      <w:r w:rsidRPr="00DB17B4">
        <w:rPr>
          <w:color w:val="000000"/>
        </w:rPr>
        <w:tab/>
      </w:r>
      <w:r w:rsidRPr="00DB17B4">
        <w:rPr>
          <w:color w:val="008080"/>
        </w:rPr>
        <w:t>&lt;/</w:t>
      </w:r>
      <w:r w:rsidRPr="00DB17B4">
        <w:rPr>
          <w:color w:val="3F7F7F"/>
        </w:rPr>
        <w:t>xsd:sequence</w:t>
      </w:r>
      <w:r w:rsidRPr="00DB17B4">
        <w:rPr>
          <w:color w:val="008080"/>
        </w:rPr>
        <w:t>&gt;</w:t>
      </w:r>
      <w:r w:rsidRPr="00DB17B4">
        <w:br/>
      </w:r>
      <w:r w:rsidRPr="00DB17B4">
        <w:rPr>
          <w:color w:val="008080"/>
        </w:rPr>
        <w:t>&lt;/</w:t>
      </w:r>
      <w:r w:rsidRPr="00DB17B4">
        <w:rPr>
          <w:color w:val="3F7F7F"/>
        </w:rPr>
        <w:t>xsd:complexType</w:t>
      </w:r>
      <w:r w:rsidRPr="00DB17B4">
        <w:rPr>
          <w:color w:val="008080"/>
        </w:rPr>
        <w:t>&gt;</w:t>
      </w:r>
    </w:p>
    <w:p w14:paraId="6094F2EF" w14:textId="49C1E391" w:rsidR="007C490B" w:rsidRPr="00DB17B4" w:rsidRDefault="007B5471" w:rsidP="007C490B">
      <w:r w:rsidRPr="00DB17B4">
        <w:t>Zusätzlich</w:t>
      </w:r>
      <w:r w:rsidR="00F0431B" w:rsidRPr="00DB17B4">
        <w:t xml:space="preserve"> zu den </w:t>
      </w:r>
      <w:r w:rsidR="00F0431B" w:rsidRPr="00DB17B4">
        <w:rPr>
          <w:i/>
        </w:rPr>
        <w:t>MarketTimeOpeningGeneralBOAttributes</w:t>
      </w:r>
      <w:r w:rsidR="00F0431B" w:rsidRPr="00DB17B4">
        <w:t xml:space="preserve"> wird aus der Datenbank der Primärschlüssel sowie die beiden Attribute </w:t>
      </w:r>
      <w:r w:rsidR="00F0431B" w:rsidRPr="00DB17B4">
        <w:rPr>
          <w:i/>
        </w:rPr>
        <w:t>lastUpdatedByUser</w:t>
      </w:r>
      <w:r w:rsidR="00F0431B" w:rsidRPr="00DB17B4">
        <w:t xml:space="preserve"> und </w:t>
      </w:r>
      <w:r w:rsidR="00F0431B" w:rsidRPr="00DB17B4">
        <w:rPr>
          <w:i/>
        </w:rPr>
        <w:t>lastUpdate</w:t>
      </w:r>
      <w:r w:rsidR="00F0431B" w:rsidRPr="00DB17B4">
        <w:t xml:space="preserve"> zurückgesendet. Die beiden „last Update“ Attribute werden weder beim Insert noch beim Update Befehl dem Request mitgegeben. Dies ist der Fall, weil diese Attribute in der Businesslogik direkt verarbeitet werden.</w:t>
      </w:r>
    </w:p>
    <w:p w14:paraId="168D0A96" w14:textId="1286277D" w:rsidR="00E851BF" w:rsidRPr="00DB17B4" w:rsidRDefault="00AE06E0" w:rsidP="00E851BF">
      <w:pPr>
        <w:pStyle w:val="berschrift5"/>
      </w:pPr>
      <w:r>
        <w:t>Requests</w:t>
      </w:r>
    </w:p>
    <w:p w14:paraId="5F0EA925" w14:textId="6F894E07" w:rsidR="00E851BF" w:rsidRPr="00DB17B4" w:rsidRDefault="00E851BF" w:rsidP="00E851BF">
      <w:r w:rsidRPr="00DB17B4">
        <w:t xml:space="preserve">Grundsätzlich wird für jede Operation ein </w:t>
      </w:r>
      <w:r w:rsidR="00AE06E0">
        <w:t>Request</w:t>
      </w:r>
      <w:r w:rsidR="00F77F19">
        <w:t>/Services</w:t>
      </w:r>
      <w:r w:rsidRPr="00DB17B4">
        <w:t xml:space="preserve"> implementiert.</w:t>
      </w:r>
      <w:r w:rsidR="00F27EE4">
        <w:t xml:space="preserve"> Diese werden im File </w:t>
      </w:r>
      <w:r w:rsidR="00F27EE4">
        <w:rPr>
          <w:i/>
        </w:rPr>
        <w:t>streetMonitorOperationsServices.xsd</w:t>
      </w:r>
      <w:r w:rsidR="00F27EE4">
        <w:t xml:space="preserve"> implementiert.</w:t>
      </w:r>
      <w:r w:rsidRPr="00DB17B4">
        <w:t xml:space="preserve"> Jedoch werden die Services für Insert und Update Operationen durch Business Objects erweitert. Der Basis-Request </w:t>
      </w:r>
      <w:r w:rsidRPr="00DB17B4">
        <w:rPr>
          <w:i/>
        </w:rPr>
        <w:t>OperationServiceRequest</w:t>
      </w:r>
      <w:r w:rsidRPr="00DB17B4">
        <w:t xml:space="preserve"> stand bereits in der Applikation bereit und sieht folgendermassen aus.</w:t>
      </w:r>
    </w:p>
    <w:p w14:paraId="6F0C291C" w14:textId="64C86F30" w:rsidR="00DB17B4" w:rsidRDefault="00E851BF" w:rsidP="00DB17B4">
      <w:pPr>
        <w:pStyle w:val="Untertitel"/>
        <w:rPr>
          <w:color w:val="000000"/>
          <w:lang w:val="en-US"/>
        </w:rPr>
      </w:pPr>
      <w:r w:rsidRPr="003405B5">
        <w:rPr>
          <w:color w:val="008080"/>
          <w:lang w:val="en-US"/>
        </w:rPr>
        <w:t>&lt;</w:t>
      </w:r>
      <w:r w:rsidRPr="003405B5">
        <w:rPr>
          <w:color w:val="3F7F7F"/>
          <w:lang w:val="en-US"/>
        </w:rPr>
        <w:t>xsd:complexTy</w:t>
      </w:r>
      <w:r w:rsidRPr="00DB17B4">
        <w:rPr>
          <w:color w:val="3F7F7F"/>
          <w:lang w:val="en-US"/>
        </w:rPr>
        <w:t>pe</w:t>
      </w:r>
      <w:r w:rsidRPr="00DB17B4">
        <w:rPr>
          <w:lang w:val="en-US"/>
        </w:rPr>
        <w:t xml:space="preserve"> </w:t>
      </w:r>
      <w:r w:rsidRPr="00DB17B4">
        <w:rPr>
          <w:color w:val="7F007F"/>
          <w:lang w:val="en-US"/>
        </w:rPr>
        <w:t>name</w:t>
      </w:r>
      <w:r w:rsidRPr="00DB17B4">
        <w:rPr>
          <w:color w:val="000000"/>
          <w:lang w:val="en-US"/>
        </w:rPr>
        <w:t>=</w:t>
      </w:r>
      <w:r w:rsidRPr="00DB17B4">
        <w:rPr>
          <w:i/>
          <w:color w:val="2A00FF"/>
          <w:lang w:val="en-US"/>
        </w:rPr>
        <w:t>"OperationServiceRequest"</w:t>
      </w:r>
      <w:r w:rsidRPr="00DB17B4">
        <w:rPr>
          <w:lang w:val="en-US"/>
        </w:rPr>
        <w:t xml:space="preserve"> </w:t>
      </w:r>
      <w:r w:rsidRPr="00DB17B4">
        <w:rPr>
          <w:color w:val="7F007F"/>
          <w:lang w:val="en-US"/>
        </w:rPr>
        <w:t>abstract</w:t>
      </w:r>
      <w:r w:rsidRPr="00DB17B4">
        <w:rPr>
          <w:color w:val="000000"/>
          <w:lang w:val="en-US"/>
        </w:rPr>
        <w:t>=</w:t>
      </w:r>
      <w:r w:rsidRPr="00DB17B4">
        <w:rPr>
          <w:i/>
          <w:color w:val="2A00FF"/>
          <w:lang w:val="en-US"/>
        </w:rPr>
        <w:t>"true"</w:t>
      </w:r>
      <w:r w:rsidRPr="00DB17B4">
        <w:rPr>
          <w:color w:val="008080"/>
          <w:lang w:val="en-US"/>
        </w:rPr>
        <w:t>&gt;</w:t>
      </w:r>
      <w:r w:rsidR="00DB17B4" w:rsidRPr="00DB17B4">
        <w:rPr>
          <w:lang w:val="en-US"/>
        </w:rPr>
        <w:br/>
      </w:r>
      <w:r w:rsidRPr="00DB17B4">
        <w:rPr>
          <w:color w:val="000000"/>
          <w:lang w:val="en-US"/>
        </w:rPr>
        <w:tab/>
      </w:r>
      <w:r w:rsidRPr="00DB17B4">
        <w:rPr>
          <w:color w:val="008080"/>
          <w:lang w:val="en-US"/>
        </w:rPr>
        <w:t>&lt;</w:t>
      </w:r>
      <w:r w:rsidRPr="00DB17B4">
        <w:rPr>
          <w:color w:val="3F7F7F"/>
          <w:lang w:val="en-US"/>
        </w:rPr>
        <w:t>xsd:complexContent</w:t>
      </w:r>
      <w:r w:rsidRPr="00DB17B4">
        <w:rPr>
          <w:color w:val="008080"/>
          <w:lang w:val="en-US"/>
        </w:rPr>
        <w:t>&gt;</w:t>
      </w:r>
      <w:r w:rsidR="00DB17B4" w:rsidRPr="00DB17B4">
        <w:rPr>
          <w:lang w:val="en-US"/>
        </w:rPr>
        <w:br/>
      </w:r>
      <w:r w:rsidRPr="00DB17B4">
        <w:rPr>
          <w:color w:val="000000"/>
          <w:lang w:val="en-US"/>
        </w:rPr>
        <w:tab/>
      </w:r>
      <w:r w:rsidRPr="00DB17B4">
        <w:rPr>
          <w:color w:val="000000"/>
          <w:lang w:val="en-US"/>
        </w:rPr>
        <w:tab/>
      </w:r>
      <w:r w:rsidRPr="00DB17B4">
        <w:rPr>
          <w:color w:val="008080"/>
          <w:lang w:val="en-US"/>
        </w:rPr>
        <w:t>&lt;</w:t>
      </w:r>
      <w:r w:rsidRPr="00DB17B4">
        <w:rPr>
          <w:color w:val="3F7F7F"/>
          <w:lang w:val="en-US"/>
        </w:rPr>
        <w:t>xsd:extension</w:t>
      </w:r>
      <w:r w:rsidRPr="00DB17B4">
        <w:rPr>
          <w:lang w:val="en-US"/>
        </w:rPr>
        <w:t xml:space="preserve"> </w:t>
      </w:r>
      <w:r w:rsidRPr="00DB17B4">
        <w:rPr>
          <w:color w:val="7F007F"/>
          <w:lang w:val="en-US"/>
        </w:rPr>
        <w:t>base</w:t>
      </w:r>
      <w:r w:rsidRPr="00DB17B4">
        <w:rPr>
          <w:color w:val="000000"/>
          <w:lang w:val="en-US"/>
        </w:rPr>
        <w:t>=</w:t>
      </w:r>
      <w:r w:rsidRPr="00DB17B4">
        <w:rPr>
          <w:i/>
          <w:color w:val="2A00FF"/>
          <w:lang w:val="en-US"/>
        </w:rPr>
        <w:t>"str:RequestItem"</w:t>
      </w:r>
      <w:r w:rsidRPr="00DB17B4">
        <w:rPr>
          <w:color w:val="008080"/>
          <w:lang w:val="en-US"/>
        </w:rPr>
        <w:t>&gt;</w:t>
      </w:r>
      <w:r w:rsidR="00DB17B4">
        <w:rPr>
          <w:color w:val="000000"/>
          <w:lang w:val="en-US"/>
        </w:rPr>
        <w:br/>
      </w:r>
      <w:r w:rsidR="00DB17B4">
        <w:rPr>
          <w:color w:val="008080"/>
          <w:lang w:val="en-US"/>
        </w:rPr>
        <w:tab/>
      </w:r>
      <w:r w:rsidR="00DB17B4">
        <w:rPr>
          <w:color w:val="008080"/>
          <w:lang w:val="en-US"/>
        </w:rPr>
        <w:tab/>
      </w:r>
      <w:r w:rsidR="00DB17B4">
        <w:rPr>
          <w:color w:val="008080"/>
          <w:lang w:val="en-US"/>
        </w:rPr>
        <w:tab/>
      </w:r>
      <w:r w:rsidRPr="00DB17B4">
        <w:rPr>
          <w:color w:val="008080"/>
          <w:lang w:val="en-US"/>
        </w:rPr>
        <w:t>&lt;</w:t>
      </w:r>
      <w:r w:rsidRPr="00DB17B4">
        <w:rPr>
          <w:color w:val="3F7F7F"/>
          <w:lang w:val="en-US"/>
        </w:rPr>
        <w:t>xsd:attribute</w:t>
      </w:r>
      <w:r w:rsidRPr="00DB17B4">
        <w:rPr>
          <w:lang w:val="en-US"/>
        </w:rPr>
        <w:t xml:space="preserve"> </w:t>
      </w:r>
      <w:r w:rsidRPr="00DB17B4">
        <w:rPr>
          <w:color w:val="7F007F"/>
          <w:lang w:val="en-US"/>
        </w:rPr>
        <w:t>name</w:t>
      </w:r>
      <w:r w:rsidRPr="00DB17B4">
        <w:rPr>
          <w:color w:val="000000"/>
          <w:lang w:val="en-US"/>
        </w:rPr>
        <w:t>=</w:t>
      </w:r>
      <w:r w:rsidRPr="00DB17B4">
        <w:rPr>
          <w:i/>
          <w:color w:val="2A00FF"/>
          <w:lang w:val="en-US"/>
        </w:rPr>
        <w:t>"serviceId"</w:t>
      </w:r>
      <w:r w:rsidRPr="00DB17B4">
        <w:rPr>
          <w:lang w:val="en-US"/>
        </w:rPr>
        <w:t xml:space="preserve"> </w:t>
      </w:r>
      <w:r w:rsidRPr="00DB17B4">
        <w:rPr>
          <w:color w:val="7F007F"/>
          <w:lang w:val="en-US"/>
        </w:rPr>
        <w:t>type</w:t>
      </w:r>
      <w:r w:rsidRPr="00DB17B4">
        <w:rPr>
          <w:color w:val="000000"/>
          <w:lang w:val="en-US"/>
        </w:rPr>
        <w:t>=</w:t>
      </w:r>
      <w:r w:rsidRPr="00DB17B4">
        <w:rPr>
          <w:i/>
          <w:color w:val="2A00FF"/>
          <w:lang w:val="en-US"/>
        </w:rPr>
        <w:t>"xsd:string"</w:t>
      </w:r>
      <w:r w:rsidRPr="00DB17B4">
        <w:rPr>
          <w:lang w:val="en-US"/>
        </w:rPr>
        <w:t xml:space="preserve"> </w:t>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Pr="00DB17B4">
        <w:rPr>
          <w:color w:val="7F007F"/>
          <w:lang w:val="en-US"/>
        </w:rPr>
        <w:t>use</w:t>
      </w:r>
      <w:r w:rsidRPr="00DB17B4">
        <w:rPr>
          <w:color w:val="000000"/>
          <w:lang w:val="en-US"/>
        </w:rPr>
        <w:t>=</w:t>
      </w:r>
      <w:r w:rsidRPr="00DB17B4">
        <w:rPr>
          <w:i/>
          <w:color w:val="2A00FF"/>
          <w:lang w:val="en-US"/>
        </w:rPr>
        <w:t>"required"</w:t>
      </w:r>
      <w:r w:rsidRPr="00DB17B4">
        <w:rPr>
          <w:lang w:val="en-US"/>
        </w:rPr>
        <w:t xml:space="preserve"> </w:t>
      </w:r>
      <w:r w:rsidRPr="00DB17B4">
        <w:rPr>
          <w:color w:val="008080"/>
          <w:lang w:val="en-US"/>
        </w:rPr>
        <w:t>/&gt;</w:t>
      </w:r>
      <w:r w:rsidR="00DB17B4" w:rsidRPr="00DB17B4">
        <w:rPr>
          <w:lang w:val="en-US"/>
        </w:rPr>
        <w:br/>
      </w:r>
      <w:r w:rsidRPr="00DB17B4">
        <w:rPr>
          <w:color w:val="000000"/>
          <w:lang w:val="en-US"/>
        </w:rPr>
        <w:tab/>
      </w:r>
      <w:r w:rsidRPr="00DB17B4">
        <w:rPr>
          <w:color w:val="000000"/>
          <w:lang w:val="en-US"/>
        </w:rPr>
        <w:tab/>
      </w:r>
      <w:r w:rsidRPr="00DB17B4">
        <w:rPr>
          <w:color w:val="008080"/>
          <w:lang w:val="en-US"/>
        </w:rPr>
        <w:t>&lt;/</w:t>
      </w:r>
      <w:r w:rsidRPr="00DB17B4">
        <w:rPr>
          <w:color w:val="3F7F7F"/>
          <w:lang w:val="en-US"/>
        </w:rPr>
        <w:t>xsd:extension</w:t>
      </w:r>
      <w:r w:rsidRPr="00DB17B4">
        <w:rPr>
          <w:color w:val="008080"/>
          <w:lang w:val="en-US"/>
        </w:rPr>
        <w:t>&gt;</w:t>
      </w:r>
      <w:r w:rsidR="00DB17B4" w:rsidRPr="00DB17B4">
        <w:rPr>
          <w:lang w:val="en-US"/>
        </w:rPr>
        <w:br/>
      </w:r>
      <w:r w:rsidRPr="00DB17B4">
        <w:rPr>
          <w:color w:val="000000"/>
          <w:lang w:val="en-US"/>
        </w:rPr>
        <w:tab/>
      </w:r>
      <w:r w:rsidRPr="00DB17B4">
        <w:rPr>
          <w:color w:val="008080"/>
          <w:lang w:val="en-US"/>
        </w:rPr>
        <w:t>&lt;/</w:t>
      </w:r>
      <w:r w:rsidRPr="00DB17B4">
        <w:rPr>
          <w:color w:val="3F7F7F"/>
          <w:lang w:val="en-US"/>
        </w:rPr>
        <w:t>xsd:complexContent</w:t>
      </w:r>
      <w:r w:rsidRPr="00DB17B4">
        <w:rPr>
          <w:color w:val="008080"/>
          <w:lang w:val="en-US"/>
        </w:rPr>
        <w:t>&gt;</w:t>
      </w:r>
      <w:r w:rsidR="00DB17B4" w:rsidRPr="00DB17B4">
        <w:rPr>
          <w:lang w:val="en-US"/>
        </w:rPr>
        <w:br/>
      </w:r>
      <w:r w:rsidRPr="00DB17B4">
        <w:rPr>
          <w:color w:val="008080"/>
          <w:lang w:val="en-US"/>
        </w:rPr>
        <w:t>&lt;</w:t>
      </w:r>
      <w:r w:rsidRPr="00DB17B4">
        <w:rPr>
          <w:color w:val="3F7F7F"/>
          <w:lang w:val="en-US"/>
        </w:rPr>
        <w:t>/xsd:complexType</w:t>
      </w:r>
      <w:r w:rsidRPr="00DB17B4">
        <w:rPr>
          <w:color w:val="008080"/>
          <w:lang w:val="en-US"/>
        </w:rPr>
        <w:t>&gt;</w:t>
      </w:r>
    </w:p>
    <w:p w14:paraId="785E61B8" w14:textId="26CD4A18" w:rsidR="00DB17B4" w:rsidRDefault="00DB17B4" w:rsidP="00DB17B4">
      <w:r w:rsidRPr="00DB17B4">
        <w:t>Dem Basis-Request muss also bloss das Attribut</w:t>
      </w:r>
      <w:r>
        <w:t xml:space="preserve"> </w:t>
      </w:r>
      <w:r>
        <w:rPr>
          <w:i/>
        </w:rPr>
        <w:t>serviceId</w:t>
      </w:r>
      <w:r>
        <w:t xml:space="preserve">, sowie das vom </w:t>
      </w:r>
      <w:r>
        <w:rPr>
          <w:i/>
        </w:rPr>
        <w:t>RequestItem</w:t>
      </w:r>
      <w:r>
        <w:t xml:space="preserve"> geerbte Attribut </w:t>
      </w:r>
      <w:r>
        <w:rPr>
          <w:i/>
        </w:rPr>
        <w:t>ItemId</w:t>
      </w:r>
      <w:r>
        <w:t xml:space="preserve"> mitgegeben werden.</w:t>
      </w:r>
    </w:p>
    <w:p w14:paraId="2CA03025" w14:textId="1863C27A" w:rsidR="00DB17B4" w:rsidRDefault="00DB17B4" w:rsidP="00DB17B4">
      <w:pPr>
        <w:rPr>
          <w:b/>
        </w:rPr>
      </w:pPr>
      <w:r>
        <w:rPr>
          <w:b/>
        </w:rPr>
        <w:t>SelectMarketTimeOpening</w:t>
      </w:r>
    </w:p>
    <w:p w14:paraId="46287D4A" w14:textId="0124E21E" w:rsidR="00DB17B4" w:rsidRDefault="00DB17B4" w:rsidP="00DB17B4">
      <w:r>
        <w:t xml:space="preserve">Dieser Request braucht keine Parameter, da laut Aufgabenstellung immer alle Records gelesen werden sollen. Der Request </w:t>
      </w:r>
      <w:r>
        <w:rPr>
          <w:i/>
        </w:rPr>
        <w:t>SelectMarketTimeOpening</w:t>
      </w:r>
      <w:r>
        <w:t xml:space="preserve"> erbt also alles vom </w:t>
      </w:r>
      <w:r>
        <w:rPr>
          <w:i/>
        </w:rPr>
        <w:t>OperationServiceRequest</w:t>
      </w:r>
      <w:r w:rsidR="007B5471">
        <w:t xml:space="preserve"> und erweitert diesen nicht</w:t>
      </w:r>
      <w:r>
        <w:t xml:space="preserve">. Es muss trotzdem ein neuer Typ erstellt werden, da beim Ausführen des Request nicht geprüft werden kann, ob der Request ein </w:t>
      </w:r>
      <w:r>
        <w:rPr>
          <w:i/>
        </w:rPr>
        <w:t>OperationServiceRequest</w:t>
      </w:r>
      <w:r>
        <w:t xml:space="preserve"> ist, weil alle Requests darauf ansprechen würden.</w:t>
      </w:r>
    </w:p>
    <w:p w14:paraId="2C99DCAC" w14:textId="77777777" w:rsidR="00105570" w:rsidRDefault="00105570">
      <w:pPr>
        <w:jc w:val="left"/>
        <w:rPr>
          <w:b/>
        </w:rPr>
      </w:pPr>
      <w:r>
        <w:rPr>
          <w:b/>
        </w:rPr>
        <w:br w:type="page"/>
      </w:r>
    </w:p>
    <w:p w14:paraId="21A825D1" w14:textId="263A7B53" w:rsidR="00DB17B4" w:rsidRDefault="00105570" w:rsidP="00DB17B4">
      <w:pPr>
        <w:rPr>
          <w:b/>
        </w:rPr>
      </w:pPr>
      <w:r>
        <w:rPr>
          <w:b/>
        </w:rPr>
        <w:lastRenderedPageBreak/>
        <w:t>DeleteMarketTimeOpening</w:t>
      </w:r>
    </w:p>
    <w:p w14:paraId="41CF3EC8" w14:textId="1FB91E58" w:rsidR="00105570" w:rsidRDefault="00105570" w:rsidP="00DB17B4">
      <w:r>
        <w:t>Die Delete Operation benötigt ausser dem Primärschlüssel keine weiteren Angaben, weshalb dieser Service auch nicht durch ein Business Object erweitert wird, sondern das Element für den Primärschlüssel einfach direkt in den Service implementiert.</w:t>
      </w:r>
    </w:p>
    <w:p w14:paraId="09EB3767" w14:textId="45C09205" w:rsidR="00105570" w:rsidRPr="00F4199A" w:rsidRDefault="00105570" w:rsidP="00105570">
      <w:pPr>
        <w:pStyle w:val="Untertitel"/>
        <w:rPr>
          <w:color w:val="008080"/>
          <w:lang w:val="fr-CH"/>
        </w:rPr>
      </w:pPr>
      <w:r w:rsidRPr="00F4199A">
        <w:rPr>
          <w:color w:val="008080"/>
          <w:lang w:val="fr-CH"/>
        </w:rPr>
        <w:t>&lt;</w:t>
      </w:r>
      <w:proofErr w:type="gramStart"/>
      <w:r w:rsidRPr="00F4199A">
        <w:rPr>
          <w:color w:val="3F7F7F"/>
          <w:lang w:val="fr-CH"/>
        </w:rPr>
        <w:t>xsd:element</w:t>
      </w:r>
      <w:proofErr w:type="gramEnd"/>
      <w:r w:rsidRPr="00F4199A">
        <w:rPr>
          <w:lang w:val="fr-CH"/>
        </w:rPr>
        <w:t xml:space="preserve"> </w:t>
      </w:r>
      <w:r w:rsidRPr="00F4199A">
        <w:rPr>
          <w:color w:val="7F007F"/>
          <w:lang w:val="fr-CH"/>
        </w:rPr>
        <w:t>name</w:t>
      </w:r>
      <w:r w:rsidRPr="00F4199A">
        <w:rPr>
          <w:color w:val="000000"/>
          <w:lang w:val="fr-CH"/>
        </w:rPr>
        <w:t>=</w:t>
      </w:r>
      <w:r w:rsidRPr="00F4199A">
        <w:rPr>
          <w:i/>
          <w:color w:val="2A00FF"/>
          <w:lang w:val="fr-CH"/>
        </w:rPr>
        <w:t>"recordId"</w:t>
      </w:r>
      <w:r w:rsidRPr="00F4199A">
        <w:rPr>
          <w:lang w:val="fr-CH"/>
        </w:rPr>
        <w:t xml:space="preserve"> </w:t>
      </w:r>
      <w:r w:rsidRPr="00F4199A">
        <w:rPr>
          <w:color w:val="7F007F"/>
          <w:lang w:val="fr-CH"/>
        </w:rPr>
        <w:t>type</w:t>
      </w:r>
      <w:r w:rsidRPr="00F4199A">
        <w:rPr>
          <w:color w:val="000000"/>
          <w:lang w:val="fr-CH"/>
        </w:rPr>
        <w:t>=</w:t>
      </w:r>
      <w:r w:rsidRPr="00F4199A">
        <w:rPr>
          <w:i/>
          <w:color w:val="2A00FF"/>
          <w:lang w:val="fr-CH"/>
        </w:rPr>
        <w:t>"str:IdRestriction"</w:t>
      </w:r>
      <w:r w:rsidRPr="00F4199A">
        <w:rPr>
          <w:lang w:val="fr-CH"/>
        </w:rPr>
        <w:t xml:space="preserve"> </w:t>
      </w:r>
      <w:r w:rsidRPr="00F4199A">
        <w:rPr>
          <w:color w:val="7F007F"/>
          <w:lang w:val="fr-CH"/>
        </w:rPr>
        <w:t>minOccurs</w:t>
      </w:r>
      <w:r w:rsidRPr="00F4199A">
        <w:rPr>
          <w:i/>
          <w:color w:val="2A00FF"/>
          <w:lang w:val="fr-CH"/>
        </w:rPr>
        <w:t>="1"</w:t>
      </w:r>
      <w:r w:rsidRPr="00F4199A">
        <w:rPr>
          <w:lang w:val="fr-CH"/>
        </w:rPr>
        <w:t xml:space="preserve"> </w:t>
      </w:r>
      <w:r w:rsidRPr="00F4199A">
        <w:rPr>
          <w:color w:val="7F007F"/>
          <w:lang w:val="fr-CH"/>
        </w:rPr>
        <w:t>maxOccurs</w:t>
      </w:r>
      <w:r w:rsidRPr="00F4199A">
        <w:rPr>
          <w:color w:val="000000"/>
          <w:lang w:val="fr-CH"/>
        </w:rPr>
        <w:t>=</w:t>
      </w:r>
      <w:r w:rsidRPr="00F4199A">
        <w:rPr>
          <w:i/>
          <w:color w:val="2A00FF"/>
          <w:lang w:val="fr-CH"/>
        </w:rPr>
        <w:t>"1"</w:t>
      </w:r>
      <w:r w:rsidRPr="00F4199A">
        <w:rPr>
          <w:lang w:val="fr-CH"/>
        </w:rPr>
        <w:t xml:space="preserve"> </w:t>
      </w:r>
      <w:r w:rsidRPr="00F4199A">
        <w:rPr>
          <w:color w:val="008080"/>
          <w:lang w:val="fr-CH"/>
        </w:rPr>
        <w:t>/&gt;</w:t>
      </w:r>
    </w:p>
    <w:p w14:paraId="1DFFB06C" w14:textId="504336FD" w:rsidR="00105570" w:rsidRDefault="00105570" w:rsidP="00105570">
      <w:r>
        <w:t xml:space="preserve">Da das Element einen Primärschlüssel abbilden soll, wird es wird mit dem Typ </w:t>
      </w:r>
      <w:r>
        <w:rPr>
          <w:i/>
        </w:rPr>
        <w:t>IdRestriction</w:t>
      </w:r>
      <w:r>
        <w:t xml:space="preserve"> definiert, da dieser sicherstellt, dass der Primärschlüssel im positiven Bereich und maximal 10 Stellen lang ist.</w:t>
      </w:r>
    </w:p>
    <w:p w14:paraId="1C785AE1" w14:textId="25E04962" w:rsidR="00105570" w:rsidRDefault="00105570" w:rsidP="00105570">
      <w:pPr>
        <w:rPr>
          <w:b/>
        </w:rPr>
      </w:pPr>
      <w:r>
        <w:rPr>
          <w:b/>
        </w:rPr>
        <w:t>Insert-/UpdateMarketTimeOpening</w:t>
      </w:r>
    </w:p>
    <w:p w14:paraId="757F0B45" w14:textId="2D9BB72F" w:rsidR="00105570" w:rsidRDefault="00105570" w:rsidP="00105570">
      <w:r>
        <w:t xml:space="preserve">Die Requests für </w:t>
      </w:r>
      <w:proofErr w:type="gramStart"/>
      <w:r>
        <w:t>die Insert</w:t>
      </w:r>
      <w:proofErr w:type="gramEnd"/>
      <w:r>
        <w:t xml:space="preserve"> und die Update Operation werden durch ihre jeweiligen Business Objects erweitert und auch mit dem Namen </w:t>
      </w:r>
      <w:r>
        <w:rPr>
          <w:i/>
        </w:rPr>
        <w:t>businessObject</w:t>
      </w:r>
      <w:r>
        <w:t xml:space="preserve"> dem Element angefügt.</w:t>
      </w:r>
    </w:p>
    <w:p w14:paraId="4A6C08D5" w14:textId="6EB9A9AD" w:rsidR="00105570" w:rsidRDefault="00105570" w:rsidP="00105570">
      <w:pPr>
        <w:pStyle w:val="berschrift5"/>
      </w:pPr>
      <w:r>
        <w:t>Re</w:t>
      </w:r>
      <w:r w:rsidR="00521140">
        <w:t>s</w:t>
      </w:r>
      <w:r>
        <w:t>ponses</w:t>
      </w:r>
    </w:p>
    <w:p w14:paraId="2F7926FA" w14:textId="51C2C854" w:rsidR="00D00CFF" w:rsidRPr="00637CD6" w:rsidRDefault="00D00CFF" w:rsidP="00637CD6">
      <w:r>
        <w:t>Die Kontrakte für die Responses stellen jene Schema Kontrakte dar, welche bei der Übermittlung der Resultate benutzt werden. Auch hier bestand bereits vor dieser IPA ein Basis Typ, welcher grösstenteils in diesem Zustand benutzt wurde.</w:t>
      </w:r>
    </w:p>
    <w:p w14:paraId="63117317" w14:textId="2D1E495A" w:rsidR="00D00CFF" w:rsidRPr="00637CD6" w:rsidRDefault="00D00CFF" w:rsidP="00637CD6">
      <w:pPr>
        <w:pStyle w:val="Untertitel"/>
      </w:pPr>
      <w:r w:rsidRPr="00637CD6">
        <w:rPr>
          <w:color w:val="008080"/>
        </w:rPr>
        <w:t>&lt;</w:t>
      </w:r>
      <w:r w:rsidRPr="00637CD6">
        <w:rPr>
          <w:color w:val="3F7F7F"/>
        </w:rPr>
        <w:t>xsd:complexType</w:t>
      </w:r>
      <w:r w:rsidRPr="00637CD6">
        <w:t xml:space="preserve"> </w:t>
      </w:r>
      <w:r w:rsidRPr="00637CD6">
        <w:rPr>
          <w:color w:val="7F007F"/>
        </w:rPr>
        <w:t>name</w:t>
      </w:r>
      <w:r w:rsidRPr="00637CD6">
        <w:rPr>
          <w:color w:val="000000"/>
        </w:rPr>
        <w:t>=</w:t>
      </w:r>
      <w:r w:rsidRPr="0031343A">
        <w:rPr>
          <w:i/>
          <w:color w:val="2A00FF"/>
        </w:rPr>
        <w:t>"OperationServiceResponse"</w:t>
      </w:r>
      <w:r w:rsidRPr="00637CD6">
        <w:rPr>
          <w:color w:val="008080"/>
        </w:rPr>
        <w:t>&gt;</w:t>
      </w:r>
      <w:r w:rsidR="00637CD6" w:rsidRPr="00637CD6">
        <w:rPr>
          <w:color w:val="008080"/>
        </w:rPr>
        <w:br/>
      </w:r>
      <w:r w:rsidRPr="00637CD6">
        <w:rPr>
          <w:color w:val="000000"/>
        </w:rPr>
        <w:tab/>
      </w:r>
      <w:r w:rsidRPr="00637CD6">
        <w:rPr>
          <w:color w:val="000000"/>
        </w:rPr>
        <w:tab/>
      </w:r>
      <w:r w:rsidRPr="00637CD6">
        <w:rPr>
          <w:color w:val="008080"/>
        </w:rPr>
        <w:t>&lt;</w:t>
      </w:r>
      <w:r w:rsidRPr="00637CD6">
        <w:rPr>
          <w:color w:val="3F7F7F"/>
        </w:rPr>
        <w:t>xsd:sequence</w:t>
      </w:r>
      <w:r w:rsidRPr="00637CD6">
        <w:rPr>
          <w:color w:val="008080"/>
        </w:rPr>
        <w:t>&gt;</w:t>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"status</w:t>
      </w:r>
      <w:r w:rsidRPr="00637CD6">
        <w:t xml:space="preserve">" </w:t>
      </w:r>
      <w:r w:rsidRPr="00637CD6">
        <w:rPr>
          <w:color w:val="7F007F"/>
        </w:rPr>
        <w:t>type</w:t>
      </w:r>
      <w:r w:rsidRPr="00637CD6">
        <w:rPr>
          <w:color w:val="000000"/>
        </w:rPr>
        <w:t>=</w:t>
      </w:r>
      <w:r w:rsidRPr="0031343A">
        <w:rPr>
          <w:i/>
          <w:color w:val="2A00FF"/>
        </w:rPr>
        <w:t>"str:Status"</w:t>
      </w:r>
      <w:r w:rsidRPr="00637CD6">
        <w:t xml:space="preserve"> </w:t>
      </w:r>
      <w:r w:rsidRPr="00637CD6">
        <w:rPr>
          <w:color w:val="7F007F"/>
        </w:rPr>
        <w:t>minOccurs</w:t>
      </w:r>
      <w:r w:rsidRPr="0031343A">
        <w:rPr>
          <w:i/>
          <w:color w:val="2A00FF"/>
        </w:rPr>
        <w:t>="1"</w:t>
      </w:r>
      <w:r w:rsidRPr="00637CD6">
        <w:rPr>
          <w:color w:val="008080"/>
        </w:rPr>
        <w:t>/&gt;</w:t>
      </w:r>
      <w:r w:rsidR="00637CD6">
        <w:rPr>
          <w:color w:val="008080"/>
        </w:rPr>
        <w:br/>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"errors"</w:t>
      </w:r>
      <w:r w:rsidRPr="00637CD6">
        <w:t xml:space="preserve"> </w:t>
      </w:r>
      <w:r w:rsidRPr="00637CD6">
        <w:rPr>
          <w:color w:val="7F007F"/>
        </w:rPr>
        <w:t>type</w:t>
      </w:r>
      <w:r w:rsidRPr="00637CD6">
        <w:rPr>
          <w:color w:val="000000"/>
        </w:rPr>
        <w:t>=</w:t>
      </w:r>
      <w:r w:rsidRPr="0031343A">
        <w:rPr>
          <w:i/>
          <w:color w:val="2A00FF"/>
        </w:rPr>
        <w:t>"xsd:string"</w:t>
      </w:r>
      <w:r w:rsidRPr="00637CD6">
        <w:t xml:space="preserve"> </w:t>
      </w:r>
      <w:r w:rsidRPr="00637CD6">
        <w:rPr>
          <w:color w:val="7F007F"/>
        </w:rPr>
        <w:t>minOccurs</w:t>
      </w:r>
      <w:r w:rsidRPr="00637CD6">
        <w:rPr>
          <w:color w:val="000000"/>
        </w:rPr>
        <w:t>=</w:t>
      </w:r>
      <w:r w:rsidRPr="0031343A">
        <w:rPr>
          <w:i/>
          <w:color w:val="2A00FF"/>
        </w:rPr>
        <w:t>"0"</w:t>
      </w:r>
      <w:r w:rsidR="00637CD6" w:rsidRPr="00637CD6">
        <w:t xml:space="preserve"> </w:t>
      </w:r>
      <w:r w:rsidR="00637CD6" w:rsidRPr="00637CD6">
        <w:br/>
      </w:r>
      <w:r w:rsidR="00637CD6">
        <w:rPr>
          <w:color w:val="7F007F"/>
        </w:rPr>
        <w:t xml:space="preserve"> </w:t>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Pr="00637CD6">
        <w:rPr>
          <w:color w:val="7F007F"/>
        </w:rPr>
        <w:t>maxOccurs</w:t>
      </w:r>
      <w:r w:rsidRPr="00637CD6">
        <w:rPr>
          <w:color w:val="000000"/>
        </w:rPr>
        <w:t>=</w:t>
      </w:r>
      <w:r w:rsidRPr="0031343A">
        <w:rPr>
          <w:i/>
          <w:color w:val="2A00FF"/>
        </w:rPr>
        <w:t>"unbounded"</w:t>
      </w:r>
      <w:r w:rsidRPr="00637CD6">
        <w:t xml:space="preserve"> </w:t>
      </w:r>
      <w:r w:rsidRPr="00637CD6">
        <w:rPr>
          <w:color w:val="008080"/>
        </w:rPr>
        <w:t>/&gt;</w:t>
      </w:r>
      <w:r w:rsidR="00637CD6">
        <w:rPr>
          <w:color w:val="008080"/>
        </w:rPr>
        <w:br/>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"recordNumber"</w:t>
      </w:r>
      <w:r w:rsidRPr="00637CD6">
        <w:t xml:space="preserve"> </w:t>
      </w:r>
      <w:r w:rsidRPr="00637CD6">
        <w:rPr>
          <w:color w:val="7F007F"/>
        </w:rPr>
        <w:t>type</w:t>
      </w:r>
      <w:r w:rsidRPr="00637CD6">
        <w:rPr>
          <w:color w:val="000000"/>
        </w:rPr>
        <w:t>=</w:t>
      </w:r>
      <w:r w:rsidRPr="0031343A">
        <w:rPr>
          <w:i/>
          <w:color w:val="2A00FF"/>
        </w:rPr>
        <w:t>"xsd:integer"</w:t>
      </w:r>
      <w:r w:rsidR="00637CD6">
        <w:t xml:space="preserve"> </w:t>
      </w:r>
      <w:r w:rsidR="00637CD6">
        <w:tab/>
      </w:r>
      <w:r w:rsidR="00637CD6">
        <w:tab/>
      </w:r>
      <w:r w:rsidR="00637CD6">
        <w:tab/>
      </w:r>
      <w:r w:rsidR="00637CD6">
        <w:tab/>
      </w:r>
      <w:r w:rsidR="00637CD6">
        <w:tab/>
      </w:r>
      <w:r w:rsidR="00637CD6">
        <w:tab/>
      </w:r>
      <w:r w:rsidR="00637CD6">
        <w:tab/>
      </w:r>
      <w:r w:rsidR="00637CD6">
        <w:tab/>
      </w:r>
      <w:r w:rsidRPr="00637CD6">
        <w:rPr>
          <w:color w:val="7F007F"/>
        </w:rPr>
        <w:t>minOccurs</w:t>
      </w:r>
      <w:r w:rsidRPr="00637CD6">
        <w:rPr>
          <w:color w:val="000000"/>
        </w:rPr>
        <w:t>=</w:t>
      </w:r>
      <w:r w:rsidRPr="0031343A">
        <w:rPr>
          <w:i/>
          <w:color w:val="2A00FF"/>
        </w:rPr>
        <w:t>"0"</w:t>
      </w:r>
      <w:r w:rsidRPr="00637CD6">
        <w:t xml:space="preserve"> </w:t>
      </w:r>
      <w:r w:rsidRPr="00637CD6">
        <w:rPr>
          <w:color w:val="7F007F"/>
        </w:rPr>
        <w:t>maxOccurs</w:t>
      </w:r>
      <w:r w:rsidRPr="00637CD6">
        <w:rPr>
          <w:color w:val="000000"/>
        </w:rPr>
        <w:t>=</w:t>
      </w:r>
      <w:r w:rsidRPr="0031343A">
        <w:rPr>
          <w:i/>
          <w:color w:val="2A00FF"/>
        </w:rPr>
        <w:t>"1"</w:t>
      </w:r>
      <w:r w:rsidRPr="00637CD6">
        <w:rPr>
          <w:color w:val="008080"/>
        </w:rPr>
        <w:t>/&gt;</w:t>
      </w:r>
      <w:r w:rsidR="00637CD6">
        <w:rPr>
          <w:color w:val="008080"/>
        </w:rPr>
        <w:br/>
      </w:r>
      <w:r w:rsid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"serviceId"</w:t>
      </w:r>
      <w:r w:rsidRPr="00637CD6">
        <w:t xml:space="preserve"> </w:t>
      </w:r>
      <w:r w:rsidRPr="00637CD6">
        <w:rPr>
          <w:color w:val="7F007F"/>
        </w:rPr>
        <w:t>type</w:t>
      </w:r>
      <w:r w:rsidRPr="00637CD6">
        <w:rPr>
          <w:color w:val="000000"/>
        </w:rPr>
        <w:t>=</w:t>
      </w:r>
      <w:r w:rsidRPr="0031343A">
        <w:rPr>
          <w:i/>
          <w:color w:val="2A00FF"/>
        </w:rPr>
        <w:t>"xsd:string"</w:t>
      </w:r>
      <w:r w:rsidRPr="00637CD6">
        <w:t xml:space="preserve"> </w:t>
      </w:r>
      <w:r w:rsidRPr="00637CD6">
        <w:rPr>
          <w:color w:val="008080"/>
        </w:rPr>
        <w:t>/&gt;</w:t>
      </w:r>
      <w:r w:rsidR="00637CD6">
        <w:br/>
      </w:r>
      <w:r w:rsidRPr="00637CD6">
        <w:rPr>
          <w:color w:val="000000"/>
        </w:rPr>
        <w:tab/>
      </w:r>
      <w:r w:rsidRPr="00637CD6">
        <w:rPr>
          <w:color w:val="000000"/>
        </w:rPr>
        <w:tab/>
      </w:r>
      <w:r>
        <w:rPr>
          <w:color w:val="008080"/>
        </w:rPr>
        <w:t>&lt;/</w:t>
      </w:r>
      <w:r>
        <w:rPr>
          <w:color w:val="3F7F7F"/>
        </w:rPr>
        <w:t>xsd:sequence</w:t>
      </w:r>
      <w:r>
        <w:rPr>
          <w:color w:val="008080"/>
        </w:rPr>
        <w:t>&gt;</w:t>
      </w:r>
      <w:r w:rsidR="00637CD6">
        <w:br/>
      </w:r>
      <w:r>
        <w:rPr>
          <w:color w:val="008080"/>
        </w:rPr>
        <w:t>&lt;/</w:t>
      </w:r>
      <w:r>
        <w:rPr>
          <w:color w:val="3F7F7F"/>
        </w:rPr>
        <w:t>xsd:complexType</w:t>
      </w:r>
      <w:r>
        <w:rPr>
          <w:color w:val="008080"/>
        </w:rPr>
        <w:t>&gt;</w:t>
      </w:r>
    </w:p>
    <w:p w14:paraId="1B96F8D7" w14:textId="42B24FDE" w:rsidR="00D00CFF" w:rsidRDefault="00F27EE4" w:rsidP="00D00CFF">
      <w:r>
        <w:t xml:space="preserve">Die wichtigsten Elemente bei der Basis Response bilden </w:t>
      </w:r>
      <w:r>
        <w:rPr>
          <w:i/>
        </w:rPr>
        <w:t>status, errors</w:t>
      </w:r>
      <w:r>
        <w:t xml:space="preserve"> und </w:t>
      </w:r>
      <w:r>
        <w:rPr>
          <w:i/>
        </w:rPr>
        <w:t>recordNumber</w:t>
      </w:r>
      <w:r>
        <w:t>.</w:t>
      </w:r>
      <w:r>
        <w:br/>
        <w:t xml:space="preserve">Das Element </w:t>
      </w:r>
      <w:r>
        <w:rPr>
          <w:i/>
        </w:rPr>
        <w:t>errors</w:t>
      </w:r>
      <w:r>
        <w:t xml:space="preserve"> liefert alle Fehlermeldungen, welche während der Validierung entstanden sind und ist darum auch als </w:t>
      </w:r>
      <w:r>
        <w:rPr>
          <w:i/>
        </w:rPr>
        <w:t>maxOccurs=“unbound“</w:t>
      </w:r>
      <w:r>
        <w:t xml:space="preserve"> definiert. Das bedeutet, dass in der generierten Java Klasse das Attribut </w:t>
      </w:r>
      <w:r>
        <w:rPr>
          <w:i/>
        </w:rPr>
        <w:t>errors</w:t>
      </w:r>
      <w:r>
        <w:t xml:space="preserve"> als List&lt;String&gt; definiert wird.</w:t>
      </w:r>
    </w:p>
    <w:p w14:paraId="4DAEE15F" w14:textId="499E27B0" w:rsidR="00055BCC" w:rsidRDefault="00F27EE4" w:rsidP="00D00CFF">
      <w:r>
        <w:t xml:space="preserve">Das Element mit dem Namen </w:t>
      </w:r>
      <w:r>
        <w:rPr>
          <w:i/>
        </w:rPr>
        <w:t>recordNumber</w:t>
      </w:r>
      <w:r>
        <w:t xml:space="preserve"> liefert einen Integer, welcher den Primärschlüssel des bearbeiteten Records beinhaltet.</w:t>
      </w:r>
    </w:p>
    <w:p w14:paraId="53656EF7" w14:textId="77777777" w:rsidR="00055BCC" w:rsidRDefault="00055BCC">
      <w:pPr>
        <w:jc w:val="left"/>
      </w:pPr>
      <w:r>
        <w:br w:type="page"/>
      </w:r>
    </w:p>
    <w:p w14:paraId="5DFD4F9D" w14:textId="21258428" w:rsidR="00055BCC" w:rsidRDefault="00F27EE4" w:rsidP="00055BCC">
      <w:r>
        <w:lastRenderedPageBreak/>
        <w:t>Im Status wird ein Wert de</w:t>
      </w:r>
      <w:r w:rsidR="007C2830">
        <w:t>r</w:t>
      </w:r>
      <w:r>
        <w:t xml:space="preserve"> </w:t>
      </w:r>
      <w:r w:rsidR="007C2830">
        <w:t xml:space="preserve">Enumeration </w:t>
      </w:r>
      <w:r>
        <w:rPr>
          <w:i/>
        </w:rPr>
        <w:t>Status</w:t>
      </w:r>
      <w:r w:rsidR="0059377C">
        <w:t xml:space="preserve"> verlangt. Dieser</w:t>
      </w:r>
      <w:r w:rsidR="00290BC4">
        <w:t xml:space="preserve"> zeigt, ob die Operation f</w:t>
      </w:r>
      <w:r>
        <w:t xml:space="preserve">ehlerfrei verlaufen ist, oder </w:t>
      </w:r>
      <w:proofErr w:type="gramStart"/>
      <w:r>
        <w:t>fehl schlug</w:t>
      </w:r>
      <w:proofErr w:type="gramEnd"/>
      <w:r>
        <w:t xml:space="preserve">. Die Enumeration wird aus einem SimpleType im File </w:t>
      </w:r>
      <w:r>
        <w:rPr>
          <w:i/>
        </w:rPr>
        <w:t xml:space="preserve">streetMonitorOperationsResult.xsd </w:t>
      </w:r>
      <w:r>
        <w:t>generiert.</w:t>
      </w:r>
    </w:p>
    <w:p w14:paraId="3BB40BFA" w14:textId="6F3EF0C9" w:rsidR="00D00CFF" w:rsidRPr="0076257F" w:rsidRDefault="00D00CFF" w:rsidP="00637CD6">
      <w:pPr>
        <w:pStyle w:val="Untertitel"/>
        <w:rPr>
          <w:lang w:val="en-US"/>
        </w:rPr>
      </w:pPr>
      <w:r w:rsidRPr="00FC3471">
        <w:rPr>
          <w:color w:val="008080"/>
          <w:lang w:val="en-US"/>
        </w:rPr>
        <w:t>&lt;</w:t>
      </w:r>
      <w:r w:rsidRPr="00FC3471">
        <w:rPr>
          <w:color w:val="3F7F7F"/>
          <w:lang w:val="en-US"/>
        </w:rPr>
        <w:t>xsd:simpleType</w:t>
      </w:r>
      <w:r w:rsidRPr="00FC3471">
        <w:rPr>
          <w:lang w:val="en-US"/>
        </w:rPr>
        <w:t xml:space="preserve"> </w:t>
      </w:r>
      <w:r w:rsidRPr="00FC3471">
        <w:rPr>
          <w:color w:val="7F007F"/>
          <w:lang w:val="en-US"/>
        </w:rPr>
        <w:t>name</w:t>
      </w:r>
      <w:r w:rsidRPr="00FC3471">
        <w:rPr>
          <w:lang w:val="en-US"/>
        </w:rPr>
        <w:t>=</w:t>
      </w:r>
      <w:r w:rsidRPr="00FC3471">
        <w:rPr>
          <w:i/>
          <w:color w:val="2A00FF"/>
          <w:lang w:val="en-US"/>
        </w:rPr>
        <w:t>"Status"</w:t>
      </w:r>
      <w:r w:rsidRPr="00FC3471">
        <w:rPr>
          <w:color w:val="008080"/>
          <w:lang w:val="en-US"/>
        </w:rPr>
        <w:t>&gt;</w:t>
      </w:r>
      <w:r w:rsidR="00637CD6" w:rsidRPr="00FC3471">
        <w:rPr>
          <w:lang w:val="en-US"/>
        </w:rPr>
        <w:br/>
      </w:r>
      <w:r w:rsidRPr="00FC3471">
        <w:rPr>
          <w:color w:val="000000"/>
          <w:lang w:val="en-US"/>
        </w:rPr>
        <w:tab/>
      </w:r>
      <w:r w:rsidRPr="00FC3471">
        <w:rPr>
          <w:color w:val="008080"/>
          <w:lang w:val="en-US"/>
        </w:rPr>
        <w:t>&lt;</w:t>
      </w:r>
      <w:r w:rsidRPr="00FC3471">
        <w:rPr>
          <w:color w:val="3F7F7F"/>
          <w:lang w:val="en-US"/>
        </w:rPr>
        <w:t>xsd:restriction</w:t>
      </w:r>
      <w:r w:rsidRPr="00FC3471">
        <w:rPr>
          <w:lang w:val="en-US"/>
        </w:rPr>
        <w:t xml:space="preserve"> </w:t>
      </w:r>
      <w:r w:rsidRPr="00FC3471">
        <w:rPr>
          <w:color w:val="7F007F"/>
          <w:lang w:val="en-US"/>
        </w:rPr>
        <w:t>base</w:t>
      </w:r>
      <w:r w:rsidRPr="00FC3471">
        <w:rPr>
          <w:color w:val="000000"/>
          <w:lang w:val="en-US"/>
        </w:rPr>
        <w:t>=</w:t>
      </w:r>
      <w:r w:rsidRPr="00FC3471">
        <w:rPr>
          <w:i/>
          <w:color w:val="2A00FF"/>
          <w:lang w:val="en-US"/>
        </w:rPr>
        <w:t>"xsd:string"</w:t>
      </w:r>
      <w:r w:rsidRPr="00FC3471">
        <w:rPr>
          <w:color w:val="008080"/>
          <w:lang w:val="en-US"/>
        </w:rPr>
        <w:t>&gt;</w:t>
      </w:r>
      <w:r w:rsidR="00637CD6" w:rsidRPr="00FC3471">
        <w:rPr>
          <w:lang w:val="en-US"/>
        </w:rPr>
        <w:br/>
      </w:r>
      <w:r w:rsidRPr="00FC3471">
        <w:rPr>
          <w:color w:val="000000"/>
          <w:lang w:val="en-US"/>
        </w:rPr>
        <w:tab/>
      </w:r>
      <w:r w:rsidRPr="00FC3471">
        <w:rPr>
          <w:color w:val="000000"/>
          <w:lang w:val="en-US"/>
        </w:rPr>
        <w:tab/>
      </w:r>
      <w:r w:rsidRPr="00FC3471">
        <w:rPr>
          <w:color w:val="008080"/>
          <w:lang w:val="en-US"/>
        </w:rPr>
        <w:t>&lt;</w:t>
      </w:r>
      <w:r w:rsidRPr="00FC3471">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"OK"</w:t>
      </w:r>
      <w:r w:rsidRPr="00D00CFF">
        <w:rPr>
          <w:lang w:val="en-US"/>
        </w:rPr>
        <w:t xml:space="preserve"> </w:t>
      </w:r>
      <w:r w:rsidRPr="00D00CFF">
        <w:rPr>
          <w:color w:val="008080"/>
          <w:lang w:val="en-US"/>
        </w:rPr>
        <w:t>/&gt;</w:t>
      </w:r>
      <w:r w:rsidR="00637CD6">
        <w:rPr>
          <w:lang w:val="en-US"/>
        </w:rPr>
        <w:br/>
      </w:r>
      <w:r w:rsidR="00637CD6">
        <w:rPr>
          <w:color w:val="3F5FBF"/>
          <w:lang w:val="en-US"/>
        </w:rPr>
        <w:tab/>
      </w:r>
      <w:r w:rsidR="00637CD6">
        <w:rPr>
          <w:color w:val="3F5FBF"/>
          <w:lang w:val="en-US"/>
        </w:rPr>
        <w:tab/>
      </w:r>
      <w:r w:rsidRPr="00D00CFF">
        <w:rPr>
          <w:color w:val="3F5FBF"/>
          <w:lang w:val="en-US"/>
        </w:rPr>
        <w:t>&lt;!-- Everything was OK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"SEVERE_ERROR"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00637CD6">
        <w:rPr>
          <w:color w:val="3F5FBF"/>
          <w:lang w:val="en-US"/>
        </w:rPr>
        <w:tab/>
      </w:r>
      <w:r w:rsidRPr="00D00CFF">
        <w:rPr>
          <w:color w:val="3F5FBF"/>
          <w:lang w:val="en-US"/>
        </w:rPr>
        <w:t xml:space="preserve">&lt;!-- Severe technical problem in </w:t>
      </w:r>
      <w:r w:rsidRPr="00D63D91">
        <w:rPr>
          <w:color w:val="3F5FBF"/>
          <w:lang w:val="en-US"/>
        </w:rPr>
        <w:t>backend</w:t>
      </w:r>
      <w:r w:rsidRPr="00D00CFF">
        <w:rPr>
          <w:color w:val="3F5FBF"/>
          <w:lang w:val="en-US"/>
        </w:rPr>
        <w:t xml:space="preserve">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"SOFT_ERROR"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00637CD6">
        <w:rPr>
          <w:color w:val="3F5FBF"/>
          <w:lang w:val="en-US"/>
        </w:rPr>
        <w:tab/>
      </w:r>
      <w:r w:rsidRPr="00D00CFF">
        <w:rPr>
          <w:color w:val="3F5FBF"/>
          <w:lang w:val="en-US"/>
        </w:rPr>
        <w:t>&lt;!-- Soft Error: Errors in validation, but can be forced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"HARD_ERROR"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Pr="00D00CFF">
        <w:rPr>
          <w:color w:val="3F5FBF"/>
          <w:lang w:val="en-US"/>
        </w:rPr>
        <w:t xml:space="preserve">&lt;!-- Hard Error: Errors in validation, not </w:t>
      </w:r>
      <w:r w:rsidRPr="0076257F">
        <w:rPr>
          <w:color w:val="3F5FBF"/>
          <w:lang w:val="en-US"/>
        </w:rPr>
        <w:t>forceable</w:t>
      </w:r>
      <w:r w:rsidRPr="00D00CFF">
        <w:rPr>
          <w:color w:val="3F5FBF"/>
          <w:lang w:val="en-US"/>
        </w:rPr>
        <w:t>, must be changed --&gt;</w:t>
      </w:r>
      <w:r w:rsidR="00637CD6">
        <w:rPr>
          <w:lang w:val="en-US"/>
        </w:rPr>
        <w:br/>
      </w:r>
      <w:r w:rsidRPr="00D00CFF">
        <w:rPr>
          <w:color w:val="000000"/>
          <w:lang w:val="en-US"/>
        </w:rPr>
        <w:tab/>
      </w:r>
      <w:r w:rsidRPr="0076257F">
        <w:rPr>
          <w:color w:val="008080"/>
          <w:lang w:val="en-US"/>
        </w:rPr>
        <w:t>&lt;/</w:t>
      </w:r>
      <w:r w:rsidRPr="0076257F">
        <w:rPr>
          <w:color w:val="3F7F7F"/>
          <w:lang w:val="en-US"/>
        </w:rPr>
        <w:t>xsd:restriction</w:t>
      </w:r>
      <w:r w:rsidRPr="0076257F">
        <w:rPr>
          <w:color w:val="008080"/>
          <w:lang w:val="en-US"/>
        </w:rPr>
        <w:t>&gt;</w:t>
      </w:r>
    </w:p>
    <w:p w14:paraId="2352C9A2" w14:textId="3A0E1F06" w:rsidR="00F27EE4" w:rsidRPr="003405B5" w:rsidRDefault="00D00CFF" w:rsidP="00F27EE4">
      <w:pPr>
        <w:pStyle w:val="Untertitel"/>
        <w:rPr>
          <w:color w:val="008080"/>
        </w:rPr>
      </w:pPr>
      <w:r w:rsidRPr="0076257F">
        <w:rPr>
          <w:color w:val="008080"/>
        </w:rPr>
        <w:t>&lt;/</w:t>
      </w:r>
      <w:proofErr w:type="gramStart"/>
      <w:r w:rsidRPr="0076257F">
        <w:rPr>
          <w:color w:val="3F7F7F"/>
        </w:rPr>
        <w:t>xsd:simpleType</w:t>
      </w:r>
      <w:proofErr w:type="gramEnd"/>
      <w:r w:rsidRPr="0076257F">
        <w:rPr>
          <w:color w:val="008080"/>
        </w:rPr>
        <w:t>&gt;</w:t>
      </w:r>
    </w:p>
    <w:p w14:paraId="25E6C7E2" w14:textId="71FE1A5E" w:rsidR="00F27EE4" w:rsidRDefault="00F27EE4" w:rsidP="00F27EE4">
      <w:r w:rsidRPr="00F27EE4">
        <w:t>In den Kommentar</w:t>
      </w:r>
      <w:r>
        <w:t xml:space="preserve">en zur Status Enumeration wird ersichtlich für was die einzelnen Werte stehen. Für die Webservices, welche in dieser IPA erstellt werden, werden nur die Werte </w:t>
      </w:r>
      <w:r>
        <w:rPr>
          <w:i/>
        </w:rPr>
        <w:t>OK</w:t>
      </w:r>
      <w:r>
        <w:t xml:space="preserve"> und </w:t>
      </w:r>
      <w:r>
        <w:rPr>
          <w:i/>
        </w:rPr>
        <w:t xml:space="preserve">HARD_ERROR </w:t>
      </w:r>
      <w:r>
        <w:t>benutzt.</w:t>
      </w:r>
    </w:p>
    <w:p w14:paraId="12FE5E74" w14:textId="1DC351DF" w:rsidR="00F27EE4" w:rsidRDefault="00F27EE4" w:rsidP="00F27EE4">
      <w:pPr>
        <w:rPr>
          <w:b/>
        </w:rPr>
      </w:pPr>
      <w:r w:rsidRPr="00F27EE4">
        <w:rPr>
          <w:b/>
        </w:rPr>
        <w:t>SelectMarketTimeOpeningRe</w:t>
      </w:r>
      <w:r w:rsidR="00FC32D8">
        <w:rPr>
          <w:b/>
        </w:rPr>
        <w:t>s</w:t>
      </w:r>
      <w:r w:rsidRPr="00F27EE4">
        <w:rPr>
          <w:b/>
        </w:rPr>
        <w:t>ponse</w:t>
      </w:r>
    </w:p>
    <w:p w14:paraId="03CC716F" w14:textId="6E0A467D" w:rsidR="00F27EE4" w:rsidRDefault="00F27EE4" w:rsidP="00F27EE4">
      <w:r>
        <w:t xml:space="preserve">Für die Select Operation musste die Basis Response erweitert werden, da eine Liste von Objekten </w:t>
      </w:r>
      <w:proofErr w:type="gramStart"/>
      <w:r>
        <w:t>zurück gegeben</w:t>
      </w:r>
      <w:proofErr w:type="gramEnd"/>
      <w:r>
        <w:t xml:space="preserve"> werden muss.</w:t>
      </w:r>
      <w:r w:rsidR="0031343A">
        <w:t xml:space="preserve"> Die Erweiterung wird im selben File implementiert und trägt den Namen </w:t>
      </w:r>
      <w:r w:rsidR="0031343A">
        <w:rPr>
          <w:i/>
        </w:rPr>
        <w:t>SelectMarketTimeOpeningResponse</w:t>
      </w:r>
      <w:r w:rsidR="0031343A">
        <w:t>.</w:t>
      </w:r>
    </w:p>
    <w:p w14:paraId="4831039A" w14:textId="5C0E91C4" w:rsidR="0031343A" w:rsidRDefault="0031343A" w:rsidP="0031343A">
      <w:pPr>
        <w:pStyle w:val="Untertitel"/>
        <w:pBdr>
          <w:top w:val="single" w:sz="6" w:space="0" w:color="auto"/>
        </w:pBdr>
        <w:rPr>
          <w:color w:val="008080"/>
          <w:lang w:val="en-US"/>
        </w:rPr>
      </w:pPr>
      <w:r w:rsidRPr="0031343A">
        <w:rPr>
          <w:color w:val="3F7F7F"/>
          <w:lang w:val="en-US"/>
        </w:rPr>
        <w:t>&lt;xsd</w:t>
      </w:r>
      <w:proofErr w:type="gramStart"/>
      <w:r w:rsidRPr="0031343A">
        <w:rPr>
          <w:color w:val="3F7F7F"/>
          <w:lang w:val="en-US"/>
        </w:rPr>
        <w:t>:element</w:t>
      </w:r>
      <w:proofErr w:type="gramEnd"/>
      <w:r w:rsidRPr="0031343A">
        <w:rPr>
          <w:lang w:val="en-US"/>
        </w:rPr>
        <w:t xml:space="preserve"> </w:t>
      </w:r>
      <w:r w:rsidRPr="0031343A">
        <w:rPr>
          <w:color w:val="7F007F"/>
          <w:lang w:val="en-US"/>
        </w:rPr>
        <w:t>name</w:t>
      </w:r>
      <w:r w:rsidRPr="0031343A">
        <w:rPr>
          <w:lang w:val="en-US"/>
        </w:rPr>
        <w:t>=</w:t>
      </w:r>
      <w:r w:rsidRPr="0031343A">
        <w:rPr>
          <w:i/>
          <w:color w:val="2A00FF"/>
          <w:lang w:val="en-US"/>
        </w:rPr>
        <w:t>"marketTimeOpenings"</w:t>
      </w:r>
      <w:r w:rsidRPr="0031343A">
        <w:rPr>
          <w:lang w:val="en-US"/>
        </w:rPr>
        <w:t xml:space="preserve"> </w:t>
      </w:r>
      <w:r w:rsidRPr="0031343A">
        <w:rPr>
          <w:color w:val="7F007F"/>
          <w:lang w:val="en-US"/>
        </w:rPr>
        <w:t>type</w:t>
      </w:r>
      <w:r w:rsidRPr="0031343A">
        <w:rPr>
          <w:lang w:val="en-US"/>
        </w:rPr>
        <w:t>=</w:t>
      </w:r>
      <w:r w:rsidRPr="0031343A">
        <w:rPr>
          <w:i/>
          <w:color w:val="2A00FF"/>
          <w:lang w:val="en-US"/>
        </w:rPr>
        <w:t>"str:MarketTimeOpeningSelectBO"</w:t>
      </w:r>
      <w:r>
        <w:rPr>
          <w:lang w:val="en-US"/>
        </w:rPr>
        <w:t xml:space="preserve"> </w:t>
      </w:r>
      <w:r w:rsidRPr="0031343A">
        <w:rPr>
          <w:color w:val="7F007F"/>
          <w:lang w:val="en-US"/>
        </w:rPr>
        <w:t>minOccurs</w:t>
      </w:r>
      <w:r w:rsidRPr="0031343A">
        <w:rPr>
          <w:color w:val="000000"/>
          <w:lang w:val="en-US"/>
        </w:rPr>
        <w:t>=</w:t>
      </w:r>
      <w:r w:rsidRPr="0031343A">
        <w:rPr>
          <w:i/>
          <w:color w:val="2A00FF"/>
          <w:lang w:val="en-US"/>
        </w:rPr>
        <w:t>"0"</w:t>
      </w:r>
      <w:r w:rsidRPr="0031343A">
        <w:rPr>
          <w:lang w:val="en-US"/>
        </w:rPr>
        <w:t xml:space="preserve">  </w:t>
      </w:r>
      <w:r w:rsidRPr="0031343A">
        <w:rPr>
          <w:color w:val="7F007F"/>
          <w:lang w:val="en-US"/>
        </w:rPr>
        <w:t>maxOccurs</w:t>
      </w:r>
      <w:r w:rsidRPr="0031343A">
        <w:rPr>
          <w:i/>
          <w:color w:val="2A00FF"/>
          <w:lang w:val="en-US"/>
        </w:rPr>
        <w:t>="unbounded"</w:t>
      </w:r>
      <w:r w:rsidRPr="0031343A">
        <w:rPr>
          <w:color w:val="008080"/>
          <w:lang w:val="en-US"/>
        </w:rPr>
        <w:t>/&gt;</w:t>
      </w:r>
    </w:p>
    <w:p w14:paraId="35FAF926" w14:textId="6379DD6D" w:rsidR="0031343A" w:rsidRDefault="0031343A" w:rsidP="0031343A">
      <w:r w:rsidRPr="0031343A">
        <w:t>Der Complex</w:t>
      </w:r>
      <w:r>
        <w:t xml:space="preserve">Type wird wie gewöhnlich implementiert (zu sehen bei Business Objects). Als BaseType wird </w:t>
      </w:r>
      <w:r>
        <w:rPr>
          <w:i/>
        </w:rPr>
        <w:t>OperationServiceResponse</w:t>
      </w:r>
      <w:r>
        <w:t xml:space="preserve"> verwendet. Als einziges Element wird eine Liste (</w:t>
      </w:r>
      <w:r>
        <w:rPr>
          <w:i/>
        </w:rPr>
        <w:t>maxOccurs=“unbound“</w:t>
      </w:r>
      <w:r>
        <w:t xml:space="preserve">) von </w:t>
      </w:r>
      <w:r>
        <w:rPr>
          <w:i/>
        </w:rPr>
        <w:t>MarketTimeOpeningSelectBO</w:t>
      </w:r>
      <w:r>
        <w:t xml:space="preserve"> definiert.</w:t>
      </w:r>
    </w:p>
    <w:p w14:paraId="649FD9F8" w14:textId="222A5093" w:rsidR="0031343A" w:rsidRDefault="0031343A" w:rsidP="00E17C63">
      <w:pPr>
        <w:pStyle w:val="berschrift4"/>
      </w:pPr>
      <w:r>
        <w:br w:type="page"/>
      </w:r>
      <w:bookmarkStart w:id="100" w:name="_Ref446079506"/>
      <w:bookmarkStart w:id="101" w:name="_Toc446491015"/>
      <w:r w:rsidR="006B79F1">
        <w:lastRenderedPageBreak/>
        <w:t>Actions</w:t>
      </w:r>
      <w:bookmarkEnd w:id="100"/>
      <w:bookmarkEnd w:id="101"/>
    </w:p>
    <w:p w14:paraId="2B35785E" w14:textId="0F029E96" w:rsidR="00E17C63" w:rsidRPr="00E17C63" w:rsidRDefault="00FC4F10" w:rsidP="00E17C63">
      <w:r>
        <w:t>Die</w:t>
      </w:r>
      <w:r w:rsidR="00CE5E73">
        <w:t xml:space="preserve"> Klass</w:t>
      </w:r>
      <w:r w:rsidR="001E6497">
        <w:t>e</w:t>
      </w:r>
      <w:r w:rsidR="00CE5E73">
        <w:t xml:space="preserve"> </w:t>
      </w:r>
      <w:r w:rsidR="00CE5E73">
        <w:rPr>
          <w:i/>
        </w:rPr>
        <w:t>MarketTimeOpeningActions</w:t>
      </w:r>
      <w:r w:rsidR="00CE5E73">
        <w:t xml:space="preserve"> beinhaltet die</w:t>
      </w:r>
      <w:r>
        <w:t xml:space="preserve"> Business Logik</w:t>
      </w:r>
      <w:r w:rsidR="007A75C4">
        <w:t xml:space="preserve">, </w:t>
      </w:r>
      <w:r w:rsidR="00CE5E73">
        <w:t>verarbeitet</w:t>
      </w:r>
      <w:r w:rsidR="00E55FB5">
        <w:t xml:space="preserve"> also</w:t>
      </w:r>
      <w:r w:rsidR="00CE5E73">
        <w:t xml:space="preserve"> die Requests und ruft den StaticDataAccessor auf, um die Operationen auszuführen. Zu Beginn der Verarbeitung wird ausserdem die Validierung durchgeführt. Da diese in einer separaten Klasse stattfindet, wird sie in diesem Dokument auch in einem eigenen Kapitel (</w:t>
      </w:r>
      <w:r w:rsidR="00CE5E73">
        <w:fldChar w:fldCharType="begin"/>
      </w:r>
      <w:r w:rsidR="00CE5E73">
        <w:instrText xml:space="preserve"> REF _Ref445908369 \w \h </w:instrText>
      </w:r>
      <w:r w:rsidR="00CE5E73">
        <w:fldChar w:fldCharType="separate"/>
      </w:r>
      <w:r w:rsidR="00107909">
        <w:t>3.2.3.6</w:t>
      </w:r>
      <w:r w:rsidR="00CE5E73">
        <w:fldChar w:fldCharType="end"/>
      </w:r>
      <w:r w:rsidR="00CE5E73">
        <w:t xml:space="preserve"> </w:t>
      </w:r>
      <w:r w:rsidR="00CE5E73">
        <w:fldChar w:fldCharType="begin"/>
      </w:r>
      <w:r w:rsidR="00CE5E73">
        <w:instrText xml:space="preserve"> REF _Ref445908369 \h </w:instrText>
      </w:r>
      <w:r w:rsidR="00CE5E73">
        <w:fldChar w:fldCharType="separate"/>
      </w:r>
      <w:r w:rsidR="00107909" w:rsidRPr="004A0EDF">
        <w:t>Validierung</w:t>
      </w:r>
      <w:r w:rsidR="00CE5E73">
        <w:fldChar w:fldCharType="end"/>
      </w:r>
      <w:r w:rsidR="00CE5E73">
        <w:t>) beschrieben.</w:t>
      </w:r>
    </w:p>
    <w:p w14:paraId="0FA0521B" w14:textId="77777777" w:rsidR="00597854" w:rsidRDefault="00597854">
      <w:pPr>
        <w:jc w:val="left"/>
      </w:pPr>
      <w:r>
        <w:t xml:space="preserve">Die Klasse ist so aufgebaut, dass eine </w:t>
      </w:r>
      <w:r w:rsidRPr="003C7B6C">
        <w:rPr>
          <w:i/>
        </w:rPr>
        <w:t>public</w:t>
      </w:r>
      <w:r>
        <w:t xml:space="preserve"> Methode den Request </w:t>
      </w:r>
      <w:proofErr w:type="gramStart"/>
      <w:r>
        <w:t>entgegen nimmt</w:t>
      </w:r>
      <w:proofErr w:type="gramEnd"/>
      <w:r>
        <w:t xml:space="preserve"> und an eine interne private Methode weiterleitet. Dies wird so implementiert, weil es in der bisherigen Architektur als Standard angewendet wird.</w:t>
      </w:r>
    </w:p>
    <w:p w14:paraId="2D08283F" w14:textId="77777777" w:rsidR="00597854" w:rsidRPr="00E86463" w:rsidRDefault="00597854" w:rsidP="00E86463">
      <w:pPr>
        <w:rPr>
          <w:b/>
        </w:rPr>
      </w:pPr>
      <w:r w:rsidRPr="00E86463">
        <w:rPr>
          <w:b/>
        </w:rPr>
        <w:t>Attribute</w:t>
      </w:r>
    </w:p>
    <w:p w14:paraId="5EB05804" w14:textId="77777777" w:rsidR="00597854" w:rsidRDefault="00597854" w:rsidP="00597854">
      <w:r>
        <w:t xml:space="preserve">Die Klasse besitzt nur die nötigsten Attribute. Dazu gehören ein Logger, sowie eine Instanz des </w:t>
      </w:r>
      <w:r>
        <w:rPr>
          <w:i/>
        </w:rPr>
        <w:t xml:space="preserve">StaticDataAccessor, </w:t>
      </w:r>
      <w:r>
        <w:t xml:space="preserve">eine Instanz der Validierungsklasse </w:t>
      </w:r>
      <w:r>
        <w:rPr>
          <w:i/>
        </w:rPr>
        <w:t>MarketTimeOpeningValidation</w:t>
      </w:r>
      <w:r>
        <w:t xml:space="preserve"> und eine Liste mit Strings für die Fehlermeldungen.</w:t>
      </w:r>
    </w:p>
    <w:p w14:paraId="74C8AA0D" w14:textId="74BAFEF3" w:rsidR="00597854" w:rsidRPr="00804F6A" w:rsidRDefault="00597854" w:rsidP="00597854">
      <w:pPr>
        <w:pStyle w:val="Untertitel"/>
      </w:pPr>
      <w:r>
        <w:rPr>
          <w:b/>
          <w:bCs/>
          <w:color w:val="7F0055"/>
        </w:rPr>
        <w:t>private</w:t>
      </w:r>
      <w:r>
        <w:t xml:space="preserve"> </w:t>
      </w:r>
      <w:r>
        <w:rPr>
          <w:b/>
          <w:bCs/>
          <w:color w:val="7F0055"/>
        </w:rPr>
        <w:t>static</w:t>
      </w:r>
      <w:r>
        <w:t xml:space="preserve"> Logger </w:t>
      </w:r>
      <w:r>
        <w:rPr>
          <w:i/>
          <w:color w:val="0000C0"/>
        </w:rPr>
        <w:t>LOGGER</w:t>
      </w:r>
      <w:r>
        <w:t xml:space="preserve"> =Logger.</w:t>
      </w:r>
      <w:r>
        <w:rPr>
          <w:i/>
        </w:rPr>
        <w:t>getLogger</w:t>
      </w:r>
      <w:r>
        <w:t>(MarketTimeOpeningActions.</w:t>
      </w:r>
      <w:r>
        <w:rPr>
          <w:b/>
          <w:bCs/>
          <w:color w:val="7F0055"/>
        </w:rPr>
        <w:t>class</w:t>
      </w:r>
      <w:r>
        <w:t>);</w:t>
      </w:r>
      <w:r w:rsidR="00804F6A">
        <w:br/>
      </w:r>
      <w:r>
        <w:rPr>
          <w:b/>
          <w:bCs/>
          <w:color w:val="7F0055"/>
        </w:rPr>
        <w:t>private</w:t>
      </w:r>
      <w:r>
        <w:t xml:space="preserve"> StaticDataAccessor </w:t>
      </w:r>
      <w:r>
        <w:rPr>
          <w:color w:val="0000C0"/>
        </w:rPr>
        <w:t>staticDataAccessor</w:t>
      </w:r>
      <w:r>
        <w:t>;</w:t>
      </w:r>
      <w:r w:rsidR="00804F6A">
        <w:br/>
      </w:r>
      <w:r w:rsidR="00804F6A">
        <w:br/>
      </w:r>
      <w:r w:rsidRPr="00804F6A">
        <w:rPr>
          <w:b/>
          <w:bCs/>
          <w:color w:val="7F0055"/>
        </w:rPr>
        <w:t>private</w:t>
      </w:r>
      <w:r w:rsidRPr="00804F6A">
        <w:t xml:space="preserve"> MarketTimeOpeningValidation </w:t>
      </w:r>
      <w:r w:rsidRPr="00804F6A">
        <w:rPr>
          <w:color w:val="0000C0"/>
        </w:rPr>
        <w:t>validation</w:t>
      </w:r>
      <w:r w:rsidRPr="00804F6A">
        <w:t>;</w:t>
      </w:r>
      <w:r w:rsidR="00804F6A">
        <w:br/>
      </w:r>
      <w:r w:rsidRPr="00804F6A">
        <w:rPr>
          <w:b/>
          <w:bCs/>
          <w:color w:val="7F0055"/>
        </w:rPr>
        <w:t>private</w:t>
      </w:r>
      <w:r w:rsidRPr="00804F6A">
        <w:t xml:space="preserve"> List&lt;String&gt; </w:t>
      </w:r>
      <w:r w:rsidRPr="00804F6A">
        <w:rPr>
          <w:color w:val="0000C0"/>
        </w:rPr>
        <w:t>errorMessages</w:t>
      </w:r>
      <w:r w:rsidRPr="00804F6A">
        <w:t xml:space="preserve"> = </w:t>
      </w:r>
      <w:r w:rsidRPr="00804F6A">
        <w:rPr>
          <w:b/>
          <w:bCs/>
          <w:color w:val="7F0055"/>
        </w:rPr>
        <w:t>new</w:t>
      </w:r>
      <w:r w:rsidRPr="00804F6A">
        <w:t xml:space="preserve"> ArrayList&lt;String&gt;();</w:t>
      </w:r>
    </w:p>
    <w:p w14:paraId="63723F75" w14:textId="146B6B3C" w:rsidR="00597854" w:rsidRDefault="00597854" w:rsidP="00597854">
      <w:r w:rsidRPr="00597854">
        <w:t xml:space="preserve">Der Logger wird dabei von der </w:t>
      </w:r>
      <w:r w:rsidRPr="00597854">
        <w:rPr>
          <w:b/>
        </w:rPr>
        <w:t>log4j</w:t>
      </w:r>
      <w:r>
        <w:t xml:space="preserve"> Library von Apache verwendet. Die Attribute, welche nicht direkt mit einer neuen Instanz abgefüllt werden, werden noch im Konstruktor abgefüllt.</w:t>
      </w:r>
    </w:p>
    <w:p w14:paraId="458DA0C2" w14:textId="108BCEED" w:rsidR="00597854" w:rsidRPr="00E86463" w:rsidRDefault="00597854" w:rsidP="00E86463">
      <w:pPr>
        <w:rPr>
          <w:b/>
        </w:rPr>
      </w:pPr>
      <w:r w:rsidRPr="00E86463">
        <w:rPr>
          <w:b/>
        </w:rPr>
        <w:t>Konstr</w:t>
      </w:r>
      <w:r w:rsidR="006E51DF" w:rsidRPr="00E86463">
        <w:rPr>
          <w:b/>
        </w:rPr>
        <w:t>u</w:t>
      </w:r>
      <w:r w:rsidRPr="00E86463">
        <w:rPr>
          <w:b/>
        </w:rPr>
        <w:t>ktor</w:t>
      </w:r>
    </w:p>
    <w:p w14:paraId="27ACAA3E" w14:textId="02DCADE9" w:rsidR="00597854" w:rsidRDefault="00597854" w:rsidP="00597854">
      <w:r>
        <w:t xml:space="preserve">Der Konstruktor wird aus dem Webservice aufgerufen, nachdem dieser den Request dieser </w:t>
      </w:r>
      <w:r w:rsidR="00F67E6D">
        <w:t xml:space="preserve">Action </w:t>
      </w:r>
      <w:r>
        <w:t xml:space="preserve">Klasse zugeordnet hat. Als Parameter wird nur ein Objekt der </w:t>
      </w:r>
      <w:r>
        <w:rPr>
          <w:i/>
        </w:rPr>
        <w:t>BackendFacade</w:t>
      </w:r>
      <w:r>
        <w:t xml:space="preserve">, welche unter anderem eine Referenz zum </w:t>
      </w:r>
      <w:r>
        <w:rPr>
          <w:i/>
        </w:rPr>
        <w:t>StaticDataAccessor</w:t>
      </w:r>
      <w:r>
        <w:t xml:space="preserve"> beinhaltet, benötigt.</w:t>
      </w:r>
    </w:p>
    <w:p w14:paraId="7D7C9455" w14:textId="77777777" w:rsidR="00B358B3" w:rsidRDefault="00597854" w:rsidP="00597854">
      <w:pPr>
        <w:pStyle w:val="Untertitel"/>
      </w:pPr>
      <w:r w:rsidRPr="00804F6A">
        <w:rPr>
          <w:b/>
          <w:bCs/>
          <w:color w:val="7F0055"/>
        </w:rPr>
        <w:t>public</w:t>
      </w:r>
      <w:r w:rsidRPr="00804F6A">
        <w:t xml:space="preserve"> MarketTimeOpeningActions(BackendFacade </w:t>
      </w:r>
      <w:r w:rsidRPr="00804F6A">
        <w:rPr>
          <w:color w:val="6A3E3E"/>
        </w:rPr>
        <w:t>backendInteraction</w:t>
      </w:r>
      <w:r w:rsidRPr="00804F6A">
        <w:t>) {</w:t>
      </w:r>
      <w:r w:rsidR="00804F6A" w:rsidRPr="00804F6A">
        <w:br/>
      </w:r>
      <w:r w:rsidRPr="00804F6A">
        <w:tab/>
      </w:r>
      <w:r w:rsidRPr="00804F6A">
        <w:rPr>
          <w:b/>
          <w:bCs/>
          <w:color w:val="7F0055"/>
        </w:rPr>
        <w:t>super</w:t>
      </w:r>
      <w:r w:rsidRPr="00804F6A">
        <w:t>(</w:t>
      </w:r>
      <w:r w:rsidRPr="00804F6A">
        <w:rPr>
          <w:color w:val="6A3E3E"/>
        </w:rPr>
        <w:t>backendInteraction</w:t>
      </w:r>
      <w:r w:rsidRPr="00804F6A">
        <w:t>);</w:t>
      </w:r>
      <w:r w:rsidR="00804F6A" w:rsidRPr="00804F6A">
        <w:br/>
      </w:r>
      <w:r w:rsidRPr="00804F6A">
        <w:tab/>
      </w:r>
      <w:r w:rsidRPr="00804F6A">
        <w:rPr>
          <w:b/>
          <w:bCs/>
          <w:color w:val="7F0055"/>
        </w:rPr>
        <w:t>this</w:t>
      </w:r>
      <w:r w:rsidRPr="00804F6A">
        <w:t>.</w:t>
      </w:r>
      <w:r w:rsidRPr="00804F6A">
        <w:rPr>
          <w:color w:val="0000C0"/>
        </w:rPr>
        <w:t>staticDataAccessor</w:t>
      </w:r>
      <w:r w:rsidRPr="00804F6A">
        <w:t xml:space="preserve"> = </w:t>
      </w:r>
      <w:r w:rsidRPr="00804F6A">
        <w:rPr>
          <w:color w:val="6A3E3E"/>
        </w:rPr>
        <w:t>backendInteraction</w:t>
      </w:r>
      <w:r w:rsidRPr="00804F6A">
        <w:t>.getStaticDataAccessor();</w:t>
      </w:r>
      <w:r w:rsidR="00804F6A" w:rsidRPr="00804F6A">
        <w:br/>
      </w:r>
      <w:r w:rsidRPr="00804F6A">
        <w:tab/>
      </w:r>
      <w:r w:rsidRPr="00804F6A">
        <w:rPr>
          <w:b/>
          <w:bCs/>
          <w:color w:val="7F0055"/>
        </w:rPr>
        <w:t>this</w:t>
      </w:r>
      <w:r w:rsidRPr="00804F6A">
        <w:t>.</w:t>
      </w:r>
      <w:r w:rsidRPr="00804F6A">
        <w:rPr>
          <w:color w:val="0000C0"/>
        </w:rPr>
        <w:t>validation</w:t>
      </w:r>
      <w:r w:rsidRPr="00804F6A">
        <w:t xml:space="preserve"> = </w:t>
      </w:r>
      <w:r w:rsidRPr="00804F6A">
        <w:rPr>
          <w:b/>
          <w:bCs/>
          <w:color w:val="7F0055"/>
        </w:rPr>
        <w:t>new</w:t>
      </w:r>
      <w:r w:rsidRPr="00804F6A">
        <w:t xml:space="preserve"> MarketTimeOpeningValidation(</w:t>
      </w:r>
      <w:r w:rsidRPr="00804F6A">
        <w:rPr>
          <w:color w:val="0000C0"/>
        </w:rPr>
        <w:t>staticDataAccessor</w:t>
      </w:r>
      <w:r w:rsidRPr="00804F6A">
        <w:t>);</w:t>
      </w:r>
      <w:r w:rsidR="00804F6A" w:rsidRPr="00804F6A">
        <w:br/>
      </w:r>
      <w:r>
        <w:t>}</w:t>
      </w:r>
    </w:p>
    <w:p w14:paraId="31565ACA" w14:textId="6D064917" w:rsidR="006E51DF" w:rsidRDefault="00B358B3" w:rsidP="00B358B3">
      <w:r>
        <w:t xml:space="preserve">Im Konstruktor wird zuerst die Superklasse </w:t>
      </w:r>
      <w:r>
        <w:rPr>
          <w:i/>
        </w:rPr>
        <w:t>Actions</w:t>
      </w:r>
      <w:r>
        <w:t xml:space="preserve"> mit einem </w:t>
      </w:r>
      <w:r>
        <w:rPr>
          <w:i/>
        </w:rPr>
        <w:t>BackendFacade</w:t>
      </w:r>
      <w:r>
        <w:t xml:space="preserve"> Objekt </w:t>
      </w:r>
      <w:r w:rsidR="00797D17">
        <w:t>instanziiert</w:t>
      </w:r>
      <w:r>
        <w:t xml:space="preserve">. Anschliessend wird eine Referenz zum </w:t>
      </w:r>
      <w:r>
        <w:rPr>
          <w:i/>
        </w:rPr>
        <w:t>StaticDataAccessor</w:t>
      </w:r>
      <w:r>
        <w:t xml:space="preserve"> für diese Klasse bereitgestellt, sowie die Vaidierungsklasse </w:t>
      </w:r>
      <w:r w:rsidR="00797D17">
        <w:t>instanziiert</w:t>
      </w:r>
      <w:r>
        <w:t>.</w:t>
      </w:r>
    </w:p>
    <w:p w14:paraId="000352A3" w14:textId="2236EF8C" w:rsidR="006E51DF" w:rsidRPr="00E86463" w:rsidRDefault="006E51DF" w:rsidP="00E86463">
      <w:pPr>
        <w:rPr>
          <w:b/>
        </w:rPr>
      </w:pPr>
      <w:bookmarkStart w:id="102" w:name="_Ref445961954"/>
      <w:r w:rsidRPr="00E86463">
        <w:rPr>
          <w:b/>
        </w:rPr>
        <w:t>Methoden allgemein</w:t>
      </w:r>
      <w:bookmarkEnd w:id="102"/>
    </w:p>
    <w:p w14:paraId="6955F8CE" w14:textId="1F3C78BA" w:rsidR="006E51DF" w:rsidRDefault="006E51DF" w:rsidP="006E51DF">
      <w:r>
        <w:t xml:space="preserve">Alle Methoden, mit Ausnahme der Select Action, werden mit denselben zwei Parametern aufgerufen. Der </w:t>
      </w:r>
      <w:r>
        <w:rPr>
          <w:i/>
        </w:rPr>
        <w:t>OperationHeader</w:t>
      </w:r>
      <w:r>
        <w:t xml:space="preserve"> beinhaltet Informationen über den gesendeten Request, wie zum Beispiel der Username des Absenders. </w:t>
      </w:r>
      <w:proofErr w:type="gramStart"/>
      <w:r>
        <w:t>Als  zweiter</w:t>
      </w:r>
      <w:proofErr w:type="gramEnd"/>
      <w:r>
        <w:t xml:space="preserve"> Parameter wird der effektive Request übergeben, welcher dann weiter verarbeitet wird. Für die Select Action werden keine Parameter benötigt, da der Request an sich keinen Parameter beinhaltet und keine Infos, wie Username, benötigt werden, da der User die Tabelle nicht bearbeitet.</w:t>
      </w:r>
    </w:p>
    <w:p w14:paraId="48764AEF" w14:textId="353F7409" w:rsidR="006E51DF" w:rsidRDefault="006E51DF" w:rsidP="006E51DF">
      <w:r>
        <w:t>Der Ablauf der Verarbeitung erfolgt jeweils in drei Schritten:</w:t>
      </w:r>
    </w:p>
    <w:p w14:paraId="6DF042CC" w14:textId="30AB389C" w:rsidR="006E51DF" w:rsidRDefault="006E51DF" w:rsidP="006E51DF">
      <w:pPr>
        <w:pStyle w:val="Listenabsatz"/>
        <w:numPr>
          <w:ilvl w:val="0"/>
          <w:numId w:val="37"/>
        </w:numPr>
      </w:pPr>
      <w:r>
        <w:t>Validierung</w:t>
      </w:r>
    </w:p>
    <w:p w14:paraId="5E7459F0" w14:textId="3DB82841" w:rsidR="006E51DF" w:rsidRDefault="006E51DF" w:rsidP="006E51DF">
      <w:pPr>
        <w:pStyle w:val="Listenabsatz"/>
        <w:numPr>
          <w:ilvl w:val="0"/>
          <w:numId w:val="37"/>
        </w:numPr>
      </w:pPr>
      <w:r>
        <w:t>Ausführung der Operation</w:t>
      </w:r>
    </w:p>
    <w:p w14:paraId="33A78C25" w14:textId="5CED2406" w:rsidR="006E51DF" w:rsidRDefault="006E51DF" w:rsidP="006E51DF">
      <w:pPr>
        <w:pStyle w:val="Listenabsatz"/>
        <w:numPr>
          <w:ilvl w:val="0"/>
          <w:numId w:val="37"/>
        </w:numPr>
      </w:pPr>
      <w:r>
        <w:t>Zusammenstellen der Response</w:t>
      </w:r>
    </w:p>
    <w:p w14:paraId="5E8E1E48" w14:textId="676045BF" w:rsidR="006E51DF" w:rsidRPr="006E51DF" w:rsidRDefault="006E51DF" w:rsidP="006E51DF">
      <w:r>
        <w:t>Danach wird die Response an den Webservice Endpoint zurückgeschickt.</w:t>
      </w:r>
    </w:p>
    <w:p w14:paraId="630473F9" w14:textId="77777777" w:rsidR="00B358B3" w:rsidRDefault="00B358B3" w:rsidP="00B358B3">
      <w:pPr>
        <w:pStyle w:val="berschrift5"/>
      </w:pPr>
      <w:bookmarkStart w:id="103" w:name="_Ref445966693"/>
      <w:r>
        <w:lastRenderedPageBreak/>
        <w:t>Insert</w:t>
      </w:r>
      <w:bookmarkEnd w:id="103"/>
    </w:p>
    <w:p w14:paraId="4842651C" w14:textId="64E7E6E7" w:rsidR="00B358B3" w:rsidRDefault="000A4EB1" w:rsidP="00B358B3">
      <w:r>
        <w:t xml:space="preserve">Die Verarbeitung des Insert Requests findet in der Methode </w:t>
      </w:r>
      <w:r w:rsidRPr="000A4EB1">
        <w:rPr>
          <w:i/>
        </w:rPr>
        <w:t>insertMarketTimeOpeningInternal</w:t>
      </w:r>
      <w:r>
        <w:t xml:space="preserve"> statt. Sie findet in denselben drei Schritten statt wie in Kapitel </w:t>
      </w:r>
      <w:r w:rsidR="00292EAB">
        <w:fldChar w:fldCharType="begin"/>
      </w:r>
      <w:r w:rsidR="00292EAB">
        <w:instrText xml:space="preserve"> REF _Ref446079506 \r \h </w:instrText>
      </w:r>
      <w:r w:rsidR="00292EAB">
        <w:fldChar w:fldCharType="separate"/>
      </w:r>
      <w:r w:rsidR="00107909">
        <w:t>3.2.3.5</w:t>
      </w:r>
      <w:r w:rsidR="00292EAB">
        <w:fldChar w:fldCharType="end"/>
      </w:r>
      <w:r>
        <w:t xml:space="preserve"> bereits erwähnt wurde.</w:t>
      </w:r>
    </w:p>
    <w:p w14:paraId="627F8925" w14:textId="56E7CD99" w:rsidR="000A4EB1" w:rsidRDefault="000A4EB1" w:rsidP="00B358B3">
      <w:r>
        <w:t>Die Validierung sendet eine Liste mit allfälligen Fehlermeldungen. Auf dieser Liste wird auf ihren Inhalt geprüft. Wenn keine Validierungsfehler aufgetaucht sind, ist die Liste leer.</w:t>
      </w:r>
    </w:p>
    <w:p w14:paraId="216265CA" w14:textId="72FC149D" w:rsidR="000A4EB1" w:rsidRDefault="000A4EB1" w:rsidP="000A4EB1">
      <w:pPr>
        <w:pStyle w:val="Untertitel"/>
        <w:rPr>
          <w:rFonts w:cs="Consolas"/>
          <w:color w:val="3F7F5F"/>
          <w:szCs w:val="20"/>
          <w:lang w:val="en-US"/>
        </w:rPr>
      </w:pPr>
      <w:proofErr w:type="gramStart"/>
      <w:r w:rsidRPr="000A4EB1">
        <w:rPr>
          <w:b/>
          <w:bCs/>
          <w:color w:val="7F0055"/>
          <w:lang w:val="en-US"/>
        </w:rPr>
        <w:t>if</w:t>
      </w:r>
      <w:r w:rsidRPr="000A4EB1">
        <w:rPr>
          <w:color w:val="000000"/>
          <w:lang w:val="en-US"/>
        </w:rPr>
        <w:t>(</w:t>
      </w:r>
      <w:proofErr w:type="gramEnd"/>
      <w:r w:rsidRPr="000A4EB1">
        <w:rPr>
          <w:color w:val="0000C0"/>
          <w:lang w:val="en-US"/>
        </w:rPr>
        <w:t>errorMessages</w:t>
      </w:r>
      <w:r w:rsidRPr="000A4EB1">
        <w:rPr>
          <w:color w:val="000000"/>
          <w:lang w:val="en-US"/>
        </w:rPr>
        <w:t xml:space="preserve">.size() == 0) { </w:t>
      </w:r>
      <w:r w:rsidRPr="000A4EB1">
        <w:rPr>
          <w:rFonts w:cs="Consolas"/>
          <w:color w:val="3F7F5F"/>
          <w:szCs w:val="20"/>
          <w:lang w:val="en-US"/>
        </w:rPr>
        <w:t xml:space="preserve">// list is empty if validation is </w:t>
      </w:r>
      <w:r>
        <w:rPr>
          <w:rFonts w:cs="Consolas"/>
          <w:color w:val="3F7F5F"/>
          <w:szCs w:val="20"/>
          <w:lang w:val="en-US"/>
        </w:rPr>
        <w:t>successful</w:t>
      </w:r>
    </w:p>
    <w:p w14:paraId="0B58DCA9" w14:textId="77777777" w:rsidR="00DF5B20" w:rsidRPr="0076257F" w:rsidRDefault="000A4EB1" w:rsidP="00815F4A">
      <w:pPr>
        <w:rPr>
          <w:lang w:val="en-US"/>
        </w:rPr>
      </w:pPr>
      <w:r>
        <w:t xml:space="preserve">Wenn die Liste </w:t>
      </w:r>
      <w:r>
        <w:rPr>
          <w:i/>
        </w:rPr>
        <w:t>errorMessages</w:t>
      </w:r>
      <w:r>
        <w:t xml:space="preserve"> keine Einträge beinhaltet, kann mit der Ausführung der Operation begonnen werden</w:t>
      </w:r>
      <w:r w:rsidR="00815F4A">
        <w:t xml:space="preserve">. Nach einer erfolgreichen Validierung wird in einem ersten Schritt der Request zu einem Entity Objekt umgewandelt. </w:t>
      </w:r>
      <w:r w:rsidR="00815F4A" w:rsidRPr="0076257F">
        <w:rPr>
          <w:lang w:val="en-US"/>
        </w:rPr>
        <w:t>Dies</w:t>
      </w:r>
      <w:r w:rsidR="00815F4A" w:rsidRPr="00055BCC">
        <w:rPr>
          <w:lang w:val="en-US"/>
        </w:rPr>
        <w:t xml:space="preserve"> erfolgt über</w:t>
      </w:r>
      <w:r w:rsidR="00815F4A" w:rsidRPr="0076257F">
        <w:rPr>
          <w:lang w:val="en-US"/>
        </w:rPr>
        <w:t xml:space="preserve"> die</w:t>
      </w:r>
      <w:r w:rsidR="00815F4A" w:rsidRPr="00055BCC">
        <w:rPr>
          <w:lang w:val="en-US"/>
        </w:rPr>
        <w:t xml:space="preserve"> Methode</w:t>
      </w:r>
      <w:r w:rsidR="00815F4A" w:rsidRPr="0076257F">
        <w:rPr>
          <w:lang w:val="en-US"/>
        </w:rPr>
        <w:t xml:space="preserve"> </w:t>
      </w:r>
      <w:r w:rsidR="00815F4A" w:rsidRPr="0076257F">
        <w:rPr>
          <w:i/>
          <w:lang w:val="en-US"/>
        </w:rPr>
        <w:t>convertInsertRequestToEntity</w:t>
      </w:r>
      <w:r w:rsidR="00815F4A" w:rsidRPr="0076257F">
        <w:rPr>
          <w:lang w:val="en-US"/>
        </w:rPr>
        <w:t xml:space="preserve">. </w:t>
      </w:r>
    </w:p>
    <w:p w14:paraId="45BF736A" w14:textId="0599C753" w:rsidR="00DF5B20" w:rsidRPr="00DF5B20" w:rsidRDefault="00DF5B20" w:rsidP="00DF5B20">
      <w:pPr>
        <w:pStyle w:val="Untertitel"/>
        <w:rPr>
          <w:lang w:val="en-US"/>
        </w:rPr>
      </w:pPr>
      <w:r w:rsidRPr="00DF5B20">
        <w:rPr>
          <w:color w:val="3F7F5F"/>
          <w:lang w:val="en-US"/>
        </w:rPr>
        <w:t>// convert request values to insertable entity</w:t>
      </w:r>
      <w:r w:rsidR="00702051">
        <w:rPr>
          <w:color w:val="3F7F5F"/>
          <w:lang w:val="en-US"/>
        </w:rPr>
        <w:br/>
      </w:r>
      <w:r w:rsidR="00702051" w:rsidRPr="00DF5B20">
        <w:rPr>
          <w:lang w:val="en-US"/>
        </w:rPr>
        <w:t xml:space="preserve">MarketTimeOpening </w:t>
      </w:r>
      <w:r w:rsidR="00702051" w:rsidRPr="00DF5B20">
        <w:rPr>
          <w:color w:val="6A3E3E"/>
          <w:lang w:val="en-US"/>
        </w:rPr>
        <w:t>entity</w:t>
      </w:r>
      <w:r w:rsidR="00702051" w:rsidRPr="00DF5B20">
        <w:rPr>
          <w:lang w:val="en-US"/>
        </w:rPr>
        <w:t xml:space="preserve"> = </w:t>
      </w:r>
      <w:proofErr w:type="gramStart"/>
      <w:r w:rsidR="00702051" w:rsidRPr="00DF5B20">
        <w:rPr>
          <w:lang w:val="en-US"/>
        </w:rPr>
        <w:t>convertInsertRequestToEntity(</w:t>
      </w:r>
      <w:proofErr w:type="gramEnd"/>
      <w:r w:rsidR="00702051" w:rsidRPr="00DF5B20">
        <w:rPr>
          <w:color w:val="6A3E3E"/>
          <w:lang w:val="en-US"/>
        </w:rPr>
        <w:t>header</w:t>
      </w:r>
      <w:r w:rsidR="00702051" w:rsidRPr="00DF5B20">
        <w:rPr>
          <w:lang w:val="en-US"/>
        </w:rPr>
        <w:t xml:space="preserve">, </w:t>
      </w:r>
      <w:r w:rsidR="00702051" w:rsidRPr="00DF5B20">
        <w:rPr>
          <w:color w:val="6A3E3E"/>
          <w:lang w:val="en-US"/>
        </w:rPr>
        <w:t>request</w:t>
      </w:r>
      <w:r w:rsidR="00702051" w:rsidRPr="00DF5B20">
        <w:rPr>
          <w:lang w:val="en-US"/>
        </w:rPr>
        <w:t xml:space="preserve">); </w:t>
      </w:r>
    </w:p>
    <w:p w14:paraId="728B0801" w14:textId="7CA80A32" w:rsidR="00815F4A" w:rsidRPr="00537F6F" w:rsidRDefault="00DF5B20" w:rsidP="00815F4A">
      <w:pPr>
        <w:rPr>
          <w:lang w:val="en-US"/>
        </w:rPr>
      </w:pPr>
      <w:r>
        <w:t>In der aufgerufenen Methode</w:t>
      </w:r>
      <w:r w:rsidR="00815F4A">
        <w:t xml:space="preserve"> werden die technischen Attribute </w:t>
      </w:r>
      <w:r w:rsidR="00815F4A">
        <w:rPr>
          <w:i/>
        </w:rPr>
        <w:t>lastUpdate</w:t>
      </w:r>
      <w:r w:rsidR="00815F4A">
        <w:t xml:space="preserve"> und </w:t>
      </w:r>
      <w:r w:rsidR="00815F4A">
        <w:rPr>
          <w:i/>
        </w:rPr>
        <w:t>lastUpdatedByUser</w:t>
      </w:r>
      <w:r w:rsidR="00815F4A">
        <w:t xml:space="preserve"> abgefüllt. Zudem werden die restlichen Attribute, welche im XSD Kontrakt in der Gruppe </w:t>
      </w:r>
      <w:r w:rsidR="00815F4A" w:rsidRPr="00815F4A">
        <w:rPr>
          <w:i/>
        </w:rPr>
        <w:t>MarketTimeOpeningGeneralBOAttributes</w:t>
      </w:r>
      <w:r w:rsidR="00815F4A">
        <w:t xml:space="preserve"> definiert wurden in der Methode </w:t>
      </w:r>
      <w:r w:rsidR="00815F4A" w:rsidRPr="00815F4A">
        <w:rPr>
          <w:i/>
        </w:rPr>
        <w:fldChar w:fldCharType="begin"/>
      </w:r>
      <w:r w:rsidR="00815F4A" w:rsidRPr="00815F4A">
        <w:rPr>
          <w:i/>
        </w:rPr>
        <w:instrText xml:space="preserve"> REF _Ref445962654 \h  \* MERGEFORMAT </w:instrText>
      </w:r>
      <w:r w:rsidR="00815F4A" w:rsidRPr="00815F4A">
        <w:rPr>
          <w:i/>
        </w:rPr>
      </w:r>
      <w:r w:rsidR="00815F4A" w:rsidRPr="00815F4A">
        <w:rPr>
          <w:i/>
        </w:rPr>
        <w:fldChar w:fldCharType="separate"/>
      </w:r>
      <w:r w:rsidR="00107909" w:rsidRPr="00107909">
        <w:rPr>
          <w:i/>
        </w:rPr>
        <w:t>convertGeneralBOToEntity</w:t>
      </w:r>
      <w:r w:rsidR="00815F4A" w:rsidRPr="00815F4A">
        <w:rPr>
          <w:i/>
        </w:rPr>
        <w:fldChar w:fldCharType="end"/>
      </w:r>
      <w:r w:rsidR="00815F4A">
        <w:t xml:space="preserve">, welche im Kapitel </w:t>
      </w:r>
      <w:r w:rsidR="00815F4A">
        <w:fldChar w:fldCharType="begin"/>
      </w:r>
      <w:r w:rsidR="00815F4A">
        <w:instrText xml:space="preserve"> REF _Ref445962654 \r \h </w:instrText>
      </w:r>
      <w:r w:rsidR="00815F4A">
        <w:fldChar w:fldCharType="separate"/>
      </w:r>
      <w:r w:rsidR="00107909">
        <w:t>3.2.3.5.5.1</w:t>
      </w:r>
      <w:r w:rsidR="00815F4A">
        <w:fldChar w:fldCharType="end"/>
      </w:r>
      <w:r w:rsidR="00815F4A">
        <w:t xml:space="preserve"> beschrieben wird, in das Entity Objekt übertragen.</w:t>
      </w:r>
      <w:r>
        <w:t xml:space="preserve"> </w:t>
      </w:r>
      <w:r w:rsidRPr="00537F6F">
        <w:rPr>
          <w:lang w:val="en-US"/>
        </w:rPr>
        <w:t xml:space="preserve">Als Rückgabewert dient ein Entity Objekt der Klasse </w:t>
      </w:r>
      <w:r w:rsidRPr="00537F6F">
        <w:rPr>
          <w:i/>
          <w:lang w:val="en-US"/>
        </w:rPr>
        <w:t>MarketTimeOpening</w:t>
      </w:r>
      <w:r w:rsidRPr="00537F6F">
        <w:rPr>
          <w:lang w:val="en-US"/>
        </w:rPr>
        <w:t>.</w:t>
      </w:r>
    </w:p>
    <w:p w14:paraId="45AC0F36" w14:textId="77777777" w:rsidR="00DF5B20" w:rsidRPr="00DF5B20" w:rsidRDefault="00DF5B20" w:rsidP="00DF5B20">
      <w:pPr>
        <w:pStyle w:val="Untertitel"/>
        <w:rPr>
          <w:lang w:val="en-US"/>
        </w:rPr>
      </w:pPr>
      <w:r w:rsidRPr="00DF5B20">
        <w:rPr>
          <w:color w:val="3F5FBF"/>
          <w:lang w:val="en-US"/>
        </w:rPr>
        <w:t>/**</w:t>
      </w:r>
    </w:p>
    <w:p w14:paraId="74D06C3F" w14:textId="56BFC126" w:rsidR="00DF5B20" w:rsidRPr="00DF5B20" w:rsidRDefault="00537F6F" w:rsidP="00DF5B20">
      <w:pPr>
        <w:pStyle w:val="Untertitel"/>
        <w:rPr>
          <w:lang w:val="en-US"/>
        </w:rPr>
      </w:pPr>
      <w:r>
        <w:rPr>
          <w:color w:val="3F5FBF"/>
          <w:lang w:val="en-US"/>
        </w:rPr>
        <w:t xml:space="preserve"> </w:t>
      </w:r>
      <w:r w:rsidR="00DF5B20" w:rsidRPr="00DF5B20">
        <w:rPr>
          <w:color w:val="3F5FBF"/>
          <w:lang w:val="en-US"/>
        </w:rPr>
        <w:t>* Converts the business object in the insert request to an entity object.</w:t>
      </w:r>
    </w:p>
    <w:p w14:paraId="1043FFBD" w14:textId="1561C1AC" w:rsidR="00815F4A" w:rsidRDefault="00537F6F" w:rsidP="00DF5B20">
      <w:pPr>
        <w:pStyle w:val="Untertitel"/>
        <w:rPr>
          <w:lang w:val="en-US"/>
        </w:rPr>
      </w:pPr>
      <w:r>
        <w:rPr>
          <w:color w:val="3F5FBF"/>
          <w:lang w:val="en-US"/>
        </w:rPr>
        <w:t xml:space="preserve"> </w:t>
      </w:r>
      <w:r w:rsidR="00DF5B20" w:rsidRPr="00DF5B20">
        <w:rPr>
          <w:color w:val="3F5FBF"/>
          <w:lang w:val="en-US"/>
        </w:rPr>
        <w:t>*/</w:t>
      </w:r>
      <w:r w:rsidR="00DF5B20" w:rsidRPr="00DF5B20">
        <w:rPr>
          <w:b/>
          <w:bCs/>
          <w:color w:val="7F0055"/>
          <w:lang w:val="en-US"/>
        </w:rPr>
        <w:br/>
      </w:r>
      <w:r w:rsidR="00815F4A" w:rsidRPr="00DF5B20">
        <w:rPr>
          <w:b/>
          <w:bCs/>
          <w:color w:val="7F0055"/>
          <w:lang w:val="en-US"/>
        </w:rPr>
        <w:t>private</w:t>
      </w:r>
      <w:r w:rsidR="00815F4A" w:rsidRPr="00DF5B20">
        <w:rPr>
          <w:lang w:val="en-US"/>
        </w:rPr>
        <w:t xml:space="preserve"> MarketTimeOpening convertInsertRequestToEntity(OperationHeader </w:t>
      </w:r>
      <w:r w:rsidR="00815F4A" w:rsidRPr="00DF5B20">
        <w:rPr>
          <w:color w:val="6A3E3E"/>
          <w:lang w:val="en-US"/>
        </w:rPr>
        <w:t>header</w:t>
      </w:r>
      <w:r w:rsidR="00815F4A" w:rsidRPr="00DF5B20">
        <w:rPr>
          <w:lang w:val="en-US"/>
        </w:rPr>
        <w:t>,</w:t>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t xml:space="preserve">InsertMarketTimeOpening </w:t>
      </w:r>
      <w:r w:rsidR="00815F4A" w:rsidRPr="00DF5B20">
        <w:rPr>
          <w:color w:val="6A3E3E"/>
          <w:lang w:val="en-US"/>
        </w:rPr>
        <w:t>request</w:t>
      </w:r>
      <w:r w:rsidR="00815F4A" w:rsidRPr="00DF5B20">
        <w:rPr>
          <w:lang w:val="en-US"/>
        </w:rPr>
        <w:t>) {</w:t>
      </w:r>
      <w:r w:rsidR="00815F4A" w:rsidRPr="00DF5B20">
        <w:rPr>
          <w:lang w:val="en-US"/>
        </w:rPr>
        <w:br/>
      </w:r>
      <w:r w:rsidR="00815F4A" w:rsidRPr="00DF5B20">
        <w:rPr>
          <w:lang w:val="en-US"/>
        </w:rPr>
        <w:tab/>
        <w:t xml:space="preserve">MarketTimeOpening </w:t>
      </w:r>
      <w:r w:rsidR="00815F4A" w:rsidRPr="00DF5B20">
        <w:rPr>
          <w:color w:val="6A3E3E"/>
          <w:lang w:val="en-US"/>
        </w:rPr>
        <w:t>entity</w:t>
      </w:r>
      <w:r w:rsidR="00815F4A" w:rsidRPr="00DF5B20">
        <w:rPr>
          <w:lang w:val="en-US"/>
        </w:rPr>
        <w:t xml:space="preserve"> = convertGeneralBOToEntity(</w:t>
      </w:r>
      <w:r w:rsidR="00815F4A" w:rsidRPr="00DF5B20">
        <w:rPr>
          <w:color w:val="6A3E3E"/>
          <w:lang w:val="en-US"/>
        </w:rPr>
        <w:t>request</w:t>
      </w:r>
      <w:r w:rsidR="00815F4A" w:rsidRPr="00DF5B20">
        <w:rPr>
          <w:lang w:val="en-US"/>
        </w:rPr>
        <w:t>.getBusinessObject().getMarketTimeOpening());</w:t>
      </w:r>
      <w:r w:rsidR="00815F4A" w:rsidRPr="00DF5B20">
        <w:rPr>
          <w:lang w:val="en-US"/>
        </w:rPr>
        <w:br/>
      </w:r>
      <w:r w:rsidR="00DF5B20" w:rsidRPr="00DF5B20">
        <w:rPr>
          <w:lang w:val="en-US"/>
        </w:rPr>
        <w:br/>
      </w:r>
      <w:r w:rsidR="00815F4A" w:rsidRPr="00DF5B20">
        <w:rPr>
          <w:lang w:val="en-US"/>
        </w:rPr>
        <w:tab/>
      </w:r>
      <w:r w:rsidR="00815F4A" w:rsidRPr="00DF5B20">
        <w:rPr>
          <w:color w:val="6A3E3E"/>
          <w:lang w:val="en-US"/>
        </w:rPr>
        <w:t>entity</w:t>
      </w:r>
      <w:r w:rsidR="00815F4A" w:rsidRPr="00DF5B20">
        <w:rPr>
          <w:lang w:val="en-US"/>
        </w:rPr>
        <w:t>.setLastUpdate(</w:t>
      </w:r>
      <w:r w:rsidR="00815F4A" w:rsidRPr="00DF5B20">
        <w:rPr>
          <w:b/>
          <w:bCs/>
          <w:color w:val="7F0055"/>
          <w:lang w:val="en-US"/>
        </w:rPr>
        <w:t>new</w:t>
      </w:r>
      <w:r w:rsidR="00815F4A" w:rsidRPr="00DF5B20">
        <w:rPr>
          <w:lang w:val="en-US"/>
        </w:rPr>
        <w:t xml:space="preserve"> Timestamp(</w:t>
      </w:r>
      <w:r w:rsidR="00815F4A" w:rsidRPr="00DF5B20">
        <w:rPr>
          <w:b/>
          <w:bCs/>
          <w:color w:val="7F0055"/>
          <w:lang w:val="en-US"/>
        </w:rPr>
        <w:t>new</w:t>
      </w:r>
      <w:r w:rsidR="00815F4A" w:rsidRPr="00DF5B20">
        <w:rPr>
          <w:lang w:val="en-US"/>
        </w:rPr>
        <w:t xml:space="preserve"> Date().getTime()));</w:t>
      </w:r>
      <w:r w:rsidR="00815F4A" w:rsidRPr="00DF5B20">
        <w:rPr>
          <w:lang w:val="en-US"/>
        </w:rPr>
        <w:br/>
      </w:r>
      <w:r w:rsidR="00815F4A" w:rsidRPr="00DF5B20">
        <w:rPr>
          <w:lang w:val="en-US"/>
        </w:rPr>
        <w:tab/>
      </w:r>
      <w:r w:rsidR="00815F4A" w:rsidRPr="00DF5B20">
        <w:rPr>
          <w:color w:val="6A3E3E"/>
          <w:lang w:val="en-US"/>
        </w:rPr>
        <w:t>entity</w:t>
      </w:r>
      <w:r w:rsidR="00815F4A" w:rsidRPr="00DF5B20">
        <w:rPr>
          <w:lang w:val="en-US"/>
        </w:rPr>
        <w:t>.setLastUpdatedByUser(</w:t>
      </w:r>
      <w:r w:rsidR="00815F4A" w:rsidRPr="00DF5B20">
        <w:rPr>
          <w:color w:val="6A3E3E"/>
          <w:lang w:val="en-US"/>
        </w:rPr>
        <w:t>header</w:t>
      </w:r>
      <w:r w:rsidR="00815F4A" w:rsidRPr="00DF5B20">
        <w:rPr>
          <w:lang w:val="en-US"/>
        </w:rPr>
        <w:t>.getUsername());</w:t>
      </w:r>
      <w:r w:rsidR="00815F4A" w:rsidRPr="00DF5B20">
        <w:rPr>
          <w:lang w:val="en-US"/>
        </w:rPr>
        <w:br/>
      </w:r>
      <w:r w:rsidR="00815F4A" w:rsidRPr="00DF5B20">
        <w:rPr>
          <w:lang w:val="en-US"/>
        </w:rPr>
        <w:tab/>
      </w:r>
      <w:r w:rsidR="00815F4A" w:rsidRPr="00DF5B20">
        <w:rPr>
          <w:b/>
          <w:bCs/>
          <w:color w:val="7F0055"/>
          <w:lang w:val="en-US"/>
        </w:rPr>
        <w:t>return</w:t>
      </w:r>
      <w:r w:rsidR="00815F4A" w:rsidRPr="00DF5B20">
        <w:rPr>
          <w:lang w:val="en-US"/>
        </w:rPr>
        <w:t xml:space="preserve"> </w:t>
      </w:r>
      <w:r w:rsidR="00815F4A" w:rsidRPr="00DF5B20">
        <w:rPr>
          <w:color w:val="6A3E3E"/>
          <w:lang w:val="en-US"/>
        </w:rPr>
        <w:t>entity</w:t>
      </w:r>
      <w:r w:rsidR="00815F4A" w:rsidRPr="00DF5B20">
        <w:rPr>
          <w:lang w:val="en-US"/>
        </w:rPr>
        <w:t>;</w:t>
      </w:r>
      <w:r w:rsidR="00815F4A" w:rsidRPr="00DF5B20">
        <w:rPr>
          <w:lang w:val="en-US"/>
        </w:rPr>
        <w:br/>
        <w:t>}</w:t>
      </w:r>
    </w:p>
    <w:p w14:paraId="064E1F43" w14:textId="144FF4CF" w:rsidR="00DF5B20" w:rsidRDefault="00DF5B20" w:rsidP="00DF5B20">
      <w:r w:rsidRPr="00DF5B20">
        <w:t xml:space="preserve">Im Code Ausschnitt ist zu sehen, dass das Attribut </w:t>
      </w:r>
      <w:r>
        <w:rPr>
          <w:i/>
        </w:rPr>
        <w:t>lastUpdatedByUser</w:t>
      </w:r>
      <w:r>
        <w:t xml:space="preserve"> mit dem Username abgefüllt wird, welcher bereits mit dem Request im OperationHeader übergeben wurde.</w:t>
      </w:r>
    </w:p>
    <w:p w14:paraId="6F11AE13" w14:textId="4422EFDD" w:rsidR="00DF5B20" w:rsidRDefault="00DF5B20" w:rsidP="00DF5B20">
      <w:r>
        <w:t xml:space="preserve">Das Attribut </w:t>
      </w:r>
      <w:r>
        <w:rPr>
          <w:i/>
        </w:rPr>
        <w:t>lastUpdate</w:t>
      </w:r>
      <w:r>
        <w:t xml:space="preserve"> wird ebenfalls bereits in der Businesslogik gesetzt. Alternativ hätte es auch erst im DAO, also zum letztmöglichen Zeitpunkt, mit dem </w:t>
      </w:r>
      <w:r w:rsidRPr="00151969">
        <w:rPr>
          <w:i/>
        </w:rPr>
        <w:t>TimeStamp</w:t>
      </w:r>
      <w:r>
        <w:t xml:space="preserve"> versehen werden können. Allerdings wurde entschieden, dass das DAO ausschliesslich dazu dient, Transaktionen auf die Datenbank weiterzuleiten.</w:t>
      </w:r>
    </w:p>
    <w:p w14:paraId="4B195FDA" w14:textId="0AF68052" w:rsidR="00696E36" w:rsidRDefault="00696E36" w:rsidP="00DF5B20">
      <w:r>
        <w:t xml:space="preserve">Als nächster Schritt wird der </w:t>
      </w:r>
      <w:r>
        <w:rPr>
          <w:i/>
        </w:rPr>
        <w:t>StaticDataAccessor</w:t>
      </w:r>
      <w:r>
        <w:t xml:space="preserve"> aufgerufen um die effektive Operation durchzuführen. Dazu wird die Insert-Methode mit dem konvertierten Entity als Parameter aufgerufen.</w:t>
      </w:r>
    </w:p>
    <w:p w14:paraId="1AC176C7" w14:textId="69C8A00C" w:rsidR="00696E36" w:rsidRDefault="00696E36" w:rsidP="00696E36">
      <w:pPr>
        <w:pStyle w:val="Untertitel"/>
        <w:rPr>
          <w:lang w:val="en-US"/>
        </w:rPr>
      </w:pPr>
      <w:r w:rsidRPr="00696E36">
        <w:rPr>
          <w:lang w:val="en-US"/>
        </w:rPr>
        <w:t xml:space="preserve">MarketTimeOpening </w:t>
      </w:r>
      <w:r w:rsidR="000437F3" w:rsidRPr="000437F3">
        <w:rPr>
          <w:color w:val="6A3E3E"/>
          <w:lang w:val="en-US"/>
        </w:rPr>
        <w:t>execResult</w:t>
      </w:r>
      <w:r w:rsidR="000437F3">
        <w:rPr>
          <w:color w:val="6A3E3E"/>
          <w:lang w:val="en-US"/>
        </w:rPr>
        <w:t xml:space="preserve"> </w:t>
      </w:r>
      <w:r>
        <w:rPr>
          <w:lang w:val="en-US"/>
        </w:rPr>
        <w:t>=</w:t>
      </w:r>
      <w:r w:rsidR="000437F3">
        <w:rPr>
          <w:lang w:val="en-US"/>
        </w:rPr>
        <w:t xml:space="preserve"> </w:t>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proofErr w:type="gramStart"/>
      <w:r w:rsidRPr="00696E36">
        <w:rPr>
          <w:color w:val="0000C0"/>
          <w:lang w:val="en-US"/>
        </w:rPr>
        <w:t>staticDataAccessor</w:t>
      </w:r>
      <w:r w:rsidRPr="00696E36">
        <w:rPr>
          <w:lang w:val="en-US"/>
        </w:rPr>
        <w:t>.insertMarketTimeOpening(</w:t>
      </w:r>
      <w:proofErr w:type="gramEnd"/>
      <w:r w:rsidRPr="00696E36">
        <w:rPr>
          <w:color w:val="6A3E3E"/>
          <w:lang w:val="en-US"/>
        </w:rPr>
        <w:t>entity</w:t>
      </w:r>
      <w:r w:rsidRPr="00696E36">
        <w:rPr>
          <w:lang w:val="en-US"/>
        </w:rPr>
        <w:t>);</w:t>
      </w:r>
    </w:p>
    <w:p w14:paraId="6E2DD154" w14:textId="46829AAD" w:rsidR="00696E36" w:rsidRDefault="00696E36" w:rsidP="00696E36">
      <w:r w:rsidRPr="00696E36">
        <w:t>Als Resultat wird das Objekt erwartet, welches in die Datenbank eingefügt wurde.</w:t>
      </w:r>
      <w:r>
        <w:t xml:space="preserve"> Falls die Transaktion fehlgeschlagen ist, wird ein der Wert </w:t>
      </w:r>
      <w:r>
        <w:rPr>
          <w:i/>
        </w:rPr>
        <w:t>null</w:t>
      </w:r>
      <w:r w:rsidR="00EA5C81">
        <w:t xml:space="preserve"> zurückgegeben.</w:t>
      </w:r>
    </w:p>
    <w:p w14:paraId="351D779D" w14:textId="7DBCA902" w:rsidR="00EA5C81" w:rsidRDefault="00EA5C81" w:rsidP="00EA5C81">
      <w:pPr>
        <w:pStyle w:val="Untertitel"/>
        <w:rPr>
          <w:rFonts w:cs="Consolas"/>
          <w:color w:val="3F7F5F"/>
          <w:szCs w:val="20"/>
          <w:lang w:val="en-US"/>
        </w:rPr>
      </w:pPr>
      <w:proofErr w:type="gramStart"/>
      <w:r w:rsidRPr="00EA5C81">
        <w:rPr>
          <w:b/>
          <w:bCs/>
          <w:color w:val="7F0055"/>
          <w:lang w:val="en-US"/>
        </w:rPr>
        <w:t>if</w:t>
      </w:r>
      <w:r w:rsidRPr="00EA5C81">
        <w:rPr>
          <w:color w:val="000000"/>
          <w:lang w:val="en-US"/>
        </w:rPr>
        <w:t>(</w:t>
      </w:r>
      <w:proofErr w:type="gramEnd"/>
      <w:r w:rsidR="000437F3" w:rsidRPr="000437F3">
        <w:rPr>
          <w:color w:val="6A3E3E"/>
          <w:lang w:val="en-US"/>
        </w:rPr>
        <w:t>execResult</w:t>
      </w:r>
      <w:r w:rsidRPr="00EA5C81">
        <w:rPr>
          <w:color w:val="000000"/>
          <w:lang w:val="en-US"/>
        </w:rPr>
        <w:t xml:space="preserve">!= </w:t>
      </w:r>
      <w:r w:rsidRPr="00EA5C81">
        <w:rPr>
          <w:b/>
          <w:bCs/>
          <w:color w:val="7F0055"/>
          <w:lang w:val="en-US"/>
        </w:rPr>
        <w:t>null</w:t>
      </w:r>
      <w:r w:rsidRPr="00EA5C81">
        <w:rPr>
          <w:color w:val="000000"/>
          <w:lang w:val="en-US"/>
        </w:rPr>
        <w:t xml:space="preserve">) { </w:t>
      </w:r>
      <w:r w:rsidRPr="00EA5C81">
        <w:rPr>
          <w:rFonts w:cs="Consolas"/>
          <w:color w:val="3F7F5F"/>
          <w:szCs w:val="20"/>
          <w:lang w:val="en-US"/>
        </w:rPr>
        <w:t>// if insert fails, null will be returned</w:t>
      </w:r>
    </w:p>
    <w:p w14:paraId="5A9A94E0" w14:textId="1BECC85F" w:rsidR="00EA5C81" w:rsidRDefault="00EA5C81" w:rsidP="00EA5C81">
      <w:r w:rsidRPr="00EA5C81">
        <w:t>Falls diese Abfrage tatsächlich zutrifft, handelt es sich um einen Spezialfall, da die Validierung</w:t>
      </w:r>
      <w:r>
        <w:t xml:space="preserve"> bereits</w:t>
      </w:r>
      <w:r w:rsidRPr="00EA5C81">
        <w:t xml:space="preserve"> ergeben hat, dass der Request zulässig ist.</w:t>
      </w:r>
      <w:r>
        <w:t xml:space="preserve"> In diesem Fall wird eine Fehlermeldung der Liste </w:t>
      </w:r>
      <w:r>
        <w:rPr>
          <w:i/>
        </w:rPr>
        <w:t>errorMessages</w:t>
      </w:r>
      <w:r>
        <w:t xml:space="preserve"> angehängt, welcher besagt, man müsse das </w:t>
      </w:r>
      <w:proofErr w:type="gramStart"/>
      <w:r>
        <w:t>den Log</w:t>
      </w:r>
      <w:proofErr w:type="gramEnd"/>
      <w:r>
        <w:t xml:space="preserve"> überprüfen.</w:t>
      </w:r>
    </w:p>
    <w:p w14:paraId="423828B1" w14:textId="77777777" w:rsidR="00EA5C81" w:rsidRDefault="00EA5C81" w:rsidP="00EA5C81"/>
    <w:p w14:paraId="15092C14" w14:textId="4B997D29" w:rsidR="00EA5C81" w:rsidRDefault="00EA5C81" w:rsidP="00EA5C81">
      <w:pPr>
        <w:pStyle w:val="Untertitel"/>
        <w:rPr>
          <w:color w:val="000000"/>
        </w:rPr>
      </w:pPr>
      <w:proofErr w:type="gramStart"/>
      <w:r w:rsidRPr="00EA5C81">
        <w:rPr>
          <w:b/>
          <w:bCs/>
          <w:color w:val="7F0055"/>
          <w:lang w:val="en-US"/>
        </w:rPr>
        <w:t>else</w:t>
      </w:r>
      <w:proofErr w:type="gramEnd"/>
      <w:r w:rsidRPr="00EA5C81">
        <w:rPr>
          <w:color w:val="000000"/>
          <w:lang w:val="en-US"/>
        </w:rPr>
        <w:t xml:space="preserve"> {</w:t>
      </w:r>
      <w:r>
        <w:rPr>
          <w:lang w:val="en-US"/>
        </w:rPr>
        <w:br/>
      </w:r>
      <w:r w:rsidRPr="00EA5C81">
        <w:rPr>
          <w:color w:val="0000C0"/>
          <w:lang w:val="en-US"/>
        </w:rPr>
        <w:t>errorMessages</w:t>
      </w:r>
      <w:r w:rsidRPr="00EA5C81">
        <w:rPr>
          <w:color w:val="000000"/>
          <w:lang w:val="en-US"/>
        </w:rPr>
        <w:t>.add(MarketTimeOpening.</w:t>
      </w:r>
      <w:r w:rsidRPr="00EA5C81">
        <w:rPr>
          <w:lang w:val="en-US"/>
        </w:rPr>
        <w:t>class</w:t>
      </w:r>
      <w:r w:rsidRPr="00EA5C81">
        <w:rPr>
          <w:color w:val="000000"/>
          <w:lang w:val="en-US"/>
        </w:rPr>
        <w:t xml:space="preserve">.toString() + </w:t>
      </w:r>
      <w:r w:rsidRPr="00EA5C81">
        <w:rPr>
          <w:color w:val="2A00FF"/>
          <w:lang w:val="en-US"/>
        </w:rPr>
        <w:t xml:space="preserve">" object could not be inserted. </w:t>
      </w:r>
      <w:r w:rsidRPr="0076257F">
        <w:rPr>
          <w:color w:val="2A00FF"/>
        </w:rPr>
        <w:t xml:space="preserve">Check log. </w:t>
      </w:r>
      <w:r w:rsidRPr="00EA5C81">
        <w:rPr>
          <w:color w:val="2A00FF"/>
        </w:rPr>
        <w:t>"</w:t>
      </w:r>
      <w:r w:rsidRPr="00EA5C81">
        <w:rPr>
          <w:color w:val="000000"/>
        </w:rPr>
        <w:t xml:space="preserve"> + </w:t>
      </w:r>
      <w:r w:rsidRPr="00EA5C81">
        <w:rPr>
          <w:color w:val="6A3E3E"/>
        </w:rPr>
        <w:t>entity</w:t>
      </w:r>
      <w:r w:rsidRPr="00EA5C81">
        <w:rPr>
          <w:color w:val="000000"/>
        </w:rPr>
        <w:t>.toString());</w:t>
      </w:r>
      <w:r w:rsidRPr="00EA5C81">
        <w:br/>
      </w:r>
      <w:r>
        <w:rPr>
          <w:color w:val="000000"/>
        </w:rPr>
        <w:t>}</w:t>
      </w:r>
    </w:p>
    <w:p w14:paraId="5A63772B" w14:textId="32CCC9DE" w:rsidR="00EA5C81" w:rsidRDefault="00EA5C81" w:rsidP="00EA5C81">
      <w:r>
        <w:t xml:space="preserve">Beim Normalfall, also wenn das eingefügte Objekt zurückgeschickt wird, wird anschliessen die Response mit dem Status </w:t>
      </w:r>
      <w:r>
        <w:rPr>
          <w:i/>
        </w:rPr>
        <w:t>OK</w:t>
      </w:r>
      <w:r>
        <w:t xml:space="preserve"> versehen und der Primärschlüssel des eingefügten Datensatzes zur Response hinzugefügt, damit ersichtlich ist, welcher Record bearbeitet wurde. Zu guter Letzt wird das eingefügte Objekt mit seiner </w:t>
      </w:r>
      <w:r>
        <w:rPr>
          <w:i/>
        </w:rPr>
        <w:t>toString</w:t>
      </w:r>
      <w:r>
        <w:t xml:space="preserve"> Methode geloggt. Anschliessend wird die Response zum Webservice Endpoint </w:t>
      </w:r>
      <w:proofErr w:type="gramStart"/>
      <w:r>
        <w:t>zurück gesendet</w:t>
      </w:r>
      <w:proofErr w:type="gramEnd"/>
      <w:r>
        <w:t>.</w:t>
      </w:r>
    </w:p>
    <w:p w14:paraId="38BDB1AD" w14:textId="77777777" w:rsidR="00EA5C81" w:rsidRDefault="00EA5C81" w:rsidP="00EA5C81">
      <w:pPr>
        <w:pStyle w:val="Untertitel"/>
      </w:pPr>
      <w:proofErr w:type="gramStart"/>
      <w:r>
        <w:rPr>
          <w:color w:val="6A3E3E"/>
        </w:rPr>
        <w:t>response</w:t>
      </w:r>
      <w:r>
        <w:t>.setStatus</w:t>
      </w:r>
      <w:proofErr w:type="gramEnd"/>
      <w:r>
        <w:t>(Status.</w:t>
      </w:r>
      <w:r>
        <w:rPr>
          <w:b/>
          <w:bCs/>
          <w:i/>
          <w:color w:val="0000C0"/>
        </w:rPr>
        <w:t>OK</w:t>
      </w:r>
      <w:r>
        <w:t>);</w:t>
      </w:r>
    </w:p>
    <w:p w14:paraId="60560586" w14:textId="3710257A" w:rsidR="00EA5C81" w:rsidRPr="000437F3" w:rsidRDefault="00EA5C81" w:rsidP="00EA5C81">
      <w:pPr>
        <w:pStyle w:val="Untertitel"/>
        <w:rPr>
          <w:lang w:val="en-US"/>
        </w:rPr>
      </w:pPr>
      <w:proofErr w:type="gramStart"/>
      <w:r w:rsidRPr="000437F3">
        <w:rPr>
          <w:color w:val="6A3E3E"/>
          <w:lang w:val="en-US"/>
        </w:rPr>
        <w:t>response</w:t>
      </w:r>
      <w:r w:rsidRPr="000437F3">
        <w:rPr>
          <w:lang w:val="en-US"/>
        </w:rPr>
        <w:t>.setRecordNumber(</w:t>
      </w:r>
      <w:proofErr w:type="gramEnd"/>
      <w:r w:rsidR="000437F3" w:rsidRPr="000437F3">
        <w:rPr>
          <w:color w:val="6A3E3E"/>
          <w:lang w:val="en-US"/>
        </w:rPr>
        <w:t>execResult</w:t>
      </w:r>
      <w:r w:rsidRPr="000437F3">
        <w:rPr>
          <w:lang w:val="en-US"/>
        </w:rPr>
        <w:t>.getTimeInternalId());</w:t>
      </w:r>
    </w:p>
    <w:p w14:paraId="5F1ED10D" w14:textId="304F80C7" w:rsidR="00EA5C81" w:rsidRPr="000437F3" w:rsidRDefault="00EA5C81" w:rsidP="00EA5C81">
      <w:pPr>
        <w:pStyle w:val="Untertitel"/>
        <w:rPr>
          <w:lang w:val="en-US"/>
        </w:rPr>
      </w:pPr>
      <w:proofErr w:type="gramStart"/>
      <w:r w:rsidRPr="000437F3">
        <w:rPr>
          <w:i/>
          <w:color w:val="0000C0"/>
          <w:lang w:val="en-US"/>
        </w:rPr>
        <w:t>LOGGER</w:t>
      </w:r>
      <w:r w:rsidRPr="000437F3">
        <w:rPr>
          <w:lang w:val="en-US"/>
        </w:rPr>
        <w:t>.info(</w:t>
      </w:r>
      <w:proofErr w:type="gramEnd"/>
      <w:r w:rsidRPr="000437F3">
        <w:rPr>
          <w:color w:val="2A00FF"/>
          <w:lang w:val="en-US"/>
        </w:rPr>
        <w:t>"Inserted: "</w:t>
      </w:r>
      <w:r w:rsidRPr="000437F3">
        <w:rPr>
          <w:lang w:val="en-US"/>
        </w:rPr>
        <w:t xml:space="preserve"> + </w:t>
      </w:r>
      <w:r w:rsidR="000437F3" w:rsidRPr="000437F3">
        <w:rPr>
          <w:color w:val="6A3E3E"/>
          <w:lang w:val="en-US"/>
        </w:rPr>
        <w:t>execResult</w:t>
      </w:r>
      <w:r w:rsidRPr="000437F3">
        <w:rPr>
          <w:lang w:val="en-US"/>
        </w:rPr>
        <w:t>.toString());</w:t>
      </w:r>
    </w:p>
    <w:p w14:paraId="22B91E51" w14:textId="00D71142" w:rsidR="00EA5C81" w:rsidRDefault="00EA5C81" w:rsidP="00EA5C81">
      <w:pPr>
        <w:pStyle w:val="Untertitel"/>
      </w:pPr>
      <w:r>
        <w:rPr>
          <w:b/>
          <w:bCs/>
          <w:color w:val="7F0055"/>
        </w:rPr>
        <w:t>return</w:t>
      </w:r>
      <w:r>
        <w:t xml:space="preserve"> </w:t>
      </w:r>
      <w:r>
        <w:rPr>
          <w:color w:val="6A3E3E"/>
        </w:rPr>
        <w:t>response</w:t>
      </w:r>
      <w:r>
        <w:t>;</w:t>
      </w:r>
    </w:p>
    <w:p w14:paraId="4C7A9504" w14:textId="5B55958A" w:rsidR="00EA5C81" w:rsidRDefault="007D3D23" w:rsidP="00EA5C81">
      <w:r>
        <w:t xml:space="preserve">Falls allerdings die Validierung fehlschlägt oder vom DAO kein Objekt zurückgeschickt wird, werden alle Meldungen, welche sich in der Liste </w:t>
      </w:r>
      <w:r>
        <w:rPr>
          <w:i/>
        </w:rPr>
        <w:t>errorMessages</w:t>
      </w:r>
      <w:r>
        <w:t xml:space="preserve"> befinden, geloggt und der Response hinzugefügt.</w:t>
      </w:r>
    </w:p>
    <w:p w14:paraId="6791B18E" w14:textId="768D12F8" w:rsidR="007D3D23" w:rsidRDefault="007D3D23" w:rsidP="007D3D23">
      <w:pPr>
        <w:pStyle w:val="Untertitel"/>
        <w:rPr>
          <w:lang w:val="en-US"/>
        </w:rPr>
      </w:pPr>
      <w:r w:rsidRPr="007D3D23">
        <w:rPr>
          <w:color w:val="6A3E3E"/>
          <w:lang w:val="en-US"/>
        </w:rPr>
        <w:t>response</w:t>
      </w:r>
      <w:r w:rsidRPr="007D3D23">
        <w:rPr>
          <w:lang w:val="en-US"/>
        </w:rPr>
        <w:t>.getErrors().add(</w:t>
      </w:r>
      <w:r w:rsidRPr="007D3D23">
        <w:rPr>
          <w:color w:val="2A00FF"/>
          <w:lang w:val="en-US"/>
        </w:rPr>
        <w:t>"Failed to insert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7D3D23">
        <w:rPr>
          <w:lang w:val="en-US"/>
        </w:rPr>
        <w:t>MarketTimeOpening.</w:t>
      </w:r>
      <w:r w:rsidRPr="007D3D23">
        <w:rPr>
          <w:b/>
          <w:bCs/>
          <w:color w:val="7F0055"/>
          <w:lang w:val="en-US"/>
        </w:rPr>
        <w:t>class</w:t>
      </w:r>
      <w:r w:rsidRPr="007D3D23">
        <w:rPr>
          <w:lang w:val="en-US"/>
        </w:rPr>
        <w:t>.toString());</w:t>
      </w:r>
      <w:r w:rsidRPr="007D3D23">
        <w:rPr>
          <w:lang w:val="en-US"/>
        </w:rPr>
        <w:br/>
      </w:r>
      <w:r w:rsidRPr="007D3D23">
        <w:rPr>
          <w:b/>
          <w:bCs/>
          <w:color w:val="7F0055"/>
          <w:lang w:val="en-US"/>
        </w:rPr>
        <w:t>for</w:t>
      </w:r>
      <w:r w:rsidRPr="007D3D23">
        <w:rPr>
          <w:lang w:val="en-US"/>
        </w:rPr>
        <w:t xml:space="preserve">(String </w:t>
      </w:r>
      <w:r w:rsidRPr="007D3D23">
        <w:rPr>
          <w:color w:val="6A3E3E"/>
          <w:lang w:val="en-US"/>
        </w:rPr>
        <w:t>em</w:t>
      </w:r>
      <w:r w:rsidRPr="007D3D23">
        <w:rPr>
          <w:lang w:val="en-US"/>
        </w:rPr>
        <w:t xml:space="preserve"> : </w:t>
      </w:r>
      <w:r w:rsidRPr="007D3D23">
        <w:rPr>
          <w:color w:val="0000C0"/>
          <w:lang w:val="en-US"/>
        </w:rPr>
        <w:t>errorMessages</w:t>
      </w:r>
      <w:r w:rsidRPr="007D3D23">
        <w:rPr>
          <w:lang w:val="en-US"/>
        </w:rPr>
        <w:t>) {</w:t>
      </w:r>
      <w:r w:rsidRPr="007D3D23">
        <w:rPr>
          <w:lang w:val="en-US"/>
        </w:rPr>
        <w:br/>
      </w:r>
      <w:r w:rsidRPr="007D3D23">
        <w:rPr>
          <w:lang w:val="en-US"/>
        </w:rPr>
        <w:tab/>
      </w:r>
      <w:r w:rsidRPr="007D3D23">
        <w:rPr>
          <w:color w:val="6A3E3E"/>
          <w:lang w:val="en-US"/>
        </w:rPr>
        <w:t>response</w:t>
      </w:r>
      <w:r w:rsidRPr="007D3D23">
        <w:rPr>
          <w:lang w:val="en-US"/>
        </w:rPr>
        <w:t>.getErrors().add(</w:t>
      </w:r>
      <w:r w:rsidRPr="007D3D23">
        <w:rPr>
          <w:color w:val="6A3E3E"/>
          <w:lang w:val="en-US"/>
        </w:rPr>
        <w:t>em</w:t>
      </w:r>
      <w:r w:rsidRPr="007D3D23">
        <w:rPr>
          <w:lang w:val="en-US"/>
        </w:rPr>
        <w:t>);</w:t>
      </w:r>
      <w:r w:rsidRPr="007D3D23">
        <w:rPr>
          <w:lang w:val="en-US"/>
        </w:rPr>
        <w:br/>
      </w:r>
      <w:r w:rsidRPr="007D3D23">
        <w:rPr>
          <w:lang w:val="en-US"/>
        </w:rPr>
        <w:tab/>
      </w:r>
      <w:r w:rsidRPr="007D3D23">
        <w:rPr>
          <w:i/>
          <w:color w:val="0000C0"/>
          <w:lang w:val="en-US"/>
        </w:rPr>
        <w:t>LOGGER</w:t>
      </w:r>
      <w:r w:rsidRPr="007D3D23">
        <w:rPr>
          <w:lang w:val="en-US"/>
        </w:rPr>
        <w:t>.info(</w:t>
      </w:r>
      <w:r w:rsidRPr="007D3D23">
        <w:rPr>
          <w:color w:val="6A3E3E"/>
          <w:lang w:val="en-US"/>
        </w:rPr>
        <w:t>em</w:t>
      </w:r>
      <w:r w:rsidRPr="007D3D23">
        <w:rPr>
          <w:lang w:val="en-US"/>
        </w:rPr>
        <w:t>);</w:t>
      </w:r>
      <w:r w:rsidRPr="007D3D23">
        <w:rPr>
          <w:lang w:val="en-US"/>
        </w:rPr>
        <w:br/>
        <w:t>}</w:t>
      </w:r>
    </w:p>
    <w:p w14:paraId="1D1DAD41" w14:textId="504FBED4" w:rsidR="00F02C51" w:rsidRDefault="007D3D23" w:rsidP="007D3D23">
      <w:r w:rsidRPr="007D3D23">
        <w:t xml:space="preserve">Zusätzlich wird der Status in der Response auf </w:t>
      </w:r>
      <w:r>
        <w:rPr>
          <w:i/>
        </w:rPr>
        <w:t>HARD_ERROR</w:t>
      </w:r>
      <w:r>
        <w:t xml:space="preserve"> </w:t>
      </w:r>
      <w:r w:rsidR="00797D17">
        <w:t>gesetzt</w:t>
      </w:r>
      <w:r>
        <w:t xml:space="preserve"> bevor die Response an den Webservice Endpoint </w:t>
      </w:r>
      <w:proofErr w:type="gramStart"/>
      <w:r>
        <w:t>zurück gesendet</w:t>
      </w:r>
      <w:proofErr w:type="gramEnd"/>
      <w:r>
        <w:t xml:space="preserve"> wird.</w:t>
      </w:r>
    </w:p>
    <w:p w14:paraId="1351EBA6" w14:textId="77777777" w:rsidR="00F02C51" w:rsidRDefault="00F02C51">
      <w:pPr>
        <w:jc w:val="left"/>
      </w:pPr>
      <w:r>
        <w:br w:type="page"/>
      </w:r>
    </w:p>
    <w:p w14:paraId="6B8DCF47" w14:textId="77777777" w:rsidR="00B358B3" w:rsidRDefault="00B358B3" w:rsidP="00B358B3">
      <w:pPr>
        <w:pStyle w:val="berschrift5"/>
      </w:pPr>
      <w:r>
        <w:lastRenderedPageBreak/>
        <w:t>Update</w:t>
      </w:r>
    </w:p>
    <w:p w14:paraId="4B3C4833" w14:textId="63ACA00A" w:rsidR="00B358B3" w:rsidRDefault="007D3D23" w:rsidP="00B358B3">
      <w:r>
        <w:t xml:space="preserve">Da sich </w:t>
      </w:r>
      <w:proofErr w:type="gramStart"/>
      <w:r>
        <w:t>die Insert</w:t>
      </w:r>
      <w:proofErr w:type="gramEnd"/>
      <w:r>
        <w:t xml:space="preserve"> und Update Operationen im </w:t>
      </w:r>
      <w:r w:rsidR="009E70C7">
        <w:t>Allgemeinen</w:t>
      </w:r>
      <w:r>
        <w:t xml:space="preserve"> sehr ähnlich sind, </w:t>
      </w:r>
      <w:r w:rsidR="00537F6F">
        <w:t>schneiden sich</w:t>
      </w:r>
      <w:r>
        <w:t xml:space="preserve"> auch die Verarbeitung der beiden verschiedenen</w:t>
      </w:r>
      <w:r w:rsidR="00537F6F">
        <w:t xml:space="preserve"> Request</w:t>
      </w:r>
      <w:r w:rsidR="00F02C51">
        <w:t>s grösstenteils, weshalb in diesem Kapitel nur die Differenz aufgezeigt wird.</w:t>
      </w:r>
    </w:p>
    <w:p w14:paraId="68D437A3" w14:textId="2043F41F" w:rsidR="005D7F29" w:rsidRDefault="005D7F29" w:rsidP="00B358B3">
      <w:r>
        <w:t xml:space="preserve">Direkt nach einer erfolgreichen Validierung wird der Record, welcher bearbeitet werden soll, mit seinem Primärschlüssel als Entity Objekt aus der Datenbank geholt. </w:t>
      </w:r>
    </w:p>
    <w:p w14:paraId="69F90221" w14:textId="0B27598D" w:rsidR="005D7F29" w:rsidRDefault="005D7F29" w:rsidP="005D7F29">
      <w:pPr>
        <w:pStyle w:val="Untertitel"/>
        <w:rPr>
          <w:lang w:val="en-US"/>
        </w:rPr>
      </w:pPr>
      <w:r w:rsidRPr="005D7F29">
        <w:rPr>
          <w:lang w:val="en-US"/>
        </w:rPr>
        <w:t xml:space="preserve">MarketTimeOpening </w:t>
      </w:r>
      <w:r w:rsidRPr="005D7F29">
        <w:rPr>
          <w:color w:val="6A3E3E"/>
          <w:lang w:val="en-US"/>
        </w:rPr>
        <w:t>oldEntity</w:t>
      </w:r>
      <w:r w:rsidRPr="005D7F29">
        <w:rPr>
          <w:lang w:val="en-US"/>
        </w:rPr>
        <w:t xml:space="preserve"> = </w:t>
      </w:r>
      <w:proofErr w:type="gramStart"/>
      <w:r w:rsidRPr="005D7F29">
        <w:rPr>
          <w:color w:val="0000C0"/>
          <w:lang w:val="en-US"/>
        </w:rPr>
        <w:t>staticDataAccessor</w:t>
      </w:r>
      <w:r w:rsidRPr="005D7F29">
        <w:rPr>
          <w:lang w:val="en-US"/>
        </w:rPr>
        <w:t>.findMarketTimeOpeningById(</w:t>
      </w:r>
      <w:proofErr w:type="gramEnd"/>
      <w:r w:rsidRPr="005D7F29">
        <w:rPr>
          <w:color w:val="6A3E3E"/>
          <w:lang w:val="en-US"/>
        </w:rPr>
        <w:t>request</w:t>
      </w:r>
      <w:r w:rsidRPr="005D7F29">
        <w:rPr>
          <w:lang w:val="en-US"/>
        </w:rPr>
        <w:t>.getBusinessObject()</w:t>
      </w:r>
      <w:r>
        <w:rPr>
          <w:lang w:val="en-US"/>
        </w:rPr>
        <w:br/>
      </w:r>
      <w:r w:rsidRPr="005D7F29">
        <w:rPr>
          <w:lang w:val="en-US"/>
        </w:rPr>
        <w:t>.getTimeInternalId());</w:t>
      </w:r>
    </w:p>
    <w:p w14:paraId="7FA3365C" w14:textId="06704114" w:rsidR="005D7F29" w:rsidRPr="005D7F29" w:rsidRDefault="005D7F29" w:rsidP="005D7F29">
      <w:r w:rsidRPr="005D7F29">
        <w:t xml:space="preserve">Der Ausschnitt oben stellt eine einzige Zeile dar und soll aufzeigen, wie über den </w:t>
      </w:r>
      <w:r>
        <w:rPr>
          <w:i/>
        </w:rPr>
        <w:t>StaticDataAccessor</w:t>
      </w:r>
      <w:r>
        <w:t xml:space="preserve"> das Objekt mit seinem Primärschlüssel selektiert wird. Der Grund, wieso dies so gehandhabt wird, liegt in der Aufgabenstellung. Bim Update muss das Objekt vor und nach der Mutation geloggt werden, weshalb in der Variablen </w:t>
      </w:r>
      <w:r>
        <w:rPr>
          <w:i/>
        </w:rPr>
        <w:t>oldEntity</w:t>
      </w:r>
      <w:r>
        <w:t xml:space="preserve"> die bisherige Version gespeichert wird.</w:t>
      </w:r>
    </w:p>
    <w:p w14:paraId="0EBF1570" w14:textId="2634BD1F" w:rsidR="00F02C51" w:rsidRDefault="005D7F29" w:rsidP="00B358B3">
      <w:r>
        <w:t xml:space="preserve">Als nächster </w:t>
      </w:r>
      <w:proofErr w:type="gramStart"/>
      <w:r>
        <w:t xml:space="preserve">Schritt </w:t>
      </w:r>
      <w:r w:rsidR="00F02C51">
        <w:t xml:space="preserve"> wird</w:t>
      </w:r>
      <w:proofErr w:type="gramEnd"/>
      <w:r>
        <w:t>, wie bei der Verarbeitung eines Insert Requests,</w:t>
      </w:r>
      <w:r w:rsidR="00F02C51">
        <w:t xml:space="preserve"> ein Entity aus dem Request generiert. Allerdings muss hier eine eigene Methode implementiert werden, da sich der Request </w:t>
      </w:r>
      <w:r w:rsidR="00F02C51">
        <w:rPr>
          <w:i/>
        </w:rPr>
        <w:t>UpdateMarketTimeOpening</w:t>
      </w:r>
      <w:r w:rsidR="00F02C51">
        <w:t xml:space="preserve"> vom </w:t>
      </w:r>
      <w:r w:rsidR="00F02C51">
        <w:rPr>
          <w:i/>
        </w:rPr>
        <w:t>InsertMarketTimeOpening</w:t>
      </w:r>
      <w:r w:rsidR="00F02C51">
        <w:t xml:space="preserve"> Request darin unterscheidet, dass zusätzlich eine ID mitgesendet wird. Deshalb mussten zwei verschiedene Methoden implementiert werden, welche allerdings für die Konvertierung der </w:t>
      </w:r>
      <w:r w:rsidR="00F02C51">
        <w:rPr>
          <w:i/>
        </w:rPr>
        <w:t>GeneralBOAttributes</w:t>
      </w:r>
      <w:r w:rsidR="00F02C51">
        <w:t xml:space="preserve"> auf dieselbe Methode </w:t>
      </w:r>
      <w:r w:rsidR="00F02C51" w:rsidRPr="00F02C51">
        <w:rPr>
          <w:i/>
        </w:rPr>
        <w:fldChar w:fldCharType="begin"/>
      </w:r>
      <w:r w:rsidR="00F02C51" w:rsidRPr="00F02C51">
        <w:rPr>
          <w:i/>
        </w:rPr>
        <w:instrText xml:space="preserve"> REF _Ref445962654 \h </w:instrText>
      </w:r>
      <w:r w:rsidR="00F02C51">
        <w:rPr>
          <w:i/>
        </w:rPr>
        <w:instrText xml:space="preserve"> \* MERGEFORMAT </w:instrText>
      </w:r>
      <w:r w:rsidR="00F02C51" w:rsidRPr="00F02C51">
        <w:rPr>
          <w:i/>
        </w:rPr>
      </w:r>
      <w:r w:rsidR="00F02C51" w:rsidRPr="00F02C51">
        <w:rPr>
          <w:i/>
        </w:rPr>
        <w:fldChar w:fldCharType="separate"/>
      </w:r>
      <w:r w:rsidR="00107909" w:rsidRPr="00107909">
        <w:rPr>
          <w:i/>
        </w:rPr>
        <w:t>convertGeneralBOToEntity</w:t>
      </w:r>
      <w:r w:rsidR="00F02C51" w:rsidRPr="00F02C51">
        <w:rPr>
          <w:i/>
        </w:rPr>
        <w:fldChar w:fldCharType="end"/>
      </w:r>
      <w:r w:rsidR="00F02C51">
        <w:t xml:space="preserve"> </w:t>
      </w:r>
      <w:r w:rsidR="009E70C7">
        <w:t>zugreifen</w:t>
      </w:r>
      <w:r w:rsidR="00F02C51">
        <w:t>.</w:t>
      </w:r>
    </w:p>
    <w:p w14:paraId="1E0B1494" w14:textId="48C9F69A" w:rsidR="00F02C51" w:rsidRPr="00F02C51" w:rsidRDefault="00F02C51" w:rsidP="00F02C51">
      <w:pPr>
        <w:pStyle w:val="Untertitel"/>
        <w:rPr>
          <w:lang w:val="en-US"/>
        </w:rPr>
      </w:pPr>
      <w:r w:rsidRPr="00F02C51">
        <w:rPr>
          <w:color w:val="3F5FBF"/>
          <w:lang w:val="en-US"/>
        </w:rPr>
        <w:t>/**</w:t>
      </w:r>
      <w:r w:rsidRPr="00F02C51">
        <w:rPr>
          <w:color w:val="3F5FBF"/>
          <w:lang w:val="en-US"/>
        </w:rPr>
        <w:br/>
        <w:t xml:space="preserve"> * Converts the business object in the update request to an entity object.</w:t>
      </w:r>
      <w:r w:rsidRPr="00F02C51">
        <w:rPr>
          <w:color w:val="3F5FBF"/>
          <w:lang w:val="en-US"/>
        </w:rPr>
        <w:br/>
        <w:t xml:space="preserve"> */</w:t>
      </w:r>
      <w:r w:rsidRPr="00F02C51">
        <w:rPr>
          <w:color w:val="3F5FBF"/>
          <w:lang w:val="en-US"/>
        </w:rPr>
        <w:br/>
      </w:r>
      <w:r w:rsidRPr="00F02C51">
        <w:rPr>
          <w:b/>
          <w:bCs/>
          <w:color w:val="7F0055"/>
          <w:lang w:val="en-US"/>
        </w:rPr>
        <w:t>private</w:t>
      </w:r>
      <w:r w:rsidRPr="00F02C51">
        <w:rPr>
          <w:color w:val="000000"/>
          <w:lang w:val="en-US"/>
        </w:rPr>
        <w:t xml:space="preserve"> MarketTimeOpening convertUpdateRequestToEntity(OperationHeader </w:t>
      </w:r>
      <w:r w:rsidRPr="00F02C51">
        <w:rPr>
          <w:color w:val="6A3E3E"/>
          <w:lang w:val="en-US"/>
        </w:rPr>
        <w:t>header</w:t>
      </w:r>
      <w:r w:rsidRPr="00F02C51">
        <w:rPr>
          <w:color w:val="000000"/>
          <w:lang w:val="en-US"/>
        </w:rPr>
        <w:t xml:space="preserve">, UpdateMarketTimeOpening </w:t>
      </w:r>
      <w:r w:rsidRPr="00F02C51">
        <w:rPr>
          <w:color w:val="6A3E3E"/>
          <w:lang w:val="en-US"/>
        </w:rPr>
        <w:t>request</w:t>
      </w:r>
      <w:r w:rsidRPr="00F02C51">
        <w:rPr>
          <w:color w:val="000000"/>
          <w:lang w:val="en-US"/>
        </w:rPr>
        <w:t>) {</w:t>
      </w:r>
      <w:r>
        <w:rPr>
          <w:color w:val="000000"/>
          <w:lang w:val="en-US"/>
        </w:rPr>
        <w:br/>
      </w:r>
      <w:r>
        <w:rPr>
          <w:lang w:val="en-US"/>
        </w:rPr>
        <w:br/>
      </w:r>
      <w:r w:rsidRPr="00F02C51">
        <w:rPr>
          <w:color w:val="000000"/>
          <w:lang w:val="en-US"/>
        </w:rPr>
        <w:tab/>
        <w:t xml:space="preserve">MarketTimeOpening </w:t>
      </w:r>
      <w:r w:rsidRPr="00F02C51">
        <w:rPr>
          <w:color w:val="6A3E3E"/>
          <w:lang w:val="en-US"/>
        </w:rPr>
        <w:t>entity</w:t>
      </w:r>
      <w:r w:rsidRPr="00F02C51">
        <w:rPr>
          <w:color w:val="000000"/>
          <w:lang w:val="en-US"/>
        </w:rPr>
        <w:t xml:space="preserve"> = convertGeneralBOToEntity(</w:t>
      </w:r>
      <w:r w:rsidRPr="00F02C51">
        <w:rPr>
          <w:color w:val="6A3E3E"/>
          <w:lang w:val="en-US"/>
        </w:rPr>
        <w:t>request</w:t>
      </w:r>
      <w:r w:rsidRPr="00F02C51">
        <w:rPr>
          <w:color w:val="000000"/>
          <w:lang w:val="en-US"/>
        </w:rPr>
        <w:t>.getBusinessObject().getMarketTimeOpening());</w:t>
      </w:r>
      <w:r>
        <w:rPr>
          <w:color w:val="000000"/>
          <w:lang w:val="en-US"/>
        </w:rPr>
        <w:br/>
      </w:r>
      <w:r>
        <w:rPr>
          <w:lang w:val="en-US"/>
        </w:rPr>
        <w:br/>
      </w:r>
      <w:r w:rsidRPr="00F02C51">
        <w:rPr>
          <w:color w:val="000000"/>
          <w:lang w:val="en-US"/>
        </w:rPr>
        <w:tab/>
      </w:r>
      <w:r w:rsidRPr="00F02C51">
        <w:rPr>
          <w:color w:val="6A3E3E"/>
          <w:lang w:val="en-US"/>
        </w:rPr>
        <w:t>entity</w:t>
      </w:r>
      <w:r w:rsidRPr="00F02C51">
        <w:rPr>
          <w:color w:val="000000"/>
          <w:lang w:val="en-US"/>
        </w:rPr>
        <w:t>.setLastUpdate(</w:t>
      </w:r>
      <w:r w:rsidRPr="00F02C51">
        <w:rPr>
          <w:b/>
          <w:bCs/>
          <w:color w:val="7F0055"/>
          <w:lang w:val="en-US"/>
        </w:rPr>
        <w:t>new</w:t>
      </w:r>
      <w:r w:rsidRPr="00F02C51">
        <w:rPr>
          <w:color w:val="000000"/>
          <w:lang w:val="en-US"/>
        </w:rPr>
        <w:t xml:space="preserve"> Timestamp(</w:t>
      </w:r>
      <w:r w:rsidRPr="00F02C51">
        <w:rPr>
          <w:b/>
          <w:bCs/>
          <w:color w:val="7F0055"/>
          <w:lang w:val="en-US"/>
        </w:rPr>
        <w:t>new</w:t>
      </w:r>
      <w:r w:rsidRPr="00F02C51">
        <w:rPr>
          <w:color w:val="000000"/>
          <w:lang w:val="en-US"/>
        </w:rPr>
        <w:t xml:space="preserve"> Date().getTime()));</w:t>
      </w:r>
      <w:r>
        <w:rPr>
          <w:lang w:val="en-US"/>
        </w:rPr>
        <w:br/>
      </w:r>
      <w:r w:rsidRPr="00F02C51">
        <w:rPr>
          <w:color w:val="000000"/>
          <w:lang w:val="en-US"/>
        </w:rPr>
        <w:tab/>
      </w:r>
      <w:r w:rsidRPr="00F02C51">
        <w:rPr>
          <w:color w:val="6A3E3E"/>
          <w:lang w:val="en-US"/>
        </w:rPr>
        <w:t>entity</w:t>
      </w:r>
      <w:r w:rsidRPr="00F02C51">
        <w:rPr>
          <w:color w:val="000000"/>
          <w:lang w:val="en-US"/>
        </w:rPr>
        <w:t>.setLastUpdatedByUser(</w:t>
      </w:r>
      <w:r w:rsidRPr="00F02C51">
        <w:rPr>
          <w:color w:val="6A3E3E"/>
          <w:lang w:val="en-US"/>
        </w:rPr>
        <w:t>header</w:t>
      </w:r>
      <w:r w:rsidRPr="00F02C51">
        <w:rPr>
          <w:color w:val="000000"/>
          <w:lang w:val="en-US"/>
        </w:rPr>
        <w:t>.getUsername());</w:t>
      </w:r>
      <w:r>
        <w:rPr>
          <w:lang w:val="en-US"/>
        </w:rPr>
        <w:br/>
      </w:r>
      <w:r>
        <w:rPr>
          <w:color w:val="000000"/>
          <w:lang w:val="en-US"/>
        </w:rPr>
        <w:br/>
      </w:r>
      <w:r w:rsidRPr="00F02C51">
        <w:rPr>
          <w:color w:val="000000"/>
          <w:lang w:val="en-US"/>
        </w:rPr>
        <w:tab/>
      </w:r>
      <w:r w:rsidRPr="00F02C51">
        <w:rPr>
          <w:color w:val="6A3E3E"/>
          <w:highlight w:val="yellow"/>
          <w:lang w:val="en-US"/>
        </w:rPr>
        <w:t>entity</w:t>
      </w:r>
      <w:r w:rsidRPr="00F02C51">
        <w:rPr>
          <w:color w:val="000000"/>
          <w:highlight w:val="yellow"/>
          <w:lang w:val="en-US"/>
        </w:rPr>
        <w:t>.setTimeInternalId(</w:t>
      </w:r>
      <w:r w:rsidRPr="00F02C51">
        <w:rPr>
          <w:color w:val="6A3E3E"/>
          <w:highlight w:val="yellow"/>
          <w:lang w:val="en-US"/>
        </w:rPr>
        <w:t>request</w:t>
      </w:r>
      <w:r w:rsidRPr="00F02C51">
        <w:rPr>
          <w:color w:val="000000"/>
          <w:highlight w:val="yellow"/>
          <w:lang w:val="en-US"/>
        </w:rPr>
        <w:t>.getBusinessObject()</w:t>
      </w:r>
      <w:r>
        <w:rPr>
          <w:color w:val="000000"/>
          <w:lang w:val="en-US"/>
        </w:rPr>
        <w:b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F02C51">
        <w:rPr>
          <w:color w:val="000000"/>
          <w:highlight w:val="yellow"/>
          <w:lang w:val="en-US"/>
        </w:rPr>
        <w:t>.getTimeInternalId());</w:t>
      </w:r>
      <w:r>
        <w:rPr>
          <w:lang w:val="en-US"/>
        </w:rPr>
        <w:br/>
      </w:r>
      <w:r>
        <w:rPr>
          <w:color w:val="000000"/>
          <w:lang w:val="en-US"/>
        </w:rPr>
        <w:tab/>
      </w:r>
      <w:r w:rsidRPr="00F02C51">
        <w:rPr>
          <w:b/>
          <w:bCs/>
          <w:color w:val="7F0055"/>
          <w:lang w:val="en-US"/>
        </w:rPr>
        <w:t>return</w:t>
      </w:r>
      <w:r w:rsidRPr="00F02C51">
        <w:rPr>
          <w:color w:val="000000"/>
          <w:lang w:val="en-US"/>
        </w:rPr>
        <w:t xml:space="preserve"> </w:t>
      </w:r>
      <w:r w:rsidRPr="00F02C51">
        <w:rPr>
          <w:color w:val="6A3E3E"/>
          <w:lang w:val="en-US"/>
        </w:rPr>
        <w:t>entity</w:t>
      </w:r>
      <w:r w:rsidRPr="00F02C51">
        <w:rPr>
          <w:color w:val="000000"/>
          <w:lang w:val="en-US"/>
        </w:rPr>
        <w:t>;</w:t>
      </w:r>
    </w:p>
    <w:p w14:paraId="2110375F" w14:textId="5A248359" w:rsidR="00F02C51" w:rsidRPr="0076257F" w:rsidRDefault="00F02C51" w:rsidP="00F02C51">
      <w:pPr>
        <w:pStyle w:val="Untertitel"/>
        <w:rPr>
          <w:color w:val="000000"/>
        </w:rPr>
      </w:pPr>
      <w:r w:rsidRPr="0076257F">
        <w:rPr>
          <w:color w:val="000000"/>
        </w:rPr>
        <w:t>}</w:t>
      </w:r>
    </w:p>
    <w:p w14:paraId="52425C94" w14:textId="6A0C21DE" w:rsidR="00F02C51" w:rsidRDefault="00F02C51" w:rsidP="00F02C51">
      <w:r w:rsidRPr="005D7F29">
        <w:t xml:space="preserve">Die gelb markierte Zeile im </w:t>
      </w:r>
      <w:r w:rsidR="005D7F29" w:rsidRPr="005D7F29">
        <w:t xml:space="preserve">Code Ausschnitt, stellt die Zeile dar, in der sich die Methode </w:t>
      </w:r>
      <w:r w:rsidR="005D7F29">
        <w:rPr>
          <w:i/>
        </w:rPr>
        <w:t>convertUpdateRequestToEntity</w:t>
      </w:r>
      <w:r w:rsidR="005D7F29">
        <w:t xml:space="preserve"> von der Methode </w:t>
      </w:r>
      <w:r w:rsidR="005D7F29">
        <w:rPr>
          <w:i/>
        </w:rPr>
        <w:t>convertInsertRequestToEntity</w:t>
      </w:r>
      <w:r w:rsidR="005D7F29">
        <w:t xml:space="preserve"> unterscheidet.</w:t>
      </w:r>
    </w:p>
    <w:p w14:paraId="56ABB9BB" w14:textId="6971F477" w:rsidR="00E075B9" w:rsidRDefault="00E075B9" w:rsidP="00F02C51">
      <w:r>
        <w:t>Der letzte Unterschied zur Verarbeitung einer Insert Operation liegt darin, dass nach einer erfolgreichen Mutation des Datensatzes der Status vor und nach der Mutation geloggt wird.</w:t>
      </w:r>
    </w:p>
    <w:p w14:paraId="15012EED" w14:textId="63B4F0C3" w:rsidR="00E075B9" w:rsidRPr="00E075B9" w:rsidRDefault="00E075B9" w:rsidP="00E075B9">
      <w:pPr>
        <w:pStyle w:val="Untertitel"/>
      </w:pPr>
      <w:r w:rsidRPr="0014227C">
        <w:rPr>
          <w:i/>
          <w:color w:val="0000C0"/>
        </w:rPr>
        <w:t>LOGGER</w:t>
      </w:r>
      <w:r w:rsidRPr="0014227C">
        <w:t>.info(</w:t>
      </w:r>
      <w:r w:rsidRPr="0014227C">
        <w:rPr>
          <w:color w:val="2A00FF"/>
        </w:rPr>
        <w:t>"Updated: "</w:t>
      </w:r>
      <w:r w:rsidRPr="0014227C">
        <w:t xml:space="preserve"> + MarketTimeOpening.</w:t>
      </w:r>
      <w:r w:rsidRPr="0014227C">
        <w:rPr>
          <w:b/>
          <w:bCs/>
          <w:color w:val="7F0055"/>
        </w:rPr>
        <w:t>class</w:t>
      </w:r>
      <w:r w:rsidRPr="0014227C">
        <w:t>.toString());</w:t>
      </w:r>
      <w:r w:rsidRPr="0014227C">
        <w:br/>
      </w:r>
      <w:r w:rsidRPr="0014227C">
        <w:rPr>
          <w:i/>
          <w:color w:val="0000C0"/>
        </w:rPr>
        <w:t>LOGGER</w:t>
      </w:r>
      <w:r w:rsidRPr="0014227C">
        <w:t>.info(</w:t>
      </w:r>
      <w:r w:rsidRPr="0014227C">
        <w:rPr>
          <w:color w:val="6A3E3E"/>
        </w:rPr>
        <w:t>oldEntity</w:t>
      </w:r>
      <w:r w:rsidRPr="0014227C">
        <w:t xml:space="preserve">.toString()); </w:t>
      </w:r>
      <w:r w:rsidRPr="0014227C">
        <w:rPr>
          <w:color w:val="3F7F5F"/>
        </w:rPr>
        <w:t>// log before update</w:t>
      </w:r>
      <w:r w:rsidRPr="0014227C">
        <w:br/>
      </w:r>
      <w:r w:rsidRPr="0014227C">
        <w:rPr>
          <w:i/>
          <w:color w:val="0000C0"/>
        </w:rPr>
        <w:t>LOGGER</w:t>
      </w:r>
      <w:r w:rsidRPr="00E075B9">
        <w:t>.info(</w:t>
      </w:r>
      <w:r w:rsidR="000437F3" w:rsidRPr="000437F3">
        <w:rPr>
          <w:color w:val="6A3E3E"/>
        </w:rPr>
        <w:t>execResult</w:t>
      </w:r>
      <w:r w:rsidRPr="00E075B9">
        <w:t xml:space="preserve">.toString()); </w:t>
      </w:r>
      <w:r w:rsidRPr="00E075B9">
        <w:rPr>
          <w:color w:val="3F7F5F"/>
        </w:rPr>
        <w:t>// log after update</w:t>
      </w:r>
    </w:p>
    <w:p w14:paraId="346D8ECD" w14:textId="4FB2E1A4" w:rsidR="0028575D" w:rsidRDefault="00E075B9" w:rsidP="00F02C51">
      <w:r>
        <w:t xml:space="preserve">Die restliche Verarbeitung mit dem Setzen des Status und dem Verarbeiten der Fehlermeldungen findet exakt gleich, wie beim Insert Request statt. </w:t>
      </w:r>
    </w:p>
    <w:p w14:paraId="1C8738A8" w14:textId="77777777" w:rsidR="0028575D" w:rsidRDefault="0028575D">
      <w:pPr>
        <w:jc w:val="left"/>
      </w:pPr>
      <w:r>
        <w:br w:type="page"/>
      </w:r>
    </w:p>
    <w:p w14:paraId="4BE3BFE4" w14:textId="6E7D99E9" w:rsidR="00B358B3" w:rsidRDefault="00B358B3" w:rsidP="00B358B3">
      <w:pPr>
        <w:pStyle w:val="berschrift5"/>
        <w:rPr>
          <w:lang w:val="en-US"/>
        </w:rPr>
      </w:pPr>
      <w:r w:rsidRPr="00F02C51">
        <w:rPr>
          <w:lang w:val="en-US"/>
        </w:rPr>
        <w:lastRenderedPageBreak/>
        <w:t>Delete</w:t>
      </w:r>
    </w:p>
    <w:p w14:paraId="63866E76" w14:textId="492C7337" w:rsidR="0028575D" w:rsidRDefault="0028575D" w:rsidP="0028575D">
      <w:r w:rsidRPr="0028575D">
        <w:t xml:space="preserve">Die Methode zur Verarbeitung des Delete Requests kann einiges kürzer gehalten werden, als jene für die Operationen Insert und Update. </w:t>
      </w:r>
      <w:r>
        <w:t xml:space="preserve">Grund dafür ist, dass beim Delete </w:t>
      </w:r>
      <w:proofErr w:type="gramStart"/>
      <w:r>
        <w:t>keine Entity</w:t>
      </w:r>
      <w:proofErr w:type="gramEnd"/>
      <w:r>
        <w:t xml:space="preserve"> erstellt werden muss, weder beim Request noch bei der Response. Das Entity für das Logging wird direkt beim Ausführen der Operation als </w:t>
      </w:r>
      <w:r w:rsidR="009E70C7">
        <w:t>Return Wert</w:t>
      </w:r>
      <w:r>
        <w:t xml:space="preserve"> mitgegeben. Sprich, wird ein Record gelöscht muss das DAO diesen erst mittels Primärschlüssel suchen und anschliessend löschen. Bei einer erfolgreichen Durchführung wird das vorher gesuchte Objekt zurückgesendet. Das ganz passiert nachdem die Validierung erfolgreich abgeschlossen wurde.</w:t>
      </w:r>
    </w:p>
    <w:p w14:paraId="5E94C56B" w14:textId="169A6137" w:rsidR="0028575D" w:rsidRPr="0076257F" w:rsidRDefault="0028575D" w:rsidP="0028575D">
      <w:pPr>
        <w:pStyle w:val="Untertitel"/>
      </w:pPr>
      <w:r w:rsidRPr="0076257F">
        <w:t xml:space="preserve">MarketTimeOpening </w:t>
      </w:r>
      <w:r w:rsidR="005F031F" w:rsidRPr="0076257F">
        <w:rPr>
          <w:color w:val="6A3E3E"/>
        </w:rPr>
        <w:t xml:space="preserve">execResult </w:t>
      </w:r>
      <w:r w:rsidRPr="0076257F">
        <w:t xml:space="preserve">= </w:t>
      </w:r>
      <w:r w:rsidRPr="0076257F">
        <w:tab/>
      </w:r>
      <w:r w:rsidRPr="0076257F">
        <w:tab/>
      </w:r>
      <w:r w:rsidRPr="0076257F">
        <w:tab/>
      </w:r>
      <w:r w:rsidRPr="0076257F">
        <w:tab/>
      </w:r>
      <w:r w:rsidRPr="0076257F">
        <w:tab/>
      </w:r>
      <w:r w:rsidRPr="0076257F">
        <w:tab/>
      </w:r>
      <w:r w:rsidRPr="0076257F">
        <w:tab/>
      </w:r>
      <w:r w:rsidRPr="0076257F">
        <w:tab/>
      </w:r>
      <w:r w:rsidRPr="0076257F">
        <w:tab/>
      </w:r>
      <w:r w:rsidRPr="0076257F">
        <w:tab/>
      </w:r>
      <w:r w:rsidRPr="0076257F">
        <w:rPr>
          <w:color w:val="0000C0"/>
        </w:rPr>
        <w:t>staticDataAccessor</w:t>
      </w:r>
      <w:r w:rsidRPr="0076257F">
        <w:t>.deleteMarketTimeOpening(</w:t>
      </w:r>
      <w:proofErr w:type="gramStart"/>
      <w:r w:rsidRPr="0076257F">
        <w:rPr>
          <w:color w:val="6A3E3E"/>
        </w:rPr>
        <w:t>request</w:t>
      </w:r>
      <w:r w:rsidRPr="0076257F">
        <w:t>.getRecordId</w:t>
      </w:r>
      <w:proofErr w:type="gramEnd"/>
      <w:r w:rsidRPr="0076257F">
        <w:t>());</w:t>
      </w:r>
    </w:p>
    <w:p w14:paraId="35F6B517" w14:textId="69DF82D0" w:rsidR="0028575D" w:rsidRPr="0028575D" w:rsidRDefault="0028575D" w:rsidP="0028575D">
      <w:r w:rsidRPr="0028575D">
        <w:t xml:space="preserve">Der Rest, sprich die Zusammensetzung der Response findet </w:t>
      </w:r>
      <w:r>
        <w:t>genau wie beim Insert Request</w:t>
      </w:r>
      <w:r w:rsidR="005F031F">
        <w:t>,</w:t>
      </w:r>
      <w:r>
        <w:t xml:space="preserve"> im Kapitel </w:t>
      </w:r>
      <w:r>
        <w:fldChar w:fldCharType="begin"/>
      </w:r>
      <w:r>
        <w:instrText xml:space="preserve"> REF _Ref445966693 \r \h </w:instrText>
      </w:r>
      <w:r>
        <w:fldChar w:fldCharType="separate"/>
      </w:r>
      <w:r w:rsidR="00107909">
        <w:t>3.2.3.5.1</w:t>
      </w:r>
      <w:r>
        <w:fldChar w:fldCharType="end"/>
      </w:r>
      <w:r>
        <w:t xml:space="preserve"> beschrieben</w:t>
      </w:r>
      <w:r w:rsidR="005F031F">
        <w:t>,</w:t>
      </w:r>
      <w:r>
        <w:t xml:space="preserve"> statt</w:t>
      </w:r>
      <w:r w:rsidR="005F031F">
        <w:t>.</w:t>
      </w:r>
    </w:p>
    <w:p w14:paraId="1BC0785B" w14:textId="77777777" w:rsidR="00815F4A" w:rsidRPr="0028575D" w:rsidRDefault="00B358B3" w:rsidP="00B358B3">
      <w:pPr>
        <w:pStyle w:val="berschrift5"/>
      </w:pPr>
      <w:r w:rsidRPr="0028575D">
        <w:t>Select</w:t>
      </w:r>
    </w:p>
    <w:p w14:paraId="4923D8CF" w14:textId="5BC683C3" w:rsidR="00815F4A" w:rsidRDefault="0057244B" w:rsidP="00815F4A">
      <w:r>
        <w:t>Die Verarbeitung eines Select Requests stellt einen Spezialfall dar. Einerseits weil keine Parameter mitgegeben werden müssen, andererseits, weil keine Entity Konvertierung nötig ist und ein spezieller Responsetyp nötig ist.</w:t>
      </w:r>
    </w:p>
    <w:p w14:paraId="1AF24825" w14:textId="57058358" w:rsidR="0057244B" w:rsidRDefault="0057244B" w:rsidP="0057244B">
      <w:pPr>
        <w:pStyle w:val="Untertitel"/>
        <w:rPr>
          <w:color w:val="000000"/>
          <w:lang w:val="en-US"/>
        </w:rPr>
      </w:pPr>
      <w:r w:rsidRPr="0057244B">
        <w:rPr>
          <w:color w:val="3F5FBF"/>
          <w:lang w:val="en-US"/>
        </w:rPr>
        <w:t>/**</w:t>
      </w:r>
      <w:r>
        <w:rPr>
          <w:color w:val="3F5FBF"/>
          <w:lang w:val="en-US"/>
        </w:rPr>
        <w:br/>
        <w:t xml:space="preserve"> </w:t>
      </w:r>
      <w:r w:rsidRPr="0057244B">
        <w:rPr>
          <w:color w:val="3F5FBF"/>
          <w:lang w:val="en-US"/>
        </w:rPr>
        <w:t>* Business logic for selecting all existing MarketTimeOpening records.</w:t>
      </w:r>
      <w:r>
        <w:rPr>
          <w:color w:val="3F5FBF"/>
          <w:lang w:val="en-US"/>
        </w:rPr>
        <w:br/>
      </w:r>
      <w:r w:rsidRPr="0057244B">
        <w:rPr>
          <w:color w:val="3F5FBF"/>
          <w:lang w:val="en-US"/>
        </w:rPr>
        <w:t xml:space="preserve"> * @return </w:t>
      </w:r>
      <w:proofErr w:type="gramStart"/>
      <w:r w:rsidRPr="0057244B">
        <w:rPr>
          <w:color w:val="3F5FBF"/>
          <w:lang w:val="en-US"/>
        </w:rPr>
        <w:t>An</w:t>
      </w:r>
      <w:proofErr w:type="gramEnd"/>
      <w:r w:rsidRPr="0057244B">
        <w:rPr>
          <w:color w:val="3F5FBF"/>
          <w:lang w:val="en-US"/>
        </w:rPr>
        <w:t xml:space="preserve"> {@link OperationServiceResponse} with the {@link Status} of the </w:t>
      </w:r>
      <w:r>
        <w:rPr>
          <w:color w:val="3F5FBF"/>
          <w:lang w:val="en-US"/>
        </w:rPr>
        <w:t xml:space="preserve"> </w:t>
      </w:r>
      <w:r>
        <w:rPr>
          <w:color w:val="3F5FBF"/>
          <w:lang w:val="en-US"/>
        </w:rPr>
        <w:br/>
        <w:t xml:space="preserve"> * </w:t>
      </w:r>
      <w:r w:rsidRPr="0057244B">
        <w:rPr>
          <w:color w:val="3F5FBF"/>
          <w:lang w:val="en-US"/>
        </w:rPr>
        <w:t>Operation (OK, HARD_ERROR) and a list of all MarketTimeOpening objects.</w:t>
      </w:r>
      <w:r>
        <w:rPr>
          <w:color w:val="3F5FBF"/>
          <w:lang w:val="en-US"/>
        </w:rPr>
        <w:br/>
      </w:r>
      <w:r w:rsidRPr="0057244B">
        <w:rPr>
          <w:color w:val="3F5FBF"/>
          <w:lang w:val="en-US"/>
        </w:rPr>
        <w:t xml:space="preserve"> */</w:t>
      </w:r>
      <w:r w:rsidR="00ED7E83">
        <w:rPr>
          <w:color w:val="3F5FBF"/>
          <w:lang w:val="en-US"/>
        </w:rPr>
        <w:br/>
      </w:r>
      <w:r w:rsidRPr="0057244B">
        <w:rPr>
          <w:b/>
          <w:bCs/>
          <w:color w:val="7F0055"/>
          <w:lang w:val="en-US"/>
        </w:rPr>
        <w:t>private</w:t>
      </w:r>
      <w:r w:rsidRPr="0057244B">
        <w:rPr>
          <w:color w:val="000000"/>
          <w:lang w:val="en-US"/>
        </w:rPr>
        <w:t xml:space="preserve"> OperationServiceResponse selectMarketTimeOpeningsInternal() {</w:t>
      </w:r>
      <w:r w:rsidR="00ED7E83">
        <w:rPr>
          <w:lang w:val="en-US"/>
        </w:rPr>
        <w:br/>
      </w:r>
      <w:r w:rsidRPr="0057244B">
        <w:rPr>
          <w:color w:val="000000"/>
          <w:lang w:val="en-US"/>
        </w:rPr>
        <w:tab/>
        <w:t>SelectMarketTimeOpeningRe</w:t>
      </w:r>
      <w:r w:rsidR="00FC32D8">
        <w:rPr>
          <w:color w:val="000000"/>
          <w:lang w:val="en-US"/>
        </w:rPr>
        <w:t>s</w:t>
      </w:r>
      <w:r w:rsidRPr="0057244B">
        <w:rPr>
          <w:color w:val="000000"/>
          <w:lang w:val="en-US"/>
        </w:rPr>
        <w:t xml:space="preserve">ponse </w:t>
      </w:r>
      <w:r w:rsidRPr="0057244B">
        <w:rPr>
          <w:color w:val="6A3E3E"/>
          <w:lang w:val="en-US"/>
        </w:rPr>
        <w:t>response</w:t>
      </w:r>
      <w:r w:rsidRPr="0057244B">
        <w:rPr>
          <w:color w:val="000000"/>
          <w:lang w:val="en-US"/>
        </w:rPr>
        <w:t xml:space="preserve"> = </w:t>
      </w:r>
      <w:r w:rsidRPr="0057244B">
        <w:rPr>
          <w:b/>
          <w:bCs/>
          <w:color w:val="7F0055"/>
          <w:lang w:val="en-US"/>
        </w:rPr>
        <w:t>new</w:t>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Pr="0057244B">
        <w:rPr>
          <w:color w:val="000000"/>
          <w:lang w:val="en-US"/>
        </w:rPr>
        <w:t>SelectMarketTimeOpeningRe</w:t>
      </w:r>
      <w:r w:rsidR="00FC32D8">
        <w:rPr>
          <w:color w:val="000000"/>
          <w:lang w:val="en-US"/>
        </w:rPr>
        <w:t>s</w:t>
      </w:r>
      <w:r w:rsidRPr="0057244B">
        <w:rPr>
          <w:color w:val="000000"/>
          <w:lang w:val="en-US"/>
        </w:rPr>
        <w:t>ponse();</w:t>
      </w:r>
      <w:r w:rsidR="00ED7E83">
        <w:rPr>
          <w:lang w:val="en-US"/>
        </w:rPr>
        <w:br/>
      </w:r>
      <w:r w:rsidRPr="0057244B">
        <w:rPr>
          <w:color w:val="000000"/>
          <w:lang w:val="en-US"/>
        </w:rPr>
        <w:tab/>
      </w:r>
      <w:r w:rsidRPr="0057244B">
        <w:rPr>
          <w:color w:val="000000"/>
          <w:lang w:val="en-US"/>
        </w:rPr>
        <w:tab/>
      </w:r>
      <w:r w:rsidR="00ED7E83">
        <w:rPr>
          <w:lang w:val="en-US"/>
        </w:rPr>
        <w:br/>
      </w:r>
      <w:r w:rsidRPr="0057244B">
        <w:rPr>
          <w:color w:val="000000"/>
          <w:lang w:val="en-US"/>
        </w:rPr>
        <w:tab/>
        <w:t xml:space="preserve">List&lt;MarketTimeOpening&gt; </w:t>
      </w:r>
      <w:r w:rsidRPr="0057244B">
        <w:rPr>
          <w:color w:val="6A3E3E"/>
          <w:lang w:val="en-US"/>
        </w:rPr>
        <w:t>queryResult</w:t>
      </w:r>
      <w:r w:rsidR="00ED7E83">
        <w:rPr>
          <w:color w:val="000000"/>
          <w:lang w:val="en-US"/>
        </w:rPr>
        <w:t xml:space="preserve"> =</w:t>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Pr="0057244B">
        <w:rPr>
          <w:color w:val="0000C0"/>
          <w:lang w:val="en-US"/>
        </w:rPr>
        <w:t>staticDataAccessor</w:t>
      </w:r>
      <w:r w:rsidRPr="0057244B">
        <w:rPr>
          <w:color w:val="000000"/>
          <w:lang w:val="en-US"/>
        </w:rPr>
        <w:t>.findAllMarketTimeOpenings();</w:t>
      </w:r>
      <w:r w:rsidR="00ED7E83">
        <w:rPr>
          <w:lang w:val="en-US"/>
        </w:rPr>
        <w:br/>
      </w:r>
      <w:r w:rsidR="00ED7E83">
        <w:rPr>
          <w:color w:val="000000"/>
          <w:lang w:val="en-US"/>
        </w:rPr>
        <w:br/>
      </w:r>
      <w:r w:rsidRPr="0057244B">
        <w:rPr>
          <w:color w:val="000000"/>
          <w:lang w:val="en-US"/>
        </w:rPr>
        <w:tab/>
      </w:r>
      <w:r w:rsidRPr="0057244B">
        <w:rPr>
          <w:b/>
          <w:bCs/>
          <w:color w:val="7F0055"/>
          <w:lang w:val="en-US"/>
        </w:rPr>
        <w:t>for</w:t>
      </w:r>
      <w:r w:rsidRPr="0057244B">
        <w:rPr>
          <w:color w:val="000000"/>
          <w:lang w:val="en-US"/>
        </w:rPr>
        <w:t xml:space="preserve">(MarketTimeOpening </w:t>
      </w:r>
      <w:r w:rsidRPr="0057244B">
        <w:rPr>
          <w:color w:val="6A3E3E"/>
          <w:lang w:val="en-US"/>
        </w:rPr>
        <w:t>entity</w:t>
      </w:r>
      <w:r w:rsidRPr="0057244B">
        <w:rPr>
          <w:color w:val="000000"/>
          <w:lang w:val="en-US"/>
        </w:rPr>
        <w:t xml:space="preserve"> : </w:t>
      </w:r>
      <w:r w:rsidRPr="0057244B">
        <w:rPr>
          <w:color w:val="6A3E3E"/>
          <w:lang w:val="en-US"/>
        </w:rPr>
        <w:t>queryResult</w:t>
      </w:r>
      <w:r w:rsidRPr="0057244B">
        <w:rPr>
          <w:color w:val="000000"/>
          <w:lang w:val="en-US"/>
        </w:rPr>
        <w:t>) {</w:t>
      </w:r>
      <w:r w:rsidR="00ED7E83">
        <w:rPr>
          <w:color w:val="000000"/>
          <w:lang w:val="en-US"/>
        </w:rPr>
        <w:br/>
      </w:r>
      <w:r w:rsidRPr="0057244B">
        <w:rPr>
          <w:color w:val="000000"/>
          <w:lang w:val="en-US"/>
        </w:rPr>
        <w:tab/>
      </w:r>
      <w:r w:rsidR="00ED7E83">
        <w:rPr>
          <w:color w:val="000000"/>
          <w:lang w:val="en-US"/>
        </w:rPr>
        <w:t xml:space="preserve">   </w:t>
      </w:r>
      <w:r w:rsidRPr="0057244B">
        <w:rPr>
          <w:color w:val="6A3E3E"/>
          <w:lang w:val="en-US"/>
        </w:rPr>
        <w:t>response</w:t>
      </w:r>
      <w:r w:rsidRPr="0057244B">
        <w:rPr>
          <w:color w:val="000000"/>
          <w:lang w:val="en-US"/>
        </w:rPr>
        <w:t>.getMarketTimeOpenings().add(convertEntityToSelectBO(</w:t>
      </w:r>
      <w:r w:rsidRPr="0057244B">
        <w:rPr>
          <w:color w:val="6A3E3E"/>
          <w:lang w:val="en-US"/>
        </w:rPr>
        <w:t>entity</w:t>
      </w:r>
      <w:r w:rsidRPr="0057244B">
        <w:rPr>
          <w:color w:val="000000"/>
          <w:lang w:val="en-US"/>
        </w:rPr>
        <w:t>));</w:t>
      </w:r>
      <w:r w:rsidR="00ED7E83">
        <w:rPr>
          <w:lang w:val="en-US"/>
        </w:rPr>
        <w:br/>
      </w:r>
      <w:r w:rsidRPr="0057244B">
        <w:rPr>
          <w:color w:val="000000"/>
          <w:lang w:val="en-US"/>
        </w:rPr>
        <w:tab/>
        <w:t>}</w:t>
      </w:r>
      <w:r w:rsidR="00ED7E83">
        <w:rPr>
          <w:lang w:val="en-US"/>
        </w:rPr>
        <w:br/>
      </w:r>
      <w:r w:rsidR="00ED7E83">
        <w:rPr>
          <w:lang w:val="en-US"/>
        </w:rPr>
        <w:br/>
      </w:r>
      <w:r w:rsidRPr="0057244B">
        <w:rPr>
          <w:color w:val="000000"/>
          <w:lang w:val="en-US"/>
        </w:rPr>
        <w:tab/>
      </w:r>
      <w:r w:rsidRPr="0057244B">
        <w:rPr>
          <w:i/>
          <w:color w:val="0000C0"/>
          <w:lang w:val="en-US"/>
        </w:rPr>
        <w:t>LOGGER</w:t>
      </w:r>
      <w:r w:rsidRPr="0057244B">
        <w:rPr>
          <w:color w:val="000000"/>
          <w:lang w:val="en-US"/>
        </w:rPr>
        <w:t>.info(</w:t>
      </w:r>
      <w:r w:rsidRPr="0057244B">
        <w:rPr>
          <w:color w:val="2A00FF"/>
          <w:lang w:val="en-US"/>
        </w:rPr>
        <w:t>"Successfully selected all records from "</w:t>
      </w:r>
      <w:r w:rsidR="00ED7E83">
        <w:rPr>
          <w:color w:val="000000"/>
          <w:lang w:val="en-US"/>
        </w:rPr>
        <w:t xml:space="preserve"> + </w:t>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Pr="0057244B">
        <w:rPr>
          <w:color w:val="000000"/>
          <w:lang w:val="en-US"/>
        </w:rPr>
        <w:t>MarketTimeOpening.</w:t>
      </w:r>
      <w:r w:rsidRPr="0057244B">
        <w:rPr>
          <w:b/>
          <w:bCs/>
          <w:color w:val="7F0055"/>
          <w:lang w:val="en-US"/>
        </w:rPr>
        <w:t>class</w:t>
      </w:r>
      <w:r w:rsidRPr="0057244B">
        <w:rPr>
          <w:color w:val="000000"/>
          <w:lang w:val="en-US"/>
        </w:rPr>
        <w:t>);</w:t>
      </w:r>
      <w:r w:rsidR="00ED7E83">
        <w:rPr>
          <w:lang w:val="en-US"/>
        </w:rPr>
        <w:br/>
      </w:r>
      <w:r w:rsidRPr="0057244B">
        <w:rPr>
          <w:color w:val="000000"/>
          <w:lang w:val="en-US"/>
        </w:rPr>
        <w:tab/>
      </w:r>
      <w:r w:rsidRPr="0057244B">
        <w:rPr>
          <w:color w:val="6A3E3E"/>
          <w:lang w:val="en-US"/>
        </w:rPr>
        <w:t>response</w:t>
      </w:r>
      <w:r w:rsidRPr="0057244B">
        <w:rPr>
          <w:color w:val="000000"/>
          <w:lang w:val="en-US"/>
        </w:rPr>
        <w:t>.setStatus(Status.</w:t>
      </w:r>
      <w:r w:rsidRPr="0057244B">
        <w:rPr>
          <w:b/>
          <w:bCs/>
          <w:i/>
          <w:color w:val="0000C0"/>
          <w:lang w:val="en-US"/>
        </w:rPr>
        <w:t>OK</w:t>
      </w:r>
      <w:r w:rsidRPr="0057244B">
        <w:rPr>
          <w:color w:val="000000"/>
          <w:lang w:val="en-US"/>
        </w:rPr>
        <w:t>);</w:t>
      </w:r>
      <w:r w:rsidR="00ED7E83">
        <w:rPr>
          <w:lang w:val="en-US"/>
        </w:rPr>
        <w:br/>
      </w:r>
      <w:r w:rsidRPr="0057244B">
        <w:rPr>
          <w:color w:val="000000"/>
          <w:lang w:val="en-US"/>
        </w:rPr>
        <w:tab/>
      </w:r>
      <w:r w:rsidRPr="0057244B">
        <w:rPr>
          <w:b/>
          <w:bCs/>
          <w:color w:val="7F0055"/>
          <w:lang w:val="en-US"/>
        </w:rPr>
        <w:t>return</w:t>
      </w:r>
      <w:r w:rsidRPr="0057244B">
        <w:rPr>
          <w:color w:val="000000"/>
          <w:lang w:val="en-US"/>
        </w:rPr>
        <w:t xml:space="preserve"> </w:t>
      </w:r>
      <w:r w:rsidRPr="0057244B">
        <w:rPr>
          <w:color w:val="6A3E3E"/>
          <w:lang w:val="en-US"/>
        </w:rPr>
        <w:t>response</w:t>
      </w:r>
      <w:r w:rsidRPr="0057244B">
        <w:rPr>
          <w:color w:val="000000"/>
          <w:lang w:val="en-US"/>
        </w:rPr>
        <w:t>;</w:t>
      </w:r>
      <w:r w:rsidR="00ED7E83">
        <w:rPr>
          <w:lang w:val="en-US"/>
        </w:rPr>
        <w:br/>
      </w:r>
      <w:r w:rsidRPr="00ED7E83">
        <w:rPr>
          <w:color w:val="000000"/>
          <w:lang w:val="en-US"/>
        </w:rPr>
        <w:t>}</w:t>
      </w:r>
    </w:p>
    <w:p w14:paraId="4C56F21B" w14:textId="71FC581C" w:rsidR="009B1EA5" w:rsidRDefault="009B1EA5" w:rsidP="009B1EA5">
      <w:r w:rsidRPr="009B1EA5">
        <w:t>Die Response Klasse</w:t>
      </w:r>
      <w:r>
        <w:t xml:space="preserve"> </w:t>
      </w:r>
      <w:r>
        <w:rPr>
          <w:i/>
        </w:rPr>
        <w:t>SelectMarketTimeOpeningResponse</w:t>
      </w:r>
      <w:r w:rsidRPr="009B1EA5">
        <w:t xml:space="preserve">, welche durch ein XML Schema generiert wurde, beinhaltet im </w:t>
      </w:r>
      <w:r>
        <w:t xml:space="preserve">Gegensatz zur Basis-Response eine Liste von </w:t>
      </w:r>
      <w:r>
        <w:rPr>
          <w:i/>
        </w:rPr>
        <w:t>MarketTimeOpening</w:t>
      </w:r>
      <w:r>
        <w:t xml:space="preserve"> Objekten, welche zurückgesendet werden können.</w:t>
      </w:r>
    </w:p>
    <w:p w14:paraId="7B9B966E" w14:textId="3C9D55BF" w:rsidR="00B12F3E" w:rsidRDefault="00B12F3E" w:rsidP="009B1EA5">
      <w:r>
        <w:t xml:space="preserve">Die Resultate müssen  zu einem Select Business Object konvertiert werden, was in der Methode </w:t>
      </w:r>
      <w:r w:rsidRPr="00B12F3E">
        <w:rPr>
          <w:i/>
        </w:rPr>
        <w:fldChar w:fldCharType="begin"/>
      </w:r>
      <w:r w:rsidRPr="00B12F3E">
        <w:rPr>
          <w:i/>
        </w:rPr>
        <w:instrText xml:space="preserve"> REF _Ref445968963 \h </w:instrText>
      </w:r>
      <w:r>
        <w:rPr>
          <w:i/>
        </w:rPr>
        <w:instrText xml:space="preserve"> \* MERGEFORMAT </w:instrText>
      </w:r>
      <w:r w:rsidRPr="00B12F3E">
        <w:rPr>
          <w:i/>
        </w:rPr>
      </w:r>
      <w:r w:rsidRPr="00B12F3E">
        <w:rPr>
          <w:i/>
        </w:rPr>
        <w:fldChar w:fldCharType="separate"/>
      </w:r>
      <w:r w:rsidR="00107909" w:rsidRPr="00107909">
        <w:rPr>
          <w:i/>
        </w:rPr>
        <w:t>convertEntityToSelectBO</w:t>
      </w:r>
      <w:r w:rsidRPr="00B12F3E">
        <w:rPr>
          <w:i/>
        </w:rPr>
        <w:fldChar w:fldCharType="end"/>
      </w:r>
      <w:r>
        <w:t xml:space="preserve"> erledigt wird.</w:t>
      </w:r>
    </w:p>
    <w:p w14:paraId="3171B68B" w14:textId="62EA4648" w:rsidR="009B1EA5" w:rsidRDefault="009B1EA5" w:rsidP="009B1EA5">
      <w:r w:rsidRPr="009B1EA5">
        <w:t>Einen Alternativ</w:t>
      </w:r>
      <w:r w:rsidR="009E70C7">
        <w:t xml:space="preserve"> F</w:t>
      </w:r>
      <w:r w:rsidRPr="009B1EA5">
        <w:t>low muss hier nicht implementiert werden, denn wenn die gemappte Tabelle nicht vorh</w:t>
      </w:r>
      <w:r>
        <w:t>anden ist, würde Hibernate eine</w:t>
      </w:r>
      <w:r w:rsidRPr="009B1EA5">
        <w:t xml:space="preserve"> werfen</w:t>
      </w:r>
      <w:r>
        <w:t>, welche aber bereits durch das allgemeine DAO in der bereitgestellten Architektur (</w:t>
      </w:r>
      <w:r>
        <w:rPr>
          <w:i/>
        </w:rPr>
        <w:t>JpaDao</w:t>
      </w:r>
      <w:r>
        <w:t>) abgefangen wird.</w:t>
      </w:r>
    </w:p>
    <w:p w14:paraId="603C73F6" w14:textId="1613335E" w:rsidR="009B1EA5" w:rsidRDefault="009B1EA5" w:rsidP="009B1EA5">
      <w:r>
        <w:t xml:space="preserve">Der Response müssen anschliessend der Status </w:t>
      </w:r>
      <w:r>
        <w:rPr>
          <w:i/>
        </w:rPr>
        <w:t xml:space="preserve">OK </w:t>
      </w:r>
      <w:r>
        <w:t xml:space="preserve">und sämtliche Resultate angehängt werden, bevor sie </w:t>
      </w:r>
      <w:proofErr w:type="gramStart"/>
      <w:r>
        <w:t>zurück gesendet</w:t>
      </w:r>
      <w:proofErr w:type="gramEnd"/>
      <w:r>
        <w:t xml:space="preserve"> </w:t>
      </w:r>
      <w:r w:rsidR="00840237">
        <w:t>werden kann</w:t>
      </w:r>
      <w:r>
        <w:t>.</w:t>
      </w:r>
    </w:p>
    <w:p w14:paraId="60EC0049" w14:textId="77777777" w:rsidR="009B1EA5" w:rsidRDefault="009B1EA5">
      <w:pPr>
        <w:jc w:val="left"/>
      </w:pPr>
      <w:r>
        <w:br w:type="page"/>
      </w:r>
    </w:p>
    <w:p w14:paraId="099C4E94" w14:textId="77777777" w:rsidR="00815F4A" w:rsidRPr="00ED7E83" w:rsidRDefault="00815F4A" w:rsidP="00815F4A">
      <w:pPr>
        <w:pStyle w:val="berschrift5"/>
        <w:rPr>
          <w:lang w:val="en-US"/>
        </w:rPr>
      </w:pPr>
      <w:r w:rsidRPr="00ED7E83">
        <w:rPr>
          <w:lang w:val="en-US"/>
        </w:rPr>
        <w:lastRenderedPageBreak/>
        <w:t>Hilfsmethoden</w:t>
      </w:r>
    </w:p>
    <w:p w14:paraId="4654C442" w14:textId="5F0A1DE8" w:rsidR="00815F4A" w:rsidRPr="00F92473" w:rsidRDefault="00F92473" w:rsidP="00815F4A">
      <w:r w:rsidRPr="00F92473">
        <w:t xml:space="preserve">Beim Verarbeiten der Requests können viele Funktionalitäten bei mehreren Request Typen angewendet werden. </w:t>
      </w:r>
      <w:r>
        <w:t xml:space="preserve">Diese werden in eigene </w:t>
      </w:r>
      <w:r>
        <w:rPr>
          <w:i/>
        </w:rPr>
        <w:t>private</w:t>
      </w:r>
      <w:r>
        <w:t xml:space="preserve"> Methoden ausgelagert. </w:t>
      </w:r>
      <w:r w:rsidR="00815DB6">
        <w:t xml:space="preserve">Diese Hilfsmethoden greifen jedoch teilweise auch auf weiter Hilfsmethoden zu, was die Übersicht ein wenig erschwert. </w:t>
      </w:r>
      <w:r>
        <w:t>In diesem Kapitel werden sie vorgestellt.</w:t>
      </w:r>
    </w:p>
    <w:p w14:paraId="011575A9" w14:textId="77777777" w:rsidR="00F92473" w:rsidRDefault="00815F4A" w:rsidP="00815F4A">
      <w:pPr>
        <w:pStyle w:val="berschrift6"/>
        <w:rPr>
          <w:lang w:val="en-US"/>
        </w:rPr>
      </w:pPr>
      <w:bookmarkStart w:id="104" w:name="_Ref445962654"/>
      <w:r w:rsidRPr="00F92473">
        <w:t>convertGeneralBOToEnti</w:t>
      </w:r>
      <w:r w:rsidRPr="00ED7E83">
        <w:rPr>
          <w:lang w:val="en-US"/>
        </w:rPr>
        <w:t>ty</w:t>
      </w:r>
      <w:bookmarkEnd w:id="104"/>
    </w:p>
    <w:p w14:paraId="640370DA" w14:textId="0B8C479C" w:rsidR="00CE5E73" w:rsidRDefault="004A0EDF" w:rsidP="00F92473">
      <w:r w:rsidRPr="004A0EDF">
        <w:t xml:space="preserve">Die komplexeste Hilfsmethode ist jene mit dem Namen </w:t>
      </w:r>
      <w:r>
        <w:rPr>
          <w:i/>
        </w:rPr>
        <w:t>convertGeneralBOToEntity</w:t>
      </w:r>
      <w:r>
        <w:t xml:space="preserve">, welche sowohl von </w:t>
      </w:r>
      <w:proofErr w:type="gramStart"/>
      <w:r>
        <w:t>der Insert</w:t>
      </w:r>
      <w:proofErr w:type="gramEnd"/>
      <w:r>
        <w:t xml:space="preserve"> wie auch von der Update Verarbeitung benutzt wird. Sie übernimmt, wie der Name schon sagt, die allgemeinen Attribute im </w:t>
      </w:r>
      <w:r>
        <w:rPr>
          <w:i/>
        </w:rPr>
        <w:t>MarketTimeOpeningGeneralBOAttributes</w:t>
      </w:r>
      <w:r>
        <w:t xml:space="preserve"> und speichert sie in ein neu erstelltes Entity.</w:t>
      </w:r>
    </w:p>
    <w:p w14:paraId="48C01256" w14:textId="7FB55095" w:rsidR="004A0EDF" w:rsidRDefault="004A0EDF" w:rsidP="00F92473">
      <w:r>
        <w:t xml:space="preserve">Die Attribute, welche auch einen </w:t>
      </w:r>
      <w:r>
        <w:rPr>
          <w:i/>
        </w:rPr>
        <w:t>null</w:t>
      </w:r>
      <w:r>
        <w:t xml:space="preserve"> Wert beinhalten können, wie </w:t>
      </w:r>
      <w:r>
        <w:rPr>
          <w:i/>
        </w:rPr>
        <w:t>openingTime</w:t>
      </w:r>
      <w:r>
        <w:t xml:space="preserve"> und </w:t>
      </w:r>
      <w:r>
        <w:rPr>
          <w:i/>
        </w:rPr>
        <w:t>closingTime</w:t>
      </w:r>
      <w:r>
        <w:t xml:space="preserve"> werden folgendermassen übernommen.</w:t>
      </w:r>
    </w:p>
    <w:p w14:paraId="0E9B87CC" w14:textId="4E4AD853" w:rsidR="004A0EDF" w:rsidRDefault="004A0EDF" w:rsidP="004A0EDF">
      <w:pPr>
        <w:pStyle w:val="Untertitel"/>
      </w:pPr>
      <w:r w:rsidRPr="004A0EDF">
        <w:t xml:space="preserve">XMLGregorianCalendar </w:t>
      </w:r>
      <w:r w:rsidRPr="004A0EDF">
        <w:rPr>
          <w:color w:val="6A3E3E"/>
        </w:rPr>
        <w:t>closingTime</w:t>
      </w:r>
      <w:r w:rsidRPr="004A0EDF">
        <w:t xml:space="preserve"> = </w:t>
      </w:r>
      <w:r w:rsidRPr="004A0EDF">
        <w:rPr>
          <w:color w:val="6A3E3E"/>
        </w:rPr>
        <w:t>bo</w:t>
      </w:r>
      <w:r w:rsidRPr="004A0EDF">
        <w:t>.getClosingTime();</w:t>
      </w:r>
      <w:r w:rsidRPr="004A0EDF">
        <w:br/>
      </w:r>
      <w:r w:rsidRPr="004A0EDF">
        <w:rPr>
          <w:b/>
          <w:bCs/>
          <w:color w:val="7F0055"/>
        </w:rPr>
        <w:t>if</w:t>
      </w:r>
      <w:r w:rsidRPr="004A0EDF">
        <w:t>(</w:t>
      </w:r>
      <w:r w:rsidRPr="004A0EDF">
        <w:rPr>
          <w:color w:val="6A3E3E"/>
        </w:rPr>
        <w:t>closingTime</w:t>
      </w:r>
      <w:r w:rsidRPr="004A0EDF">
        <w:t xml:space="preserve"> != </w:t>
      </w:r>
      <w:r w:rsidRPr="004A0EDF">
        <w:rPr>
          <w:b/>
          <w:bCs/>
          <w:color w:val="7F0055"/>
        </w:rPr>
        <w:t>null</w:t>
      </w:r>
      <w:r w:rsidRPr="004A0EDF">
        <w:t>) {</w:t>
      </w:r>
      <w:r w:rsidRPr="004A0EDF">
        <w:br/>
      </w:r>
      <w:r w:rsidRPr="004A0EDF">
        <w:tab/>
      </w:r>
      <w:r>
        <w:t>setCalendarDate(</w:t>
      </w:r>
      <w:r>
        <w:rPr>
          <w:color w:val="6A3E3E"/>
        </w:rPr>
        <w:t>closingTime</w:t>
      </w:r>
      <w:r>
        <w:t>);</w:t>
      </w:r>
      <w:r w:rsidRPr="004A0EDF">
        <w:br/>
      </w:r>
      <w:r>
        <w:tab/>
      </w:r>
      <w:r>
        <w:rPr>
          <w:color w:val="6A3E3E"/>
        </w:rPr>
        <w:t>entity</w:t>
      </w:r>
      <w:r>
        <w:t>.setClosingTime(</w:t>
      </w:r>
      <w:r>
        <w:rPr>
          <w:b/>
          <w:bCs/>
          <w:color w:val="7F0055"/>
        </w:rPr>
        <w:t>new</w:t>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t>Timestamp(</w:t>
      </w:r>
      <w:r>
        <w:rPr>
          <w:color w:val="6A3E3E"/>
        </w:rPr>
        <w:t>closingTime</w:t>
      </w:r>
      <w:r>
        <w:t>.toGregorianCalendar().getTimeInMillis()));</w:t>
      </w:r>
      <w:r>
        <w:br/>
        <w:t>}</w:t>
      </w:r>
    </w:p>
    <w:p w14:paraId="4B1B5B34" w14:textId="0DC267CE" w:rsidR="004A0EDF" w:rsidRDefault="004A0EDF" w:rsidP="004A0EDF">
      <w:r>
        <w:t xml:space="preserve">Das Attribut muss nur übernommen werden, wenn sein Wert nicht </w:t>
      </w:r>
      <w:r>
        <w:rPr>
          <w:i/>
        </w:rPr>
        <w:t>null</w:t>
      </w:r>
      <w:r>
        <w:t xml:space="preserve"> beträgt. Die Methode </w:t>
      </w:r>
      <w:r w:rsidRPr="007A7829">
        <w:rPr>
          <w:i/>
        </w:rPr>
        <w:fldChar w:fldCharType="begin"/>
      </w:r>
      <w:r w:rsidRPr="007A7829">
        <w:rPr>
          <w:i/>
        </w:rPr>
        <w:instrText xml:space="preserve"> REF _Ref445968457 \h </w:instrText>
      </w:r>
      <w:r w:rsidR="007A7829">
        <w:rPr>
          <w:i/>
        </w:rPr>
        <w:instrText xml:space="preserve"> \* MERGEFORMAT </w:instrText>
      </w:r>
      <w:r w:rsidRPr="007A7829">
        <w:rPr>
          <w:i/>
        </w:rPr>
      </w:r>
      <w:r w:rsidRPr="007A7829">
        <w:rPr>
          <w:i/>
        </w:rPr>
        <w:fldChar w:fldCharType="separate"/>
      </w:r>
      <w:r w:rsidR="00107909" w:rsidRPr="00107909">
        <w:rPr>
          <w:i/>
        </w:rPr>
        <w:t>setCalendarDate</w:t>
      </w:r>
      <w:r w:rsidRPr="007A7829">
        <w:rPr>
          <w:i/>
        </w:rPr>
        <w:fldChar w:fldCharType="end"/>
      </w:r>
      <w:r>
        <w:t xml:space="preserve"> wird in Kapitel </w:t>
      </w:r>
      <w:r>
        <w:fldChar w:fldCharType="begin"/>
      </w:r>
      <w:r>
        <w:instrText xml:space="preserve"> REF _Ref445968457 \r \h </w:instrText>
      </w:r>
      <w:r>
        <w:fldChar w:fldCharType="separate"/>
      </w:r>
      <w:r w:rsidR="00107909">
        <w:t>3.2.3.5.5.4</w:t>
      </w:r>
      <w:r>
        <w:fldChar w:fldCharType="end"/>
      </w:r>
      <w:r>
        <w:t xml:space="preserve"> beschrieben.</w:t>
      </w:r>
    </w:p>
    <w:p w14:paraId="32998572" w14:textId="1C6FE92C" w:rsidR="004A0EDF" w:rsidRDefault="004A0EDF" w:rsidP="004A0EDF">
      <w:r>
        <w:t xml:space="preserve">Zum Schluss muss aus dem </w:t>
      </w:r>
      <w:r w:rsidRPr="00151969">
        <w:rPr>
          <w:i/>
        </w:rPr>
        <w:t>XMLGregorianCalendar</w:t>
      </w:r>
      <w:r>
        <w:t xml:space="preserve">, welcher aus dem </w:t>
      </w:r>
      <w:proofErr w:type="gramStart"/>
      <w:r>
        <w:rPr>
          <w:i/>
        </w:rPr>
        <w:t>xsd:time</w:t>
      </w:r>
      <w:proofErr w:type="gramEnd"/>
      <w:r>
        <w:t xml:space="preserve"> Datentyp von JAXB erstellt wurde, ein </w:t>
      </w:r>
      <w:r w:rsidRPr="00151969">
        <w:rPr>
          <w:i/>
        </w:rPr>
        <w:t>Timestamp</w:t>
      </w:r>
      <w:r>
        <w:t xml:space="preserve"> erstellt und dem Entity hinzugefügt werden.</w:t>
      </w:r>
    </w:p>
    <w:p w14:paraId="0C50F303" w14:textId="5E26923B" w:rsidR="004A0EDF" w:rsidRDefault="004A0EDF" w:rsidP="004A0EDF">
      <w:r>
        <w:t xml:space="preserve">Die zwingend erforderlichen Methoden werden auf dem exakt selben Weg dem Entity zugefügt, ausser die Abfrage ob das Attribut nicht </w:t>
      </w:r>
      <w:r>
        <w:rPr>
          <w:i/>
        </w:rPr>
        <w:t xml:space="preserve">null </w:t>
      </w:r>
      <w:r>
        <w:t>ist, wird weggelassen, da dies bereits per XSD sichergestellt wird.</w:t>
      </w:r>
    </w:p>
    <w:p w14:paraId="08C4CDDC" w14:textId="2156021B" w:rsidR="004A0EDF" w:rsidRPr="004A0EDF" w:rsidRDefault="004A0EDF" w:rsidP="004A0EDF">
      <w:r>
        <w:t xml:space="preserve">Der Fremdschlüssel </w:t>
      </w:r>
      <w:r>
        <w:rPr>
          <w:i/>
        </w:rPr>
        <w:t>timezoneInternalId</w:t>
      </w:r>
      <w:r>
        <w:t xml:space="preserve"> ist das einzige Attribut, welches keine Zeit darstellen soll. Es ist sowohl im Business Object, wie auch im Entity Objekt als </w:t>
      </w:r>
      <w:r>
        <w:rPr>
          <w:i/>
        </w:rPr>
        <w:t>BigInteger</w:t>
      </w:r>
      <w:r>
        <w:t xml:space="preserve"> gespeichert und muss darum nur </w:t>
      </w:r>
      <w:r w:rsidR="00B12F3E">
        <w:t>eins zu eins übernommen werden.</w:t>
      </w:r>
    </w:p>
    <w:p w14:paraId="31A3DC35" w14:textId="0D54658E" w:rsidR="00F92473" w:rsidRDefault="00F92473" w:rsidP="00F92473">
      <w:pPr>
        <w:pStyle w:val="berschrift6"/>
      </w:pPr>
      <w:bookmarkStart w:id="105" w:name="_Ref445968963"/>
      <w:r w:rsidRPr="004A0EDF">
        <w:t>convertEntityToSelectBO</w:t>
      </w:r>
      <w:bookmarkEnd w:id="105"/>
    </w:p>
    <w:p w14:paraId="4C5CDEDA" w14:textId="6F3F3622" w:rsidR="0038424A" w:rsidRPr="0038424A" w:rsidRDefault="0038424A" w:rsidP="0038424A">
      <w:r>
        <w:t xml:space="preserve">Diese Methode wird ausschliesslich während der Verarbeitung des Select Requests ausgeführt. Sie übernimmt die Attributwerte vom Entity und erstellt daraus ein neues Business Object für die Select Response. Da </w:t>
      </w:r>
      <w:r w:rsidR="0065584E">
        <w:t>mehrere</w:t>
      </w:r>
      <w:r>
        <w:t xml:space="preserve"> </w:t>
      </w:r>
      <w:r w:rsidRPr="00151969">
        <w:rPr>
          <w:i/>
        </w:rPr>
        <w:t>TimeStamps</w:t>
      </w:r>
      <w:r>
        <w:t xml:space="preserve"> im Entity verwendet werden, welche zum Datentyp </w:t>
      </w:r>
      <w:r w:rsidRPr="00151969">
        <w:rPr>
          <w:i/>
        </w:rPr>
        <w:t>XMLGregorianCalendar</w:t>
      </w:r>
      <w:r>
        <w:t xml:space="preserve"> umgewandelt werden müssen, wird eine weiter Hilfsmethode, </w:t>
      </w:r>
      <w:r w:rsidRPr="0038424A">
        <w:rPr>
          <w:i/>
        </w:rPr>
        <w:fldChar w:fldCharType="begin"/>
      </w:r>
      <w:r w:rsidRPr="0038424A">
        <w:rPr>
          <w:i/>
        </w:rPr>
        <w:instrText xml:space="preserve"> REF _Ref445970793 \h </w:instrText>
      </w:r>
      <w:r>
        <w:rPr>
          <w:i/>
        </w:rPr>
        <w:instrText xml:space="preserve"> \* MERGEFORMAT </w:instrText>
      </w:r>
      <w:r w:rsidRPr="0038424A">
        <w:rPr>
          <w:i/>
        </w:rPr>
      </w:r>
      <w:r w:rsidRPr="0038424A">
        <w:rPr>
          <w:i/>
        </w:rPr>
        <w:fldChar w:fldCharType="separate"/>
      </w:r>
      <w:r w:rsidR="00107909" w:rsidRPr="00107909">
        <w:rPr>
          <w:i/>
        </w:rPr>
        <w:t>convertTimestampToCalendar</w:t>
      </w:r>
      <w:r w:rsidRPr="0038424A">
        <w:rPr>
          <w:i/>
        </w:rPr>
        <w:fldChar w:fldCharType="end"/>
      </w:r>
      <w:r>
        <w:t xml:space="preserve"> verwendet.</w:t>
      </w:r>
    </w:p>
    <w:p w14:paraId="789EF46C" w14:textId="4AFFC739" w:rsidR="00F92473" w:rsidRDefault="00F92473" w:rsidP="00F92473">
      <w:pPr>
        <w:pStyle w:val="berschrift6"/>
      </w:pPr>
      <w:bookmarkStart w:id="106" w:name="_Ref445970793"/>
      <w:r w:rsidRPr="004A0EDF">
        <w:t>convertTimestampToCalendar</w:t>
      </w:r>
      <w:bookmarkEnd w:id="106"/>
    </w:p>
    <w:p w14:paraId="5DC02387" w14:textId="71CC2F8C" w:rsidR="0038424A" w:rsidRPr="0038424A" w:rsidRDefault="0038424A" w:rsidP="0038424A">
      <w:r>
        <w:t xml:space="preserve">Der Methode wird die simple Aufgabe zugetragen, einen </w:t>
      </w:r>
      <w:r w:rsidRPr="00151969">
        <w:rPr>
          <w:i/>
        </w:rPr>
        <w:t>TimeStamp</w:t>
      </w:r>
      <w:r>
        <w:t xml:space="preserve"> zu einem </w:t>
      </w:r>
      <w:r w:rsidRPr="00151969">
        <w:rPr>
          <w:i/>
        </w:rPr>
        <w:t>XMLGregorianCalendar</w:t>
      </w:r>
      <w:r>
        <w:t xml:space="preserve"> zu konvertieren. Dies geschieht wie im Code Snippet unten dargestellt.</w:t>
      </w:r>
    </w:p>
    <w:p w14:paraId="3188004B" w14:textId="15C26598" w:rsidR="0038424A" w:rsidRDefault="0038424A" w:rsidP="0038424A">
      <w:pPr>
        <w:pStyle w:val="Untertitel"/>
      </w:pPr>
      <w:r w:rsidRPr="0038424A">
        <w:t xml:space="preserve">GregorianCalendar </w:t>
      </w:r>
      <w:r w:rsidRPr="0038424A">
        <w:rPr>
          <w:color w:val="6A3E3E"/>
        </w:rPr>
        <w:t>cal</w:t>
      </w:r>
      <w:r w:rsidRPr="0038424A">
        <w:t xml:space="preserve"> = </w:t>
      </w:r>
      <w:r w:rsidRPr="0038424A">
        <w:rPr>
          <w:b/>
          <w:bCs/>
          <w:color w:val="7F0055"/>
        </w:rPr>
        <w:t>new</w:t>
      </w:r>
      <w:r w:rsidRPr="0038424A">
        <w:t xml:space="preserve"> GregorianCalendar();</w:t>
      </w:r>
      <w:r w:rsidRPr="0038424A">
        <w:br/>
      </w:r>
      <w:r w:rsidRPr="0038424A">
        <w:rPr>
          <w:color w:val="6A3E3E"/>
        </w:rPr>
        <w:t>cal</w:t>
      </w:r>
      <w:r w:rsidRPr="0038424A">
        <w:t>.setTimeInMillis(</w:t>
      </w:r>
      <w:r w:rsidRPr="0038424A">
        <w:rPr>
          <w:color w:val="6A3E3E"/>
        </w:rPr>
        <w:t>timestamp</w:t>
      </w:r>
      <w:r w:rsidRPr="0038424A">
        <w:t>.getTime());</w:t>
      </w:r>
      <w:r>
        <w:br/>
      </w:r>
      <w:r>
        <w:rPr>
          <w:b/>
          <w:bCs/>
          <w:color w:val="7F0055"/>
        </w:rPr>
        <w:t>return</w:t>
      </w:r>
      <w:r>
        <w:t xml:space="preserve"> </w:t>
      </w:r>
      <w:r>
        <w:rPr>
          <w:b/>
          <w:bCs/>
          <w:color w:val="7F0055"/>
        </w:rPr>
        <w:t>new</w:t>
      </w:r>
      <w:r>
        <w:t xml:space="preserve"> XMLGregorianCalendarImpl(</w:t>
      </w:r>
      <w:r>
        <w:rPr>
          <w:color w:val="6A3E3E"/>
        </w:rPr>
        <w:t>cal</w:t>
      </w:r>
      <w:r>
        <w:t>);</w:t>
      </w:r>
    </w:p>
    <w:p w14:paraId="4148FFFA" w14:textId="33D70755" w:rsidR="0038424A" w:rsidRPr="0038424A" w:rsidRDefault="0038424A" w:rsidP="0038424A">
      <w:r>
        <w:t xml:space="preserve">Da die Klasse </w:t>
      </w:r>
      <w:r w:rsidRPr="00151969">
        <w:rPr>
          <w:i/>
        </w:rPr>
        <w:t>XMLGregorianCalendarImpl</w:t>
      </w:r>
      <w:r>
        <w:t xml:space="preserve"> von der abstrakten Klasse </w:t>
      </w:r>
      <w:r w:rsidRPr="00151969">
        <w:rPr>
          <w:i/>
        </w:rPr>
        <w:t>XMLGregorianCalendar</w:t>
      </w:r>
      <w:r>
        <w:t xml:space="preserve"> erbt, kann sie im Business Object verwendet werden.</w:t>
      </w:r>
    </w:p>
    <w:p w14:paraId="5D250847" w14:textId="04478325" w:rsidR="00F92473" w:rsidRPr="004A0EDF" w:rsidRDefault="00F92473" w:rsidP="00F92473">
      <w:pPr>
        <w:pStyle w:val="berschrift6"/>
      </w:pPr>
      <w:bookmarkStart w:id="107" w:name="_Ref445968457"/>
      <w:r w:rsidRPr="004A0EDF">
        <w:lastRenderedPageBreak/>
        <w:t>setCalendarDate</w:t>
      </w:r>
      <w:bookmarkEnd w:id="107"/>
    </w:p>
    <w:p w14:paraId="6B3A147F" w14:textId="77777777" w:rsidR="0038424A" w:rsidRDefault="0038424A">
      <w:pPr>
        <w:jc w:val="left"/>
      </w:pPr>
      <w:r>
        <w:t xml:space="preserve">In Insert und Update Requests werden ausschliesslich Zeiten und keine Daten übergeben. Die Aufgabenstellung besagt jedoch, dass in der Datenbank jeweils das Datum 1.1.1900 verwendet werden muss. Die Methode </w:t>
      </w:r>
      <w:r>
        <w:rPr>
          <w:i/>
        </w:rPr>
        <w:t>setCalendarDate</w:t>
      </w:r>
      <w:r>
        <w:t xml:space="preserve"> setzt dieses geforderte Datum bei der Konvertierung von Business Object zum Entity.</w:t>
      </w:r>
    </w:p>
    <w:p w14:paraId="72487C27" w14:textId="2411727E" w:rsidR="0038424A" w:rsidRPr="006D4741" w:rsidRDefault="0038424A" w:rsidP="0038424A">
      <w:pPr>
        <w:pStyle w:val="Untertitel"/>
        <w:rPr>
          <w:color w:val="3F5FBF"/>
          <w:lang w:val="en-US"/>
        </w:rPr>
      </w:pPr>
      <w:r w:rsidRPr="0038424A">
        <w:rPr>
          <w:color w:val="3F5FBF"/>
          <w:lang w:val="en-US"/>
        </w:rPr>
        <w:t>/**</w:t>
      </w:r>
      <w:r w:rsidR="006D4741">
        <w:rPr>
          <w:color w:val="3F5FBF"/>
          <w:lang w:val="en-US"/>
        </w:rPr>
        <w:br/>
      </w:r>
      <w:r w:rsidRPr="0038424A">
        <w:rPr>
          <w:color w:val="3F5FBF"/>
          <w:lang w:val="en-US"/>
        </w:rPr>
        <w:t xml:space="preserve"> * Dates in DB have always to be 01.01.1900, excluding lastUpdated.</w:t>
      </w:r>
      <w:r w:rsidR="006D4741">
        <w:rPr>
          <w:color w:val="3F5FBF"/>
          <w:lang w:val="en-US"/>
        </w:rPr>
        <w:br/>
      </w:r>
      <w:r w:rsidRPr="0038424A">
        <w:rPr>
          <w:color w:val="3F5FBF"/>
          <w:lang w:val="en-US"/>
        </w:rPr>
        <w:t xml:space="preserve"> * Only times will be set in request for opening times.</w:t>
      </w:r>
      <w:r w:rsidR="006D4741">
        <w:rPr>
          <w:color w:val="3F5FBF"/>
          <w:lang w:val="en-US"/>
        </w:rPr>
        <w:br/>
      </w:r>
      <w:r w:rsidRPr="006D4741">
        <w:rPr>
          <w:color w:val="3F5FBF"/>
          <w:lang w:val="en-US"/>
        </w:rPr>
        <w:t xml:space="preserve"> */</w:t>
      </w:r>
    </w:p>
    <w:p w14:paraId="5931A17D" w14:textId="67FC2E17" w:rsidR="00F92473" w:rsidRPr="0038424A" w:rsidRDefault="0038424A" w:rsidP="0038424A">
      <w:pPr>
        <w:pStyle w:val="Untertitel"/>
        <w:rPr>
          <w:lang w:val="en-US"/>
        </w:rPr>
      </w:pPr>
      <w:proofErr w:type="gramStart"/>
      <w:r w:rsidRPr="0076257F">
        <w:rPr>
          <w:b/>
          <w:bCs/>
          <w:color w:val="7F0055"/>
          <w:lang w:val="en-US"/>
        </w:rPr>
        <w:t>private</w:t>
      </w:r>
      <w:proofErr w:type="gramEnd"/>
      <w:r w:rsidRPr="0076257F">
        <w:rPr>
          <w:color w:val="000000"/>
          <w:lang w:val="en-US"/>
        </w:rPr>
        <w:t xml:space="preserve"> XMLGregorianCalendar setCalendarDate(XMLGregorianCalendar </w:t>
      </w:r>
      <w:r w:rsidRPr="0076257F">
        <w:rPr>
          <w:color w:val="6A3E3E"/>
          <w:lang w:val="en-US"/>
        </w:rPr>
        <w:t>calendar</w:t>
      </w:r>
      <w:r w:rsidRPr="0076257F">
        <w:rPr>
          <w:color w:val="000000"/>
          <w:lang w:val="en-US"/>
        </w:rPr>
        <w:t>) {</w:t>
      </w:r>
      <w:r w:rsidRPr="0076257F">
        <w:rPr>
          <w:color w:val="000000"/>
          <w:lang w:val="en-US"/>
        </w:rPr>
        <w:br/>
      </w:r>
      <w:r w:rsidRPr="0076257F">
        <w:rPr>
          <w:color w:val="6A3E3E"/>
          <w:lang w:val="en-US"/>
        </w:rPr>
        <w:tab/>
        <w:t>calendar</w:t>
      </w:r>
      <w:r w:rsidRPr="0076257F">
        <w:rPr>
          <w:color w:val="000000"/>
          <w:lang w:val="en-US"/>
        </w:rPr>
        <w:t>.setDay(1);</w:t>
      </w:r>
      <w:r w:rsidRPr="0076257F">
        <w:rPr>
          <w:lang w:val="en-US"/>
        </w:rPr>
        <w:br/>
      </w:r>
      <w:r w:rsidRPr="0076257F">
        <w:rPr>
          <w:color w:val="000000"/>
          <w:lang w:val="en-US"/>
        </w:rPr>
        <w:tab/>
      </w:r>
      <w:r w:rsidRPr="0076257F">
        <w:rPr>
          <w:color w:val="6A3E3E"/>
          <w:lang w:val="en-US"/>
        </w:rPr>
        <w:t>calendar</w:t>
      </w:r>
      <w:r w:rsidRPr="0076257F">
        <w:rPr>
          <w:color w:val="000000"/>
          <w:lang w:val="en-US"/>
        </w:rPr>
        <w:t>.setMonth(1);</w:t>
      </w:r>
      <w:r w:rsidRPr="0076257F">
        <w:rPr>
          <w:lang w:val="en-US"/>
        </w:rPr>
        <w:br/>
      </w:r>
      <w:r w:rsidRPr="0076257F">
        <w:rPr>
          <w:color w:val="000000"/>
          <w:lang w:val="en-US"/>
        </w:rPr>
        <w:tab/>
      </w:r>
      <w:r w:rsidRPr="0076257F">
        <w:rPr>
          <w:color w:val="6A3E3E"/>
          <w:lang w:val="en-US"/>
        </w:rPr>
        <w:t>calendar</w:t>
      </w:r>
      <w:r w:rsidRPr="0076257F">
        <w:rPr>
          <w:color w:val="000000"/>
          <w:lang w:val="en-US"/>
        </w:rPr>
        <w:t>.setYear(1900);</w:t>
      </w:r>
      <w:r w:rsidRPr="0076257F">
        <w:rPr>
          <w:lang w:val="en-US"/>
        </w:rPr>
        <w:br/>
      </w:r>
      <w:r w:rsidRPr="0076257F">
        <w:rPr>
          <w:color w:val="3F7F5F"/>
          <w:lang w:val="en-US"/>
        </w:rPr>
        <w:t>// No setting of seconds, because xsd:time requires specification of hh:mm:ss</w:t>
      </w:r>
      <w:r w:rsidRPr="0076257F">
        <w:rPr>
          <w:color w:val="3F7F5F"/>
          <w:lang w:val="en-US"/>
        </w:rPr>
        <w:br/>
      </w:r>
      <w:r w:rsidRPr="0076257F">
        <w:rPr>
          <w:color w:val="000000"/>
          <w:lang w:val="en-US"/>
        </w:rPr>
        <w:tab/>
      </w:r>
      <w:r w:rsidRPr="0076257F">
        <w:rPr>
          <w:b/>
          <w:bCs/>
          <w:color w:val="7F0055"/>
          <w:lang w:val="en-US"/>
        </w:rPr>
        <w:t>return</w:t>
      </w:r>
      <w:r w:rsidRPr="0076257F">
        <w:rPr>
          <w:color w:val="000000"/>
          <w:lang w:val="en-US"/>
        </w:rPr>
        <w:t xml:space="preserve"> </w:t>
      </w:r>
      <w:r w:rsidRPr="0076257F">
        <w:rPr>
          <w:color w:val="6A3E3E"/>
          <w:lang w:val="en-US"/>
        </w:rPr>
        <w:t>calendar</w:t>
      </w:r>
      <w:r w:rsidRPr="0076257F">
        <w:rPr>
          <w:color w:val="000000"/>
          <w:lang w:val="en-US"/>
        </w:rPr>
        <w:t>;</w:t>
      </w:r>
      <w:r w:rsidRPr="0076257F">
        <w:rPr>
          <w:lang w:val="en-US"/>
        </w:rPr>
        <w:br/>
      </w:r>
      <w:r w:rsidRPr="0076257F">
        <w:rPr>
          <w:color w:val="000000"/>
          <w:lang w:val="en-US"/>
        </w:rPr>
        <w:t>}</w:t>
      </w:r>
      <w:r w:rsidRPr="0038424A">
        <w:rPr>
          <w:lang w:val="en-US"/>
        </w:rPr>
        <w:br w:type="page"/>
      </w:r>
    </w:p>
    <w:p w14:paraId="3F67C363" w14:textId="13A410C8" w:rsidR="0031343A" w:rsidRDefault="00CE5E73" w:rsidP="00CE5E73">
      <w:pPr>
        <w:pStyle w:val="berschrift4"/>
      </w:pPr>
      <w:bookmarkStart w:id="108" w:name="_Ref445908369"/>
      <w:bookmarkStart w:id="109" w:name="_Toc446491016"/>
      <w:r w:rsidRPr="004A0EDF">
        <w:lastRenderedPageBreak/>
        <w:t>Validierung</w:t>
      </w:r>
      <w:bookmarkEnd w:id="108"/>
      <w:bookmarkEnd w:id="109"/>
    </w:p>
    <w:p w14:paraId="77351673" w14:textId="6AA3381B" w:rsidR="00355595" w:rsidRDefault="00355595" w:rsidP="00355595">
      <w:r>
        <w:t xml:space="preserve">Die Validierung wird in einer separaten Klasse namens </w:t>
      </w:r>
      <w:r>
        <w:rPr>
          <w:i/>
        </w:rPr>
        <w:t>MarketTimeOpeningValidation</w:t>
      </w:r>
      <w:r>
        <w:t xml:space="preserve"> durchgeführt. Es werden drei </w:t>
      </w:r>
      <w:r>
        <w:rPr>
          <w:i/>
        </w:rPr>
        <w:t>public</w:t>
      </w:r>
      <w:r>
        <w:t xml:space="preserve"> Methoden als Schnittstelle zu den Actions bereitgestellt. Die drei Methoden beziehen sich je auf einen Request (Insert, Update, Delete). Da der Select Request keine Parameter beinhaltet, wird auch die Überprüfung solcher unnötig.</w:t>
      </w:r>
    </w:p>
    <w:p w14:paraId="1B684863" w14:textId="51B7771A" w:rsidR="00355595" w:rsidRDefault="00355595" w:rsidP="00355595">
      <w:r>
        <w:t xml:space="preserve">Intern, als </w:t>
      </w:r>
      <w:r>
        <w:rPr>
          <w:i/>
        </w:rPr>
        <w:t>private</w:t>
      </w:r>
      <w:r>
        <w:t xml:space="preserve"> gekennzeichnet, werden nur zwei Methoden bereitgestellt.</w:t>
      </w:r>
    </w:p>
    <w:p w14:paraId="06610EAB" w14:textId="05E6430E" w:rsidR="00355595" w:rsidRDefault="00355595" w:rsidP="00355595">
      <w:pPr>
        <w:pStyle w:val="Listenabsatz"/>
        <w:numPr>
          <w:ilvl w:val="0"/>
          <w:numId w:val="39"/>
        </w:numPr>
      </w:pPr>
      <w:r>
        <w:t xml:space="preserve">Die Validierung von </w:t>
      </w:r>
      <w:r>
        <w:rPr>
          <w:i/>
        </w:rPr>
        <w:t>GeneralBOAttributes</w:t>
      </w:r>
      <w:r>
        <w:t xml:space="preserve"> wird bei Insert und Update Requests benötigt. Diese Überprüft die Richtigkeit der Zeitattribute, sowie den Fremdschlüssel.</w:t>
      </w:r>
    </w:p>
    <w:p w14:paraId="4BFEB804" w14:textId="4DE41B30" w:rsidR="00355595" w:rsidRDefault="00355595" w:rsidP="00355595">
      <w:pPr>
        <w:pStyle w:val="Listenabsatz"/>
        <w:numPr>
          <w:ilvl w:val="0"/>
          <w:numId w:val="39"/>
        </w:numPr>
      </w:pPr>
      <w:r>
        <w:t>Die Validierung des Primärschlüssels wird bei Update und Delete Requests benötigt. Da beim Insert der Primärschlüssel erst noch generiert wird, wird diese Überprüfung unnötig.</w:t>
      </w:r>
    </w:p>
    <w:p w14:paraId="7B10C861" w14:textId="5B171767" w:rsidR="00355595" w:rsidRDefault="00355595" w:rsidP="00355595">
      <w:pPr>
        <w:pStyle w:val="berschrift5"/>
      </w:pPr>
      <w:r>
        <w:t>General Attributes</w:t>
      </w:r>
    </w:p>
    <w:p w14:paraId="5ADC6E96" w14:textId="0FA742C1" w:rsidR="00355595" w:rsidRDefault="00355595" w:rsidP="00355595">
      <w:r>
        <w:t xml:space="preserve">Bei der Validierung der generellen Attribute wird ein </w:t>
      </w:r>
      <w:r>
        <w:rPr>
          <w:i/>
        </w:rPr>
        <w:t>MarketTimeOpeningGeneralBO</w:t>
      </w:r>
      <w:r>
        <w:t xml:space="preserve"> als Parameter benötigt. Es werden sämtliche Attribute dieses Business Objects validiert.</w:t>
      </w:r>
      <w:r w:rsidR="001A20D2">
        <w:t xml:space="preserve"> Die Restrictions, welche im XSD erstellt wurden, werden zur Sicherheit nochmals überprüft.</w:t>
      </w:r>
      <w:r>
        <w:t xml:space="preserve"> Für jeden Fehler, der gefunden wird, wird einer Liste mit Strings eine Fehlermeldung hinzugefügt. A</w:t>
      </w:r>
      <w:r w:rsidR="001A20D2">
        <w:t xml:space="preserve">ls Beispiel die Überprüfung, ob das Attribut </w:t>
      </w:r>
      <w:r w:rsidR="001A20D2">
        <w:rPr>
          <w:i/>
        </w:rPr>
        <w:t>homeOpening</w:t>
      </w:r>
      <w:r w:rsidR="001A20D2">
        <w:t xml:space="preserve"> einen </w:t>
      </w:r>
      <w:r w:rsidR="001A20D2">
        <w:rPr>
          <w:i/>
        </w:rPr>
        <w:t>null</w:t>
      </w:r>
      <w:r w:rsidR="001A20D2">
        <w:t xml:space="preserve"> Wert beinhaltet:</w:t>
      </w:r>
    </w:p>
    <w:p w14:paraId="281A2FC4" w14:textId="251F7868" w:rsidR="001A20D2" w:rsidRPr="0076257F" w:rsidRDefault="001A20D2" w:rsidP="001A20D2">
      <w:pPr>
        <w:pStyle w:val="Untertitel"/>
        <w:rPr>
          <w:lang w:val="en-US"/>
        </w:rPr>
      </w:pPr>
      <w:proofErr w:type="gramStart"/>
      <w:r w:rsidRPr="0076257F">
        <w:rPr>
          <w:b/>
          <w:bCs/>
          <w:color w:val="7F0055"/>
          <w:lang w:val="en-US"/>
        </w:rPr>
        <w:t>if</w:t>
      </w:r>
      <w:r w:rsidRPr="0076257F">
        <w:rPr>
          <w:lang w:val="en-US"/>
        </w:rPr>
        <w:t>(</w:t>
      </w:r>
      <w:proofErr w:type="gramEnd"/>
      <w:r w:rsidRPr="0076257F">
        <w:rPr>
          <w:color w:val="6A3E3E"/>
          <w:lang w:val="en-US"/>
        </w:rPr>
        <w:t>businessObject</w:t>
      </w:r>
      <w:r w:rsidRPr="0076257F">
        <w:rPr>
          <w:lang w:val="en-US"/>
        </w:rPr>
        <w:t xml:space="preserve">.getHomeOpening() == </w:t>
      </w:r>
      <w:r w:rsidRPr="0076257F">
        <w:rPr>
          <w:b/>
          <w:bCs/>
          <w:color w:val="7F0055"/>
          <w:lang w:val="en-US"/>
        </w:rPr>
        <w:t>null</w:t>
      </w:r>
      <w:r w:rsidRPr="0076257F">
        <w:rPr>
          <w:lang w:val="en-US"/>
        </w:rPr>
        <w:t>) {</w:t>
      </w:r>
      <w:r w:rsidRPr="0076257F">
        <w:rPr>
          <w:lang w:val="en-US"/>
        </w:rPr>
        <w:br/>
      </w:r>
      <w:r w:rsidRPr="0076257F">
        <w:rPr>
          <w:lang w:val="en-US"/>
        </w:rPr>
        <w:tab/>
      </w:r>
      <w:r w:rsidRPr="0076257F">
        <w:rPr>
          <w:color w:val="6A3E3E"/>
          <w:lang w:val="en-US"/>
        </w:rPr>
        <w:t>errorMessages</w:t>
      </w:r>
      <w:r w:rsidRPr="0076257F">
        <w:rPr>
          <w:lang w:val="en-US"/>
        </w:rPr>
        <w:t>.add(</w:t>
      </w:r>
      <w:r w:rsidRPr="0076257F">
        <w:rPr>
          <w:color w:val="2A00FF"/>
          <w:lang w:val="en-US"/>
        </w:rPr>
        <w:t>"Attribute HomeOpening is null."</w:t>
      </w:r>
      <w:r w:rsidRPr="0076257F">
        <w:rPr>
          <w:lang w:val="en-US"/>
        </w:rPr>
        <w:t>);</w:t>
      </w:r>
      <w:r w:rsidRPr="0076257F">
        <w:rPr>
          <w:lang w:val="en-US"/>
        </w:rPr>
        <w:br/>
        <w:t>}</w:t>
      </w:r>
    </w:p>
    <w:p w14:paraId="435AF1E4" w14:textId="4B3F2D7B" w:rsidR="001A20D2" w:rsidRDefault="001A20D2" w:rsidP="001A20D2">
      <w:r>
        <w:t xml:space="preserve">Bei der Überprüfung des Fremdschlüssels wird zuerst überprüft ob ein Wert vorhanden ist. Falls ja, wird das dazugehörige Objekt über die Hilfsmethode im </w:t>
      </w:r>
      <w:r>
        <w:rPr>
          <w:i/>
        </w:rPr>
        <w:t>StaticDataAccessor</w:t>
      </w:r>
      <w:r>
        <w:t xml:space="preserve"> gesucht. Es wird die selbe Methodik angewandt wie beim Überprüfung des Primärschlüssels in Kapitel </w:t>
      </w:r>
      <w:r>
        <w:fldChar w:fldCharType="begin"/>
      </w:r>
      <w:r>
        <w:instrText xml:space="preserve"> REF _Ref445972940 \r \h </w:instrText>
      </w:r>
      <w:r>
        <w:fldChar w:fldCharType="separate"/>
      </w:r>
      <w:r w:rsidR="00107909">
        <w:t>3.2.3.6.2</w:t>
      </w:r>
      <w:r>
        <w:fldChar w:fldCharType="end"/>
      </w:r>
      <w:r>
        <w:t>.</w:t>
      </w:r>
    </w:p>
    <w:p w14:paraId="7D5B6513" w14:textId="364195B8" w:rsidR="001A20D2" w:rsidRPr="001A20D2" w:rsidRDefault="001A20D2" w:rsidP="001A20D2">
      <w:r>
        <w:t xml:space="preserve">Schlussendlich wird die Liste mit allen Fehlermeldungen der aufrufenden Methode der Action Klasse </w:t>
      </w:r>
      <w:proofErr w:type="gramStart"/>
      <w:r>
        <w:t>zurück gesendet</w:t>
      </w:r>
      <w:proofErr w:type="gramEnd"/>
      <w:r>
        <w:t>.</w:t>
      </w:r>
    </w:p>
    <w:p w14:paraId="1FE9BE69" w14:textId="653A7C83" w:rsidR="00355595" w:rsidRDefault="00355595" w:rsidP="00355595">
      <w:pPr>
        <w:pStyle w:val="berschrift5"/>
      </w:pPr>
      <w:bookmarkStart w:id="110" w:name="_Ref445972940"/>
      <w:r>
        <w:t>ID</w:t>
      </w:r>
      <w:bookmarkEnd w:id="110"/>
    </w:p>
    <w:p w14:paraId="51C0AE09" w14:textId="185ECE4B" w:rsidR="001A20D2" w:rsidRDefault="001A20D2" w:rsidP="001A20D2">
      <w:r>
        <w:t xml:space="preserve">Beim Update und Delete Request muss der Primärschlüssel auf seine Existenz überprüft werden. Dafür wird die </w:t>
      </w:r>
      <w:r>
        <w:rPr>
          <w:i/>
        </w:rPr>
        <w:t>findById</w:t>
      </w:r>
      <w:r>
        <w:t xml:space="preserve"> Methode für das </w:t>
      </w:r>
      <w:r>
        <w:rPr>
          <w:i/>
        </w:rPr>
        <w:t>MarketOpeningTimeDao</w:t>
      </w:r>
      <w:r>
        <w:t xml:space="preserve"> im </w:t>
      </w:r>
      <w:r>
        <w:rPr>
          <w:i/>
        </w:rPr>
        <w:t>StaticDataAcessor</w:t>
      </w:r>
      <w:r>
        <w:t xml:space="preserve"> verwendet um den dazugehörigen Record zu finden. Liefert die Suche einen </w:t>
      </w:r>
      <w:r>
        <w:rPr>
          <w:i/>
        </w:rPr>
        <w:t>null</w:t>
      </w:r>
      <w:r>
        <w:t xml:space="preserve"> Wert, wird eine Fehlermeldung erstellt (unten gelb markiert).</w:t>
      </w:r>
    </w:p>
    <w:p w14:paraId="2EEEC095" w14:textId="186CD338" w:rsidR="0076257F" w:rsidRDefault="001A20D2" w:rsidP="001A20D2">
      <w:pPr>
        <w:pStyle w:val="Untertitel"/>
      </w:pPr>
      <w:r w:rsidRPr="001A20D2">
        <w:rPr>
          <w:b/>
          <w:bCs/>
          <w:color w:val="7F0055"/>
        </w:rPr>
        <w:t>if</w:t>
      </w:r>
      <w:r w:rsidRPr="001A20D2">
        <w:t>(</w:t>
      </w:r>
      <w:r w:rsidRPr="001A20D2">
        <w:rPr>
          <w:color w:val="6A3E3E"/>
        </w:rPr>
        <w:t>id</w:t>
      </w:r>
      <w:r w:rsidRPr="001A20D2">
        <w:t xml:space="preserve"> == </w:t>
      </w:r>
      <w:r w:rsidRPr="001A20D2">
        <w:rPr>
          <w:b/>
          <w:bCs/>
          <w:color w:val="7F0055"/>
        </w:rPr>
        <w:t>null</w:t>
      </w:r>
      <w:r w:rsidRPr="001A20D2">
        <w:t>) {</w:t>
      </w:r>
      <w:r w:rsidRPr="001A20D2">
        <w:br/>
      </w:r>
      <w:r w:rsidRPr="001A20D2">
        <w:tab/>
      </w:r>
      <w:r w:rsidRPr="001A20D2">
        <w:rPr>
          <w:color w:val="6A3E3E"/>
        </w:rPr>
        <w:t>errormessages</w:t>
      </w:r>
      <w:r w:rsidRPr="001A20D2">
        <w:t>.add(</w:t>
      </w:r>
      <w:r w:rsidRPr="001A20D2">
        <w:rPr>
          <w:color w:val="2A00FF"/>
        </w:rPr>
        <w:t>"Attribute TimeInternalId is null."</w:t>
      </w:r>
      <w:r w:rsidRPr="001A20D2">
        <w:t>);</w:t>
      </w:r>
      <w:r w:rsidRPr="001A20D2">
        <w:br/>
        <w:t xml:space="preserve">} </w:t>
      </w:r>
      <w:r w:rsidRPr="001A20D2">
        <w:rPr>
          <w:b/>
          <w:bCs/>
          <w:color w:val="7F0055"/>
        </w:rPr>
        <w:t>else</w:t>
      </w:r>
      <w:r w:rsidRPr="001A20D2">
        <w:t xml:space="preserve"> {</w:t>
      </w:r>
      <w:r w:rsidRPr="001A20D2">
        <w:br/>
      </w:r>
      <w:r w:rsidRPr="001A20D2">
        <w:tab/>
      </w:r>
      <w:r w:rsidRPr="001A20D2">
        <w:rPr>
          <w:b/>
          <w:bCs/>
          <w:color w:val="7F0055"/>
          <w:highlight w:val="yellow"/>
        </w:rPr>
        <w:t>if</w:t>
      </w:r>
      <w:r w:rsidRPr="001A20D2">
        <w:rPr>
          <w:highlight w:val="yellow"/>
        </w:rPr>
        <w:t>(</w:t>
      </w:r>
      <w:r w:rsidRPr="001A20D2">
        <w:rPr>
          <w:color w:val="0000C0"/>
          <w:highlight w:val="yellow"/>
        </w:rPr>
        <w:t>staticDataAccessor</w:t>
      </w:r>
      <w:r w:rsidRPr="001A20D2">
        <w:rPr>
          <w:highlight w:val="yellow"/>
        </w:rPr>
        <w:t>.findMarketTimeOpeningById(</w:t>
      </w:r>
      <w:r w:rsidRPr="001A20D2">
        <w:rPr>
          <w:color w:val="6A3E3E"/>
          <w:highlight w:val="yellow"/>
        </w:rPr>
        <w:t>id</w:t>
      </w:r>
      <w:r w:rsidRPr="001A20D2">
        <w:rPr>
          <w:highlight w:val="yellow"/>
        </w:rPr>
        <w:t xml:space="preserve">) == </w:t>
      </w:r>
      <w:r w:rsidRPr="001A20D2">
        <w:rPr>
          <w:b/>
          <w:bCs/>
          <w:color w:val="7F0055"/>
          <w:highlight w:val="yellow"/>
        </w:rPr>
        <w:t>null</w:t>
      </w:r>
      <w:r w:rsidRPr="001A20D2">
        <w:rPr>
          <w:highlight w:val="yellow"/>
        </w:rPr>
        <w:t>)</w:t>
      </w:r>
      <w:r w:rsidRPr="001A20D2">
        <w:t xml:space="preserve"> {</w:t>
      </w:r>
      <w:r w:rsidRPr="001A20D2">
        <w:br/>
      </w:r>
      <w:r w:rsidRPr="001A20D2">
        <w:tab/>
      </w:r>
      <w:r w:rsidRPr="001A20D2">
        <w:tab/>
      </w:r>
      <w:r w:rsidRPr="001A20D2">
        <w:rPr>
          <w:color w:val="6A3E3E"/>
          <w:highlight w:val="yellow"/>
        </w:rPr>
        <w:t>errormessages</w:t>
      </w:r>
      <w:r w:rsidRPr="001A20D2">
        <w:rPr>
          <w:highlight w:val="yellow"/>
        </w:rPr>
        <w:t>.add</w:t>
      </w:r>
      <w:r w:rsidRPr="001A20D2">
        <w:t>(</w:t>
      </w:r>
      <w:r w:rsidRPr="001A20D2">
        <w:rPr>
          <w:color w:val="2A00FF"/>
        </w:rPr>
        <w:t>"MarketTimeOpening record with ID="</w:t>
      </w:r>
      <w:r w:rsidRPr="001A20D2">
        <w:t xml:space="preserve"> + </w:t>
      </w:r>
      <w:r w:rsidRPr="001A20D2">
        <w:rPr>
          <w:color w:val="6A3E3E"/>
        </w:rPr>
        <w:t>id</w:t>
      </w:r>
      <w:r w:rsidRPr="001A20D2">
        <w:t xml:space="preserve"> + </w:t>
      </w:r>
      <w:r>
        <w:rPr>
          <w:color w:val="2A00FF"/>
        </w:rPr>
        <w:t>" does</w:t>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sidRPr="001A20D2">
        <w:rPr>
          <w:color w:val="2A00FF"/>
        </w:rPr>
        <w:t>not exist."</w:t>
      </w:r>
      <w:r w:rsidRPr="001A20D2">
        <w:t>);</w:t>
      </w:r>
      <w:r w:rsidRPr="001A20D2">
        <w:br/>
      </w:r>
      <w:r w:rsidRPr="001A20D2">
        <w:tab/>
      </w:r>
      <w:r>
        <w:t>}</w:t>
      </w:r>
      <w:r>
        <w:br/>
        <w:t>}</w:t>
      </w:r>
    </w:p>
    <w:p w14:paraId="21EFD4ED" w14:textId="77777777" w:rsidR="0076257F" w:rsidRDefault="0076257F">
      <w:pPr>
        <w:jc w:val="left"/>
        <w:rPr>
          <w:rFonts w:ascii="Consolas" w:eastAsiaTheme="majorEastAsia" w:hAnsi="Consolas" w:cstheme="majorBidi"/>
          <w:iCs/>
          <w:spacing w:val="15"/>
          <w:sz w:val="18"/>
          <w:szCs w:val="24"/>
        </w:rPr>
      </w:pPr>
      <w:r>
        <w:br w:type="page"/>
      </w:r>
    </w:p>
    <w:p w14:paraId="22B1C204" w14:textId="4B04EED2" w:rsidR="001A20D2" w:rsidRDefault="0076257F" w:rsidP="0076257F">
      <w:pPr>
        <w:pStyle w:val="berschrift4"/>
      </w:pPr>
      <w:bookmarkStart w:id="111" w:name="_Toc446491017"/>
      <w:r>
        <w:lastRenderedPageBreak/>
        <w:t>SoapUI Requests</w:t>
      </w:r>
      <w:bookmarkEnd w:id="111"/>
    </w:p>
    <w:p w14:paraId="616DC3FF" w14:textId="3275BD2F" w:rsidR="0076257F" w:rsidRDefault="0076257F" w:rsidP="0076257F">
      <w:r>
        <w:t>SoapUI Requests werden einerseits zum Testen aller Komponenten implementiert, andererseits kann dadurch auch ein grafischer Output geliefert werden.</w:t>
      </w:r>
      <w:r w:rsidR="000D2E59">
        <w:t xml:space="preserve"> Sie bilden also für diese IPA den Startpunkt der Applikation.</w:t>
      </w:r>
    </w:p>
    <w:p w14:paraId="488BBF8B" w14:textId="3535DA92" w:rsidR="000D2E59" w:rsidRDefault="000D2E59" w:rsidP="0076257F">
      <w:r>
        <w:t xml:space="preserve">Der Request besteht grundsätzlich immer aus einem </w:t>
      </w:r>
      <w:r>
        <w:rPr>
          <w:i/>
        </w:rPr>
        <w:t>header</w:t>
      </w:r>
      <w:r>
        <w:t xml:space="preserve"> und einem </w:t>
      </w:r>
      <w:r>
        <w:rPr>
          <w:i/>
        </w:rPr>
        <w:t>operationServiceRequest</w:t>
      </w:r>
      <w:r>
        <w:t xml:space="preserve">. Der </w:t>
      </w:r>
      <w:r>
        <w:rPr>
          <w:i/>
        </w:rPr>
        <w:t xml:space="preserve">header </w:t>
      </w:r>
      <w:r>
        <w:t>sieht jeweils folgendermassen aus:</w:t>
      </w:r>
    </w:p>
    <w:p w14:paraId="0A4932FD" w14:textId="53499BFD" w:rsidR="000D2E59" w:rsidRPr="00462F1F" w:rsidRDefault="000D2E59" w:rsidP="000D2E59">
      <w:pPr>
        <w:pStyle w:val="Untertitel"/>
      </w:pPr>
      <w:r w:rsidRPr="00462F1F">
        <w:t>&lt;str:header&gt;</w:t>
      </w:r>
      <w:r w:rsidRPr="00462F1F">
        <w:br/>
      </w:r>
      <w:r w:rsidRPr="00462F1F">
        <w:tab/>
        <w:t>&lt;str:requestId&gt;123&lt;/str:requestId&gt;</w:t>
      </w:r>
      <w:r w:rsidRPr="00462F1F">
        <w:br/>
      </w:r>
      <w:r w:rsidRPr="00462F1F">
        <w:tab/>
        <w:t>&lt;str:traceId&gt;123&lt;/str:traceId&gt;</w:t>
      </w:r>
      <w:r w:rsidRPr="00462F1F">
        <w:br/>
      </w:r>
      <w:r w:rsidRPr="00462F1F">
        <w:tab/>
        <w:t>&lt;str:time&gt;17:03:2016 07:56:01&lt;/str:time&gt;</w:t>
      </w:r>
      <w:r w:rsidRPr="00462F1F">
        <w:br/>
      </w:r>
      <w:r w:rsidRPr="00462F1F">
        <w:tab/>
        <w:t>&lt;str:username&gt;looslir&lt;/str:username&gt;</w:t>
      </w:r>
      <w:r w:rsidRPr="00462F1F">
        <w:br/>
        <w:t>&lt;/str:header&gt;</w:t>
      </w:r>
    </w:p>
    <w:p w14:paraId="39519040" w14:textId="6305945C" w:rsidR="000D2E59" w:rsidRDefault="000D2E59" w:rsidP="000D2E59">
      <w:r w:rsidRPr="000D2E59">
        <w:t>Das einzige relevante Element für die Verar</w:t>
      </w:r>
      <w:r>
        <w:t xml:space="preserve">beitung ist der </w:t>
      </w:r>
      <w:r>
        <w:rPr>
          <w:i/>
        </w:rPr>
        <w:t>username</w:t>
      </w:r>
      <w:r>
        <w:t xml:space="preserve">. Dieser wird letztendlich in die Datenbanktabelle </w:t>
      </w:r>
      <w:r>
        <w:rPr>
          <w:i/>
        </w:rPr>
        <w:t>LAST_UPDATED_BY_USER</w:t>
      </w:r>
      <w:r>
        <w:t xml:space="preserve"> gespeichert.</w:t>
      </w:r>
    </w:p>
    <w:p w14:paraId="5A697E51" w14:textId="2ED1616F" w:rsidR="00A27D53" w:rsidRDefault="005010D7" w:rsidP="000D2E59">
      <w:r>
        <w:t xml:space="preserve">Die jeweiligen </w:t>
      </w:r>
      <w:r w:rsidR="00A27D53">
        <w:t xml:space="preserve">XML Requests unterscheiden sich je nach Operationen, die sie ausführen sollen. Generell muss das XML mit dem XML Schema </w:t>
      </w:r>
      <w:proofErr w:type="gramStart"/>
      <w:r w:rsidR="00A27D53">
        <w:t>des auszuführenden Services</w:t>
      </w:r>
      <w:proofErr w:type="gramEnd"/>
      <w:r w:rsidR="00A27D53">
        <w:t xml:space="preserve"> übereinstimmen. Als Beispiel wird hier der </w:t>
      </w:r>
      <w:r w:rsidR="00A27D53">
        <w:rPr>
          <w:i/>
        </w:rPr>
        <w:t>UpdateMarketTimeOpening Request</w:t>
      </w:r>
      <w:r w:rsidR="00A27D53">
        <w:t xml:space="preserve"> aufgeführt.</w:t>
      </w:r>
    </w:p>
    <w:p w14:paraId="3193B03F" w14:textId="76BD42B1" w:rsidR="00A27D53" w:rsidRPr="00462F1F" w:rsidRDefault="00A27D53" w:rsidP="00A27D53">
      <w:pPr>
        <w:pStyle w:val="Untertitel"/>
      </w:pPr>
      <w:r w:rsidRPr="00462F1F">
        <w:t>&lt;str:operationServiceRequest xsi:type="str:</w:t>
      </w:r>
      <w:r w:rsidRPr="00462F1F">
        <w:rPr>
          <w:highlight w:val="yellow"/>
        </w:rPr>
        <w:t>UpdateMarketTimeOpening</w:t>
      </w:r>
      <w:r w:rsidRPr="00462F1F">
        <w:t>" xmlns:xsi="http://www.w3.org/2001/XMLSchema-instance" str:serviceId="123"&gt;</w:t>
      </w:r>
      <w:r w:rsidRPr="00462F1F">
        <w:br/>
      </w:r>
      <w:r w:rsidRPr="00462F1F">
        <w:tab/>
        <w:t>&lt;str:businessObject&gt;</w:t>
      </w:r>
      <w:r w:rsidRPr="00462F1F">
        <w:br/>
      </w:r>
      <w:r w:rsidRPr="00462F1F">
        <w:tab/>
      </w:r>
      <w:r w:rsidRPr="00462F1F">
        <w:tab/>
        <w:t>&lt;str:timeInternalId&gt;49&lt;/str:timeInternalId&gt;</w:t>
      </w:r>
      <w:r w:rsidRPr="00462F1F">
        <w:br/>
      </w:r>
      <w:r w:rsidRPr="00462F1F">
        <w:tab/>
      </w:r>
      <w:r w:rsidRPr="00462F1F">
        <w:tab/>
        <w:t>&lt;str:marketTimeOpening&gt;</w:t>
      </w:r>
      <w:r w:rsidRPr="00462F1F">
        <w:br/>
      </w:r>
      <w:r w:rsidRPr="00462F1F">
        <w:tab/>
      </w:r>
      <w:r w:rsidRPr="00462F1F">
        <w:tab/>
      </w:r>
      <w:r w:rsidRPr="00462F1F">
        <w:tab/>
        <w:t>&lt;str:timezoneInternalId&gt;12&lt;/str:timezoneInternalId&gt;</w:t>
      </w:r>
      <w:r w:rsidRPr="00462F1F">
        <w:br/>
      </w:r>
      <w:r w:rsidRPr="00462F1F">
        <w:tab/>
      </w:r>
      <w:r w:rsidRPr="00462F1F">
        <w:tab/>
      </w:r>
      <w:r w:rsidRPr="00462F1F">
        <w:tab/>
        <w:t>&lt;str:homeOpening&gt;08:00:00&lt;/str:homeOpening&gt;</w:t>
      </w:r>
      <w:r w:rsidRPr="00462F1F">
        <w:br/>
      </w:r>
      <w:r w:rsidRPr="00462F1F">
        <w:tab/>
      </w:r>
      <w:r w:rsidRPr="00462F1F">
        <w:tab/>
      </w:r>
      <w:r w:rsidRPr="00462F1F">
        <w:tab/>
        <w:t>&lt;str:homeClosing&gt;19:30:00&lt;/str:homeClosing&gt;</w:t>
      </w:r>
      <w:r w:rsidRPr="00462F1F">
        <w:br/>
      </w:r>
      <w:r w:rsidRPr="00462F1F">
        <w:tab/>
      </w:r>
      <w:r w:rsidRPr="00462F1F">
        <w:tab/>
      </w:r>
      <w:r w:rsidRPr="00462F1F">
        <w:tab/>
        <w:t>&lt;str:openingTime&gt;08:15:00&lt;/str:openingTime&gt;</w:t>
      </w:r>
      <w:r w:rsidRPr="00462F1F">
        <w:br/>
      </w:r>
      <w:r w:rsidRPr="00462F1F">
        <w:tab/>
      </w:r>
      <w:r w:rsidRPr="00462F1F">
        <w:tab/>
      </w:r>
      <w:r w:rsidRPr="00462F1F">
        <w:tab/>
        <w:t>&lt;str:closingTime&gt;15:29:00&lt;/str:closingTime&gt;</w:t>
      </w:r>
      <w:r w:rsidRPr="00462F1F">
        <w:br/>
      </w:r>
      <w:r w:rsidRPr="00462F1F">
        <w:tab/>
      </w:r>
      <w:r w:rsidRPr="00462F1F">
        <w:tab/>
      </w:r>
      <w:r w:rsidRPr="00462F1F">
        <w:tab/>
        <w:t>&lt;str:execpoolSettleTime&gt;22:20:00&lt;/str:execpoolSettleTime&gt;</w:t>
      </w:r>
      <w:r w:rsidRPr="00462F1F">
        <w:br/>
      </w:r>
      <w:r w:rsidRPr="00462F1F">
        <w:tab/>
      </w:r>
      <w:r w:rsidRPr="00462F1F">
        <w:tab/>
        <w:t>&lt;/str:marketTimeOpening&gt;</w:t>
      </w:r>
      <w:r w:rsidRPr="00462F1F">
        <w:br/>
      </w:r>
      <w:r w:rsidRPr="00462F1F">
        <w:tab/>
        <w:t>&lt;/str:businessObject&gt;</w:t>
      </w:r>
      <w:r w:rsidRPr="00462F1F">
        <w:br/>
        <w:t>&lt;/str:operationServiceRequest&gt;</w:t>
      </w:r>
    </w:p>
    <w:p w14:paraId="40B2C795" w14:textId="18B8E232" w:rsidR="00A27D53" w:rsidRDefault="00A27D53" w:rsidP="00A27D53">
      <w:r>
        <w:t>Das wichtigste neben der Struktur des Requests, ist der ang</w:t>
      </w:r>
      <w:r w:rsidR="00815DB6">
        <w:t>egebene Request Typ (gelb markie</w:t>
      </w:r>
      <w:r>
        <w:t xml:space="preserve">rt). Dieser muss mit dem Namen der zu </w:t>
      </w:r>
      <w:r w:rsidR="001D0A75">
        <w:t>instanziierenden</w:t>
      </w:r>
      <w:r>
        <w:t xml:space="preserve"> Request Klasse übereinstimmen.</w:t>
      </w:r>
    </w:p>
    <w:p w14:paraId="6780499C" w14:textId="6DDF25CA" w:rsidR="00A27D53" w:rsidRDefault="00A27D53" w:rsidP="00A27D53">
      <w:r>
        <w:t xml:space="preserve">Das Resultat wird dann strukturiert gemäss XSD zurückgegeben. Im oberen Teil wird der </w:t>
      </w:r>
      <w:r>
        <w:rPr>
          <w:i/>
        </w:rPr>
        <w:t>header</w:t>
      </w:r>
      <w:r>
        <w:t xml:space="preserve"> genauso aufgelistet wie er bei der Ausführung gesendet wurde. Das Resultat bzw. die </w:t>
      </w:r>
      <w:r>
        <w:rPr>
          <w:i/>
        </w:rPr>
        <w:t>operationServiceResponse</w:t>
      </w:r>
      <w:r>
        <w:t xml:space="preserve"> wird je nach Ergebnis strukturiert. Die folgende Abbildung zeigt das Resultat eines korrekt ausgeführten Requests.</w:t>
      </w:r>
    </w:p>
    <w:p w14:paraId="24B9B743" w14:textId="28029EBC" w:rsidR="00A27D53" w:rsidRPr="00462F1F" w:rsidRDefault="00A27D53" w:rsidP="00A27D53">
      <w:pPr>
        <w:pStyle w:val="Untertitel"/>
        <w:rPr>
          <w:lang w:val="en-US"/>
        </w:rPr>
      </w:pPr>
      <w:r w:rsidRPr="00462F1F">
        <w:rPr>
          <w:lang w:val="en-US"/>
        </w:rPr>
        <w:t>&lt;ns2</w:t>
      </w:r>
      <w:proofErr w:type="gramStart"/>
      <w:r w:rsidRPr="00462F1F">
        <w:rPr>
          <w:lang w:val="en-US"/>
        </w:rPr>
        <w:t>:operationServiceResponse</w:t>
      </w:r>
      <w:proofErr w:type="gramEnd"/>
      <w:r w:rsidRPr="00462F1F">
        <w:rPr>
          <w:lang w:val="en-US"/>
        </w:rPr>
        <w:t>&gt;</w:t>
      </w:r>
      <w:r w:rsidRPr="00462F1F">
        <w:rPr>
          <w:lang w:val="en-US"/>
        </w:rPr>
        <w:br/>
      </w:r>
      <w:r w:rsidRPr="00462F1F">
        <w:rPr>
          <w:lang w:val="en-US"/>
        </w:rPr>
        <w:tab/>
        <w:t>&lt;ns2:status&gt;OK&lt;/ns2:status&gt;</w:t>
      </w:r>
      <w:r w:rsidRPr="00462F1F">
        <w:rPr>
          <w:lang w:val="en-US"/>
        </w:rPr>
        <w:br/>
      </w:r>
      <w:r w:rsidRPr="00462F1F">
        <w:rPr>
          <w:lang w:val="en-US"/>
        </w:rPr>
        <w:tab/>
        <w:t>&lt;ns2:recordNumber&gt;12&lt;/ns2:recordNumber&gt;</w:t>
      </w:r>
      <w:r w:rsidRPr="00462F1F">
        <w:rPr>
          <w:lang w:val="en-US"/>
        </w:rPr>
        <w:br/>
      </w:r>
      <w:r w:rsidRPr="00462F1F">
        <w:rPr>
          <w:lang w:val="en-US"/>
        </w:rPr>
        <w:tab/>
        <w:t>&lt;ns2:serviceId&gt;123&lt;/ns2:serviceId&gt;</w:t>
      </w:r>
      <w:r w:rsidRPr="00462F1F">
        <w:rPr>
          <w:lang w:val="en-US"/>
        </w:rPr>
        <w:br/>
        <w:t>&lt;/ns2:operationServiceResponse&gt;</w:t>
      </w:r>
    </w:p>
    <w:p w14:paraId="65F5D972" w14:textId="553849C8" w:rsidR="0014227C" w:rsidRDefault="0014227C">
      <w:pPr>
        <w:jc w:val="left"/>
        <w:rPr>
          <w:lang w:val="en-US"/>
        </w:rPr>
      </w:pPr>
      <w:r>
        <w:rPr>
          <w:lang w:val="en-US"/>
        </w:rPr>
        <w:br w:type="page"/>
      </w:r>
    </w:p>
    <w:p w14:paraId="6B735372" w14:textId="6B5D3E21" w:rsidR="00A27D53" w:rsidRPr="0014227C" w:rsidRDefault="0014227C" w:rsidP="00A27D53">
      <w:r w:rsidRPr="0014227C">
        <w:lastRenderedPageBreak/>
        <w:t xml:space="preserve">Eine Fehlerhafte Response beinhaltet neben dem </w:t>
      </w:r>
      <w:r>
        <w:rPr>
          <w:i/>
        </w:rPr>
        <w:t>HARD_ERROR</w:t>
      </w:r>
      <w:r>
        <w:t xml:space="preserve"> Status auch noch die Liste mit allen Fehlermeldungen.</w:t>
      </w:r>
    </w:p>
    <w:p w14:paraId="079064B9" w14:textId="2ED31A90" w:rsidR="00A27D53" w:rsidRDefault="00A27D53" w:rsidP="00A27D53">
      <w:pPr>
        <w:pStyle w:val="Untertitel"/>
        <w:rPr>
          <w:lang w:val="en-US"/>
        </w:rPr>
      </w:pPr>
      <w:r w:rsidRPr="00A27D53">
        <w:rPr>
          <w:lang w:val="en-US"/>
        </w:rPr>
        <w:t>&lt;ns2:operationServiceResponse&gt;</w:t>
      </w:r>
      <w:r>
        <w:rPr>
          <w:lang w:val="en-US"/>
        </w:rPr>
        <w:br/>
      </w:r>
      <w:r w:rsidR="0014227C">
        <w:rPr>
          <w:lang w:val="en-US"/>
        </w:rPr>
        <w:t xml:space="preserve"> </w:t>
      </w:r>
      <w:r w:rsidR="0014227C">
        <w:rPr>
          <w:lang w:val="en-US"/>
        </w:rPr>
        <w:tab/>
      </w:r>
      <w:r w:rsidRPr="00A27D53">
        <w:rPr>
          <w:lang w:val="en-US"/>
        </w:rPr>
        <w:t>&lt;ns2</w:t>
      </w:r>
      <w:r>
        <w:rPr>
          <w:lang w:val="en-US"/>
        </w:rPr>
        <w:t>:status&gt;HARD_ERROR&lt;/ns2:status&gt;</w:t>
      </w:r>
      <w:r w:rsidR="0014227C">
        <w:rPr>
          <w:lang w:val="en-US"/>
        </w:rPr>
        <w:br/>
      </w:r>
      <w:r>
        <w:rPr>
          <w:lang w:val="en-US"/>
        </w:rPr>
        <w:br/>
      </w:r>
      <w:r w:rsidR="0014227C">
        <w:rPr>
          <w:lang w:val="en-US"/>
        </w:rPr>
        <w:t xml:space="preserve"> </w:t>
      </w:r>
      <w:r w:rsidR="0014227C">
        <w:rPr>
          <w:lang w:val="en-US"/>
        </w:rPr>
        <w:tab/>
      </w:r>
      <w:r w:rsidRPr="00A27D53">
        <w:rPr>
          <w:lang w:val="en-US"/>
        </w:rPr>
        <w:t>&lt;ns2:errors&gt;Failed to delete class</w:t>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Pr="00A27D53">
        <w:rPr>
          <w:lang w:val="en-US"/>
        </w:rPr>
        <w:t>com.csg.street.persistence</w:t>
      </w:r>
      <w:r>
        <w:rPr>
          <w:lang w:val="en-US"/>
        </w:rPr>
        <w:t>.MarketTimeOpening&lt;/ns2:errors&gt;</w:t>
      </w:r>
      <w:r w:rsidR="0014227C">
        <w:rPr>
          <w:lang w:val="en-US"/>
        </w:rPr>
        <w:br/>
      </w:r>
      <w:r>
        <w:rPr>
          <w:lang w:val="en-US"/>
        </w:rPr>
        <w:br/>
      </w:r>
      <w:r w:rsidR="0014227C">
        <w:rPr>
          <w:lang w:val="en-US"/>
        </w:rPr>
        <w:t xml:space="preserve"> </w:t>
      </w:r>
      <w:r w:rsidR="0014227C">
        <w:rPr>
          <w:lang w:val="en-US"/>
        </w:rPr>
        <w:tab/>
      </w:r>
      <w:r w:rsidRPr="00A27D53">
        <w:rPr>
          <w:lang w:val="en-US"/>
        </w:rPr>
        <w:t>&lt;ns2:errors&gt;MarketTimeOpening record with ID=20000262 does not</w:t>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Pr="00A27D53">
        <w:rPr>
          <w:lang w:val="en-US"/>
        </w:rPr>
        <w:t>exist.&lt;/ns2:errors&gt;</w:t>
      </w:r>
      <w:r w:rsidR="0014227C">
        <w:rPr>
          <w:lang w:val="en-US"/>
        </w:rPr>
        <w:br/>
      </w:r>
      <w:r w:rsidR="0014227C">
        <w:rPr>
          <w:lang w:val="en-US"/>
        </w:rPr>
        <w:br/>
        <w:t xml:space="preserve"> </w:t>
      </w:r>
      <w:r w:rsidR="0014227C">
        <w:rPr>
          <w:lang w:val="en-US"/>
        </w:rPr>
        <w:tab/>
      </w:r>
      <w:r w:rsidRPr="00A27D53">
        <w:rPr>
          <w:lang w:val="en-US"/>
        </w:rPr>
        <w:t>&lt;ns</w:t>
      </w:r>
      <w:r w:rsidR="0014227C">
        <w:rPr>
          <w:lang w:val="en-US"/>
        </w:rPr>
        <w:t>2:serviceId&gt;123&lt;/ns2:serviceId&gt;</w:t>
      </w:r>
      <w:r w:rsidR="0014227C">
        <w:rPr>
          <w:lang w:val="en-US"/>
        </w:rPr>
        <w:br/>
        <w:t>&lt;/ns2:operationServiceResponse&gt;</w:t>
      </w:r>
    </w:p>
    <w:p w14:paraId="10694931" w14:textId="3EC0E129" w:rsidR="0014227C" w:rsidRPr="001F74D2" w:rsidRDefault="0014227C" w:rsidP="0014227C">
      <w:r w:rsidRPr="001F74D2">
        <w:t xml:space="preserve">Somit können Fehlermeldungen </w:t>
      </w:r>
      <w:r w:rsidR="00151969" w:rsidRPr="001F74D2">
        <w:t>direkt</w:t>
      </w:r>
      <w:r w:rsidRPr="001F74D2">
        <w:t xml:space="preserve"> aus der XML Response gelesen werden und müssen nicht im Log der Applikation gesucht werden, wo sie ja ebenfalls geschrieben werden.</w:t>
      </w:r>
    </w:p>
    <w:p w14:paraId="05B4E859" w14:textId="77777777" w:rsidR="005B4086" w:rsidRPr="004A0EDF" w:rsidRDefault="005B4086" w:rsidP="005B4086">
      <w:pPr>
        <w:pStyle w:val="berschrift3"/>
        <w:spacing w:line="276" w:lineRule="auto"/>
      </w:pPr>
      <w:bookmarkStart w:id="112" w:name="_Toc445296163"/>
      <w:bookmarkStart w:id="113" w:name="_Toc446491018"/>
      <w:r w:rsidRPr="004A0EDF">
        <w:t>Testing</w:t>
      </w:r>
      <w:bookmarkEnd w:id="112"/>
      <w:bookmarkEnd w:id="113"/>
    </w:p>
    <w:p w14:paraId="084263CB" w14:textId="77777777" w:rsidR="005B4086" w:rsidRDefault="005B4086" w:rsidP="005B4086">
      <w:r w:rsidRPr="004A0EDF">
        <w:t xml:space="preserve">Das Testing wird mit verschiedenen </w:t>
      </w:r>
      <w:r w:rsidRPr="0038424A">
        <w:t>Methoden d</w:t>
      </w:r>
      <w:r w:rsidRPr="00355595">
        <w:t>urchgeführt. Einersei</w:t>
      </w:r>
      <w:r w:rsidRPr="00F0431B">
        <w:t xml:space="preserve">ts werden DAO’s </w:t>
      </w:r>
      <w:r w:rsidRPr="00031662">
        <w:t>und Business Logik mit dem JUnit 4 F</w:t>
      </w:r>
      <w:r w:rsidRPr="00BE4C91">
        <w:t>r</w:t>
      </w:r>
      <w:r>
        <w:t>amework getestet. Persistence Layer und Business Layer werden jeweils separat voneinander getestet. Da das Ergebnis beim Business Layer nicht durch den Persistence Layer verfälscht werden soll, wird dieser mit dem bereits im Projekt verwendeten Mockito Framework gemockt. Zudem werden Test Request von SoapUI geschickt um den Gesamtablauf zu testen.</w:t>
      </w:r>
    </w:p>
    <w:p w14:paraId="75FB24D4" w14:textId="77777777" w:rsidR="005B4086" w:rsidRDefault="005B4086" w:rsidP="005B4086">
      <w:r>
        <w:t>Die Testfälle der Persistenz Schicht sollen die Funktionalität von Hibernate und Spring bei den verschiedenen Operationen testen. Ausserdem wird für jede Operation in der Businesslogik eine Validiermethode erstellt. Der wichtigste Punkt beim der Validierung der mitgegebenen Werte besteht darin, zu überprüfen ob ein angegebener Fremdschlüssel auch existiert.</w:t>
      </w:r>
    </w:p>
    <w:p w14:paraId="29E9B441" w14:textId="77777777" w:rsidR="005B4086" w:rsidRPr="0014227C" w:rsidRDefault="005B4086" w:rsidP="0014227C">
      <w:pPr>
        <w:sectPr w:rsidR="005B4086" w:rsidRPr="0014227C" w:rsidSect="000F6E13">
          <w:headerReference w:type="first" r:id="rId35"/>
          <w:pgSz w:w="11906" w:h="16838"/>
          <w:pgMar w:top="1417" w:right="1417" w:bottom="1134" w:left="1417" w:header="567" w:footer="708" w:gutter="0"/>
          <w:cols w:space="708"/>
          <w:titlePg/>
          <w:docGrid w:linePitch="360"/>
        </w:sectPr>
      </w:pPr>
    </w:p>
    <w:p w14:paraId="4D7DC241" w14:textId="77777777" w:rsidR="006B4852" w:rsidRDefault="006B4852" w:rsidP="006B4852">
      <w:pPr>
        <w:pStyle w:val="berschrift4"/>
      </w:pPr>
      <w:bookmarkStart w:id="114" w:name="_Toc445296164"/>
      <w:bookmarkStart w:id="115" w:name="_Toc446491019"/>
      <w:r>
        <w:lastRenderedPageBreak/>
        <w:t>Testprotokoll Persistence Layer</w:t>
      </w:r>
      <w:bookmarkEnd w:id="114"/>
      <w:bookmarkEnd w:id="115"/>
    </w:p>
    <w:p w14:paraId="6C921F50" w14:textId="19CEDCE8" w:rsidR="006B4852" w:rsidRPr="006B4852" w:rsidRDefault="00A630A3" w:rsidP="006B4852">
      <w:r>
        <w:t xml:space="preserve">In </w:t>
      </w:r>
      <w:r>
        <w:fldChar w:fldCharType="begin"/>
      </w:r>
      <w:r>
        <w:instrText xml:space="preserve"> REF _Ref444845050 \h </w:instrText>
      </w:r>
      <w:r>
        <w:fldChar w:fldCharType="separate"/>
      </w:r>
      <w:r w:rsidR="00107909">
        <w:t xml:space="preserve">Tabelle </w:t>
      </w:r>
      <w:r w:rsidR="00107909">
        <w:rPr>
          <w:noProof/>
        </w:rPr>
        <w:t>5</w:t>
      </w:r>
      <w:r>
        <w:fldChar w:fldCharType="end"/>
      </w:r>
      <w:r w:rsidR="006B4852">
        <w:t xml:space="preserve"> werden ausschliesslich die Tests der DAO Methoden protokolliert.</w:t>
      </w:r>
      <w:r w:rsidR="00397A43">
        <w:t xml:space="preserve"> Diese werden mit JUnit Tests durchgeführt, welche gegen eine H2DB laufen gelassen werden.</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B763A1" w:rsidRPr="00D84099" w14:paraId="2A08A19B"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3CC828E3" w14:textId="77777777" w:rsidR="00B763A1" w:rsidRPr="00D84099" w:rsidRDefault="00B763A1"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65D56ACC"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476F0840"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099C478F" w14:textId="60907D19" w:rsidR="00B763A1" w:rsidRPr="00D84099" w:rsidRDefault="00B763A1"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Erwartetes Resultat</w:t>
            </w:r>
          </w:p>
        </w:tc>
        <w:tc>
          <w:tcPr>
            <w:tcW w:w="2693" w:type="dxa"/>
            <w:shd w:val="clear" w:color="auto" w:fill="95B3D7" w:themeFill="accent1" w:themeFillTint="99"/>
            <w:hideMark/>
          </w:tcPr>
          <w:p w14:paraId="4B71F74A"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6E28B084"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245F1AB0" wp14:editId="6F8F864F">
                  <wp:extent cx="153670" cy="153670"/>
                  <wp:effectExtent l="0" t="0" r="0" b="0"/>
                  <wp:docPr id="48" name="Picture 48"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02083A0" wp14:editId="2A6685F1">
                  <wp:extent cx="153670" cy="153670"/>
                  <wp:effectExtent l="0" t="0" r="0" b="0"/>
                  <wp:docPr id="49" name="Picture 49"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07BB3E07"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82C6F48" w14:textId="77777777" w:rsidR="00B763A1" w:rsidRPr="00CE4468" w:rsidRDefault="00B763A1"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4BB5EAEE" w14:textId="77777777" w:rsidR="00B763A1" w:rsidRPr="00CE4468" w:rsidRDefault="00B763A1"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I</w:t>
            </w:r>
            <w:r>
              <w:rPr>
                <w:rFonts w:ascii="Credit Suisse Type Light" w:hAnsi="Credit Suisse Type Light"/>
                <w:szCs w:val="18"/>
              </w:rPr>
              <w:t>nsert</w:t>
            </w:r>
          </w:p>
        </w:tc>
        <w:tc>
          <w:tcPr>
            <w:tcW w:w="5245" w:type="dxa"/>
            <w:shd w:val="clear" w:color="auto" w:fill="F2F2F2" w:themeFill="background1" w:themeFillShade="F2"/>
          </w:tcPr>
          <w:p w14:paraId="080625B2" w14:textId="16A136F4" w:rsidR="00536F45" w:rsidRPr="00B763A1" w:rsidRDefault="00B763A1" w:rsidP="000B425F">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Aufru</w:t>
            </w:r>
            <w:r w:rsidR="000B425F">
              <w:rPr>
                <w:rFonts w:ascii="Credit Suisse Type Light" w:hAnsi="Credit Suisse Type Light"/>
                <w:szCs w:val="18"/>
              </w:rPr>
              <w:t>f der insert Methode im DAO mit einem Objekt welches nur Fremdschlüssel enthält. (Alle anderen Attribute dürfen auf der DB null enthalten)</w:t>
            </w:r>
          </w:p>
        </w:tc>
        <w:tc>
          <w:tcPr>
            <w:tcW w:w="2977" w:type="dxa"/>
            <w:shd w:val="clear" w:color="auto" w:fill="F2F2F2" w:themeFill="background1" w:themeFillShade="F2"/>
          </w:tcPr>
          <w:p w14:paraId="6EE0D5EF" w14:textId="77777777" w:rsidR="00B763A1" w:rsidRPr="00CE4468" w:rsidRDefault="00B763A1"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MarketTime Objekt inklusive recordId</w:t>
            </w:r>
          </w:p>
        </w:tc>
        <w:tc>
          <w:tcPr>
            <w:tcW w:w="2693" w:type="dxa"/>
            <w:shd w:val="clear" w:color="auto" w:fill="F2F2F2" w:themeFill="background1" w:themeFillShade="F2"/>
          </w:tcPr>
          <w:p w14:paraId="7E6E63D0" w14:textId="77777777" w:rsidR="00B763A1"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Insert wurde geloggt.</w:t>
            </w:r>
          </w:p>
          <w:p w14:paraId="427C1B79" w14:textId="6D3D248C" w:rsidR="00AA1EA9"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recordId = 6</w:t>
            </w:r>
          </w:p>
        </w:tc>
        <w:tc>
          <w:tcPr>
            <w:tcW w:w="1784" w:type="dxa"/>
            <w:shd w:val="clear" w:color="auto" w:fill="F2F2F2" w:themeFill="background1" w:themeFillShade="F2"/>
          </w:tcPr>
          <w:p w14:paraId="2E36CF4B" w14:textId="583801C5"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7A8C339" wp14:editId="205647B0">
                  <wp:extent cx="153670" cy="153670"/>
                  <wp:effectExtent l="0" t="0" r="0" b="0"/>
                  <wp:docPr id="53" name="Picture 53"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8448C5" w:rsidRPr="00AA1EA9" w14:paraId="31FB78C8"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79FE9489" w14:textId="6BF83139" w:rsidR="008448C5"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2</w:t>
            </w:r>
          </w:p>
        </w:tc>
        <w:tc>
          <w:tcPr>
            <w:tcW w:w="2014" w:type="dxa"/>
            <w:shd w:val="clear" w:color="auto" w:fill="F2F2F2" w:themeFill="background1" w:themeFillShade="F2"/>
          </w:tcPr>
          <w:p w14:paraId="3695380B" w14:textId="09F0BDD1" w:rsidR="008448C5" w:rsidRDefault="008448C5"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DAO Insert mit zu langem Wert</w:t>
            </w:r>
          </w:p>
        </w:tc>
        <w:tc>
          <w:tcPr>
            <w:tcW w:w="5245" w:type="dxa"/>
            <w:shd w:val="clear" w:color="auto" w:fill="F2F2F2" w:themeFill="background1" w:themeFillShade="F2"/>
          </w:tcPr>
          <w:p w14:paraId="1593C39B" w14:textId="6E59C054" w:rsidR="008448C5" w:rsidRPr="008448C5" w:rsidRDefault="008448C5"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pPr>
            <w:r>
              <w:rPr>
                <w:rFonts w:ascii="Credit Suisse Type Light" w:hAnsi="Credit Suisse Type Light"/>
                <w:szCs w:val="18"/>
              </w:rPr>
              <w:t xml:space="preserve">Aufruf der insert Methode im DAO. Das Attribut </w:t>
            </w:r>
            <w:r>
              <w:rPr>
                <w:rFonts w:ascii="Credit Suisse Type Light" w:hAnsi="Credit Suisse Type Light"/>
                <w:i/>
                <w:szCs w:val="18"/>
              </w:rPr>
              <w:t>lastUpdatedByUser</w:t>
            </w:r>
            <w:r>
              <w:t xml:space="preserve"> beinhaltet mehr als 30 Zeichen</w:t>
            </w:r>
          </w:p>
        </w:tc>
        <w:tc>
          <w:tcPr>
            <w:tcW w:w="2977" w:type="dxa"/>
            <w:shd w:val="clear" w:color="auto" w:fill="F2F2F2" w:themeFill="background1" w:themeFillShade="F2"/>
          </w:tcPr>
          <w:p w14:paraId="60C3E155" w14:textId="4A637196"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AA1EA9">
              <w:rPr>
                <w:rFonts w:ascii="Credit Suisse Type Light" w:hAnsi="Credit Suisse Type Light"/>
                <w:szCs w:val="18"/>
                <w:lang w:val="en-US"/>
              </w:rPr>
              <w:t>PersistenceException</w:t>
            </w:r>
            <w:r w:rsidRPr="00AA1EA9">
              <w:rPr>
                <w:rFonts w:ascii="Credit Suisse Type Light" w:hAnsi="Credit Suisse Type Light"/>
                <w:szCs w:val="18"/>
                <w:lang w:val="en-US"/>
              </w:rPr>
              <w:br/>
              <w:t>(Test Annotation enthält Attrib</w:t>
            </w:r>
            <w:r>
              <w:rPr>
                <w:rFonts w:ascii="Credit Suisse Type Light" w:hAnsi="Credit Suisse Type Light"/>
                <w:szCs w:val="18"/>
                <w:lang w:val="en-US"/>
              </w:rPr>
              <w:t>ut expected = PersistenceExcept</w:t>
            </w:r>
            <w:r w:rsidRPr="00AA1EA9">
              <w:rPr>
                <w:rFonts w:ascii="Credit Suisse Type Light" w:hAnsi="Credit Suisse Type Light"/>
                <w:szCs w:val="18"/>
                <w:lang w:val="en-US"/>
              </w:rPr>
              <w:t xml:space="preserve">ion) </w:t>
            </w:r>
          </w:p>
        </w:tc>
        <w:tc>
          <w:tcPr>
            <w:tcW w:w="2693" w:type="dxa"/>
            <w:shd w:val="clear" w:color="auto" w:fill="F2F2F2" w:themeFill="background1" w:themeFillShade="F2"/>
          </w:tcPr>
          <w:p w14:paraId="55A8536B" w14:textId="64096FA4"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PersistenceException</w:t>
            </w:r>
          </w:p>
        </w:tc>
        <w:tc>
          <w:tcPr>
            <w:tcW w:w="1784" w:type="dxa"/>
            <w:shd w:val="clear" w:color="auto" w:fill="F2F2F2" w:themeFill="background1" w:themeFillShade="F2"/>
          </w:tcPr>
          <w:p w14:paraId="35950C09" w14:textId="1E9767D4"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3176F70D" wp14:editId="3BF068B1">
                  <wp:extent cx="153670" cy="153670"/>
                  <wp:effectExtent l="0" t="0" r="0" b="0"/>
                  <wp:docPr id="54" name="Picture 5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2B149D34" w14:textId="77777777" w:rsidTr="004F027D">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8D9B092" w14:textId="7A561FCE"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4</w:t>
            </w:r>
          </w:p>
        </w:tc>
        <w:tc>
          <w:tcPr>
            <w:tcW w:w="2014" w:type="dxa"/>
            <w:shd w:val="clear" w:color="auto" w:fill="F2F2F2" w:themeFill="background1" w:themeFillShade="F2"/>
          </w:tcPr>
          <w:p w14:paraId="3257B2F9" w14:textId="77777777" w:rsidR="00B763A1" w:rsidRPr="00CE4468" w:rsidRDefault="00C60FF4"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 xml:space="preserve">DAO </w:t>
            </w:r>
            <w:r w:rsidR="0004393A">
              <w:rPr>
                <w:rFonts w:ascii="Credit Suisse Type Light" w:hAnsi="Credit Suisse Type Light"/>
                <w:szCs w:val="18"/>
              </w:rPr>
              <w:t>U</w:t>
            </w:r>
            <w:r>
              <w:rPr>
                <w:rFonts w:ascii="Credit Suisse Type Light" w:hAnsi="Credit Suisse Type Light"/>
                <w:szCs w:val="18"/>
              </w:rPr>
              <w:t>pdate</w:t>
            </w:r>
          </w:p>
        </w:tc>
        <w:tc>
          <w:tcPr>
            <w:tcW w:w="5245" w:type="dxa"/>
            <w:shd w:val="clear" w:color="auto" w:fill="F2F2F2" w:themeFill="background1" w:themeFillShade="F2"/>
          </w:tcPr>
          <w:p w14:paraId="6979BD71" w14:textId="31258337" w:rsidR="00B763A1" w:rsidRPr="00C60FF4"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 xml:space="preserve">Aufruf der update Methode im DAO mit </w:t>
            </w:r>
            <w:r w:rsidR="00AA1EA9">
              <w:rPr>
                <w:rFonts w:ascii="Credit Suisse Type Light" w:hAnsi="Credit Suisse Type Light"/>
                <w:szCs w:val="18"/>
              </w:rPr>
              <w:t>einem Objekt welches nur Fremdschlüssel enthält. (Alle anderen Attribute dürfen auf der DB null enthalten)</w:t>
            </w:r>
          </w:p>
        </w:tc>
        <w:tc>
          <w:tcPr>
            <w:tcW w:w="2977" w:type="dxa"/>
            <w:shd w:val="clear" w:color="auto" w:fill="F2F2F2" w:themeFill="background1" w:themeFillShade="F2"/>
          </w:tcPr>
          <w:p w14:paraId="7E6580B9" w14:textId="77777777" w:rsidR="00B763A1" w:rsidRPr="00CE4468"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MarketTime Objekt mit neuen Werten.</w:t>
            </w:r>
          </w:p>
        </w:tc>
        <w:tc>
          <w:tcPr>
            <w:tcW w:w="2693" w:type="dxa"/>
            <w:shd w:val="clear" w:color="auto" w:fill="F2F2F2" w:themeFill="background1" w:themeFillShade="F2"/>
          </w:tcPr>
          <w:p w14:paraId="17082FE5" w14:textId="1DC43362" w:rsidR="00B763A1" w:rsidRPr="00CE4468" w:rsidRDefault="00EE61CF"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Fremdschlüssel wurde von 69 auf 100 geändert.</w:t>
            </w:r>
          </w:p>
        </w:tc>
        <w:tc>
          <w:tcPr>
            <w:tcW w:w="1784" w:type="dxa"/>
            <w:shd w:val="clear" w:color="auto" w:fill="F2F2F2" w:themeFill="background1" w:themeFillShade="F2"/>
          </w:tcPr>
          <w:p w14:paraId="3022333E" w14:textId="65634F3B"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DE387DD" wp14:editId="0CE005AD">
                  <wp:extent cx="153670" cy="153670"/>
                  <wp:effectExtent l="0" t="0" r="0" b="0"/>
                  <wp:docPr id="56" name="Picture 5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381EEE52" w14:textId="77777777" w:rsidTr="004F0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6F8FA9A" w14:textId="5A8A3991"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6</w:t>
            </w:r>
          </w:p>
        </w:tc>
        <w:tc>
          <w:tcPr>
            <w:tcW w:w="2014" w:type="dxa"/>
            <w:shd w:val="clear" w:color="auto" w:fill="F2F2F2" w:themeFill="background1" w:themeFillShade="F2"/>
          </w:tcPr>
          <w:p w14:paraId="28B2D1D8" w14:textId="77777777" w:rsidR="00B763A1" w:rsidRPr="00CE4468"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S</w:t>
            </w:r>
            <w:r>
              <w:rPr>
                <w:rFonts w:ascii="Credit Suisse Type Light" w:hAnsi="Credit Suisse Type Light"/>
                <w:szCs w:val="18"/>
              </w:rPr>
              <w:t>elect</w:t>
            </w:r>
          </w:p>
        </w:tc>
        <w:tc>
          <w:tcPr>
            <w:tcW w:w="5245" w:type="dxa"/>
            <w:shd w:val="clear" w:color="auto" w:fill="F2F2F2" w:themeFill="background1" w:themeFillShade="F2"/>
          </w:tcPr>
          <w:p w14:paraId="6F291485" w14:textId="77777777" w:rsidR="00B763A1" w:rsidRPr="00C60FF4"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Aufruf der findAll Methode im DAO.</w:t>
            </w:r>
          </w:p>
        </w:tc>
        <w:tc>
          <w:tcPr>
            <w:tcW w:w="2977" w:type="dxa"/>
            <w:shd w:val="clear" w:color="auto" w:fill="F2F2F2" w:themeFill="background1" w:themeFillShade="F2"/>
          </w:tcPr>
          <w:p w14:paraId="16053658" w14:textId="77777777" w:rsidR="00B763A1" w:rsidRPr="00207A14"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allen MarketTime Objekten</w:t>
            </w:r>
          </w:p>
        </w:tc>
        <w:tc>
          <w:tcPr>
            <w:tcW w:w="2693" w:type="dxa"/>
            <w:shd w:val="clear" w:color="auto" w:fill="F2F2F2" w:themeFill="background1" w:themeFillShade="F2"/>
          </w:tcPr>
          <w:p w14:paraId="6102838A" w14:textId="49EF185E" w:rsidR="00B763A1" w:rsidRPr="00C60FF4" w:rsidRDefault="00EE61CF"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2 Objekte wurden dem DAO hinzugefügt. 2 Objekte wurden gefunden.</w:t>
            </w:r>
          </w:p>
        </w:tc>
        <w:tc>
          <w:tcPr>
            <w:tcW w:w="1784" w:type="dxa"/>
            <w:shd w:val="clear" w:color="auto" w:fill="F2F2F2" w:themeFill="background1" w:themeFillShade="F2"/>
          </w:tcPr>
          <w:p w14:paraId="387D4077" w14:textId="19D5565F" w:rsidR="00B763A1" w:rsidRPr="00C60FF4"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85F3C73" wp14:editId="689EDB9F">
                  <wp:extent cx="153670" cy="153670"/>
                  <wp:effectExtent l="0" t="0" r="0" b="0"/>
                  <wp:docPr id="65" name="Picture 65"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7CA396A6"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15A99882" w14:textId="234874C0"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7</w:t>
            </w:r>
          </w:p>
        </w:tc>
        <w:tc>
          <w:tcPr>
            <w:tcW w:w="2014" w:type="dxa"/>
            <w:shd w:val="clear" w:color="auto" w:fill="F2F2F2" w:themeFill="background1" w:themeFillShade="F2"/>
          </w:tcPr>
          <w:p w14:paraId="264C691A" w14:textId="77777777" w:rsidR="00B763A1" w:rsidRPr="00CE4468"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D</w:t>
            </w:r>
            <w:r>
              <w:rPr>
                <w:rFonts w:ascii="Credit Suisse Type Light" w:hAnsi="Credit Suisse Type Light"/>
                <w:szCs w:val="18"/>
              </w:rPr>
              <w:t>elete</w:t>
            </w:r>
          </w:p>
        </w:tc>
        <w:tc>
          <w:tcPr>
            <w:tcW w:w="5245" w:type="dxa"/>
            <w:shd w:val="clear" w:color="auto" w:fill="F2F2F2" w:themeFill="background1" w:themeFillShade="F2"/>
          </w:tcPr>
          <w:p w14:paraId="5C68D4EC" w14:textId="77777777" w:rsidR="00B763A1" w:rsidRPr="006B4852" w:rsidRDefault="006B4852"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Aufruf der delete Methode im DAO mit vorhandener recordId</w:t>
            </w:r>
          </w:p>
        </w:tc>
        <w:tc>
          <w:tcPr>
            <w:tcW w:w="2977" w:type="dxa"/>
            <w:shd w:val="clear" w:color="auto" w:fill="F2F2F2" w:themeFill="background1" w:themeFillShade="F2"/>
          </w:tcPr>
          <w:p w14:paraId="3CBD50B4" w14:textId="50F0BB14" w:rsidR="00B763A1" w:rsidRPr="00207A14" w:rsidRDefault="006B4852" w:rsidP="007D7532">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rPr>
              <w:t xml:space="preserve">Rückgabewert </w:t>
            </w:r>
            <w:r w:rsidR="007D7532">
              <w:rPr>
                <w:rFonts w:ascii="Credit Suisse Type Light" w:hAnsi="Credit Suisse Type Light"/>
                <w:szCs w:val="18"/>
              </w:rPr>
              <w:t>gelöschtes Objekt</w:t>
            </w:r>
          </w:p>
        </w:tc>
        <w:tc>
          <w:tcPr>
            <w:tcW w:w="2693" w:type="dxa"/>
            <w:shd w:val="clear" w:color="auto" w:fill="F2F2F2" w:themeFill="background1" w:themeFillShade="F2"/>
          </w:tcPr>
          <w:p w14:paraId="527B4F0A" w14:textId="77777777" w:rsidR="00B763A1" w:rsidRDefault="00EE61CF"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Rückgabewert gelöschtes Objekt</w:t>
            </w:r>
          </w:p>
          <w:p w14:paraId="45CDE39B" w14:textId="2F18A8D8" w:rsidR="00EE61CF" w:rsidRPr="00CE4468" w:rsidRDefault="00EE61CF" w:rsidP="00EE61CF">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Primärschlüssel konnte nach Ausführung der Operation nicht mehr gefunden werden.</w:t>
            </w:r>
          </w:p>
        </w:tc>
        <w:tc>
          <w:tcPr>
            <w:tcW w:w="1784" w:type="dxa"/>
            <w:shd w:val="clear" w:color="auto" w:fill="F2F2F2" w:themeFill="background1" w:themeFillShade="F2"/>
          </w:tcPr>
          <w:p w14:paraId="06A17F76" w14:textId="315C466B"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3C0640AD" wp14:editId="56EC0377">
                  <wp:extent cx="153670" cy="153670"/>
                  <wp:effectExtent l="0" t="0" r="0" b="0"/>
                  <wp:docPr id="66" name="Picture 6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252599" w14:paraId="510B91C4" w14:textId="77777777" w:rsidTr="004F0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2AD754C5" w14:textId="5F9403B4" w:rsidR="00B763A1" w:rsidRPr="00CE4468" w:rsidRDefault="008448C5" w:rsidP="00C60FF4">
            <w:pPr>
              <w:pStyle w:val="TabellenInhalt"/>
              <w:spacing w:line="276" w:lineRule="auto"/>
              <w:jc w:val="left"/>
              <w:rPr>
                <w:rFonts w:ascii="Credit Suisse Type Light" w:hAnsi="Credit Suisse Type Light"/>
                <w:szCs w:val="18"/>
              </w:rPr>
            </w:pPr>
            <w:r>
              <w:rPr>
                <w:rFonts w:ascii="Credit Suisse Type Light" w:hAnsi="Credit Suisse Type Light"/>
                <w:szCs w:val="18"/>
              </w:rPr>
              <w:t>8</w:t>
            </w:r>
          </w:p>
        </w:tc>
        <w:tc>
          <w:tcPr>
            <w:tcW w:w="2014" w:type="dxa"/>
            <w:shd w:val="clear" w:color="auto" w:fill="F2F2F2" w:themeFill="background1" w:themeFillShade="F2"/>
          </w:tcPr>
          <w:p w14:paraId="21DBC3CA" w14:textId="77777777" w:rsidR="00B763A1" w:rsidRPr="00CE4468"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DAO</w:t>
            </w:r>
            <w:r w:rsidR="0004393A">
              <w:rPr>
                <w:rFonts w:ascii="Credit Suisse Type Light" w:hAnsi="Credit Suisse Type Light"/>
                <w:szCs w:val="18"/>
              </w:rPr>
              <w:t xml:space="preserve"> D</w:t>
            </w:r>
            <w:r>
              <w:rPr>
                <w:rFonts w:ascii="Credit Suisse Type Light" w:hAnsi="Credit Suisse Type Light"/>
                <w:szCs w:val="18"/>
              </w:rPr>
              <w:t>elete mit falscher recordId</w:t>
            </w:r>
          </w:p>
        </w:tc>
        <w:tc>
          <w:tcPr>
            <w:tcW w:w="5245" w:type="dxa"/>
            <w:shd w:val="clear" w:color="auto" w:fill="F2F2F2" w:themeFill="background1" w:themeFillShade="F2"/>
          </w:tcPr>
          <w:p w14:paraId="06F2D508" w14:textId="77777777" w:rsidR="00B763A1" w:rsidRPr="006B4852" w:rsidRDefault="006B4852" w:rsidP="006B4852">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der delete Methode im DAO mit </w:t>
            </w:r>
            <w:r>
              <w:rPr>
                <w:rFonts w:ascii="Credit Suisse Type Light" w:hAnsi="Credit Suisse Type Light"/>
                <w:szCs w:val="18"/>
              </w:rPr>
              <w:t>inexistenter</w:t>
            </w:r>
            <w:r w:rsidRPr="006B4852">
              <w:rPr>
                <w:rFonts w:ascii="Credit Suisse Type Light" w:hAnsi="Credit Suisse Type Light"/>
                <w:szCs w:val="18"/>
              </w:rPr>
              <w:t xml:space="preserve"> recordId</w:t>
            </w:r>
          </w:p>
        </w:tc>
        <w:tc>
          <w:tcPr>
            <w:tcW w:w="2977" w:type="dxa"/>
            <w:shd w:val="clear" w:color="auto" w:fill="F2F2F2" w:themeFill="background1" w:themeFillShade="F2"/>
          </w:tcPr>
          <w:p w14:paraId="2CE353AC" w14:textId="66317CEE" w:rsidR="00B763A1" w:rsidRPr="00CE4468" w:rsidRDefault="00515FEB" w:rsidP="002C19C1">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Rückgabewert</w:t>
            </w:r>
            <w:r w:rsidR="006B4852">
              <w:rPr>
                <w:rFonts w:ascii="Credit Suisse Type Light" w:hAnsi="Credit Suisse Type Light"/>
                <w:szCs w:val="18"/>
                <w:lang w:val="en-US"/>
              </w:rPr>
              <w:t xml:space="preserve"> </w:t>
            </w:r>
            <w:r w:rsidR="002C19C1">
              <w:rPr>
                <w:rFonts w:ascii="Credit Suisse Type Light" w:hAnsi="Credit Suisse Type Light"/>
                <w:szCs w:val="18"/>
                <w:lang w:val="en-US"/>
              </w:rPr>
              <w:t>null</w:t>
            </w:r>
          </w:p>
        </w:tc>
        <w:tc>
          <w:tcPr>
            <w:tcW w:w="2693" w:type="dxa"/>
            <w:shd w:val="clear" w:color="auto" w:fill="F2F2F2" w:themeFill="background1" w:themeFillShade="F2"/>
          </w:tcPr>
          <w:p w14:paraId="280DB711" w14:textId="601227E1" w:rsidR="00B763A1" w:rsidRPr="00CE4468" w:rsidRDefault="00EE61CF"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Rückgabewert null</w:t>
            </w:r>
          </w:p>
        </w:tc>
        <w:tc>
          <w:tcPr>
            <w:tcW w:w="1784" w:type="dxa"/>
            <w:shd w:val="clear" w:color="auto" w:fill="F2F2F2" w:themeFill="background1" w:themeFillShade="F2"/>
          </w:tcPr>
          <w:p w14:paraId="3134C8E4" w14:textId="374DC52C" w:rsidR="00B763A1" w:rsidRPr="00CE4468" w:rsidRDefault="00AA1EA9" w:rsidP="00C60FF4">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3D91F3C3" wp14:editId="23416452">
                  <wp:extent cx="153670" cy="153670"/>
                  <wp:effectExtent l="0" t="0" r="0" b="0"/>
                  <wp:docPr id="67" name="Picture 67"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43E3FC39" w14:textId="49E7798E" w:rsidR="00B763A1" w:rsidRDefault="00C60FF4" w:rsidP="00C60FF4">
      <w:pPr>
        <w:pStyle w:val="Beschriftung"/>
      </w:pPr>
      <w:bookmarkStart w:id="116" w:name="_Ref444845050"/>
      <w:bookmarkStart w:id="117" w:name="_Toc446485717"/>
      <w:r>
        <w:t xml:space="preserve">Tabelle </w:t>
      </w:r>
      <w:fldSimple w:instr=" SEQ Tabelle \* ARABIC ">
        <w:r w:rsidR="00107909">
          <w:rPr>
            <w:noProof/>
          </w:rPr>
          <w:t>5</w:t>
        </w:r>
      </w:fldSimple>
      <w:bookmarkEnd w:id="116"/>
      <w:r>
        <w:t>: Testprotokoll Persistence Layer</w:t>
      </w:r>
      <w:bookmarkEnd w:id="117"/>
    </w:p>
    <w:p w14:paraId="1C4FDF64" w14:textId="77777777" w:rsidR="006B4852" w:rsidRDefault="006B4852">
      <w:pPr>
        <w:jc w:val="left"/>
      </w:pPr>
      <w:r>
        <w:br w:type="page"/>
      </w:r>
    </w:p>
    <w:p w14:paraId="3F39BA26" w14:textId="77777777" w:rsidR="006B4852" w:rsidRDefault="006B4852" w:rsidP="006B4852">
      <w:pPr>
        <w:pStyle w:val="berschrift4"/>
        <w:jc w:val="left"/>
      </w:pPr>
      <w:bookmarkStart w:id="118" w:name="_Toc445296165"/>
      <w:bookmarkStart w:id="119" w:name="_Toc446491020"/>
      <w:r>
        <w:lastRenderedPageBreak/>
        <w:t>Testprotokoll Business Layer</w:t>
      </w:r>
      <w:bookmarkEnd w:id="118"/>
      <w:bookmarkEnd w:id="119"/>
    </w:p>
    <w:p w14:paraId="24A70DD6" w14:textId="3EF8C65F" w:rsidR="006B4852" w:rsidRDefault="00E85A10" w:rsidP="006B4852">
      <w:pPr>
        <w:jc w:val="left"/>
      </w:pPr>
      <w:r>
        <w:fldChar w:fldCharType="begin"/>
      </w:r>
      <w:r>
        <w:instrText xml:space="preserve"> REF _Ref444845026 \h </w:instrText>
      </w:r>
      <w:r>
        <w:fldChar w:fldCharType="separate"/>
      </w:r>
      <w:r w:rsidR="00107909">
        <w:t xml:space="preserve">Tabelle </w:t>
      </w:r>
      <w:r w:rsidR="00107909">
        <w:rPr>
          <w:noProof/>
        </w:rPr>
        <w:t>6</w:t>
      </w:r>
      <w:r>
        <w:fldChar w:fldCharType="end"/>
      </w:r>
      <w:r w:rsidR="00A56743">
        <w:t xml:space="preserve"> beschreibt den Testverlauf bezüglich Business Layer</w:t>
      </w:r>
      <w:r w:rsidR="006B4852">
        <w:t>. Die Schnittstelle zum Persistence Layer wird gemockt.</w:t>
      </w:r>
      <w:r w:rsidR="00D03F14">
        <w:t xml:space="preserve"> Die Tests werden als JUnit Tests umgesetzt und ausgeführt.</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6B4852" w:rsidRPr="00D84099" w14:paraId="52AC505E"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37CA8FE7" w14:textId="77777777" w:rsidR="006B4852" w:rsidRPr="00D84099" w:rsidRDefault="006B4852"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70FF5D7E"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0FB29D0B"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523F629F" w14:textId="29E9B0BB" w:rsidR="006B4852" w:rsidRPr="00D84099" w:rsidRDefault="006B4852"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 xml:space="preserve">Erwartetes </w:t>
            </w:r>
            <w:r w:rsidR="00521140">
              <w:rPr>
                <w:rFonts w:ascii="Credit Suisse Type Roman" w:hAnsi="Credit Suisse Type Roman"/>
                <w:szCs w:val="18"/>
                <w:lang w:eastAsia="de-DE"/>
              </w:rPr>
              <w:t>Resultat</w:t>
            </w:r>
          </w:p>
        </w:tc>
        <w:tc>
          <w:tcPr>
            <w:tcW w:w="2693" w:type="dxa"/>
            <w:shd w:val="clear" w:color="auto" w:fill="95B3D7" w:themeFill="accent1" w:themeFillTint="99"/>
            <w:hideMark/>
          </w:tcPr>
          <w:p w14:paraId="64B74D5E"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672006A8"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3A2D28EC" wp14:editId="7187AC50">
                  <wp:extent cx="153670" cy="153670"/>
                  <wp:effectExtent l="0" t="0" r="0" b="0"/>
                  <wp:docPr id="22" name="Picture 22"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CEA7D4F" wp14:editId="4AD63077">
                  <wp:extent cx="153670" cy="153670"/>
                  <wp:effectExtent l="0" t="0" r="0" b="0"/>
                  <wp:docPr id="24" name="Picture 2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7333EAD5"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37941139" w14:textId="77777777"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466580D6" w14:textId="77777777" w:rsidR="006B4852" w:rsidRPr="00CE4468"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 I</w:t>
            </w:r>
            <w:r w:rsidR="006B4852">
              <w:rPr>
                <w:rFonts w:ascii="Credit Suisse Type Light" w:hAnsi="Credit Suisse Type Light"/>
                <w:szCs w:val="18"/>
              </w:rPr>
              <w:t>nsert</w:t>
            </w:r>
          </w:p>
        </w:tc>
        <w:tc>
          <w:tcPr>
            <w:tcW w:w="5245" w:type="dxa"/>
            <w:shd w:val="clear" w:color="auto" w:fill="F2F2F2" w:themeFill="background1" w:themeFillShade="F2"/>
          </w:tcPr>
          <w:p w14:paraId="3F0C765F" w14:textId="77777777" w:rsidR="0097430F" w:rsidRDefault="006B4852"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sidR="0097430F">
              <w:rPr>
                <w:rFonts w:ascii="Credit Suisse Type Light" w:hAnsi="Credit Suisse Type Light"/>
                <w:szCs w:val="18"/>
              </w:rPr>
              <w:t xml:space="preserve">von </w:t>
            </w:r>
            <w:r w:rsidR="0097430F" w:rsidRPr="0060353E">
              <w:rPr>
                <w:rFonts w:ascii="Credit Suisse Type Light" w:hAnsi="Credit Suisse Type Light"/>
                <w:i/>
                <w:szCs w:val="18"/>
              </w:rPr>
              <w:t>insertMarketTimeInternal</w:t>
            </w:r>
            <w:r w:rsidR="0097430F">
              <w:rPr>
                <w:rFonts w:ascii="Credit Suisse Type Light" w:hAnsi="Credit Suisse Type Light"/>
                <w:szCs w:val="18"/>
              </w:rPr>
              <w:t xml:space="preserve"> </w:t>
            </w:r>
            <w:r w:rsidR="0004393A">
              <w:rPr>
                <w:rFonts w:ascii="Credit Suisse Type Light" w:hAnsi="Credit Suisse Type Light"/>
                <w:szCs w:val="18"/>
              </w:rPr>
              <w:t xml:space="preserve">mittels InsertMarketTime Request </w:t>
            </w:r>
            <w:r w:rsidRPr="00B763A1">
              <w:rPr>
                <w:rFonts w:ascii="Credit Suisse Type Light" w:hAnsi="Credit Suisse Type Light"/>
                <w:szCs w:val="18"/>
              </w:rPr>
              <w:t>mit vollstä</w:t>
            </w:r>
            <w:r w:rsidR="0097430F">
              <w:rPr>
                <w:rFonts w:ascii="Credit Suisse Type Light" w:hAnsi="Credit Suisse Type Light"/>
                <w:szCs w:val="18"/>
              </w:rPr>
              <w:t>ndigen und korrekten Parametern</w:t>
            </w:r>
            <w:r w:rsidR="0004393A">
              <w:rPr>
                <w:rFonts w:ascii="Credit Suisse Type Light" w:hAnsi="Credit Suisse Type Light"/>
                <w:szCs w:val="18"/>
              </w:rPr>
              <w:t>:</w:t>
            </w:r>
          </w:p>
          <w:p w14:paraId="5C25F22D" w14:textId="77777777" w:rsidR="0097430F" w:rsidRPr="0097430F" w:rsidRDefault="0097430F"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36C8961E" w14:textId="66E08708" w:rsidR="0097430F" w:rsidRDefault="0097430F"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4833DAB5" w14:textId="4BC9807A" w:rsidR="0097430F" w:rsidRDefault="004C464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085A3B7B" w14:textId="77777777" w:rsidR="0060353E" w:rsidRDefault="0060353E"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OPENING_TIME=null</w:t>
            </w:r>
          </w:p>
          <w:p w14:paraId="2C6E57E5" w14:textId="77777777" w:rsidR="0060353E"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CLOSING_TIME=null</w:t>
            </w:r>
          </w:p>
          <w:p w14:paraId="08A89C7A" w14:textId="0C5299FF" w:rsidR="004C464D" w:rsidRPr="0097430F" w:rsidRDefault="004C464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4787B00A" w14:textId="77777777" w:rsidR="006B4852"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Response mit Status OK und leerer Error Liste</w:t>
            </w:r>
          </w:p>
          <w:p w14:paraId="28BAE1D6" w14:textId="77777777" w:rsidR="0004393A"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Inhalt des Records wird geloggt</w:t>
            </w:r>
          </w:p>
          <w:p w14:paraId="3B79408E" w14:textId="24768A16" w:rsidR="002C19C1" w:rsidRPr="00CE4468" w:rsidRDefault="002C19C1"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des erzeugten Records wird der Response mitgegeben.</w:t>
            </w:r>
          </w:p>
        </w:tc>
        <w:tc>
          <w:tcPr>
            <w:tcW w:w="2693" w:type="dxa"/>
            <w:shd w:val="clear" w:color="auto" w:fill="F2F2F2" w:themeFill="background1" w:themeFillShade="F2"/>
          </w:tcPr>
          <w:p w14:paraId="48CD0502"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20C7836A"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Errors ist leer</w:t>
            </w:r>
          </w:p>
          <w:p w14:paraId="35AE6805" w14:textId="79CA3D4D" w:rsidR="00873A46"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wurde erzeugt</w:t>
            </w:r>
          </w:p>
        </w:tc>
        <w:tc>
          <w:tcPr>
            <w:tcW w:w="1784" w:type="dxa"/>
            <w:shd w:val="clear" w:color="auto" w:fill="F2F2F2" w:themeFill="background1" w:themeFillShade="F2"/>
          </w:tcPr>
          <w:p w14:paraId="7ED958E3" w14:textId="3AF653C9" w:rsidR="006B4852"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6F914D9" wp14:editId="6CA17F9A">
                  <wp:extent cx="153670" cy="153670"/>
                  <wp:effectExtent l="0" t="0" r="0" b="0"/>
                  <wp:docPr id="68" name="Picture 68"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04393A" w14:paraId="5EAEA96C" w14:textId="77777777" w:rsidTr="00016592">
        <w:trPr>
          <w:cnfStyle w:val="000000010000" w:firstRow="0" w:lastRow="0" w:firstColumn="0" w:lastColumn="0" w:oddVBand="0" w:evenVBand="0" w:oddHBand="0" w:evenHBand="1"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9C4DCA6" w14:textId="21093886"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2</w:t>
            </w:r>
          </w:p>
        </w:tc>
        <w:tc>
          <w:tcPr>
            <w:tcW w:w="2014" w:type="dxa"/>
            <w:shd w:val="clear" w:color="auto" w:fill="F2F2F2" w:themeFill="background1" w:themeFillShade="F2"/>
          </w:tcPr>
          <w:p w14:paraId="00519C1C" w14:textId="77777777" w:rsidR="006B4852"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Action Insert ohne HOME_CLOSING</w:t>
            </w:r>
          </w:p>
        </w:tc>
        <w:tc>
          <w:tcPr>
            <w:tcW w:w="5245" w:type="dxa"/>
            <w:shd w:val="clear" w:color="auto" w:fill="F2F2F2" w:themeFill="background1" w:themeFillShade="F2"/>
          </w:tcPr>
          <w:p w14:paraId="55DE7C71" w14:textId="77777777"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sidRPr="0060353E">
              <w:rPr>
                <w:rFonts w:ascii="Credit Suisse Type Light" w:hAnsi="Credit Suisse Type Light"/>
                <w:i/>
                <w:szCs w:val="18"/>
              </w:rPr>
              <w:t>insertMarketTimeInternal</w:t>
            </w:r>
            <w:r>
              <w:rPr>
                <w:rFonts w:ascii="Credit Suisse Type Light" w:hAnsi="Credit Suisse Type Light"/>
                <w:szCs w:val="18"/>
              </w:rPr>
              <w:t xml:space="preserve"> mittels InsertMarketTime Request </w:t>
            </w:r>
            <w:r w:rsidRPr="00B763A1">
              <w:rPr>
                <w:rFonts w:ascii="Credit Suisse Type Light" w:hAnsi="Credit Suisse Type Light"/>
                <w:szCs w:val="18"/>
              </w:rPr>
              <w:t xml:space="preserve">mit </w:t>
            </w:r>
            <w:r>
              <w:rPr>
                <w:rFonts w:ascii="Credit Suisse Type Light" w:hAnsi="Credit Suisse Type Light"/>
                <w:szCs w:val="18"/>
              </w:rPr>
              <w:t>folgenden Parametern:</w:t>
            </w:r>
          </w:p>
          <w:p w14:paraId="5358E394" w14:textId="77777777" w:rsidR="0004393A" w:rsidRPr="0097430F"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141F758B" w14:textId="57EA7EA9"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300BC00C" w14:textId="77777777" w:rsidR="007B02AF" w:rsidRDefault="0004393A" w:rsidP="007B02AF">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HOME_CLOSING=null</w:t>
            </w:r>
          </w:p>
          <w:p w14:paraId="6462E417" w14:textId="5A0A0DFB" w:rsidR="00282663" w:rsidRPr="0004393A" w:rsidRDefault="00282663" w:rsidP="007B02AF">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40D53C98" w14:textId="77777777" w:rsidR="006B4852"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04393A">
              <w:rPr>
                <w:rFonts w:ascii="Credit Suisse Type Light" w:hAnsi="Credit Suisse Type Light"/>
                <w:szCs w:val="18"/>
              </w:rPr>
              <w:t>Response mit Status HARD_ERROR und Fehler in Error Liste</w:t>
            </w:r>
          </w:p>
        </w:tc>
        <w:tc>
          <w:tcPr>
            <w:tcW w:w="2693" w:type="dxa"/>
            <w:shd w:val="clear" w:color="auto" w:fill="F2F2F2" w:themeFill="background1" w:themeFillShade="F2"/>
          </w:tcPr>
          <w:p w14:paraId="18BE912B" w14:textId="77777777" w:rsidR="006B4852"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HARD_ERROR</w:t>
            </w:r>
          </w:p>
          <w:p w14:paraId="153B85C0" w14:textId="77777777" w:rsid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Errors hat Einträge</w:t>
            </w:r>
          </w:p>
          <w:p w14:paraId="4F825ED2" w14:textId="2C0361BF" w:rsidR="00873A46"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in Response = null</w:t>
            </w:r>
          </w:p>
        </w:tc>
        <w:tc>
          <w:tcPr>
            <w:tcW w:w="1784" w:type="dxa"/>
            <w:shd w:val="clear" w:color="auto" w:fill="F2F2F2" w:themeFill="background1" w:themeFillShade="F2"/>
          </w:tcPr>
          <w:p w14:paraId="577C82B1" w14:textId="0AA92EAF" w:rsidR="006B4852"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770AD18" wp14:editId="58AD2A10">
                  <wp:extent cx="153670" cy="153670"/>
                  <wp:effectExtent l="0" t="0" r="0" b="0"/>
                  <wp:docPr id="69" name="Picture 69"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5232D334" w14:textId="77777777" w:rsidTr="0028266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DA68E5D" w14:textId="2786CECC"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3</w:t>
            </w:r>
          </w:p>
        </w:tc>
        <w:tc>
          <w:tcPr>
            <w:tcW w:w="2014" w:type="dxa"/>
            <w:shd w:val="clear" w:color="auto" w:fill="F2F2F2" w:themeFill="background1" w:themeFillShade="F2"/>
          </w:tcPr>
          <w:p w14:paraId="29B088D6" w14:textId="77777777" w:rsidR="006B4852" w:rsidRPr="00CE4468"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 U</w:t>
            </w:r>
            <w:r w:rsidR="006B4852">
              <w:rPr>
                <w:rFonts w:ascii="Credit Suisse Type Light" w:hAnsi="Credit Suisse Type Light"/>
                <w:szCs w:val="18"/>
              </w:rPr>
              <w:t>pdate</w:t>
            </w:r>
          </w:p>
        </w:tc>
        <w:tc>
          <w:tcPr>
            <w:tcW w:w="5245" w:type="dxa"/>
            <w:shd w:val="clear" w:color="auto" w:fill="F2F2F2" w:themeFill="background1" w:themeFillShade="F2"/>
          </w:tcPr>
          <w:p w14:paraId="747E47BD" w14:textId="77777777"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Pr>
                <w:rFonts w:ascii="Credit Suisse Type Light" w:hAnsi="Credit Suisse Type Light"/>
                <w:i/>
                <w:szCs w:val="18"/>
              </w:rPr>
              <w:t>update</w:t>
            </w:r>
            <w:r w:rsidRPr="0060353E">
              <w:rPr>
                <w:rFonts w:ascii="Credit Suisse Type Light" w:hAnsi="Credit Suisse Type Light"/>
                <w:i/>
                <w:szCs w:val="18"/>
              </w:rPr>
              <w:t>MarketTimeInternal</w:t>
            </w:r>
            <w:r>
              <w:rPr>
                <w:rFonts w:ascii="Credit Suisse Type Light" w:hAnsi="Credit Suisse Type Light"/>
                <w:szCs w:val="18"/>
              </w:rPr>
              <w:t xml:space="preserve"> mittels UpdateMarketTime Request </w:t>
            </w:r>
            <w:r w:rsidRPr="00B763A1">
              <w:rPr>
                <w:rFonts w:ascii="Credit Suisse Type Light" w:hAnsi="Credit Suisse Type Light"/>
                <w:szCs w:val="18"/>
              </w:rPr>
              <w:t>mit vollstä</w:t>
            </w:r>
            <w:r>
              <w:rPr>
                <w:rFonts w:ascii="Credit Suisse Type Light" w:hAnsi="Credit Suisse Type Light"/>
                <w:szCs w:val="18"/>
              </w:rPr>
              <w:t>ndigen und korrekten Parametern:</w:t>
            </w:r>
          </w:p>
          <w:p w14:paraId="2B93213C" w14:textId="77777777" w:rsidR="0004393A" w:rsidRPr="003D4E8D"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3D4E8D">
              <w:rPr>
                <w:rFonts w:ascii="Credit Suisse Type Light" w:hAnsi="Credit Suisse Type Light"/>
                <w:szCs w:val="18"/>
                <w:lang w:val="en-US"/>
              </w:rPr>
              <w:t>RECORD_ID=1</w:t>
            </w:r>
          </w:p>
          <w:p w14:paraId="466ED323" w14:textId="77777777" w:rsidR="0004393A" w:rsidRPr="0097430F"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24A6C57A" w14:textId="4EC7484C"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0845D801" w14:textId="4E2D7DF3" w:rsidR="006B4852" w:rsidRDefault="004C464D"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2CF2920B" w14:textId="4245B429" w:rsidR="00282663" w:rsidRPr="00282663" w:rsidRDefault="00282663"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282663">
              <w:rPr>
                <w:rFonts w:ascii="Credit Suisse Type Light" w:hAnsi="Credit Suisse Type Light"/>
                <w:szCs w:val="18"/>
                <w:lang w:val="en-US"/>
              </w:rPr>
              <w:lastRenderedPageBreak/>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70D976BA" w14:textId="77777777"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lastRenderedPageBreak/>
              <w:t>Response mit Status OK und leerer Error List</w:t>
            </w:r>
            <w:r w:rsidR="00BD2FC6">
              <w:rPr>
                <w:rFonts w:ascii="Credit Suisse Type Light" w:hAnsi="Credit Suisse Type Light"/>
                <w:szCs w:val="18"/>
              </w:rPr>
              <w:t>e</w:t>
            </w:r>
          </w:p>
          <w:p w14:paraId="61ACA964" w14:textId="77777777" w:rsidR="006B4852" w:rsidRPr="00CE4468"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Alter und neuer Inhalt des Objektes wird geloggt</w:t>
            </w:r>
          </w:p>
        </w:tc>
        <w:tc>
          <w:tcPr>
            <w:tcW w:w="2693" w:type="dxa"/>
            <w:shd w:val="clear" w:color="auto" w:fill="F2F2F2" w:themeFill="background1" w:themeFillShade="F2"/>
          </w:tcPr>
          <w:p w14:paraId="09500F90"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285FB155"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26BDA492"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alter und neuer Inhalt wird geloggt</w:t>
            </w:r>
          </w:p>
          <w:p w14:paraId="648D8000"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lastUpdatedByUser:</w:t>
            </w:r>
          </w:p>
          <w:p w14:paraId="70C95AE1"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vorher: old testuser</w:t>
            </w:r>
          </w:p>
          <w:p w14:paraId="37EB49DB" w14:textId="452ADC51" w:rsidR="00873A46"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nachher: unittester</w:t>
            </w:r>
          </w:p>
        </w:tc>
        <w:tc>
          <w:tcPr>
            <w:tcW w:w="1784" w:type="dxa"/>
            <w:shd w:val="clear" w:color="auto" w:fill="F2F2F2" w:themeFill="background1" w:themeFillShade="F2"/>
          </w:tcPr>
          <w:p w14:paraId="587D18F2" w14:textId="4856C17B" w:rsidR="006B4852"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43495F14" wp14:editId="70D16279">
                  <wp:extent cx="153670" cy="153670"/>
                  <wp:effectExtent l="0" t="0" r="0" b="0"/>
                  <wp:docPr id="74" name="Picture 7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04393A" w14:paraId="348EDF09" w14:textId="77777777" w:rsidTr="00016592">
        <w:trPr>
          <w:cnfStyle w:val="000000010000" w:firstRow="0" w:lastRow="0" w:firstColumn="0" w:lastColumn="0" w:oddVBand="0" w:evenVBand="0" w:oddHBand="0" w:evenHBand="1"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02DD6330" w14:textId="77B0654B"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4</w:t>
            </w:r>
          </w:p>
        </w:tc>
        <w:tc>
          <w:tcPr>
            <w:tcW w:w="2014" w:type="dxa"/>
            <w:shd w:val="clear" w:color="auto" w:fill="F2F2F2" w:themeFill="background1" w:themeFillShade="F2"/>
          </w:tcPr>
          <w:p w14:paraId="0232CE21" w14:textId="77777777" w:rsidR="006B4852" w:rsidRPr="00CE4468"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U</w:t>
            </w:r>
            <w:r w:rsidR="006B4852">
              <w:rPr>
                <w:rFonts w:ascii="Credit Suisse Type Light" w:hAnsi="Credit Suisse Type Light"/>
                <w:szCs w:val="18"/>
              </w:rPr>
              <w:t>pdate mit falschem Fremdschlüssel</w:t>
            </w:r>
          </w:p>
        </w:tc>
        <w:tc>
          <w:tcPr>
            <w:tcW w:w="5245" w:type="dxa"/>
            <w:shd w:val="clear" w:color="auto" w:fill="F2F2F2" w:themeFill="background1" w:themeFillShade="F2"/>
          </w:tcPr>
          <w:p w14:paraId="721A897A" w14:textId="77777777"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Pr>
                <w:rFonts w:ascii="Credit Suisse Type Light" w:hAnsi="Credit Suisse Type Light"/>
                <w:i/>
                <w:szCs w:val="18"/>
              </w:rPr>
              <w:t>update</w:t>
            </w:r>
            <w:r w:rsidRPr="0060353E">
              <w:rPr>
                <w:rFonts w:ascii="Credit Suisse Type Light" w:hAnsi="Credit Suisse Type Light"/>
                <w:i/>
                <w:szCs w:val="18"/>
              </w:rPr>
              <w:t>MarketTimeInternal</w:t>
            </w:r>
            <w:r>
              <w:rPr>
                <w:rFonts w:ascii="Credit Suisse Type Light" w:hAnsi="Credit Suisse Type Light"/>
                <w:szCs w:val="18"/>
              </w:rPr>
              <w:t xml:space="preserve"> mittels UpdateMarketTime Request </w:t>
            </w:r>
            <w:r w:rsidRPr="00B763A1">
              <w:rPr>
                <w:rFonts w:ascii="Credit Suisse Type Light" w:hAnsi="Credit Suisse Type Light"/>
                <w:szCs w:val="18"/>
              </w:rPr>
              <w:t>mit vollstä</w:t>
            </w:r>
            <w:r>
              <w:rPr>
                <w:rFonts w:ascii="Credit Suisse Type Light" w:hAnsi="Credit Suisse Type Light"/>
                <w:szCs w:val="18"/>
              </w:rPr>
              <w:t>ndigen und korrekten Parametern:</w:t>
            </w:r>
          </w:p>
          <w:p w14:paraId="7F18F4B7" w14:textId="77777777" w:rsidR="0004393A" w:rsidRP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RECORD_ID=1</w:t>
            </w:r>
          </w:p>
          <w:p w14:paraId="7B70FC4D" w14:textId="77777777" w:rsidR="0004393A" w:rsidRPr="0097430F"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w:t>
            </w:r>
            <w:r>
              <w:rPr>
                <w:rFonts w:ascii="Credit Suisse Type Light" w:hAnsi="Credit Suisse Type Light"/>
                <w:szCs w:val="18"/>
                <w:lang w:val="en-US"/>
              </w:rPr>
              <w:t>777</w:t>
            </w:r>
          </w:p>
          <w:p w14:paraId="388BFE80" w14:textId="071D5D6B"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4AEBA513" w14:textId="0C958128" w:rsidR="006B4852" w:rsidRDefault="004C464D"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6DAF36F5" w14:textId="5E88803F" w:rsidR="00282663" w:rsidRPr="00AF77F4" w:rsidRDefault="00282663"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75DC59A0" w14:textId="77777777" w:rsidR="006B4852" w:rsidRDefault="006B4852"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 xml:space="preserve">Fehlermeldung </w:t>
            </w:r>
            <w:r w:rsidRPr="00C60FF4">
              <w:rPr>
                <w:rFonts w:ascii="Credit Suisse Type Light" w:hAnsi="Credit Suisse Type Light"/>
                <w:szCs w:val="18"/>
                <w:lang w:val="en-US"/>
              </w:rPr>
              <w:t>„Foreign Key does not exist</w:t>
            </w:r>
            <w:r w:rsidR="0004393A">
              <w:rPr>
                <w:rFonts w:ascii="Credit Suisse Type Light" w:hAnsi="Credit Suisse Type Light"/>
                <w:szCs w:val="18"/>
                <w:lang w:val="en-US"/>
              </w:rPr>
              <w:t>”</w:t>
            </w:r>
          </w:p>
          <w:p w14:paraId="21673C73" w14:textId="77777777" w:rsidR="0004393A"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04393A">
              <w:rPr>
                <w:rFonts w:ascii="Credit Suisse Type Light" w:hAnsi="Credit Suisse Type Light"/>
                <w:szCs w:val="18"/>
              </w:rPr>
              <w:t>Response mit Status HARD_ERROR und Fehlermeldung in Error Liste</w:t>
            </w:r>
          </w:p>
        </w:tc>
        <w:tc>
          <w:tcPr>
            <w:tcW w:w="2693" w:type="dxa"/>
            <w:shd w:val="clear" w:color="auto" w:fill="F2F2F2" w:themeFill="background1" w:themeFillShade="F2"/>
          </w:tcPr>
          <w:p w14:paraId="4BA3BDFE" w14:textId="77777777" w:rsidR="006B4852"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873A46">
              <w:rPr>
                <w:rFonts w:ascii="Credit Suisse Type Light" w:hAnsi="Credit Suisse Type Light"/>
                <w:szCs w:val="18"/>
                <w:lang w:val="en-US"/>
              </w:rPr>
              <w:t>Fehlermeldung „Foreign Key does not exist“</w:t>
            </w:r>
          </w:p>
          <w:p w14:paraId="63BC865F" w14:textId="77777777" w:rsidR="00873A46"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873A46">
              <w:rPr>
                <w:rFonts w:ascii="Credit Suisse Type Light" w:hAnsi="Credit Suisse Type Light"/>
                <w:szCs w:val="18"/>
              </w:rPr>
              <w:t>Status HARD_ERROR</w:t>
            </w:r>
          </w:p>
          <w:p w14:paraId="1086BBDB" w14:textId="7661263A" w:rsidR="00873A46"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873A46">
              <w:rPr>
                <w:rFonts w:ascii="Credit Suisse Type Light" w:hAnsi="Credit Suisse Type Light"/>
                <w:szCs w:val="18"/>
              </w:rPr>
              <w:t>Fehlermeldung geloggt und in Liste</w:t>
            </w:r>
          </w:p>
        </w:tc>
        <w:tc>
          <w:tcPr>
            <w:tcW w:w="1784" w:type="dxa"/>
            <w:shd w:val="clear" w:color="auto" w:fill="F2F2F2" w:themeFill="background1" w:themeFillShade="F2"/>
          </w:tcPr>
          <w:p w14:paraId="1BE17D41" w14:textId="046B8E07" w:rsidR="006B4852"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D3462C2" wp14:editId="4DBD7981">
                  <wp:extent cx="153670" cy="153670"/>
                  <wp:effectExtent l="0" t="0" r="0" b="0"/>
                  <wp:docPr id="70" name="Picture 70"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537FBF37"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80F2D7D" w14:textId="527BE731"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5</w:t>
            </w:r>
          </w:p>
        </w:tc>
        <w:tc>
          <w:tcPr>
            <w:tcW w:w="2014" w:type="dxa"/>
            <w:shd w:val="clear" w:color="auto" w:fill="F2F2F2" w:themeFill="background1" w:themeFillShade="F2"/>
          </w:tcPr>
          <w:p w14:paraId="295110B8" w14:textId="77777777" w:rsidR="006B4852" w:rsidRPr="00CE4468" w:rsidRDefault="00BD2FC6"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sidR="0004393A">
              <w:rPr>
                <w:rFonts w:ascii="Credit Suisse Type Light" w:hAnsi="Credit Suisse Type Light"/>
                <w:szCs w:val="18"/>
              </w:rPr>
              <w:t>Select</w:t>
            </w:r>
          </w:p>
        </w:tc>
        <w:tc>
          <w:tcPr>
            <w:tcW w:w="5245" w:type="dxa"/>
            <w:shd w:val="clear" w:color="auto" w:fill="F2F2F2" w:themeFill="background1" w:themeFillShade="F2"/>
          </w:tcPr>
          <w:p w14:paraId="25FB236F" w14:textId="77777777" w:rsidR="006B4852" w:rsidRPr="00C60FF4" w:rsidRDefault="006B4852"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 xml:space="preserve">Aufruf </w:t>
            </w:r>
            <w:r w:rsidR="0004393A">
              <w:rPr>
                <w:rFonts w:ascii="Credit Suisse Type Light" w:hAnsi="Credit Suisse Type Light"/>
                <w:szCs w:val="18"/>
              </w:rPr>
              <w:t>von</w:t>
            </w:r>
            <w:r w:rsidRPr="00C60FF4">
              <w:rPr>
                <w:rFonts w:ascii="Credit Suisse Type Light" w:hAnsi="Credit Suisse Type Light"/>
                <w:szCs w:val="18"/>
              </w:rPr>
              <w:t xml:space="preserve"> </w:t>
            </w:r>
            <w:r w:rsidR="0004393A">
              <w:rPr>
                <w:rFonts w:ascii="Credit Suisse Type Light" w:hAnsi="Credit Suisse Type Light"/>
                <w:szCs w:val="18"/>
              </w:rPr>
              <w:t>selectMarketTimeInternal</w:t>
            </w:r>
            <w:r w:rsidRPr="00C60FF4">
              <w:rPr>
                <w:rFonts w:ascii="Credit Suisse Type Light" w:hAnsi="Credit Suisse Type Light"/>
                <w:szCs w:val="18"/>
              </w:rPr>
              <w:t xml:space="preserve"> </w:t>
            </w:r>
            <w:r w:rsidR="0004393A">
              <w:rPr>
                <w:rFonts w:ascii="Credit Suisse Type Light" w:hAnsi="Credit Suisse Type Light"/>
                <w:szCs w:val="18"/>
              </w:rPr>
              <w:t>mittels SelectMarketTime Request (keine Parameter notwendig)</w:t>
            </w:r>
          </w:p>
        </w:tc>
        <w:tc>
          <w:tcPr>
            <w:tcW w:w="2977" w:type="dxa"/>
            <w:shd w:val="clear" w:color="auto" w:fill="F2F2F2" w:themeFill="background1" w:themeFillShade="F2"/>
          </w:tcPr>
          <w:p w14:paraId="2E8B22D5" w14:textId="77777777" w:rsidR="006B4852" w:rsidRPr="00207A14" w:rsidRDefault="00BD2FC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SelectMarketTimeResult mit allen MarketTime Objekten und Status OK</w:t>
            </w:r>
          </w:p>
        </w:tc>
        <w:tc>
          <w:tcPr>
            <w:tcW w:w="2693" w:type="dxa"/>
            <w:shd w:val="clear" w:color="auto" w:fill="F2F2F2" w:themeFill="background1" w:themeFillShade="F2"/>
          </w:tcPr>
          <w:p w14:paraId="080480B3"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Alle 3 Einträge werden gefunden</w:t>
            </w:r>
          </w:p>
          <w:p w14:paraId="2AC40020" w14:textId="75C704C1" w:rsidR="00873A46" w:rsidRPr="00C60FF4"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tc>
        <w:tc>
          <w:tcPr>
            <w:tcW w:w="1784" w:type="dxa"/>
            <w:shd w:val="clear" w:color="auto" w:fill="F2F2F2" w:themeFill="background1" w:themeFillShade="F2"/>
          </w:tcPr>
          <w:p w14:paraId="3C458EB0" w14:textId="78EB1936" w:rsidR="006B4852" w:rsidRPr="00C60FF4"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6E33142A" wp14:editId="38999083">
                  <wp:extent cx="153670" cy="153670"/>
                  <wp:effectExtent l="0" t="0" r="0" b="0"/>
                  <wp:docPr id="71" name="Picture 71"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1C59CEA1"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6D7938B" w14:textId="2FCA0FA5"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6</w:t>
            </w:r>
          </w:p>
        </w:tc>
        <w:tc>
          <w:tcPr>
            <w:tcW w:w="2014" w:type="dxa"/>
            <w:shd w:val="clear" w:color="auto" w:fill="F2F2F2" w:themeFill="background1" w:themeFillShade="F2"/>
          </w:tcPr>
          <w:p w14:paraId="77443148" w14:textId="77777777" w:rsidR="006B4852" w:rsidRPr="00CE4468" w:rsidRDefault="00BD2FC6"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Delete</w:t>
            </w:r>
          </w:p>
        </w:tc>
        <w:tc>
          <w:tcPr>
            <w:tcW w:w="5245" w:type="dxa"/>
            <w:shd w:val="clear" w:color="auto" w:fill="F2F2F2" w:themeFill="background1" w:themeFillShade="F2"/>
          </w:tcPr>
          <w:p w14:paraId="0E2385AE" w14:textId="77777777" w:rsidR="00BD2FC6" w:rsidRPr="006B4852" w:rsidRDefault="006B4852"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w:t>
            </w:r>
            <w:r w:rsidR="00BD2FC6">
              <w:rPr>
                <w:rFonts w:ascii="Credit Suisse Type Light" w:hAnsi="Credit Suisse Type Light"/>
                <w:szCs w:val="18"/>
              </w:rPr>
              <w:t>von</w:t>
            </w:r>
            <w:r w:rsidRPr="006B4852">
              <w:rPr>
                <w:rFonts w:ascii="Credit Suisse Type Light" w:hAnsi="Credit Suisse Type Light"/>
                <w:szCs w:val="18"/>
              </w:rPr>
              <w:t xml:space="preserve"> </w:t>
            </w:r>
            <w:r w:rsidR="00BD2FC6">
              <w:rPr>
                <w:rFonts w:ascii="Credit Suisse Type Light" w:hAnsi="Credit Suisse Type Light"/>
                <w:szCs w:val="18"/>
              </w:rPr>
              <w:t>deleteMarketTimeInternal mittels DeleteMarketTimeRequest</w:t>
            </w:r>
            <w:r w:rsidRPr="006B4852">
              <w:rPr>
                <w:rFonts w:ascii="Credit Suisse Type Light" w:hAnsi="Credit Suisse Type Light"/>
                <w:szCs w:val="18"/>
              </w:rPr>
              <w:t xml:space="preserve"> </w:t>
            </w:r>
            <w:r w:rsidR="00BD2FC6">
              <w:rPr>
                <w:rFonts w:ascii="Credit Suisse Type Light" w:hAnsi="Credit Suisse Type Light"/>
                <w:szCs w:val="18"/>
              </w:rPr>
              <w:t>mit vorhandener recordId</w:t>
            </w:r>
          </w:p>
        </w:tc>
        <w:tc>
          <w:tcPr>
            <w:tcW w:w="2977" w:type="dxa"/>
            <w:shd w:val="clear" w:color="auto" w:fill="F2F2F2" w:themeFill="background1" w:themeFillShade="F2"/>
          </w:tcPr>
          <w:p w14:paraId="03CC14B2" w14:textId="77777777" w:rsidR="006B4852" w:rsidRDefault="00BD2FC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Response mit Status OK und leerer Error Liste</w:t>
            </w:r>
          </w:p>
          <w:p w14:paraId="474291C8" w14:textId="77777777" w:rsidR="00BD2FC6" w:rsidRPr="00BD2FC6" w:rsidRDefault="00BD2FC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Der letzte Stand des gelöschten Records wird geloggt</w:t>
            </w:r>
          </w:p>
        </w:tc>
        <w:tc>
          <w:tcPr>
            <w:tcW w:w="2693" w:type="dxa"/>
            <w:shd w:val="clear" w:color="auto" w:fill="F2F2F2" w:themeFill="background1" w:themeFillShade="F2"/>
          </w:tcPr>
          <w:p w14:paraId="6F0E5BD1" w14:textId="77777777" w:rsidR="006B4852"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3E2B07FA" w14:textId="77777777" w:rsid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5FDF8A6F" w14:textId="4251C7C8" w:rsidR="00873A46" w:rsidRPr="00CE4468"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letzter Stand wurde gelöscht</w:t>
            </w:r>
          </w:p>
        </w:tc>
        <w:tc>
          <w:tcPr>
            <w:tcW w:w="1784" w:type="dxa"/>
            <w:shd w:val="clear" w:color="auto" w:fill="F2F2F2" w:themeFill="background1" w:themeFillShade="F2"/>
          </w:tcPr>
          <w:p w14:paraId="1DCEA9EE" w14:textId="7649B1CD" w:rsidR="006B4852" w:rsidRPr="00CE4468"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0436F8DE" wp14:editId="4BF605A2">
                  <wp:extent cx="153670" cy="153670"/>
                  <wp:effectExtent l="0" t="0" r="0" b="0"/>
                  <wp:docPr id="72" name="Picture 72"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252599" w14:paraId="744904FC"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3C58AEAF" w14:textId="13DDE2C8" w:rsidR="006B4852" w:rsidRPr="00CE4468" w:rsidRDefault="006B4852" w:rsidP="004F027D">
            <w:pPr>
              <w:pStyle w:val="TabellenInhalt"/>
              <w:spacing w:line="276" w:lineRule="auto"/>
              <w:jc w:val="left"/>
              <w:rPr>
                <w:rFonts w:ascii="Credit Suisse Type Light" w:hAnsi="Credit Suisse Type Light"/>
                <w:szCs w:val="18"/>
              </w:rPr>
            </w:pPr>
            <w:r w:rsidRPr="00CE4468">
              <w:rPr>
                <w:rFonts w:ascii="Credit Suisse Type Light" w:hAnsi="Credit Suisse Type Light"/>
                <w:szCs w:val="18"/>
              </w:rPr>
              <w:t>7</w:t>
            </w:r>
          </w:p>
        </w:tc>
        <w:tc>
          <w:tcPr>
            <w:tcW w:w="2014" w:type="dxa"/>
            <w:shd w:val="clear" w:color="auto" w:fill="F2F2F2" w:themeFill="background1" w:themeFillShade="F2"/>
          </w:tcPr>
          <w:p w14:paraId="31325242" w14:textId="77777777" w:rsidR="006B4852" w:rsidRPr="00CE4468" w:rsidRDefault="00BD2FC6"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Delete</w:t>
            </w:r>
            <w:r w:rsidR="006B4852">
              <w:rPr>
                <w:rFonts w:ascii="Credit Suisse Type Light" w:hAnsi="Credit Suisse Type Light"/>
                <w:szCs w:val="18"/>
              </w:rPr>
              <w:t xml:space="preserve"> mit falscher recordId</w:t>
            </w:r>
          </w:p>
        </w:tc>
        <w:tc>
          <w:tcPr>
            <w:tcW w:w="5245" w:type="dxa"/>
            <w:shd w:val="clear" w:color="auto" w:fill="F2F2F2" w:themeFill="background1" w:themeFillShade="F2"/>
          </w:tcPr>
          <w:p w14:paraId="728A69EB" w14:textId="77777777" w:rsidR="006B4852" w:rsidRPr="006B4852" w:rsidRDefault="00BD2FC6"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w:t>
            </w:r>
            <w:r>
              <w:rPr>
                <w:rFonts w:ascii="Credit Suisse Type Light" w:hAnsi="Credit Suisse Type Light"/>
                <w:szCs w:val="18"/>
              </w:rPr>
              <w:t>von</w:t>
            </w:r>
            <w:r w:rsidRPr="006B4852">
              <w:rPr>
                <w:rFonts w:ascii="Credit Suisse Type Light" w:hAnsi="Credit Suisse Type Light"/>
                <w:szCs w:val="18"/>
              </w:rPr>
              <w:t xml:space="preserve"> </w:t>
            </w:r>
            <w:r>
              <w:rPr>
                <w:rFonts w:ascii="Credit Suisse Type Light" w:hAnsi="Credit Suisse Type Light"/>
                <w:szCs w:val="18"/>
              </w:rPr>
              <w:t>deleteMarketTimeInternal mittels DeleteMarketTimeRequest</w:t>
            </w:r>
            <w:r w:rsidRPr="006B4852">
              <w:rPr>
                <w:rFonts w:ascii="Credit Suisse Type Light" w:hAnsi="Credit Suisse Type Light"/>
                <w:szCs w:val="18"/>
              </w:rPr>
              <w:t xml:space="preserve"> </w:t>
            </w:r>
            <w:r>
              <w:rPr>
                <w:rFonts w:ascii="Credit Suisse Type Light" w:hAnsi="Credit Suisse Type Light"/>
                <w:szCs w:val="18"/>
              </w:rPr>
              <w:t>mit nicht vorhandener recordId</w:t>
            </w:r>
          </w:p>
        </w:tc>
        <w:tc>
          <w:tcPr>
            <w:tcW w:w="2977" w:type="dxa"/>
            <w:shd w:val="clear" w:color="auto" w:fill="F2F2F2" w:themeFill="background1" w:themeFillShade="F2"/>
          </w:tcPr>
          <w:p w14:paraId="430E4233" w14:textId="77777777" w:rsidR="006B4852" w:rsidRPr="00BD2FC6" w:rsidRDefault="00BD2FC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D2FC6">
              <w:rPr>
                <w:rFonts w:ascii="Credit Suisse Type Light" w:hAnsi="Credit Suisse Type Light"/>
                <w:szCs w:val="18"/>
              </w:rPr>
              <w:t>Response mit Status HARD_ERROR und Fehlermeldung in Error Liste</w:t>
            </w:r>
          </w:p>
        </w:tc>
        <w:tc>
          <w:tcPr>
            <w:tcW w:w="2693" w:type="dxa"/>
            <w:shd w:val="clear" w:color="auto" w:fill="F2F2F2" w:themeFill="background1" w:themeFillShade="F2"/>
          </w:tcPr>
          <w:p w14:paraId="33258EBA" w14:textId="77777777" w:rsidR="006B4852" w:rsidRPr="00061BB2" w:rsidRDefault="00693EB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061BB2">
              <w:rPr>
                <w:rFonts w:ascii="Credit Suisse Type Light" w:hAnsi="Credit Suisse Type Light"/>
                <w:szCs w:val="18"/>
                <w:lang w:val="en-US"/>
              </w:rPr>
              <w:t>Status HARD_ERROR</w:t>
            </w:r>
          </w:p>
          <w:p w14:paraId="150E72AD" w14:textId="7FDC5AC9" w:rsidR="00693EBA" w:rsidRPr="00061BB2" w:rsidRDefault="00693EB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061BB2">
              <w:rPr>
                <w:rFonts w:ascii="Credit Suisse Type Light" w:hAnsi="Credit Suisse Type Light"/>
                <w:szCs w:val="18"/>
                <w:lang w:val="en-US"/>
              </w:rPr>
              <w:t>Fehlermeldung „record with this ID does not exist“</w:t>
            </w:r>
          </w:p>
        </w:tc>
        <w:tc>
          <w:tcPr>
            <w:tcW w:w="1784" w:type="dxa"/>
            <w:shd w:val="clear" w:color="auto" w:fill="F2F2F2" w:themeFill="background1" w:themeFillShade="F2"/>
          </w:tcPr>
          <w:p w14:paraId="665209A6" w14:textId="3842FF67" w:rsidR="006B4852" w:rsidRPr="00BD2FC6" w:rsidRDefault="00873A46" w:rsidP="004F027D">
            <w:pPr>
              <w:pStyle w:val="TabellenInhalt"/>
              <w:keepNex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D4CED4D" wp14:editId="0B38AFD7">
                  <wp:extent cx="153670" cy="153670"/>
                  <wp:effectExtent l="0" t="0" r="0" b="0"/>
                  <wp:docPr id="73" name="Picture 73"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30513607" w14:textId="0DD4E919" w:rsidR="004F027D" w:rsidRDefault="004F027D" w:rsidP="004F027D">
      <w:pPr>
        <w:pStyle w:val="Beschriftung"/>
      </w:pPr>
      <w:bookmarkStart w:id="120" w:name="_Ref444845026"/>
      <w:bookmarkStart w:id="121" w:name="_Toc446485718"/>
      <w:r>
        <w:t xml:space="preserve">Tabelle </w:t>
      </w:r>
      <w:fldSimple w:instr=" SEQ Tabelle \* ARABIC ">
        <w:r w:rsidR="00107909">
          <w:rPr>
            <w:noProof/>
          </w:rPr>
          <w:t>6</w:t>
        </w:r>
      </w:fldSimple>
      <w:bookmarkEnd w:id="120"/>
      <w:r>
        <w:t>: Testprotokoll Business Layer</w:t>
      </w:r>
      <w:bookmarkEnd w:id="121"/>
    </w:p>
    <w:p w14:paraId="36927566" w14:textId="77777777" w:rsidR="004F027D" w:rsidRDefault="004F027D">
      <w:pPr>
        <w:jc w:val="left"/>
      </w:pPr>
      <w:r>
        <w:br w:type="page"/>
      </w:r>
    </w:p>
    <w:p w14:paraId="2BAE8F24" w14:textId="77777777" w:rsidR="006B4852" w:rsidRDefault="004F027D" w:rsidP="004F027D">
      <w:pPr>
        <w:pStyle w:val="berschrift4"/>
      </w:pPr>
      <w:bookmarkStart w:id="122" w:name="_Toc445296166"/>
      <w:bookmarkStart w:id="123" w:name="_Toc446491021"/>
      <w:r>
        <w:lastRenderedPageBreak/>
        <w:t>Testprotokoll Integrationstests</w:t>
      </w:r>
      <w:bookmarkEnd w:id="122"/>
      <w:bookmarkEnd w:id="123"/>
    </w:p>
    <w:p w14:paraId="62B61DAF" w14:textId="2D1E9C78" w:rsidR="004F027D" w:rsidRPr="004F027D" w:rsidRDefault="004F027D" w:rsidP="004F027D">
      <w:r>
        <w:t>Die Integrationstests werden mittels SoapUI durchgeführt und testen das komplexe Zusammenspiel zwischen Business Layer und Persistence Layer.</w:t>
      </w:r>
      <w:r w:rsidR="00E85A10">
        <w:t xml:space="preserve"> Die Testfälle sowie deren Ergebnisse sind in </w:t>
      </w:r>
      <w:r w:rsidR="00E85A10">
        <w:fldChar w:fldCharType="begin"/>
      </w:r>
      <w:r w:rsidR="00E85A10">
        <w:instrText xml:space="preserve"> REF _Ref444844985 \h </w:instrText>
      </w:r>
      <w:r w:rsidR="00E85A10">
        <w:fldChar w:fldCharType="separate"/>
      </w:r>
      <w:r w:rsidR="00107909">
        <w:t xml:space="preserve">Tabelle </w:t>
      </w:r>
      <w:r w:rsidR="00107909">
        <w:rPr>
          <w:noProof/>
        </w:rPr>
        <w:t>7</w:t>
      </w:r>
      <w:r w:rsidR="00E85A10">
        <w:fldChar w:fldCharType="end"/>
      </w:r>
      <w:r w:rsidR="00E85A10">
        <w:t xml:space="preserve"> zu sehen.</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4F027D" w:rsidRPr="00D84099" w14:paraId="20E240D1"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7F9DB8F5" w14:textId="77777777" w:rsidR="004F027D" w:rsidRPr="00D84099" w:rsidRDefault="004F027D"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60CD8EE8"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48F03685"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426856CC" w14:textId="052DCFC7" w:rsidR="004F027D" w:rsidRPr="00D84099" w:rsidRDefault="004F027D"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 xml:space="preserve">Erwartetes Resultat </w:t>
            </w:r>
          </w:p>
        </w:tc>
        <w:tc>
          <w:tcPr>
            <w:tcW w:w="2693" w:type="dxa"/>
            <w:shd w:val="clear" w:color="auto" w:fill="95B3D7" w:themeFill="accent1" w:themeFillTint="99"/>
            <w:hideMark/>
          </w:tcPr>
          <w:p w14:paraId="37D698B7"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3EAD7EB2"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160E2D4F" wp14:editId="38ECEEA4">
                  <wp:extent cx="153670" cy="153670"/>
                  <wp:effectExtent l="0" t="0" r="0" b="0"/>
                  <wp:docPr id="25" name="Picture 25"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48BD33B" wp14:editId="33336D7A">
                  <wp:extent cx="153670" cy="153670"/>
                  <wp:effectExtent l="0" t="0" r="0" b="0"/>
                  <wp:docPr id="26" name="Picture 2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4F027D" w:rsidRPr="00B825E5" w14:paraId="155F0450"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2DD56B6" w14:textId="77777777" w:rsidR="004F027D" w:rsidRPr="00CE4468" w:rsidRDefault="004F027D"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20545438" w14:textId="77777777" w:rsidR="004F027D" w:rsidRPr="00CE4468" w:rsidRDefault="004F027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Insert</w:t>
            </w:r>
          </w:p>
        </w:tc>
        <w:tc>
          <w:tcPr>
            <w:tcW w:w="5245" w:type="dxa"/>
            <w:shd w:val="clear" w:color="auto" w:fill="F2F2F2" w:themeFill="background1" w:themeFillShade="F2"/>
          </w:tcPr>
          <w:p w14:paraId="5E2FA27D" w14:textId="77777777" w:rsidR="004F027D"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InsertMarketTime Request mit folgenden Parametern:</w:t>
            </w:r>
          </w:p>
          <w:p w14:paraId="64796D73" w14:textId="77777777" w:rsidR="00DF35BB" w:rsidRPr="0097430F"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2168BF07" w14:textId="1C48F91B" w:rsidR="00DF35BB"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07:00</w:t>
            </w:r>
            <w:r w:rsidR="00AF77F4">
              <w:rPr>
                <w:rFonts w:ascii="Credit Suisse Type Light" w:hAnsi="Credit Suisse Type Light"/>
                <w:szCs w:val="18"/>
                <w:lang w:val="en-US"/>
              </w:rPr>
              <w:t>:00</w:t>
            </w:r>
          </w:p>
          <w:p w14:paraId="4A7538BF" w14:textId="36894106"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HOME_CLOSING=18:00</w:t>
            </w:r>
            <w:r w:rsidR="00AF77F4">
              <w:rPr>
                <w:rFonts w:ascii="Credit Suisse Type Light" w:hAnsi="Credit Suisse Type Light"/>
                <w:szCs w:val="18"/>
                <w:lang w:val="en-US"/>
              </w:rPr>
              <w:t>:00</w:t>
            </w:r>
          </w:p>
          <w:p w14:paraId="0E0EE2FD" w14:textId="4A905035"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OPENING_TIME=06:30</w:t>
            </w:r>
            <w:r w:rsidR="00AF77F4">
              <w:rPr>
                <w:rFonts w:ascii="Credit Suisse Type Light" w:hAnsi="Credit Suisse Type Light"/>
                <w:szCs w:val="18"/>
                <w:lang w:val="en-US"/>
              </w:rPr>
              <w:t>:00</w:t>
            </w:r>
          </w:p>
          <w:p w14:paraId="2ADC64AC" w14:textId="1D61D09B"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CLOSING_TIME=18:00</w:t>
            </w:r>
            <w:r w:rsidR="00AF77F4">
              <w:rPr>
                <w:rFonts w:ascii="Credit Suisse Type Light" w:hAnsi="Credit Suisse Type Light"/>
                <w:szCs w:val="18"/>
                <w:lang w:val="en-US"/>
              </w:rPr>
              <w:t>:00</w:t>
            </w:r>
          </w:p>
          <w:p w14:paraId="6C26B117" w14:textId="4C8C8B7F" w:rsidR="00282663" w:rsidRPr="00DF35BB" w:rsidRDefault="00282663"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2364AD81" w14:textId="77777777" w:rsidR="004F027D" w:rsidRPr="00CE4468"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6AEAF74C" w14:textId="77777777" w:rsidR="004F027D"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Status OK</w:t>
            </w:r>
          </w:p>
          <w:p w14:paraId="51AEDE70" w14:textId="77777777"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Leere Error Liste</w:t>
            </w:r>
          </w:p>
          <w:p w14:paraId="3C9850C5" w14:textId="77777777"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p>
          <w:p w14:paraId="6860E1F0" w14:textId="3A5F667D"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Eingefügtes Objekt wurde geloggt</w:t>
            </w:r>
          </w:p>
        </w:tc>
        <w:tc>
          <w:tcPr>
            <w:tcW w:w="1784" w:type="dxa"/>
            <w:shd w:val="clear" w:color="auto" w:fill="F2F2F2" w:themeFill="background1" w:themeFillShade="F2"/>
          </w:tcPr>
          <w:p w14:paraId="67C8973E" w14:textId="76AD5E6B" w:rsidR="004F027D" w:rsidRPr="00B825E5"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740C1718" wp14:editId="0EDEE709">
                  <wp:extent cx="153670" cy="153670"/>
                  <wp:effectExtent l="0" t="0" r="0" b="0"/>
                  <wp:docPr id="75" name="Picture 75"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4F027D" w:rsidRPr="00DF35BB" w14:paraId="66B500E6"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79351BEB" w14:textId="47120685" w:rsidR="004F027D" w:rsidRPr="00CE4468" w:rsidRDefault="004F027D"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2</w:t>
            </w:r>
          </w:p>
        </w:tc>
        <w:tc>
          <w:tcPr>
            <w:tcW w:w="2014" w:type="dxa"/>
            <w:shd w:val="clear" w:color="auto" w:fill="F2F2F2" w:themeFill="background1" w:themeFillShade="F2"/>
          </w:tcPr>
          <w:p w14:paraId="057D02AE" w14:textId="77777777" w:rsidR="004F027D" w:rsidRPr="00CE4468" w:rsidRDefault="004F027D"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Update</w:t>
            </w:r>
          </w:p>
        </w:tc>
        <w:tc>
          <w:tcPr>
            <w:tcW w:w="5245" w:type="dxa"/>
            <w:shd w:val="clear" w:color="auto" w:fill="F2F2F2" w:themeFill="background1" w:themeFillShade="F2"/>
          </w:tcPr>
          <w:p w14:paraId="27DC8DE0" w14:textId="77777777" w:rsidR="00DF35BB"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UpdateMarketTime Request mit folgenden Parametern:</w:t>
            </w:r>
          </w:p>
          <w:p w14:paraId="533B9AD9" w14:textId="13483CFA" w:rsidR="00DF35BB" w:rsidRPr="003D4E8D" w:rsidRDefault="00B825E5"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TIME_INTERNAL</w:t>
            </w:r>
            <w:r w:rsidR="00DF35BB" w:rsidRPr="003D4E8D">
              <w:rPr>
                <w:rFonts w:ascii="Credit Suisse Type Light" w:hAnsi="Credit Suisse Type Light"/>
                <w:szCs w:val="18"/>
                <w:lang w:val="en-US"/>
              </w:rPr>
              <w:t>_ID=1</w:t>
            </w:r>
          </w:p>
          <w:p w14:paraId="30B053D2" w14:textId="77777777" w:rsidR="00DF35BB" w:rsidRPr="0097430F"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778C62B9" w14:textId="46D06206" w:rsidR="00DF35BB"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05:45</w:t>
            </w:r>
            <w:r w:rsidR="00AF77F4">
              <w:rPr>
                <w:rFonts w:ascii="Credit Suisse Type Light" w:hAnsi="Credit Suisse Type Light"/>
                <w:szCs w:val="18"/>
                <w:lang w:val="en-US"/>
              </w:rPr>
              <w:t>:00</w:t>
            </w:r>
          </w:p>
          <w:p w14:paraId="5FB43F54" w14:textId="632532B6" w:rsidR="00DF35BB"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HOME_CLOSING=16:00</w:t>
            </w:r>
            <w:r w:rsidR="00B825E5">
              <w:rPr>
                <w:rFonts w:ascii="Credit Suisse Type Light" w:hAnsi="Credit Suisse Type Light"/>
                <w:szCs w:val="18"/>
                <w:lang w:val="en-US"/>
              </w:rPr>
              <w:t>:00</w:t>
            </w:r>
          </w:p>
          <w:p w14:paraId="20EE578E" w14:textId="25176E86" w:rsidR="00DF35BB"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OPENING_TIME=08:30</w:t>
            </w:r>
            <w:r w:rsidR="00B825E5">
              <w:rPr>
                <w:rFonts w:ascii="Credit Suisse Type Light" w:hAnsi="Credit Suisse Type Light"/>
                <w:szCs w:val="18"/>
                <w:lang w:val="en-US"/>
              </w:rPr>
              <w:t>:00</w:t>
            </w:r>
          </w:p>
          <w:p w14:paraId="29A3A9A6" w14:textId="0EF7CE91" w:rsidR="004F027D"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CLOSING_TIME=19:00</w:t>
            </w:r>
            <w:r w:rsidR="00B825E5">
              <w:rPr>
                <w:rFonts w:ascii="Credit Suisse Type Light" w:hAnsi="Credit Suisse Type Light"/>
                <w:szCs w:val="18"/>
                <w:lang w:val="en-US"/>
              </w:rPr>
              <w:t>:00</w:t>
            </w:r>
          </w:p>
          <w:p w14:paraId="72A1947C" w14:textId="53BC59E1" w:rsidR="00282663" w:rsidRPr="00DF35BB" w:rsidRDefault="00282663"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B825E5">
              <w:rPr>
                <w:rFonts w:ascii="Credit Suisse Type Light" w:hAnsi="Credit Suisse Type Light"/>
                <w:szCs w:val="18"/>
                <w:lang w:val="en-US"/>
              </w:rPr>
              <w:t>:00</w:t>
            </w:r>
          </w:p>
        </w:tc>
        <w:tc>
          <w:tcPr>
            <w:tcW w:w="2977" w:type="dxa"/>
            <w:shd w:val="clear" w:color="auto" w:fill="F2F2F2" w:themeFill="background1" w:themeFillShade="F2"/>
          </w:tcPr>
          <w:p w14:paraId="3BCA5833" w14:textId="77777777" w:rsidR="004F027D" w:rsidRPr="003D4E8D" w:rsidRDefault="00DF35B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3B8B57CF" w14:textId="77777777" w:rsidR="004F027D"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05BD832E"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01989DDF"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p>
          <w:p w14:paraId="5CA67FCE" w14:textId="56ED381F" w:rsidR="006906CB" w:rsidRP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Vorher und Nachher wurde geloggt</w:t>
            </w:r>
          </w:p>
        </w:tc>
        <w:tc>
          <w:tcPr>
            <w:tcW w:w="1784" w:type="dxa"/>
            <w:shd w:val="clear" w:color="auto" w:fill="F2F2F2" w:themeFill="background1" w:themeFillShade="F2"/>
          </w:tcPr>
          <w:p w14:paraId="7A81F586" w14:textId="18520CBA" w:rsidR="004F027D" w:rsidRPr="00DF35BB" w:rsidRDefault="00B825E5"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EBF07DA" wp14:editId="219CE63A">
                  <wp:extent cx="153670" cy="153670"/>
                  <wp:effectExtent l="0" t="0" r="0" b="0"/>
                  <wp:docPr id="76" name="Picture 7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DF35BB" w:rsidRPr="00117338" w14:paraId="2D7E3481" w14:textId="77777777" w:rsidTr="004F027D">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48F0750F" w14:textId="525E2AB1" w:rsidR="00DF35BB" w:rsidRPr="00CE4468" w:rsidRDefault="00DF35BB"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3</w:t>
            </w:r>
          </w:p>
        </w:tc>
        <w:tc>
          <w:tcPr>
            <w:tcW w:w="2014" w:type="dxa"/>
            <w:shd w:val="clear" w:color="auto" w:fill="F2F2F2" w:themeFill="background1" w:themeFillShade="F2"/>
          </w:tcPr>
          <w:p w14:paraId="4BC7A3CE" w14:textId="77777777" w:rsidR="00DF35BB" w:rsidRPr="00CE4468"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Select</w:t>
            </w:r>
          </w:p>
        </w:tc>
        <w:tc>
          <w:tcPr>
            <w:tcW w:w="5245" w:type="dxa"/>
            <w:shd w:val="clear" w:color="auto" w:fill="F2F2F2" w:themeFill="background1" w:themeFillShade="F2"/>
          </w:tcPr>
          <w:p w14:paraId="44E3EA21" w14:textId="77777777" w:rsidR="00DF35BB" w:rsidRPr="00DF35BB"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SelectMarketTime Request, welcher keine Parameter braucht.</w:t>
            </w:r>
          </w:p>
        </w:tc>
        <w:tc>
          <w:tcPr>
            <w:tcW w:w="2977" w:type="dxa"/>
            <w:shd w:val="clear" w:color="auto" w:fill="F2F2F2" w:themeFill="background1" w:themeFillShade="F2"/>
          </w:tcPr>
          <w:p w14:paraId="7699DB16" w14:textId="77777777" w:rsidR="00DF35BB" w:rsidRPr="00DF35BB" w:rsidRDefault="00DF35BB"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658EDB5F" w14:textId="77777777" w:rsidR="00DF35BB"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15950246" w14:textId="77777777" w:rsidR="006906CB"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allen Einträgen</w:t>
            </w:r>
          </w:p>
          <w:p w14:paraId="0776D8CD" w14:textId="552943FB" w:rsidR="006906CB" w:rsidRPr="00CE4468"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tc>
        <w:tc>
          <w:tcPr>
            <w:tcW w:w="1784" w:type="dxa"/>
            <w:shd w:val="clear" w:color="auto" w:fill="F2F2F2" w:themeFill="background1" w:themeFillShade="F2"/>
          </w:tcPr>
          <w:p w14:paraId="7567E30C" w14:textId="1B39031C" w:rsidR="00DF35BB" w:rsidRPr="00CE4468"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538F9F3" wp14:editId="25D9C2A2">
                  <wp:extent cx="153670" cy="153670"/>
                  <wp:effectExtent l="0" t="0" r="0" b="0"/>
                  <wp:docPr id="77" name="Picture 77"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DF35BB" w:rsidRPr="00DF35BB" w14:paraId="75B3AE8B" w14:textId="77777777" w:rsidTr="00016592">
        <w:trPr>
          <w:cnfStyle w:val="000000010000" w:firstRow="0" w:lastRow="0" w:firstColumn="0" w:lastColumn="0" w:oddVBand="0" w:evenVBand="0" w:oddHBand="0" w:evenHBand="1"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DB0F721" w14:textId="1084E3F1" w:rsidR="00DF35BB" w:rsidRPr="00CE4468" w:rsidRDefault="00DF35BB"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lastRenderedPageBreak/>
              <w:t>4</w:t>
            </w:r>
          </w:p>
        </w:tc>
        <w:tc>
          <w:tcPr>
            <w:tcW w:w="2014" w:type="dxa"/>
            <w:shd w:val="clear" w:color="auto" w:fill="F2F2F2" w:themeFill="background1" w:themeFillShade="F2"/>
          </w:tcPr>
          <w:p w14:paraId="690584A7" w14:textId="77777777" w:rsidR="00DF35BB" w:rsidRPr="00CE4468" w:rsidRDefault="00DF35B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Delete</w:t>
            </w:r>
          </w:p>
        </w:tc>
        <w:tc>
          <w:tcPr>
            <w:tcW w:w="5245" w:type="dxa"/>
            <w:shd w:val="clear" w:color="auto" w:fill="F2F2F2" w:themeFill="background1" w:themeFillShade="F2"/>
          </w:tcPr>
          <w:p w14:paraId="13BEE871" w14:textId="77777777" w:rsidR="00DF35BB" w:rsidRDefault="00DF35BB"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DeleteMarketTime Request mit folgenden Parametern:</w:t>
            </w:r>
          </w:p>
          <w:p w14:paraId="1DE7EE80" w14:textId="04B8EDAF" w:rsidR="00DF35BB" w:rsidRPr="00DF35BB" w:rsidRDefault="00DF35BB" w:rsidP="008F5199">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RECORD_ID=</w:t>
            </w:r>
            <w:r w:rsidR="008F5199">
              <w:rPr>
                <w:rFonts w:ascii="Credit Suisse Type Light" w:hAnsi="Credit Suisse Type Light"/>
                <w:szCs w:val="18"/>
                <w:lang w:val="en-US"/>
              </w:rPr>
              <w:t>RECORD_ID von Testfall #1</w:t>
            </w:r>
          </w:p>
        </w:tc>
        <w:tc>
          <w:tcPr>
            <w:tcW w:w="2977" w:type="dxa"/>
            <w:shd w:val="clear" w:color="auto" w:fill="F2F2F2" w:themeFill="background1" w:themeFillShade="F2"/>
          </w:tcPr>
          <w:p w14:paraId="65B567DC" w14:textId="77777777" w:rsidR="00DF35BB" w:rsidRPr="00DF35BB" w:rsidRDefault="00DF35BB"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2B21CD33" w14:textId="77777777" w:rsid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3FED30CA"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7B5E4812" w14:textId="7BA8AA89" w:rsidR="006906CB" w:rsidRP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letzter Stand wurde geloggt</w:t>
            </w:r>
          </w:p>
        </w:tc>
        <w:tc>
          <w:tcPr>
            <w:tcW w:w="1784" w:type="dxa"/>
            <w:shd w:val="clear" w:color="auto" w:fill="F2F2F2" w:themeFill="background1" w:themeFillShade="F2"/>
          </w:tcPr>
          <w:p w14:paraId="6AFFE2FB" w14:textId="2E0C9526" w:rsidR="00DF35BB" w:rsidRPr="00DF35BB" w:rsidRDefault="00B825E5" w:rsidP="004F027D">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33C2938B" wp14:editId="4AA312F0">
                  <wp:extent cx="153670" cy="153670"/>
                  <wp:effectExtent l="0" t="0" r="0" b="0"/>
                  <wp:docPr id="78" name="Picture 78"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093BF1FA" w14:textId="5A019147" w:rsidR="004F027D" w:rsidRDefault="004F027D" w:rsidP="004F027D">
      <w:pPr>
        <w:pStyle w:val="Beschriftung"/>
        <w:jc w:val="left"/>
      </w:pPr>
      <w:bookmarkStart w:id="124" w:name="_Ref444844985"/>
      <w:bookmarkStart w:id="125" w:name="_Toc446485719"/>
      <w:r>
        <w:t xml:space="preserve">Tabelle </w:t>
      </w:r>
      <w:fldSimple w:instr=" SEQ Tabelle \* ARABIC ">
        <w:r w:rsidR="00107909">
          <w:rPr>
            <w:noProof/>
          </w:rPr>
          <w:t>7</w:t>
        </w:r>
      </w:fldSimple>
      <w:bookmarkEnd w:id="124"/>
      <w:r>
        <w:t>: Testprotokoll Integrationstest</w:t>
      </w:r>
      <w:bookmarkEnd w:id="125"/>
    </w:p>
    <w:p w14:paraId="7C093535" w14:textId="77777777" w:rsidR="005B4086" w:rsidRPr="005B4086" w:rsidRDefault="005B4086" w:rsidP="005B4086"/>
    <w:p w14:paraId="265CA101" w14:textId="77777777" w:rsidR="005B4086" w:rsidRDefault="005B4086" w:rsidP="005B4086">
      <w:pPr>
        <w:pStyle w:val="berschrift3"/>
      </w:pPr>
      <w:bookmarkStart w:id="126" w:name="_Toc446491022"/>
      <w:r>
        <w:t>Integration / Wartung</w:t>
      </w:r>
      <w:bookmarkEnd w:id="126"/>
    </w:p>
    <w:p w14:paraId="363B91FE" w14:textId="4A997423" w:rsidR="005B4086" w:rsidRDefault="005B4086" w:rsidP="005B4086">
      <w:r>
        <w:t xml:space="preserve">Nach der IPA </w:t>
      </w:r>
      <w:r w:rsidRPr="00E23BFB">
        <w:t>werden</w:t>
      </w:r>
      <w:r>
        <w:t xml:space="preserve"> die Services auf verschiedenen Ebenen deployd. Dazu wird, wie in der Aufgabenstellung erwähnt, ein GUI zur Bearbeitung der Öffnungszeiten entwickelt. Dies erleichtert die Neuerfassung bzw. Aktualisierung der Daten erheblich.</w:t>
      </w:r>
    </w:p>
    <w:p w14:paraId="11515951" w14:textId="77777777" w:rsidR="006126C2" w:rsidRPr="005B4086" w:rsidRDefault="006126C2" w:rsidP="005B4086">
      <w:pPr>
        <w:sectPr w:rsidR="006126C2" w:rsidRPr="005B4086" w:rsidSect="00CC79D6">
          <w:pgSz w:w="16838" w:h="11906" w:orient="landscape"/>
          <w:pgMar w:top="1417" w:right="1417" w:bottom="1417" w:left="1134" w:header="567" w:footer="708" w:gutter="0"/>
          <w:cols w:space="708"/>
          <w:docGrid w:linePitch="360"/>
        </w:sectPr>
      </w:pPr>
    </w:p>
    <w:p w14:paraId="542294C7" w14:textId="7272B94C" w:rsidR="004B5D14" w:rsidRPr="004B5D14" w:rsidRDefault="004B5D14" w:rsidP="004B5D14">
      <w:bookmarkStart w:id="127" w:name="_Toc414258728"/>
      <w:bookmarkStart w:id="128" w:name="_Toc414259203"/>
      <w:bookmarkStart w:id="129" w:name="_Toc445296168"/>
    </w:p>
    <w:p w14:paraId="6208772D" w14:textId="77777777" w:rsidR="00E23BFB" w:rsidRDefault="00D73DCC" w:rsidP="00E23BFB">
      <w:pPr>
        <w:pStyle w:val="berschrift1"/>
        <w:spacing w:line="276" w:lineRule="auto"/>
      </w:pPr>
      <w:bookmarkStart w:id="130" w:name="_Toc446491023"/>
      <w:r>
        <w:t>Schlusswort</w:t>
      </w:r>
      <w:bookmarkEnd w:id="127"/>
      <w:bookmarkEnd w:id="128"/>
      <w:bookmarkEnd w:id="129"/>
      <w:bookmarkEnd w:id="130"/>
    </w:p>
    <w:p w14:paraId="6A9A1CB6" w14:textId="5D6CF51F" w:rsidR="00E23BFB" w:rsidRDefault="00E23BFB" w:rsidP="00E23BFB">
      <w:r>
        <w:t>Während zehn sehr anspruchsvollen Tagen habe ich meine IPA erfolgreich absolviert. Ich konnte sämtliche Ziele der Aufgabenstellung erfüllen, wobei nicht immer alles reibungslos verlief. Ich habe während dieser Zeit auch wieder dazugelernt. Bei diesem Projekt habe ich beispielsweise bemerkt, dass die Zeiteinteilung extrem wichtig ist. Diesen Aspekt habe ich beim Ausführen von Alltagsaspekt bisher nicht so deutlich wahrgenommen. Deshalb dachte ich zu Beginn dieser Arbeit auch, dass die Erstellung eines Zeitplans zur Farce verkommt. Im Verlauf dieser zehn Tage war ich jedoch sehr froh, dass ich mir eine solche Übersicht über die zeitlichen Aspekte zusammengestellt habe. Im Allgemeinen konnte ich meine Arbeitspakete meist sogar vor dem</w:t>
      </w:r>
      <w:r w:rsidR="004A505D">
        <w:t xml:space="preserve"> geplanten Termin fertigstellen, jedoch würde ich mir bei einer erneuten Durchführung mehr Zeit für die Erstellung des Zeitplan</w:t>
      </w:r>
      <w:r w:rsidR="00832935">
        <w:t>s nehmen. Die rasche Umsetzung des Projekts, welche keine grossen Probleme hervorgerufen haben, hat mich zwischenzeitlich selber überrascht und stolz gemacht. Ich hoffe dieser schnelle Ablauf wird sich in zukünftigen Projekten wiederholen.</w:t>
      </w:r>
    </w:p>
    <w:p w14:paraId="3957DD9C" w14:textId="77777777" w:rsidR="0091125A" w:rsidRDefault="00E23BFB" w:rsidP="00E23BFB">
      <w:r>
        <w:t>Die Anwendung der Technologien stellte für mich keine grössere Hürde dar, da ich diese bereits im Arbeitsalltag mehrfach eingesetzt habe und daher schon damit vertraut war. Grössere Schwierigkeiten dagegen bereitete mir die Dokumentation, da ich einfach nicht gerne viel schreibe. Ich musste mich stets wieder neu motivieren und aufpassen, dass ich nicht den Fokus verliere.</w:t>
      </w:r>
    </w:p>
    <w:p w14:paraId="46E872D9" w14:textId="77777777" w:rsidR="0091125A" w:rsidRDefault="0091125A" w:rsidP="00E23BFB">
      <w:r>
        <w:t>Im Allgemeinen hat mir die Realisation dieses Projektes trotz der Stolpersteine und den weniger spassigen Teilen eine grosse Freude bereitet und ich bin stolz mein erarbeitetes Wissen in einem Projekt einzubringen, welches anschliessend auch produktiv verwendet wird. Ich freue mich, dass in Zukunft Anpassungen zu Marktöffnungszeiten nicht mehr in einem SQL gescriptet werden müssen, sondern ganz einfach meine Webservices aufgerufen werden, später sogar mit GUI.</w:t>
      </w:r>
    </w:p>
    <w:p w14:paraId="427DC045" w14:textId="6DE438E6" w:rsidR="005E6E0C" w:rsidRPr="0091125A" w:rsidRDefault="0091125A" w:rsidP="00E23BFB">
      <w:r>
        <w:t>Während der Realisation dieses Projektes habe ich mich sehr angestrengt, die optimale Leistung zu erbringen und ich hoffe meine Bemühungen werden belohnt.</w:t>
      </w:r>
      <w:r w:rsidR="005E6E0C">
        <w:br w:type="page"/>
      </w:r>
    </w:p>
    <w:p w14:paraId="6D45E8F6" w14:textId="77777777" w:rsidR="00D73DCC" w:rsidRDefault="00BC622A" w:rsidP="00DF332D">
      <w:pPr>
        <w:pStyle w:val="berschrift1"/>
        <w:spacing w:line="276" w:lineRule="auto"/>
      </w:pPr>
      <w:bookmarkStart w:id="131" w:name="_Toc414258729"/>
      <w:bookmarkStart w:id="132" w:name="_Toc414259204"/>
      <w:bookmarkStart w:id="133" w:name="_Toc445296169"/>
      <w:bookmarkStart w:id="134" w:name="_Toc446491024"/>
      <w:r>
        <w:lastRenderedPageBreak/>
        <w:t xml:space="preserve">Glossar &amp; </w:t>
      </w:r>
      <w:r w:rsidR="00D73DCC">
        <w:t>Verzeichnisse</w:t>
      </w:r>
      <w:bookmarkEnd w:id="131"/>
      <w:bookmarkEnd w:id="132"/>
      <w:bookmarkEnd w:id="133"/>
      <w:bookmarkEnd w:id="134"/>
    </w:p>
    <w:p w14:paraId="2E0713AA" w14:textId="77777777" w:rsidR="00BC622A" w:rsidRDefault="00BC622A" w:rsidP="00DF332D">
      <w:pPr>
        <w:pStyle w:val="berschrift2"/>
        <w:spacing w:line="276" w:lineRule="auto"/>
      </w:pPr>
      <w:bookmarkStart w:id="135" w:name="_Toc414258730"/>
      <w:bookmarkStart w:id="136" w:name="_Toc414259205"/>
      <w:bookmarkStart w:id="137" w:name="_Toc445296170"/>
      <w:bookmarkStart w:id="138" w:name="_Toc446491025"/>
      <w:r>
        <w:t>Glossar</w:t>
      </w:r>
      <w:bookmarkEnd w:id="135"/>
      <w:bookmarkEnd w:id="136"/>
      <w:bookmarkEnd w:id="137"/>
      <w:bookmarkEnd w:id="138"/>
    </w:p>
    <w:p w14:paraId="3CF84C78" w14:textId="6901E365" w:rsidR="004A505D" w:rsidRPr="004A505D" w:rsidRDefault="004A505D" w:rsidP="004A505D">
      <w:r>
        <w:t>Das Glossar beschreibt Abkürzungen und Fachausdrücke, welche in diesem Dokument verwendet werden. Sämtliche Internetquellen basieren auf dem Stand des 23. März 2016.</w:t>
      </w:r>
    </w:p>
    <w:tbl>
      <w:tblPr>
        <w:tblStyle w:val="Tabellenraster"/>
        <w:tblW w:w="9524" w:type="dxa"/>
        <w:tblLayout w:type="fixed"/>
        <w:tblLook w:val="04A0" w:firstRow="1" w:lastRow="0" w:firstColumn="1" w:lastColumn="0" w:noHBand="0" w:noVBand="1"/>
      </w:tblPr>
      <w:tblGrid>
        <w:gridCol w:w="959"/>
        <w:gridCol w:w="3544"/>
        <w:gridCol w:w="5021"/>
      </w:tblGrid>
      <w:tr w:rsidR="005B2D92" w:rsidRPr="00B32E39" w14:paraId="0F5EA7B5" w14:textId="77777777" w:rsidTr="00564CD4">
        <w:tc>
          <w:tcPr>
            <w:tcW w:w="959" w:type="dxa"/>
            <w:shd w:val="clear" w:color="auto" w:fill="95B3D7" w:themeFill="accent1" w:themeFillTint="99"/>
          </w:tcPr>
          <w:p w14:paraId="608A229E" w14:textId="77777777" w:rsidR="005B2D92" w:rsidRPr="00B32E39" w:rsidRDefault="005B2D92" w:rsidP="00DF332D">
            <w:pPr>
              <w:spacing w:line="276" w:lineRule="auto"/>
              <w:rPr>
                <w:b/>
                <w:sz w:val="20"/>
              </w:rPr>
            </w:pPr>
            <w:r w:rsidRPr="00B32E39">
              <w:rPr>
                <w:b/>
                <w:sz w:val="20"/>
              </w:rPr>
              <w:t>Begriff</w:t>
            </w:r>
          </w:p>
        </w:tc>
        <w:tc>
          <w:tcPr>
            <w:tcW w:w="3544" w:type="dxa"/>
            <w:shd w:val="clear" w:color="auto" w:fill="95B3D7" w:themeFill="accent1" w:themeFillTint="99"/>
          </w:tcPr>
          <w:p w14:paraId="2E5EFAA4" w14:textId="77777777" w:rsidR="005B2D92" w:rsidRPr="00B32E39" w:rsidRDefault="005B2D92" w:rsidP="00DF332D">
            <w:pPr>
              <w:spacing w:line="276" w:lineRule="auto"/>
              <w:rPr>
                <w:b/>
                <w:sz w:val="20"/>
              </w:rPr>
            </w:pPr>
            <w:r w:rsidRPr="00B32E39">
              <w:rPr>
                <w:b/>
                <w:sz w:val="20"/>
              </w:rPr>
              <w:t>Quelle</w:t>
            </w:r>
          </w:p>
        </w:tc>
        <w:tc>
          <w:tcPr>
            <w:tcW w:w="5021" w:type="dxa"/>
            <w:shd w:val="clear" w:color="auto" w:fill="95B3D7" w:themeFill="accent1" w:themeFillTint="99"/>
          </w:tcPr>
          <w:p w14:paraId="0CC226FE" w14:textId="77777777" w:rsidR="005B2D92" w:rsidRPr="00B32E39" w:rsidRDefault="005B2D92" w:rsidP="00DF332D">
            <w:pPr>
              <w:spacing w:line="276" w:lineRule="auto"/>
              <w:rPr>
                <w:b/>
                <w:sz w:val="20"/>
              </w:rPr>
            </w:pPr>
            <w:r w:rsidRPr="00B32E39">
              <w:rPr>
                <w:b/>
                <w:sz w:val="20"/>
              </w:rPr>
              <w:t>Erklärung</w:t>
            </w:r>
          </w:p>
        </w:tc>
      </w:tr>
      <w:tr w:rsidR="00BD20CA" w:rsidRPr="00C02955" w14:paraId="67440BA3" w14:textId="77777777" w:rsidTr="00564CD4">
        <w:tc>
          <w:tcPr>
            <w:tcW w:w="959" w:type="dxa"/>
            <w:shd w:val="clear" w:color="auto" w:fill="F2F2F2" w:themeFill="background1" w:themeFillShade="F2"/>
          </w:tcPr>
          <w:p w14:paraId="3D547E88" w14:textId="517C0CAD" w:rsidR="00BD20CA" w:rsidRPr="00DD2660" w:rsidRDefault="00BD20CA" w:rsidP="00DF332D">
            <w:pPr>
              <w:spacing w:line="276" w:lineRule="auto"/>
              <w:rPr>
                <w:sz w:val="20"/>
                <w:szCs w:val="20"/>
              </w:rPr>
            </w:pPr>
            <w:r>
              <w:rPr>
                <w:sz w:val="20"/>
                <w:szCs w:val="20"/>
              </w:rPr>
              <w:t>CRUD</w:t>
            </w:r>
          </w:p>
        </w:tc>
        <w:tc>
          <w:tcPr>
            <w:tcW w:w="3544" w:type="dxa"/>
            <w:shd w:val="clear" w:color="auto" w:fill="F2F2F2" w:themeFill="background1" w:themeFillShade="F2"/>
          </w:tcPr>
          <w:p w14:paraId="6D86EE96" w14:textId="1A11EE86" w:rsidR="00BD20CA" w:rsidRPr="004A505D" w:rsidRDefault="00E92DC0" w:rsidP="00A2526F">
            <w:hyperlink r:id="rId38" w:history="1">
              <w:r w:rsidR="004A505D" w:rsidRPr="0067730E">
                <w:rPr>
                  <w:rStyle w:val="Hyperlink"/>
                  <w:sz w:val="20"/>
                </w:rPr>
                <w:t>https://de.wikipedia.org/wiki/CRUD</w:t>
              </w:r>
            </w:hyperlink>
          </w:p>
        </w:tc>
        <w:tc>
          <w:tcPr>
            <w:tcW w:w="5021" w:type="dxa"/>
            <w:shd w:val="clear" w:color="auto" w:fill="F2F2F2" w:themeFill="background1" w:themeFillShade="F2"/>
          </w:tcPr>
          <w:p w14:paraId="6C7BDFC2" w14:textId="3ED3D53D" w:rsidR="00BD20CA" w:rsidRPr="00DD2660" w:rsidRDefault="00BD20CA" w:rsidP="00385997">
            <w:pPr>
              <w:spacing w:line="276" w:lineRule="auto"/>
              <w:rPr>
                <w:sz w:val="20"/>
                <w:szCs w:val="20"/>
              </w:rPr>
            </w:pPr>
            <w:r>
              <w:rPr>
                <w:sz w:val="20"/>
                <w:szCs w:val="20"/>
              </w:rPr>
              <w:t>Create, Read, Update, Delete – grundlegende Datenbankoperationen</w:t>
            </w:r>
          </w:p>
        </w:tc>
      </w:tr>
      <w:tr w:rsidR="00BD20CA" w:rsidRPr="00C02955" w14:paraId="2FF6E9C5" w14:textId="77777777" w:rsidTr="00564CD4">
        <w:tc>
          <w:tcPr>
            <w:tcW w:w="959" w:type="dxa"/>
            <w:shd w:val="clear" w:color="auto" w:fill="F2F2F2" w:themeFill="background1" w:themeFillShade="F2"/>
          </w:tcPr>
          <w:p w14:paraId="0819DB85" w14:textId="6DC4CBD9" w:rsidR="00BD20CA" w:rsidRDefault="00BD20CA" w:rsidP="00DF332D">
            <w:pPr>
              <w:rPr>
                <w:sz w:val="20"/>
                <w:szCs w:val="20"/>
              </w:rPr>
            </w:pPr>
            <w:r>
              <w:rPr>
                <w:sz w:val="20"/>
                <w:szCs w:val="20"/>
              </w:rPr>
              <w:t>DAO</w:t>
            </w:r>
          </w:p>
        </w:tc>
        <w:tc>
          <w:tcPr>
            <w:tcW w:w="3544" w:type="dxa"/>
            <w:shd w:val="clear" w:color="auto" w:fill="F2F2F2" w:themeFill="background1" w:themeFillShade="F2"/>
          </w:tcPr>
          <w:p w14:paraId="63073CC7" w14:textId="736FA74E" w:rsidR="00BD20CA" w:rsidRPr="004A505D" w:rsidRDefault="00E92DC0" w:rsidP="00A2526F">
            <w:pPr>
              <w:rPr>
                <w:sz w:val="20"/>
              </w:rPr>
            </w:pPr>
            <w:hyperlink r:id="rId39" w:history="1">
              <w:r w:rsidR="00BD20CA" w:rsidRPr="004C0F7B">
                <w:rPr>
                  <w:rStyle w:val="Hyperlink"/>
                  <w:sz w:val="20"/>
                </w:rPr>
                <w:t>http://tutorials.jenkov.com/java-persistence/dao-design-pattern.html</w:t>
              </w:r>
            </w:hyperlink>
          </w:p>
        </w:tc>
        <w:tc>
          <w:tcPr>
            <w:tcW w:w="5021" w:type="dxa"/>
            <w:shd w:val="clear" w:color="auto" w:fill="F2F2F2" w:themeFill="background1" w:themeFillShade="F2"/>
          </w:tcPr>
          <w:p w14:paraId="27B398BA" w14:textId="2AC07E8E" w:rsidR="00BD20CA" w:rsidRDefault="00BD20CA" w:rsidP="00385997">
            <w:pPr>
              <w:rPr>
                <w:sz w:val="20"/>
                <w:szCs w:val="20"/>
              </w:rPr>
            </w:pPr>
            <w:r>
              <w:rPr>
                <w:sz w:val="20"/>
                <w:szCs w:val="20"/>
              </w:rPr>
              <w:t>Data Access Object: Abstrahiert den Zugriff auf die Persistenz Objekte</w:t>
            </w:r>
          </w:p>
        </w:tc>
      </w:tr>
      <w:tr w:rsidR="00BD20CA" w:rsidRPr="00C02955" w14:paraId="7814B1DE" w14:textId="77777777" w:rsidTr="00564CD4">
        <w:tc>
          <w:tcPr>
            <w:tcW w:w="959" w:type="dxa"/>
            <w:shd w:val="clear" w:color="auto" w:fill="F2F2F2" w:themeFill="background1" w:themeFillShade="F2"/>
          </w:tcPr>
          <w:p w14:paraId="02ADA100" w14:textId="4579F5F5" w:rsidR="00BD20CA" w:rsidRDefault="00BD20CA" w:rsidP="00DF332D">
            <w:pPr>
              <w:rPr>
                <w:sz w:val="20"/>
                <w:szCs w:val="20"/>
              </w:rPr>
            </w:pPr>
            <w:r>
              <w:rPr>
                <w:sz w:val="20"/>
                <w:szCs w:val="20"/>
              </w:rPr>
              <w:t>HQL</w:t>
            </w:r>
          </w:p>
        </w:tc>
        <w:tc>
          <w:tcPr>
            <w:tcW w:w="3544" w:type="dxa"/>
            <w:shd w:val="clear" w:color="auto" w:fill="F2F2F2" w:themeFill="background1" w:themeFillShade="F2"/>
          </w:tcPr>
          <w:p w14:paraId="5A063472" w14:textId="72DD9FB4" w:rsidR="00BD20CA" w:rsidRPr="004C0F7B" w:rsidRDefault="00BD20CA" w:rsidP="00DF332D">
            <w:pPr>
              <w:rPr>
                <w:rStyle w:val="Hyperlink"/>
                <w:sz w:val="20"/>
              </w:rPr>
            </w:pPr>
            <w:r w:rsidRPr="006F69EB">
              <w:rPr>
                <w:rStyle w:val="Hyperlink"/>
                <w:sz w:val="20"/>
              </w:rPr>
              <w:t>https://docs.jboss.org/hibernate/orm/3.3/reference/en/html/queryhql.html</w:t>
            </w:r>
          </w:p>
        </w:tc>
        <w:tc>
          <w:tcPr>
            <w:tcW w:w="5021" w:type="dxa"/>
            <w:shd w:val="clear" w:color="auto" w:fill="F2F2F2" w:themeFill="background1" w:themeFillShade="F2"/>
          </w:tcPr>
          <w:p w14:paraId="3B16E324" w14:textId="3B44A537" w:rsidR="00BD20CA" w:rsidRDefault="00BD20CA" w:rsidP="002F394E">
            <w:pPr>
              <w:rPr>
                <w:sz w:val="20"/>
                <w:szCs w:val="20"/>
              </w:rPr>
            </w:pPr>
            <w:r>
              <w:rPr>
                <w:sz w:val="20"/>
                <w:szCs w:val="20"/>
              </w:rPr>
              <w:t>Hibernate Query Language</w:t>
            </w:r>
          </w:p>
        </w:tc>
      </w:tr>
      <w:tr w:rsidR="00BD20CA" w:rsidRPr="00F16A1B" w14:paraId="040FEE9D" w14:textId="77777777" w:rsidTr="00564CD4">
        <w:tc>
          <w:tcPr>
            <w:tcW w:w="959" w:type="dxa"/>
            <w:shd w:val="clear" w:color="auto" w:fill="F2F2F2" w:themeFill="background1" w:themeFillShade="F2"/>
          </w:tcPr>
          <w:p w14:paraId="438A61A6" w14:textId="7E5B9597" w:rsidR="00BD20CA" w:rsidRDefault="00BD20CA" w:rsidP="00DF332D">
            <w:pPr>
              <w:rPr>
                <w:sz w:val="20"/>
                <w:szCs w:val="20"/>
              </w:rPr>
            </w:pPr>
            <w:r>
              <w:rPr>
                <w:sz w:val="20"/>
                <w:szCs w:val="20"/>
              </w:rPr>
              <w:t>JAXB</w:t>
            </w:r>
          </w:p>
        </w:tc>
        <w:tc>
          <w:tcPr>
            <w:tcW w:w="3544" w:type="dxa"/>
            <w:shd w:val="clear" w:color="auto" w:fill="F2F2F2" w:themeFill="background1" w:themeFillShade="F2"/>
          </w:tcPr>
          <w:p w14:paraId="2ED0EE74" w14:textId="1A86BD0A" w:rsidR="00BD20CA" w:rsidRDefault="00BD20CA" w:rsidP="00DF332D">
            <w:r w:rsidRPr="00441B42">
              <w:rPr>
                <w:rStyle w:val="Hyperlink"/>
                <w:sz w:val="20"/>
              </w:rPr>
              <w:t>https://jaxb.java.net/</w:t>
            </w:r>
          </w:p>
        </w:tc>
        <w:tc>
          <w:tcPr>
            <w:tcW w:w="5021" w:type="dxa"/>
            <w:shd w:val="clear" w:color="auto" w:fill="F2F2F2" w:themeFill="background1" w:themeFillShade="F2"/>
          </w:tcPr>
          <w:p w14:paraId="2058A71E" w14:textId="3E0EF3C9" w:rsidR="00BD20CA" w:rsidRPr="00F843D3" w:rsidRDefault="00BD20CA" w:rsidP="002F394E">
            <w:pPr>
              <w:rPr>
                <w:sz w:val="20"/>
                <w:szCs w:val="20"/>
                <w:lang w:val="en-US"/>
              </w:rPr>
            </w:pPr>
            <w:r w:rsidRPr="00441B42">
              <w:rPr>
                <w:sz w:val="20"/>
                <w:szCs w:val="20"/>
                <w:lang w:val="en-US"/>
              </w:rPr>
              <w:t>Java Architecture for XML Binding</w:t>
            </w:r>
          </w:p>
        </w:tc>
      </w:tr>
      <w:tr w:rsidR="00BD20CA" w:rsidRPr="00C02955" w14:paraId="5360F2C7" w14:textId="77777777" w:rsidTr="00564CD4">
        <w:tc>
          <w:tcPr>
            <w:tcW w:w="959" w:type="dxa"/>
            <w:shd w:val="clear" w:color="auto" w:fill="F2F2F2" w:themeFill="background1" w:themeFillShade="F2"/>
          </w:tcPr>
          <w:p w14:paraId="4CF89107" w14:textId="5B755AED" w:rsidR="00BD20CA" w:rsidRDefault="00BD20CA" w:rsidP="00DF332D">
            <w:pPr>
              <w:rPr>
                <w:sz w:val="20"/>
                <w:szCs w:val="20"/>
              </w:rPr>
            </w:pPr>
            <w:r>
              <w:rPr>
                <w:sz w:val="20"/>
                <w:szCs w:val="20"/>
              </w:rPr>
              <w:t>log4j</w:t>
            </w:r>
          </w:p>
        </w:tc>
        <w:tc>
          <w:tcPr>
            <w:tcW w:w="3544" w:type="dxa"/>
            <w:shd w:val="clear" w:color="auto" w:fill="F2F2F2" w:themeFill="background1" w:themeFillShade="F2"/>
          </w:tcPr>
          <w:p w14:paraId="76E08B49" w14:textId="402E1E79" w:rsidR="00BD20CA" w:rsidRPr="004C0F7B" w:rsidRDefault="00E92DC0" w:rsidP="00DF332D">
            <w:pPr>
              <w:rPr>
                <w:rStyle w:val="Hyperlink"/>
                <w:sz w:val="20"/>
              </w:rPr>
            </w:pPr>
            <w:hyperlink r:id="rId40" w:history="1">
              <w:r w:rsidR="00BD20CA" w:rsidRPr="004C0F7B">
                <w:rPr>
                  <w:rStyle w:val="Hyperlink"/>
                  <w:sz w:val="20"/>
                </w:rPr>
                <w:t>http://logging.apache.org/log4j/2.x/</w:t>
              </w:r>
            </w:hyperlink>
          </w:p>
        </w:tc>
        <w:tc>
          <w:tcPr>
            <w:tcW w:w="5021" w:type="dxa"/>
            <w:shd w:val="clear" w:color="auto" w:fill="F2F2F2" w:themeFill="background1" w:themeFillShade="F2"/>
          </w:tcPr>
          <w:p w14:paraId="1F4C763E" w14:textId="4453E2C5" w:rsidR="00BD20CA" w:rsidRDefault="00BD20CA" w:rsidP="00A630A3">
            <w:pPr>
              <w:keepNext/>
              <w:rPr>
                <w:sz w:val="20"/>
                <w:szCs w:val="20"/>
              </w:rPr>
            </w:pPr>
            <w:r>
              <w:rPr>
                <w:sz w:val="20"/>
                <w:szCs w:val="20"/>
              </w:rPr>
              <w:t>Logging Tool</w:t>
            </w:r>
          </w:p>
        </w:tc>
      </w:tr>
      <w:tr w:rsidR="00BD20CA" w:rsidRPr="00C02955" w14:paraId="207CAB24" w14:textId="77777777" w:rsidTr="00564CD4">
        <w:tc>
          <w:tcPr>
            <w:tcW w:w="959" w:type="dxa"/>
            <w:shd w:val="clear" w:color="auto" w:fill="F2F2F2" w:themeFill="background1" w:themeFillShade="F2"/>
          </w:tcPr>
          <w:p w14:paraId="3894321C" w14:textId="0411931A" w:rsidR="00BD20CA" w:rsidRDefault="00BD20CA" w:rsidP="00DF332D">
            <w:pPr>
              <w:rPr>
                <w:sz w:val="20"/>
                <w:szCs w:val="20"/>
              </w:rPr>
            </w:pPr>
            <w:r>
              <w:rPr>
                <w:sz w:val="20"/>
                <w:szCs w:val="20"/>
              </w:rPr>
              <w:t>SVN</w:t>
            </w:r>
          </w:p>
        </w:tc>
        <w:tc>
          <w:tcPr>
            <w:tcW w:w="3544" w:type="dxa"/>
            <w:shd w:val="clear" w:color="auto" w:fill="F2F2F2" w:themeFill="background1" w:themeFillShade="F2"/>
          </w:tcPr>
          <w:p w14:paraId="28531F76" w14:textId="31450923" w:rsidR="00BD20CA" w:rsidRPr="004C0F7B" w:rsidRDefault="00E92DC0" w:rsidP="00DF332D">
            <w:pPr>
              <w:rPr>
                <w:rStyle w:val="Hyperlink"/>
                <w:sz w:val="20"/>
              </w:rPr>
            </w:pPr>
            <w:hyperlink r:id="rId41" w:history="1">
              <w:r w:rsidR="00BD20CA" w:rsidRPr="00A2526F">
                <w:rPr>
                  <w:rStyle w:val="Hyperlink"/>
                  <w:sz w:val="20"/>
                </w:rPr>
                <w:t>https://subversion.apache.org/</w:t>
              </w:r>
            </w:hyperlink>
          </w:p>
        </w:tc>
        <w:tc>
          <w:tcPr>
            <w:tcW w:w="5021" w:type="dxa"/>
            <w:shd w:val="clear" w:color="auto" w:fill="F2F2F2" w:themeFill="background1" w:themeFillShade="F2"/>
          </w:tcPr>
          <w:p w14:paraId="17EAA9B1" w14:textId="407C6280" w:rsidR="00BD20CA" w:rsidRDefault="00BD20CA" w:rsidP="00A630A3">
            <w:pPr>
              <w:keepNext/>
              <w:rPr>
                <w:sz w:val="20"/>
                <w:szCs w:val="20"/>
              </w:rPr>
            </w:pPr>
            <w:r>
              <w:rPr>
                <w:sz w:val="20"/>
                <w:szCs w:val="20"/>
              </w:rPr>
              <w:t>Subversion: Repository um Daten zu sichern und versionieren.</w:t>
            </w:r>
          </w:p>
        </w:tc>
      </w:tr>
    </w:tbl>
    <w:p w14:paraId="0C168701" w14:textId="77777777" w:rsidR="00832935" w:rsidRDefault="00832935" w:rsidP="00832935">
      <w:bookmarkStart w:id="139" w:name="_Toc414258731"/>
      <w:bookmarkStart w:id="140" w:name="_Toc414259206"/>
      <w:bookmarkStart w:id="141" w:name="_Toc445296171"/>
    </w:p>
    <w:p w14:paraId="494E965B" w14:textId="77777777" w:rsidR="00BC622A" w:rsidRDefault="00BC622A" w:rsidP="00DF332D">
      <w:pPr>
        <w:pStyle w:val="berschrift2"/>
        <w:spacing w:line="276" w:lineRule="auto"/>
      </w:pPr>
      <w:bookmarkStart w:id="142" w:name="_Toc446491026"/>
      <w:r>
        <w:t>Abbildungsverzeichnis</w:t>
      </w:r>
      <w:bookmarkEnd w:id="139"/>
      <w:bookmarkEnd w:id="140"/>
      <w:bookmarkEnd w:id="141"/>
      <w:bookmarkEnd w:id="142"/>
    </w:p>
    <w:p w14:paraId="0B2EB837" w14:textId="77777777" w:rsidR="00832935" w:rsidRDefault="000624E4">
      <w:pPr>
        <w:pStyle w:val="Abbildungsverzeichnis"/>
        <w:tabs>
          <w:tab w:val="right" w:leader="dot" w:pos="9062"/>
        </w:tabs>
        <w:rPr>
          <w:rFonts w:asciiTheme="minorHAnsi" w:eastAsiaTheme="minorEastAsia" w:hAnsiTheme="minorHAnsi"/>
          <w:noProof/>
          <w:lang w:eastAsia="de-CH"/>
        </w:rPr>
      </w:pPr>
      <w:r w:rsidRPr="00AA7CB1">
        <w:rPr>
          <w:sz w:val="20"/>
          <w:szCs w:val="20"/>
        </w:rPr>
        <w:fldChar w:fldCharType="begin"/>
      </w:r>
      <w:r w:rsidRPr="00502846">
        <w:rPr>
          <w:sz w:val="20"/>
          <w:szCs w:val="20"/>
          <w:lang w:val="en-US"/>
        </w:rPr>
        <w:instrText xml:space="preserve"> TOC \h \z \c "Abbildung" </w:instrText>
      </w:r>
      <w:r w:rsidRPr="00AA7CB1">
        <w:rPr>
          <w:sz w:val="20"/>
          <w:szCs w:val="20"/>
        </w:rPr>
        <w:fldChar w:fldCharType="separate"/>
      </w:r>
      <w:hyperlink w:anchor="_Toc446485708" w:history="1">
        <w:r w:rsidR="00832935" w:rsidRPr="006A46A9">
          <w:rPr>
            <w:rStyle w:val="Hyperlink"/>
            <w:noProof/>
          </w:rPr>
          <w:t>Abbildung 1: Zeitplan</w:t>
        </w:r>
        <w:r w:rsidR="00832935">
          <w:rPr>
            <w:noProof/>
            <w:webHidden/>
          </w:rPr>
          <w:tab/>
        </w:r>
        <w:r w:rsidR="00832935">
          <w:rPr>
            <w:noProof/>
            <w:webHidden/>
          </w:rPr>
          <w:fldChar w:fldCharType="begin"/>
        </w:r>
        <w:r w:rsidR="00832935">
          <w:rPr>
            <w:noProof/>
            <w:webHidden/>
          </w:rPr>
          <w:instrText xml:space="preserve"> PAGEREF _Toc446485708 \h </w:instrText>
        </w:r>
        <w:r w:rsidR="00832935">
          <w:rPr>
            <w:noProof/>
            <w:webHidden/>
          </w:rPr>
        </w:r>
        <w:r w:rsidR="00832935">
          <w:rPr>
            <w:noProof/>
            <w:webHidden/>
          </w:rPr>
          <w:fldChar w:fldCharType="separate"/>
        </w:r>
        <w:r w:rsidR="00107909">
          <w:rPr>
            <w:noProof/>
            <w:webHidden/>
          </w:rPr>
          <w:t>11</w:t>
        </w:r>
        <w:r w:rsidR="00832935">
          <w:rPr>
            <w:noProof/>
            <w:webHidden/>
          </w:rPr>
          <w:fldChar w:fldCharType="end"/>
        </w:r>
      </w:hyperlink>
    </w:p>
    <w:p w14:paraId="1A5DD419"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09" w:history="1">
        <w:r w:rsidR="00832935" w:rsidRPr="006A46A9">
          <w:rPr>
            <w:rStyle w:val="Hyperlink"/>
            <w:noProof/>
          </w:rPr>
          <w:t>Abbildung 2: Wasserfallmodell</w:t>
        </w:r>
        <w:r w:rsidR="00832935">
          <w:rPr>
            <w:noProof/>
            <w:webHidden/>
          </w:rPr>
          <w:tab/>
        </w:r>
        <w:r w:rsidR="00832935">
          <w:rPr>
            <w:noProof/>
            <w:webHidden/>
          </w:rPr>
          <w:fldChar w:fldCharType="begin"/>
        </w:r>
        <w:r w:rsidR="00832935">
          <w:rPr>
            <w:noProof/>
            <w:webHidden/>
          </w:rPr>
          <w:instrText xml:space="preserve"> PAGEREF _Toc446485709 \h </w:instrText>
        </w:r>
        <w:r w:rsidR="00832935">
          <w:rPr>
            <w:noProof/>
            <w:webHidden/>
          </w:rPr>
        </w:r>
        <w:r w:rsidR="00832935">
          <w:rPr>
            <w:noProof/>
            <w:webHidden/>
          </w:rPr>
          <w:fldChar w:fldCharType="separate"/>
        </w:r>
        <w:r w:rsidR="00107909">
          <w:rPr>
            <w:noProof/>
            <w:webHidden/>
          </w:rPr>
          <w:t>23</w:t>
        </w:r>
        <w:r w:rsidR="00832935">
          <w:rPr>
            <w:noProof/>
            <w:webHidden/>
          </w:rPr>
          <w:fldChar w:fldCharType="end"/>
        </w:r>
      </w:hyperlink>
    </w:p>
    <w:p w14:paraId="1C9E8CD0"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10" w:history="1">
        <w:r w:rsidR="00832935" w:rsidRPr="006A46A9">
          <w:rPr>
            <w:rStyle w:val="Hyperlink"/>
            <w:noProof/>
          </w:rPr>
          <w:t>Abbildung 3: Benötigte Sub-Projekte aus dem Gesamtprojekt</w:t>
        </w:r>
        <w:r w:rsidR="00832935">
          <w:rPr>
            <w:noProof/>
            <w:webHidden/>
          </w:rPr>
          <w:tab/>
        </w:r>
        <w:r w:rsidR="00832935">
          <w:rPr>
            <w:noProof/>
            <w:webHidden/>
          </w:rPr>
          <w:fldChar w:fldCharType="begin"/>
        </w:r>
        <w:r w:rsidR="00832935">
          <w:rPr>
            <w:noProof/>
            <w:webHidden/>
          </w:rPr>
          <w:instrText xml:space="preserve"> PAGEREF _Toc446485710 \h </w:instrText>
        </w:r>
        <w:r w:rsidR="00832935">
          <w:rPr>
            <w:noProof/>
            <w:webHidden/>
          </w:rPr>
        </w:r>
        <w:r w:rsidR="00832935">
          <w:rPr>
            <w:noProof/>
            <w:webHidden/>
          </w:rPr>
          <w:fldChar w:fldCharType="separate"/>
        </w:r>
        <w:r w:rsidR="00107909">
          <w:rPr>
            <w:noProof/>
            <w:webHidden/>
          </w:rPr>
          <w:t>24</w:t>
        </w:r>
        <w:r w:rsidR="00832935">
          <w:rPr>
            <w:noProof/>
            <w:webHidden/>
          </w:rPr>
          <w:fldChar w:fldCharType="end"/>
        </w:r>
      </w:hyperlink>
    </w:p>
    <w:p w14:paraId="098CD737"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11" w:history="1">
        <w:r w:rsidR="00832935" w:rsidRPr="006A46A9">
          <w:rPr>
            <w:rStyle w:val="Hyperlink"/>
            <w:noProof/>
          </w:rPr>
          <w:t>Abbildung 4: ERD involvierte Tabellen</w:t>
        </w:r>
        <w:r w:rsidR="00832935">
          <w:rPr>
            <w:noProof/>
            <w:webHidden/>
          </w:rPr>
          <w:tab/>
        </w:r>
        <w:r w:rsidR="00832935">
          <w:rPr>
            <w:noProof/>
            <w:webHidden/>
          </w:rPr>
          <w:fldChar w:fldCharType="begin"/>
        </w:r>
        <w:r w:rsidR="00832935">
          <w:rPr>
            <w:noProof/>
            <w:webHidden/>
          </w:rPr>
          <w:instrText xml:space="preserve"> PAGEREF _Toc446485711 \h </w:instrText>
        </w:r>
        <w:r w:rsidR="00832935">
          <w:rPr>
            <w:noProof/>
            <w:webHidden/>
          </w:rPr>
        </w:r>
        <w:r w:rsidR="00832935">
          <w:rPr>
            <w:noProof/>
            <w:webHidden/>
          </w:rPr>
          <w:fldChar w:fldCharType="separate"/>
        </w:r>
        <w:r w:rsidR="00107909">
          <w:rPr>
            <w:noProof/>
            <w:webHidden/>
          </w:rPr>
          <w:t>25</w:t>
        </w:r>
        <w:r w:rsidR="00832935">
          <w:rPr>
            <w:noProof/>
            <w:webHidden/>
          </w:rPr>
          <w:fldChar w:fldCharType="end"/>
        </w:r>
      </w:hyperlink>
    </w:p>
    <w:p w14:paraId="7B290FAD"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12" w:history="1">
        <w:r w:rsidR="00832935" w:rsidRPr="006A46A9">
          <w:rPr>
            <w:rStyle w:val="Hyperlink"/>
            <w:noProof/>
          </w:rPr>
          <w:t>Abbildung 5: Prozessablauf</w:t>
        </w:r>
        <w:r w:rsidR="00832935">
          <w:rPr>
            <w:noProof/>
            <w:webHidden/>
          </w:rPr>
          <w:tab/>
        </w:r>
        <w:r w:rsidR="00832935">
          <w:rPr>
            <w:noProof/>
            <w:webHidden/>
          </w:rPr>
          <w:fldChar w:fldCharType="begin"/>
        </w:r>
        <w:r w:rsidR="00832935">
          <w:rPr>
            <w:noProof/>
            <w:webHidden/>
          </w:rPr>
          <w:instrText xml:space="preserve"> PAGEREF _Toc446485712 \h </w:instrText>
        </w:r>
        <w:r w:rsidR="00832935">
          <w:rPr>
            <w:noProof/>
            <w:webHidden/>
          </w:rPr>
        </w:r>
        <w:r w:rsidR="00832935">
          <w:rPr>
            <w:noProof/>
            <w:webHidden/>
          </w:rPr>
          <w:fldChar w:fldCharType="separate"/>
        </w:r>
        <w:r w:rsidR="00107909">
          <w:rPr>
            <w:noProof/>
            <w:webHidden/>
          </w:rPr>
          <w:t>27</w:t>
        </w:r>
        <w:r w:rsidR="00832935">
          <w:rPr>
            <w:noProof/>
            <w:webHidden/>
          </w:rPr>
          <w:fldChar w:fldCharType="end"/>
        </w:r>
      </w:hyperlink>
    </w:p>
    <w:p w14:paraId="77ACB333" w14:textId="77777777" w:rsidR="00BC622A" w:rsidRPr="003A1D06" w:rsidRDefault="000624E4" w:rsidP="00DF332D">
      <w:r w:rsidRPr="00AA7CB1">
        <w:rPr>
          <w:sz w:val="20"/>
          <w:szCs w:val="20"/>
        </w:rPr>
        <w:fldChar w:fldCharType="end"/>
      </w:r>
    </w:p>
    <w:p w14:paraId="37639208" w14:textId="77777777" w:rsidR="00BC622A" w:rsidRDefault="00BC622A" w:rsidP="00DF332D">
      <w:pPr>
        <w:pStyle w:val="berschrift2"/>
        <w:spacing w:line="276" w:lineRule="auto"/>
      </w:pPr>
      <w:bookmarkStart w:id="143" w:name="_Toc414258732"/>
      <w:bookmarkStart w:id="144" w:name="_Toc414259207"/>
      <w:bookmarkStart w:id="145" w:name="_Toc445296172"/>
      <w:bookmarkStart w:id="146" w:name="_Toc446491027"/>
      <w:r>
        <w:t>Tabellenverzeichnis</w:t>
      </w:r>
      <w:bookmarkEnd w:id="143"/>
      <w:bookmarkEnd w:id="144"/>
      <w:bookmarkEnd w:id="145"/>
      <w:bookmarkEnd w:id="146"/>
    </w:p>
    <w:p w14:paraId="61AAF826" w14:textId="77777777" w:rsidR="00832935" w:rsidRDefault="000624E4">
      <w:pPr>
        <w:pStyle w:val="Abbildungsverzeichnis"/>
        <w:tabs>
          <w:tab w:val="right" w:leader="dot" w:pos="9062"/>
        </w:tabs>
        <w:rPr>
          <w:rFonts w:asciiTheme="minorHAnsi" w:eastAsiaTheme="minorEastAsia" w:hAnsiTheme="minorHAnsi"/>
          <w:noProof/>
          <w:lang w:eastAsia="de-CH"/>
        </w:rPr>
      </w:pPr>
      <w:r w:rsidRPr="00D84099">
        <w:fldChar w:fldCharType="begin"/>
      </w:r>
      <w:r w:rsidRPr="00D84099">
        <w:instrText xml:space="preserve"> TOC \h \z \c "Tabelle" </w:instrText>
      </w:r>
      <w:r w:rsidRPr="00D84099">
        <w:fldChar w:fldCharType="separate"/>
      </w:r>
      <w:hyperlink w:anchor="_Toc446485713" w:history="1">
        <w:r w:rsidR="00832935" w:rsidRPr="00F87D47">
          <w:rPr>
            <w:rStyle w:val="Hyperlink"/>
            <w:noProof/>
          </w:rPr>
          <w:t>Tabelle 1: ref_MARKET_TIME Spaltenbeschreibung</w:t>
        </w:r>
        <w:r w:rsidR="00832935">
          <w:rPr>
            <w:noProof/>
            <w:webHidden/>
          </w:rPr>
          <w:tab/>
        </w:r>
        <w:r w:rsidR="00832935">
          <w:rPr>
            <w:noProof/>
            <w:webHidden/>
          </w:rPr>
          <w:fldChar w:fldCharType="begin"/>
        </w:r>
        <w:r w:rsidR="00832935">
          <w:rPr>
            <w:noProof/>
            <w:webHidden/>
          </w:rPr>
          <w:instrText xml:space="preserve"> PAGEREF _Toc446485713 \h </w:instrText>
        </w:r>
        <w:r w:rsidR="00832935">
          <w:rPr>
            <w:noProof/>
            <w:webHidden/>
          </w:rPr>
        </w:r>
        <w:r w:rsidR="00832935">
          <w:rPr>
            <w:noProof/>
            <w:webHidden/>
          </w:rPr>
          <w:fldChar w:fldCharType="separate"/>
        </w:r>
        <w:r w:rsidR="00107909">
          <w:rPr>
            <w:noProof/>
            <w:webHidden/>
          </w:rPr>
          <w:t>26</w:t>
        </w:r>
        <w:r w:rsidR="00832935">
          <w:rPr>
            <w:noProof/>
            <w:webHidden/>
          </w:rPr>
          <w:fldChar w:fldCharType="end"/>
        </w:r>
      </w:hyperlink>
    </w:p>
    <w:p w14:paraId="76FEC37C"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14" w:history="1">
        <w:r w:rsidR="00832935" w:rsidRPr="00F87D47">
          <w:rPr>
            <w:rStyle w:val="Hyperlink"/>
            <w:noProof/>
          </w:rPr>
          <w:t>Tabelle 2: Entity Annotations</w:t>
        </w:r>
        <w:r w:rsidR="00832935">
          <w:rPr>
            <w:noProof/>
            <w:webHidden/>
          </w:rPr>
          <w:tab/>
        </w:r>
        <w:r w:rsidR="00832935">
          <w:rPr>
            <w:noProof/>
            <w:webHidden/>
          </w:rPr>
          <w:fldChar w:fldCharType="begin"/>
        </w:r>
        <w:r w:rsidR="00832935">
          <w:rPr>
            <w:noProof/>
            <w:webHidden/>
          </w:rPr>
          <w:instrText xml:space="preserve"> PAGEREF _Toc446485714 \h </w:instrText>
        </w:r>
        <w:r w:rsidR="00832935">
          <w:rPr>
            <w:noProof/>
            <w:webHidden/>
          </w:rPr>
        </w:r>
        <w:r w:rsidR="00832935">
          <w:rPr>
            <w:noProof/>
            <w:webHidden/>
          </w:rPr>
          <w:fldChar w:fldCharType="separate"/>
        </w:r>
        <w:r w:rsidR="00107909">
          <w:rPr>
            <w:noProof/>
            <w:webHidden/>
          </w:rPr>
          <w:t>29</w:t>
        </w:r>
        <w:r w:rsidR="00832935">
          <w:rPr>
            <w:noProof/>
            <w:webHidden/>
          </w:rPr>
          <w:fldChar w:fldCharType="end"/>
        </w:r>
      </w:hyperlink>
    </w:p>
    <w:p w14:paraId="269E6BA7"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15" w:history="1">
        <w:r w:rsidR="00832935" w:rsidRPr="00F87D47">
          <w:rPr>
            <w:rStyle w:val="Hyperlink"/>
            <w:noProof/>
          </w:rPr>
          <w:t>Tabelle 3: Konvertierung DB - Java</w:t>
        </w:r>
        <w:r w:rsidR="00832935">
          <w:rPr>
            <w:noProof/>
            <w:webHidden/>
          </w:rPr>
          <w:tab/>
        </w:r>
        <w:r w:rsidR="00832935">
          <w:rPr>
            <w:noProof/>
            <w:webHidden/>
          </w:rPr>
          <w:fldChar w:fldCharType="begin"/>
        </w:r>
        <w:r w:rsidR="00832935">
          <w:rPr>
            <w:noProof/>
            <w:webHidden/>
          </w:rPr>
          <w:instrText xml:space="preserve"> PAGEREF _Toc446485715 \h </w:instrText>
        </w:r>
        <w:r w:rsidR="00832935">
          <w:rPr>
            <w:noProof/>
            <w:webHidden/>
          </w:rPr>
        </w:r>
        <w:r w:rsidR="00832935">
          <w:rPr>
            <w:noProof/>
            <w:webHidden/>
          </w:rPr>
          <w:fldChar w:fldCharType="separate"/>
        </w:r>
        <w:r w:rsidR="00107909">
          <w:rPr>
            <w:noProof/>
            <w:webHidden/>
          </w:rPr>
          <w:t>30</w:t>
        </w:r>
        <w:r w:rsidR="00832935">
          <w:rPr>
            <w:noProof/>
            <w:webHidden/>
          </w:rPr>
          <w:fldChar w:fldCharType="end"/>
        </w:r>
      </w:hyperlink>
    </w:p>
    <w:p w14:paraId="2694A609"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16" w:history="1">
        <w:r w:rsidR="00832935" w:rsidRPr="00F87D47">
          <w:rPr>
            <w:rStyle w:val="Hyperlink"/>
            <w:noProof/>
          </w:rPr>
          <w:t>Tabelle 4: @Column Attribute</w:t>
        </w:r>
        <w:r w:rsidR="00832935">
          <w:rPr>
            <w:noProof/>
            <w:webHidden/>
          </w:rPr>
          <w:tab/>
        </w:r>
        <w:r w:rsidR="00832935">
          <w:rPr>
            <w:noProof/>
            <w:webHidden/>
          </w:rPr>
          <w:fldChar w:fldCharType="begin"/>
        </w:r>
        <w:r w:rsidR="00832935">
          <w:rPr>
            <w:noProof/>
            <w:webHidden/>
          </w:rPr>
          <w:instrText xml:space="preserve"> PAGEREF _Toc446485716 \h </w:instrText>
        </w:r>
        <w:r w:rsidR="00832935">
          <w:rPr>
            <w:noProof/>
            <w:webHidden/>
          </w:rPr>
        </w:r>
        <w:r w:rsidR="00832935">
          <w:rPr>
            <w:noProof/>
            <w:webHidden/>
          </w:rPr>
          <w:fldChar w:fldCharType="separate"/>
        </w:r>
        <w:r w:rsidR="00107909">
          <w:rPr>
            <w:noProof/>
            <w:webHidden/>
          </w:rPr>
          <w:t>30</w:t>
        </w:r>
        <w:r w:rsidR="00832935">
          <w:rPr>
            <w:noProof/>
            <w:webHidden/>
          </w:rPr>
          <w:fldChar w:fldCharType="end"/>
        </w:r>
      </w:hyperlink>
    </w:p>
    <w:p w14:paraId="2FB25BDF"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17" w:history="1">
        <w:r w:rsidR="00832935" w:rsidRPr="00F87D47">
          <w:rPr>
            <w:rStyle w:val="Hyperlink"/>
            <w:noProof/>
          </w:rPr>
          <w:t>Tabelle 5: Testprotokoll Persistence Layer</w:t>
        </w:r>
        <w:r w:rsidR="00832935">
          <w:rPr>
            <w:noProof/>
            <w:webHidden/>
          </w:rPr>
          <w:tab/>
        </w:r>
        <w:r w:rsidR="00832935">
          <w:rPr>
            <w:noProof/>
            <w:webHidden/>
          </w:rPr>
          <w:fldChar w:fldCharType="begin"/>
        </w:r>
        <w:r w:rsidR="00832935">
          <w:rPr>
            <w:noProof/>
            <w:webHidden/>
          </w:rPr>
          <w:instrText xml:space="preserve"> PAGEREF _Toc446485717 \h </w:instrText>
        </w:r>
        <w:r w:rsidR="00832935">
          <w:rPr>
            <w:noProof/>
            <w:webHidden/>
          </w:rPr>
        </w:r>
        <w:r w:rsidR="00832935">
          <w:rPr>
            <w:noProof/>
            <w:webHidden/>
          </w:rPr>
          <w:fldChar w:fldCharType="separate"/>
        </w:r>
        <w:r w:rsidR="00107909">
          <w:rPr>
            <w:noProof/>
            <w:webHidden/>
          </w:rPr>
          <w:t>54</w:t>
        </w:r>
        <w:r w:rsidR="00832935">
          <w:rPr>
            <w:noProof/>
            <w:webHidden/>
          </w:rPr>
          <w:fldChar w:fldCharType="end"/>
        </w:r>
      </w:hyperlink>
    </w:p>
    <w:p w14:paraId="687B411E"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18" w:history="1">
        <w:r w:rsidR="00832935" w:rsidRPr="00F87D47">
          <w:rPr>
            <w:rStyle w:val="Hyperlink"/>
            <w:noProof/>
          </w:rPr>
          <w:t>Tabelle 6: Testprotokoll Business Layer</w:t>
        </w:r>
        <w:r w:rsidR="00832935">
          <w:rPr>
            <w:noProof/>
            <w:webHidden/>
          </w:rPr>
          <w:tab/>
        </w:r>
        <w:r w:rsidR="00832935">
          <w:rPr>
            <w:noProof/>
            <w:webHidden/>
          </w:rPr>
          <w:fldChar w:fldCharType="begin"/>
        </w:r>
        <w:r w:rsidR="00832935">
          <w:rPr>
            <w:noProof/>
            <w:webHidden/>
          </w:rPr>
          <w:instrText xml:space="preserve"> PAGEREF _Toc446485718 \h </w:instrText>
        </w:r>
        <w:r w:rsidR="00832935">
          <w:rPr>
            <w:noProof/>
            <w:webHidden/>
          </w:rPr>
        </w:r>
        <w:r w:rsidR="00832935">
          <w:rPr>
            <w:noProof/>
            <w:webHidden/>
          </w:rPr>
          <w:fldChar w:fldCharType="separate"/>
        </w:r>
        <w:r w:rsidR="00107909">
          <w:rPr>
            <w:noProof/>
            <w:webHidden/>
          </w:rPr>
          <w:t>56</w:t>
        </w:r>
        <w:r w:rsidR="00832935">
          <w:rPr>
            <w:noProof/>
            <w:webHidden/>
          </w:rPr>
          <w:fldChar w:fldCharType="end"/>
        </w:r>
      </w:hyperlink>
    </w:p>
    <w:p w14:paraId="5B7E0433" w14:textId="77777777" w:rsidR="00832935" w:rsidRDefault="00E92DC0">
      <w:pPr>
        <w:pStyle w:val="Abbildungsverzeichnis"/>
        <w:tabs>
          <w:tab w:val="right" w:leader="dot" w:pos="9062"/>
        </w:tabs>
        <w:rPr>
          <w:rFonts w:asciiTheme="minorHAnsi" w:eastAsiaTheme="minorEastAsia" w:hAnsiTheme="minorHAnsi"/>
          <w:noProof/>
          <w:lang w:eastAsia="de-CH"/>
        </w:rPr>
      </w:pPr>
      <w:hyperlink w:anchor="_Toc446485719" w:history="1">
        <w:r w:rsidR="00832935" w:rsidRPr="00F87D47">
          <w:rPr>
            <w:rStyle w:val="Hyperlink"/>
            <w:noProof/>
          </w:rPr>
          <w:t>Tabelle 7: Testprotokoll Integrationstest</w:t>
        </w:r>
        <w:r w:rsidR="00832935">
          <w:rPr>
            <w:noProof/>
            <w:webHidden/>
          </w:rPr>
          <w:tab/>
        </w:r>
        <w:r w:rsidR="00832935">
          <w:rPr>
            <w:noProof/>
            <w:webHidden/>
          </w:rPr>
          <w:fldChar w:fldCharType="begin"/>
        </w:r>
        <w:r w:rsidR="00832935">
          <w:rPr>
            <w:noProof/>
            <w:webHidden/>
          </w:rPr>
          <w:instrText xml:space="preserve"> PAGEREF _Toc446485719 \h </w:instrText>
        </w:r>
        <w:r w:rsidR="00832935">
          <w:rPr>
            <w:noProof/>
            <w:webHidden/>
          </w:rPr>
        </w:r>
        <w:r w:rsidR="00832935">
          <w:rPr>
            <w:noProof/>
            <w:webHidden/>
          </w:rPr>
          <w:fldChar w:fldCharType="separate"/>
        </w:r>
        <w:r w:rsidR="00107909">
          <w:rPr>
            <w:noProof/>
            <w:webHidden/>
          </w:rPr>
          <w:t>58</w:t>
        </w:r>
        <w:r w:rsidR="00832935">
          <w:rPr>
            <w:noProof/>
            <w:webHidden/>
          </w:rPr>
          <w:fldChar w:fldCharType="end"/>
        </w:r>
      </w:hyperlink>
    </w:p>
    <w:p w14:paraId="3D809E2A" w14:textId="6767CF9B" w:rsidR="003450CA" w:rsidRDefault="000624E4" w:rsidP="0051394B">
      <w:r w:rsidRPr="00D84099">
        <w:fldChar w:fldCharType="end"/>
      </w:r>
    </w:p>
    <w:p w14:paraId="14D835A9" w14:textId="677E82C3" w:rsidR="003450CA" w:rsidRPr="003450CA" w:rsidRDefault="003450CA" w:rsidP="003450CA">
      <w:pPr>
        <w:pStyle w:val="berschrift2"/>
        <w:spacing w:line="276" w:lineRule="auto"/>
      </w:pPr>
      <w:bookmarkStart w:id="147" w:name="_Toc414258733"/>
      <w:bookmarkStart w:id="148" w:name="_Toc414259208"/>
      <w:bookmarkStart w:id="149" w:name="_Toc445296173"/>
      <w:bookmarkStart w:id="150" w:name="_Toc446491028"/>
      <w:r>
        <w:t>Q</w:t>
      </w:r>
      <w:r w:rsidR="00BC622A">
        <w:t>uellenverzeichnis</w:t>
      </w:r>
      <w:bookmarkEnd w:id="147"/>
      <w:bookmarkEnd w:id="148"/>
      <w:bookmarkEnd w:id="149"/>
      <w:bookmarkEnd w:id="150"/>
    </w:p>
    <w:tbl>
      <w:tblPr>
        <w:tblStyle w:val="Tabellenraster"/>
        <w:tblW w:w="9550" w:type="dxa"/>
        <w:tblLayout w:type="fixed"/>
        <w:tblLook w:val="04A0" w:firstRow="1" w:lastRow="0" w:firstColumn="1" w:lastColumn="0" w:noHBand="0" w:noVBand="1"/>
      </w:tblPr>
      <w:tblGrid>
        <w:gridCol w:w="2452"/>
        <w:gridCol w:w="7098"/>
      </w:tblGrid>
      <w:tr w:rsidR="00C02955" w:rsidRPr="00DD2660" w14:paraId="75E71895" w14:textId="77777777" w:rsidTr="006126C2">
        <w:trPr>
          <w:trHeight w:val="300"/>
        </w:trPr>
        <w:tc>
          <w:tcPr>
            <w:tcW w:w="2452" w:type="dxa"/>
            <w:shd w:val="clear" w:color="auto" w:fill="95B3D7" w:themeFill="accent1" w:themeFillTint="99"/>
          </w:tcPr>
          <w:p w14:paraId="6099C270" w14:textId="77777777" w:rsidR="00C02955" w:rsidRPr="00DD2660" w:rsidRDefault="004718C7" w:rsidP="00DF332D">
            <w:pPr>
              <w:spacing w:line="276" w:lineRule="auto"/>
              <w:rPr>
                <w:b/>
                <w:sz w:val="20"/>
              </w:rPr>
            </w:pPr>
            <w:r w:rsidRPr="00DD2660">
              <w:rPr>
                <w:b/>
                <w:sz w:val="20"/>
              </w:rPr>
              <w:t>Name</w:t>
            </w:r>
          </w:p>
        </w:tc>
        <w:tc>
          <w:tcPr>
            <w:tcW w:w="7098" w:type="dxa"/>
            <w:shd w:val="clear" w:color="auto" w:fill="95B3D7" w:themeFill="accent1" w:themeFillTint="99"/>
          </w:tcPr>
          <w:p w14:paraId="05C51C9B" w14:textId="77777777" w:rsidR="00C02955" w:rsidRPr="00DD2660" w:rsidRDefault="004718C7" w:rsidP="00DF332D">
            <w:pPr>
              <w:spacing w:line="276" w:lineRule="auto"/>
              <w:rPr>
                <w:b/>
                <w:sz w:val="20"/>
              </w:rPr>
            </w:pPr>
            <w:r w:rsidRPr="00DD2660">
              <w:rPr>
                <w:b/>
                <w:sz w:val="20"/>
              </w:rPr>
              <w:t>URL</w:t>
            </w:r>
          </w:p>
        </w:tc>
      </w:tr>
      <w:tr w:rsidR="0051394B" w14:paraId="27C18106" w14:textId="77777777" w:rsidTr="006126C2">
        <w:trPr>
          <w:trHeight w:val="300"/>
        </w:trPr>
        <w:tc>
          <w:tcPr>
            <w:tcW w:w="2452" w:type="dxa"/>
            <w:shd w:val="clear" w:color="auto" w:fill="F2F2F2" w:themeFill="background1" w:themeFillShade="F2"/>
          </w:tcPr>
          <w:p w14:paraId="3DA707C3" w14:textId="2999D0B3" w:rsidR="0051394B" w:rsidRPr="004718C7" w:rsidRDefault="0051394B" w:rsidP="00DF332D">
            <w:pPr>
              <w:spacing w:line="276" w:lineRule="auto"/>
              <w:rPr>
                <w:sz w:val="20"/>
              </w:rPr>
            </w:pPr>
            <w:r>
              <w:rPr>
                <w:sz w:val="20"/>
              </w:rPr>
              <w:t>Hibernate Documentation</w:t>
            </w:r>
          </w:p>
        </w:tc>
        <w:tc>
          <w:tcPr>
            <w:tcW w:w="7098" w:type="dxa"/>
            <w:shd w:val="clear" w:color="auto" w:fill="F2F2F2" w:themeFill="background1" w:themeFillShade="F2"/>
          </w:tcPr>
          <w:p w14:paraId="4BE19297" w14:textId="0CE83B72" w:rsidR="0051394B" w:rsidRPr="0051394B" w:rsidRDefault="00E92DC0" w:rsidP="0051394B">
            <w:pPr>
              <w:keepNext/>
              <w:rPr>
                <w:rStyle w:val="Hyperlink"/>
              </w:rPr>
            </w:pPr>
            <w:hyperlink r:id="rId42" w:history="1">
              <w:r w:rsidR="0051394B" w:rsidRPr="002956B8">
                <w:rPr>
                  <w:rStyle w:val="Hyperlink"/>
                  <w:sz w:val="20"/>
                </w:rPr>
                <w:t>http://hibernate.org/orm/documentation/5.1/</w:t>
              </w:r>
            </w:hyperlink>
            <w:r w:rsidR="0051394B" w:rsidRPr="0051394B">
              <w:rPr>
                <w:rStyle w:val="Hyperlink"/>
                <w:sz w:val="20"/>
              </w:rPr>
              <w:t xml:space="preserve"> </w:t>
            </w:r>
          </w:p>
        </w:tc>
      </w:tr>
      <w:tr w:rsidR="0051394B" w14:paraId="5D5F0D29" w14:textId="77777777" w:rsidTr="006126C2">
        <w:trPr>
          <w:trHeight w:val="267"/>
        </w:trPr>
        <w:tc>
          <w:tcPr>
            <w:tcW w:w="2452" w:type="dxa"/>
            <w:shd w:val="clear" w:color="auto" w:fill="F2F2F2" w:themeFill="background1" w:themeFillShade="F2"/>
          </w:tcPr>
          <w:p w14:paraId="0095221C" w14:textId="2288C61F" w:rsidR="0051394B" w:rsidRDefault="0051394B" w:rsidP="00DF332D">
            <w:pPr>
              <w:rPr>
                <w:sz w:val="20"/>
              </w:rPr>
            </w:pPr>
            <w:r>
              <w:rPr>
                <w:sz w:val="20"/>
              </w:rPr>
              <w:t>Java 6 API</w:t>
            </w:r>
          </w:p>
        </w:tc>
        <w:tc>
          <w:tcPr>
            <w:tcW w:w="7098" w:type="dxa"/>
            <w:shd w:val="clear" w:color="auto" w:fill="F2F2F2" w:themeFill="background1" w:themeFillShade="F2"/>
          </w:tcPr>
          <w:p w14:paraId="744A31A2" w14:textId="0DCDA561" w:rsidR="0051394B" w:rsidRPr="0051394B" w:rsidRDefault="00E92DC0" w:rsidP="00C95220">
            <w:pPr>
              <w:keepNext/>
              <w:rPr>
                <w:rStyle w:val="Hyperlink"/>
              </w:rPr>
            </w:pPr>
            <w:hyperlink r:id="rId43" w:history="1">
              <w:r w:rsidR="0051394B" w:rsidRPr="00D00B96">
                <w:rPr>
                  <w:rStyle w:val="Hyperlink"/>
                  <w:sz w:val="20"/>
                </w:rPr>
                <w:t>http://docs.oracle.com/javase/6/docs/api/</w:t>
              </w:r>
            </w:hyperlink>
            <w:r w:rsidR="0051394B" w:rsidRPr="0051394B">
              <w:rPr>
                <w:rStyle w:val="Hyperlink"/>
              </w:rPr>
              <w:t xml:space="preserve"> </w:t>
            </w:r>
          </w:p>
        </w:tc>
      </w:tr>
      <w:tr w:rsidR="0051394B" w14:paraId="6157215B" w14:textId="77777777" w:rsidTr="006126C2">
        <w:trPr>
          <w:trHeight w:val="267"/>
        </w:trPr>
        <w:tc>
          <w:tcPr>
            <w:tcW w:w="2452" w:type="dxa"/>
            <w:shd w:val="clear" w:color="auto" w:fill="F2F2F2" w:themeFill="background1" w:themeFillShade="F2"/>
          </w:tcPr>
          <w:p w14:paraId="414FFC09" w14:textId="420A9D95" w:rsidR="0051394B" w:rsidRDefault="0051394B" w:rsidP="00DF332D">
            <w:pPr>
              <w:rPr>
                <w:sz w:val="20"/>
              </w:rPr>
            </w:pPr>
            <w:r>
              <w:rPr>
                <w:sz w:val="20"/>
              </w:rPr>
              <w:t>JUnit 4</w:t>
            </w:r>
          </w:p>
        </w:tc>
        <w:tc>
          <w:tcPr>
            <w:tcW w:w="7098" w:type="dxa"/>
            <w:shd w:val="clear" w:color="auto" w:fill="F2F2F2" w:themeFill="background1" w:themeFillShade="F2"/>
          </w:tcPr>
          <w:p w14:paraId="3484AFC0" w14:textId="42E305AF" w:rsidR="0051394B" w:rsidRPr="0051394B" w:rsidRDefault="00E92DC0" w:rsidP="00C95220">
            <w:pPr>
              <w:keepNext/>
              <w:rPr>
                <w:rStyle w:val="Hyperlink"/>
                <w:sz w:val="20"/>
              </w:rPr>
            </w:pPr>
            <w:hyperlink r:id="rId44" w:history="1">
              <w:r w:rsidR="0051394B" w:rsidRPr="0051394B">
                <w:rPr>
                  <w:rStyle w:val="Hyperlink"/>
                  <w:sz w:val="20"/>
                </w:rPr>
                <w:t>http://junit.sourceforge.net/javadoc/</w:t>
              </w:r>
            </w:hyperlink>
            <w:r w:rsidR="0051394B" w:rsidRPr="0051394B">
              <w:rPr>
                <w:rStyle w:val="Hyperlink"/>
                <w:sz w:val="20"/>
              </w:rPr>
              <w:t xml:space="preserve"> </w:t>
            </w:r>
          </w:p>
        </w:tc>
      </w:tr>
      <w:tr w:rsidR="0051394B" w14:paraId="0ACE4CC3" w14:textId="77777777" w:rsidTr="006126C2">
        <w:trPr>
          <w:trHeight w:val="533"/>
        </w:trPr>
        <w:tc>
          <w:tcPr>
            <w:tcW w:w="2452" w:type="dxa"/>
            <w:shd w:val="clear" w:color="auto" w:fill="F2F2F2" w:themeFill="background1" w:themeFillShade="F2"/>
          </w:tcPr>
          <w:p w14:paraId="137F4F42" w14:textId="43B4E3D0" w:rsidR="0051394B" w:rsidRDefault="0051394B" w:rsidP="00DF332D">
            <w:pPr>
              <w:rPr>
                <w:sz w:val="20"/>
              </w:rPr>
            </w:pPr>
            <w:r>
              <w:rPr>
                <w:sz w:val="20"/>
              </w:rPr>
              <w:t>Sybase Infocenter</w:t>
            </w:r>
          </w:p>
        </w:tc>
        <w:tc>
          <w:tcPr>
            <w:tcW w:w="7098" w:type="dxa"/>
            <w:shd w:val="clear" w:color="auto" w:fill="F2F2F2" w:themeFill="background1" w:themeFillShade="F2"/>
          </w:tcPr>
          <w:p w14:paraId="16104FB3" w14:textId="0D948E76" w:rsidR="0051394B" w:rsidRPr="0051394B" w:rsidRDefault="00E92DC0" w:rsidP="0051394B">
            <w:pPr>
              <w:keepNext/>
              <w:rPr>
                <w:rStyle w:val="Hyperlink"/>
                <w:sz w:val="20"/>
              </w:rPr>
            </w:pPr>
            <w:hyperlink r:id="rId45" w:history="1">
              <w:r w:rsidR="0051394B" w:rsidRPr="00D00B96">
                <w:rPr>
                  <w:rStyle w:val="Hyperlink"/>
                  <w:sz w:val="20"/>
                </w:rPr>
                <w:t>http://infocenter.sybase.com/archive/index.jsp?topic=/com.sybase.help.ase_15.0.tables/html/tables/tables22.htm</w:t>
              </w:r>
            </w:hyperlink>
            <w:r w:rsidR="0051394B" w:rsidRPr="0051394B">
              <w:rPr>
                <w:rStyle w:val="Hyperlink"/>
              </w:rPr>
              <w:t xml:space="preserve"> </w:t>
            </w:r>
          </w:p>
        </w:tc>
      </w:tr>
      <w:tr w:rsidR="0051394B" w14:paraId="4987E5DA" w14:textId="77777777" w:rsidTr="006126C2">
        <w:trPr>
          <w:trHeight w:val="267"/>
        </w:trPr>
        <w:tc>
          <w:tcPr>
            <w:tcW w:w="2452" w:type="dxa"/>
            <w:shd w:val="clear" w:color="auto" w:fill="F2F2F2" w:themeFill="background1" w:themeFillShade="F2"/>
          </w:tcPr>
          <w:p w14:paraId="3592A622" w14:textId="7C7FE553" w:rsidR="0051394B" w:rsidRDefault="0051394B" w:rsidP="00DF332D">
            <w:pPr>
              <w:rPr>
                <w:sz w:val="20"/>
              </w:rPr>
            </w:pPr>
            <w:r>
              <w:rPr>
                <w:sz w:val="20"/>
              </w:rPr>
              <w:t>W3Schools</w:t>
            </w:r>
          </w:p>
        </w:tc>
        <w:tc>
          <w:tcPr>
            <w:tcW w:w="7098" w:type="dxa"/>
            <w:shd w:val="clear" w:color="auto" w:fill="F2F2F2" w:themeFill="background1" w:themeFillShade="F2"/>
          </w:tcPr>
          <w:p w14:paraId="55FC424A" w14:textId="518DA626" w:rsidR="0051394B" w:rsidRPr="0051394B" w:rsidRDefault="00E92DC0" w:rsidP="003405B5">
            <w:pPr>
              <w:keepNext/>
              <w:rPr>
                <w:rStyle w:val="Hyperlink"/>
                <w:sz w:val="20"/>
              </w:rPr>
            </w:pPr>
            <w:hyperlink r:id="rId46" w:history="1">
              <w:r w:rsidR="0051394B" w:rsidRPr="003405B5">
                <w:rPr>
                  <w:rStyle w:val="Hyperlink"/>
                  <w:sz w:val="20"/>
                </w:rPr>
                <w:t>http://www.w3schools.com/xml/xml_schema.asp</w:t>
              </w:r>
            </w:hyperlink>
            <w:r w:rsidR="0051394B" w:rsidRPr="0051394B">
              <w:rPr>
                <w:rStyle w:val="Hyperlink"/>
                <w:sz w:val="20"/>
              </w:rPr>
              <w:t xml:space="preserve"> </w:t>
            </w:r>
          </w:p>
        </w:tc>
      </w:tr>
    </w:tbl>
    <w:p w14:paraId="2EBAD519" w14:textId="508DE889" w:rsidR="000D6712" w:rsidRDefault="000D6712">
      <w:pPr>
        <w:jc w:val="left"/>
        <w:sectPr w:rsidR="000D6712" w:rsidSect="00CC79D6">
          <w:pgSz w:w="11906" w:h="16838"/>
          <w:pgMar w:top="1417" w:right="1417" w:bottom="1134" w:left="1417" w:header="567" w:footer="708" w:gutter="0"/>
          <w:cols w:space="708"/>
          <w:docGrid w:linePitch="360"/>
        </w:sectPr>
      </w:pPr>
      <w:bookmarkStart w:id="151" w:name="_Toc414258734"/>
      <w:bookmarkStart w:id="152" w:name="_Toc414259209"/>
    </w:p>
    <w:p w14:paraId="10957F68" w14:textId="3DC8C225" w:rsidR="0026198C" w:rsidRPr="0026198C" w:rsidRDefault="005E6E0C" w:rsidP="0026198C">
      <w:pPr>
        <w:pStyle w:val="berschrift1"/>
        <w:spacing w:line="276" w:lineRule="auto"/>
      </w:pPr>
      <w:bookmarkStart w:id="153" w:name="_Toc445296174"/>
      <w:bookmarkStart w:id="154" w:name="_Toc446491029"/>
      <w:r>
        <w:lastRenderedPageBreak/>
        <w:t>Anhan</w:t>
      </w:r>
      <w:bookmarkEnd w:id="151"/>
      <w:bookmarkEnd w:id="152"/>
      <w:bookmarkEnd w:id="153"/>
      <w:r w:rsidR="0051394B">
        <w:t>g</w:t>
      </w:r>
      <w:bookmarkEnd w:id="154"/>
    </w:p>
    <w:p w14:paraId="46660866" w14:textId="41E0D9E2" w:rsidR="00684C13" w:rsidRDefault="00D02199" w:rsidP="00684C13">
      <w:pPr>
        <w:pStyle w:val="berschrift2"/>
      </w:pPr>
      <w:bookmarkStart w:id="155" w:name="_Toc446491030"/>
      <w:r>
        <w:t>SoapUI Requests</w:t>
      </w:r>
      <w:bookmarkEnd w:id="155"/>
    </w:p>
    <w:p w14:paraId="47E0E696" w14:textId="77777777" w:rsidR="00684C13" w:rsidRPr="00684C13" w:rsidRDefault="00684C13" w:rsidP="00684C13">
      <w:pPr>
        <w:spacing w:line="240" w:lineRule="auto"/>
        <w:rPr>
          <w:sz w:val="16"/>
          <w:lang w:val="en-US"/>
        </w:rPr>
      </w:pPr>
      <w:r w:rsidRPr="00684C13">
        <w:rPr>
          <w:sz w:val="16"/>
          <w:lang w:val="en-US"/>
        </w:rPr>
        <w:t>&lt;soapenv</w:t>
      </w:r>
      <w:proofErr w:type="gramStart"/>
      <w:r w:rsidRPr="00684C13">
        <w:rPr>
          <w:sz w:val="16"/>
          <w:lang w:val="en-US"/>
        </w:rPr>
        <w:t>:Envelope</w:t>
      </w:r>
      <w:proofErr w:type="gramEnd"/>
      <w:r w:rsidRPr="00684C13">
        <w:rPr>
          <w:sz w:val="16"/>
          <w:lang w:val="en-US"/>
        </w:rPr>
        <w:t xml:space="preserve"> xmlns:soapenv="http://schemas.xmlsoap.org/soap/envelope/" xmlns:str="http://www.credit-suisse.com/streetside"&gt;</w:t>
      </w:r>
    </w:p>
    <w:p w14:paraId="19FAD812" w14:textId="77777777" w:rsidR="00684C13" w:rsidRPr="00684C13" w:rsidRDefault="00684C13" w:rsidP="00684C13">
      <w:pPr>
        <w:spacing w:line="240" w:lineRule="auto"/>
        <w:rPr>
          <w:sz w:val="16"/>
          <w:lang w:val="en-US"/>
        </w:rPr>
      </w:pPr>
      <w:r w:rsidRPr="00684C13">
        <w:rPr>
          <w:sz w:val="16"/>
          <w:lang w:val="en-US"/>
        </w:rPr>
        <w:t xml:space="preserve">   &lt;soapenv</w:t>
      </w:r>
      <w:proofErr w:type="gramStart"/>
      <w:r w:rsidRPr="00684C13">
        <w:rPr>
          <w:sz w:val="16"/>
          <w:lang w:val="en-US"/>
        </w:rPr>
        <w:t>:Header</w:t>
      </w:r>
      <w:proofErr w:type="gramEnd"/>
      <w:r w:rsidRPr="00684C13">
        <w:rPr>
          <w:sz w:val="16"/>
          <w:lang w:val="en-US"/>
        </w:rPr>
        <w:t>/&gt;</w:t>
      </w:r>
    </w:p>
    <w:p w14:paraId="473FDA45" w14:textId="77777777" w:rsidR="00684C13" w:rsidRPr="00684C13" w:rsidRDefault="00684C13" w:rsidP="00684C13">
      <w:pPr>
        <w:spacing w:line="240" w:lineRule="auto"/>
        <w:rPr>
          <w:sz w:val="16"/>
          <w:lang w:val="en-US"/>
        </w:rPr>
      </w:pPr>
      <w:r w:rsidRPr="00684C13">
        <w:rPr>
          <w:sz w:val="16"/>
          <w:lang w:val="en-US"/>
        </w:rPr>
        <w:t xml:space="preserve">   &lt;</w:t>
      </w:r>
      <w:proofErr w:type="gramStart"/>
      <w:r w:rsidRPr="00684C13">
        <w:rPr>
          <w:sz w:val="16"/>
          <w:lang w:val="en-US"/>
        </w:rPr>
        <w:t>soapenv:</w:t>
      </w:r>
      <w:proofErr w:type="gramEnd"/>
      <w:r w:rsidRPr="00684C13">
        <w:rPr>
          <w:sz w:val="16"/>
          <w:lang w:val="en-US"/>
        </w:rPr>
        <w:t>Body&gt;</w:t>
      </w:r>
    </w:p>
    <w:p w14:paraId="77A55797" w14:textId="77777777" w:rsidR="00684C13" w:rsidRPr="00684C13" w:rsidRDefault="00684C13" w:rsidP="00684C13">
      <w:pPr>
        <w:spacing w:line="240" w:lineRule="auto"/>
        <w:rPr>
          <w:sz w:val="16"/>
          <w:lang w:val="en-US"/>
        </w:rPr>
      </w:pPr>
      <w:r w:rsidRPr="00684C13">
        <w:rPr>
          <w:sz w:val="16"/>
          <w:lang w:val="en-US"/>
        </w:rPr>
        <w:t xml:space="preserve">      &lt;</w:t>
      </w:r>
      <w:proofErr w:type="gramStart"/>
      <w:r w:rsidRPr="00684C13">
        <w:rPr>
          <w:sz w:val="16"/>
          <w:lang w:val="en-US"/>
        </w:rPr>
        <w:t>str:</w:t>
      </w:r>
      <w:proofErr w:type="gramEnd"/>
      <w:r w:rsidRPr="00684C13">
        <w:rPr>
          <w:sz w:val="16"/>
          <w:lang w:val="en-US"/>
        </w:rPr>
        <w:t>operationRequest&gt;</w:t>
      </w:r>
    </w:p>
    <w:p w14:paraId="1D1E237C" w14:textId="77777777" w:rsidR="00684C13" w:rsidRPr="00684C13" w:rsidRDefault="00684C13" w:rsidP="00684C13">
      <w:pPr>
        <w:spacing w:line="240" w:lineRule="auto"/>
        <w:rPr>
          <w:sz w:val="16"/>
          <w:lang w:val="en-US"/>
        </w:rPr>
      </w:pPr>
      <w:r w:rsidRPr="00684C13">
        <w:rPr>
          <w:sz w:val="16"/>
          <w:lang w:val="en-US"/>
        </w:rPr>
        <w:t xml:space="preserve">         &lt;</w:t>
      </w:r>
      <w:proofErr w:type="gramStart"/>
      <w:r w:rsidRPr="00684C13">
        <w:rPr>
          <w:sz w:val="16"/>
          <w:lang w:val="en-US"/>
        </w:rPr>
        <w:t>str:</w:t>
      </w:r>
      <w:proofErr w:type="gramEnd"/>
      <w:r w:rsidRPr="00684C13">
        <w:rPr>
          <w:sz w:val="16"/>
          <w:lang w:val="en-US"/>
        </w:rPr>
        <w:t>header&gt;</w:t>
      </w:r>
    </w:p>
    <w:p w14:paraId="2844079E" w14:textId="6BBD711D"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w:t>
      </w:r>
      <w:proofErr w:type="gramStart"/>
      <w:r w:rsidRPr="00684C13">
        <w:rPr>
          <w:sz w:val="16"/>
          <w:lang w:val="en-US"/>
        </w:rPr>
        <w:t>:requestId</w:t>
      </w:r>
      <w:proofErr w:type="gramEnd"/>
      <w:r w:rsidRPr="00684C13">
        <w:rPr>
          <w:sz w:val="16"/>
          <w:lang w:val="en-US"/>
        </w:rPr>
        <w:t>&gt;123&lt;/str:requestId&gt;</w:t>
      </w:r>
    </w:p>
    <w:p w14:paraId="54E4FB62" w14:textId="72D5B66B" w:rsidR="00684C13" w:rsidRPr="00684C13" w:rsidRDefault="00684C13" w:rsidP="00C03E82">
      <w:pPr>
        <w:spacing w:line="240" w:lineRule="auto"/>
        <w:ind w:firstLine="708"/>
        <w:rPr>
          <w:sz w:val="16"/>
          <w:lang w:val="en-US"/>
        </w:rPr>
      </w:pPr>
      <w:r w:rsidRPr="00684C13">
        <w:rPr>
          <w:sz w:val="16"/>
          <w:lang w:val="en-US"/>
        </w:rPr>
        <w:t xml:space="preserve">   &lt;str</w:t>
      </w:r>
      <w:proofErr w:type="gramStart"/>
      <w:r w:rsidRPr="00684C13">
        <w:rPr>
          <w:sz w:val="16"/>
          <w:lang w:val="en-US"/>
        </w:rPr>
        <w:t>:traceId</w:t>
      </w:r>
      <w:proofErr w:type="gramEnd"/>
      <w:r w:rsidRPr="00684C13">
        <w:rPr>
          <w:sz w:val="16"/>
          <w:lang w:val="en-US"/>
        </w:rPr>
        <w:t>&gt;123&lt;/str:traceId&gt;</w:t>
      </w:r>
    </w:p>
    <w:p w14:paraId="6F8CC746" w14:textId="4DF8AF1C" w:rsidR="00684C13" w:rsidRPr="00684C13" w:rsidRDefault="00684C13" w:rsidP="00C03E82">
      <w:pPr>
        <w:spacing w:line="240" w:lineRule="auto"/>
        <w:ind w:firstLine="708"/>
        <w:rPr>
          <w:sz w:val="16"/>
          <w:lang w:val="en-US"/>
        </w:rPr>
      </w:pPr>
      <w:r w:rsidRPr="00684C13">
        <w:rPr>
          <w:sz w:val="16"/>
          <w:lang w:val="en-US"/>
        </w:rPr>
        <w:t xml:space="preserve">    &lt;str</w:t>
      </w:r>
      <w:proofErr w:type="gramStart"/>
      <w:r w:rsidRPr="00684C13">
        <w:rPr>
          <w:sz w:val="16"/>
          <w:lang w:val="en-US"/>
        </w:rPr>
        <w:t>:time</w:t>
      </w:r>
      <w:proofErr w:type="gramEnd"/>
      <w:r w:rsidRPr="00684C13">
        <w:rPr>
          <w:sz w:val="16"/>
          <w:lang w:val="en-US"/>
        </w:rPr>
        <w:t>&gt;17:03:2016 07:56:01&lt;/str:time&gt;</w:t>
      </w:r>
    </w:p>
    <w:p w14:paraId="06C5BF1F" w14:textId="7E4A4B1F" w:rsidR="00684C13" w:rsidRPr="00684C13" w:rsidRDefault="00684C13" w:rsidP="00C03E82">
      <w:pPr>
        <w:spacing w:line="240" w:lineRule="auto"/>
        <w:ind w:firstLine="708"/>
        <w:rPr>
          <w:sz w:val="16"/>
          <w:lang w:val="en-US"/>
        </w:rPr>
      </w:pPr>
      <w:r w:rsidRPr="00684C13">
        <w:rPr>
          <w:sz w:val="16"/>
          <w:lang w:val="en-US"/>
        </w:rPr>
        <w:t xml:space="preserve">     &lt;str</w:t>
      </w:r>
      <w:proofErr w:type="gramStart"/>
      <w:r w:rsidRPr="00684C13">
        <w:rPr>
          <w:sz w:val="16"/>
          <w:lang w:val="en-US"/>
        </w:rPr>
        <w:t>:username</w:t>
      </w:r>
      <w:proofErr w:type="gramEnd"/>
      <w:r w:rsidRPr="00684C13">
        <w:rPr>
          <w:sz w:val="16"/>
          <w:lang w:val="en-US"/>
        </w:rPr>
        <w:t>&gt;looslir&lt;/str:username&gt;</w:t>
      </w:r>
    </w:p>
    <w:p w14:paraId="6B41B0F2" w14:textId="77777777" w:rsidR="00684C13" w:rsidRPr="00684C13" w:rsidRDefault="00684C13" w:rsidP="00684C13">
      <w:pPr>
        <w:spacing w:line="240" w:lineRule="auto"/>
        <w:rPr>
          <w:sz w:val="16"/>
          <w:lang w:val="en-US"/>
        </w:rPr>
      </w:pPr>
      <w:r w:rsidRPr="00684C13">
        <w:rPr>
          <w:sz w:val="16"/>
          <w:lang w:val="en-US"/>
        </w:rPr>
        <w:t xml:space="preserve">         &lt;/str</w:t>
      </w:r>
      <w:proofErr w:type="gramStart"/>
      <w:r w:rsidRPr="00684C13">
        <w:rPr>
          <w:sz w:val="16"/>
          <w:lang w:val="en-US"/>
        </w:rPr>
        <w:t>:header</w:t>
      </w:r>
      <w:proofErr w:type="gramEnd"/>
      <w:r w:rsidRPr="00684C13">
        <w:rPr>
          <w:sz w:val="16"/>
          <w:lang w:val="en-US"/>
        </w:rPr>
        <w:t>&gt;</w:t>
      </w:r>
    </w:p>
    <w:p w14:paraId="522E25F4" w14:textId="77777777" w:rsidR="00684C13" w:rsidRPr="00684C13" w:rsidRDefault="00684C13" w:rsidP="00684C13">
      <w:pPr>
        <w:spacing w:line="240" w:lineRule="auto"/>
        <w:rPr>
          <w:sz w:val="16"/>
          <w:lang w:val="en-US"/>
        </w:rPr>
      </w:pPr>
      <w:r w:rsidRPr="00684C13">
        <w:rPr>
          <w:sz w:val="16"/>
          <w:lang w:val="en-US"/>
        </w:rPr>
        <w:t xml:space="preserve">         &lt;str</w:t>
      </w:r>
      <w:proofErr w:type="gramStart"/>
      <w:r w:rsidRPr="00684C13">
        <w:rPr>
          <w:sz w:val="16"/>
          <w:lang w:val="en-US"/>
        </w:rPr>
        <w:t>:operationServiceRequest</w:t>
      </w:r>
      <w:proofErr w:type="gramEnd"/>
      <w:r w:rsidRPr="00684C13">
        <w:rPr>
          <w:sz w:val="16"/>
          <w:lang w:val="en-US"/>
        </w:rPr>
        <w:t xml:space="preserve"> xsi:type="str:InsertMarketTimeOpening" xmlns:xsi="http://www.w3.org/2001/XMLSchema-instance" str:serviceId="123"&gt;</w:t>
      </w:r>
    </w:p>
    <w:p w14:paraId="4F72ED03"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w:t>
      </w:r>
      <w:proofErr w:type="gramStart"/>
      <w:r w:rsidRPr="00684C13">
        <w:rPr>
          <w:sz w:val="16"/>
          <w:lang w:val="en-US"/>
        </w:rPr>
        <w:t>str:</w:t>
      </w:r>
      <w:proofErr w:type="gramEnd"/>
      <w:r w:rsidRPr="00684C13">
        <w:rPr>
          <w:sz w:val="16"/>
          <w:lang w:val="en-US"/>
        </w:rPr>
        <w:t>businessObject&gt;</w:t>
      </w:r>
    </w:p>
    <w:p w14:paraId="06FB7119"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w:t>
      </w:r>
      <w:proofErr w:type="gramStart"/>
      <w:r w:rsidRPr="00684C13">
        <w:rPr>
          <w:sz w:val="16"/>
          <w:lang w:val="en-US"/>
        </w:rPr>
        <w:t>str:</w:t>
      </w:r>
      <w:proofErr w:type="gramEnd"/>
      <w:r w:rsidRPr="00684C13">
        <w:rPr>
          <w:sz w:val="16"/>
          <w:lang w:val="en-US"/>
        </w:rPr>
        <w:t>marketTimeOpening&gt;</w:t>
      </w:r>
    </w:p>
    <w:p w14:paraId="772E79DC"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:timezoneInternalId</w:t>
      </w:r>
      <w:proofErr w:type="gramEnd"/>
      <w:r w:rsidRPr="00684C13">
        <w:rPr>
          <w:sz w:val="16"/>
          <w:lang w:val="en-US"/>
        </w:rPr>
        <w:t>&gt;367&lt;/str:timezoneInternalId&gt;</w:t>
      </w:r>
    </w:p>
    <w:p w14:paraId="4D05EC73"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:homeOpening</w:t>
      </w:r>
      <w:proofErr w:type="gramEnd"/>
      <w:r w:rsidRPr="00684C13">
        <w:rPr>
          <w:sz w:val="16"/>
          <w:lang w:val="en-US"/>
        </w:rPr>
        <w:t>&gt;07:00:00&lt;/str:homeOpening&gt;</w:t>
      </w:r>
    </w:p>
    <w:p w14:paraId="774CD77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:homeClosing</w:t>
      </w:r>
      <w:proofErr w:type="gramEnd"/>
      <w:r w:rsidRPr="00684C13">
        <w:rPr>
          <w:sz w:val="16"/>
          <w:lang w:val="en-US"/>
        </w:rPr>
        <w:t>&gt;18:00:00&lt;/str:homeClosing&gt;</w:t>
      </w:r>
    </w:p>
    <w:p w14:paraId="59F2A1F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:openingTime</w:t>
      </w:r>
      <w:proofErr w:type="gramEnd"/>
      <w:r w:rsidRPr="00684C13">
        <w:rPr>
          <w:sz w:val="16"/>
          <w:lang w:val="en-US"/>
        </w:rPr>
        <w:t>&gt;06:30:00&lt;/str:openingTime&gt;</w:t>
      </w:r>
    </w:p>
    <w:p w14:paraId="4C3D0B66"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:closingTime</w:t>
      </w:r>
      <w:proofErr w:type="gramEnd"/>
      <w:r w:rsidRPr="00684C13">
        <w:rPr>
          <w:sz w:val="16"/>
          <w:lang w:val="en-US"/>
        </w:rPr>
        <w:t>&gt;18:00:00&lt;/str:closingTime&gt;</w:t>
      </w:r>
    </w:p>
    <w:p w14:paraId="5CEB3380"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:execpoolSettleTime</w:t>
      </w:r>
      <w:proofErr w:type="gramEnd"/>
      <w:r w:rsidRPr="00684C13">
        <w:rPr>
          <w:sz w:val="16"/>
          <w:lang w:val="en-US"/>
        </w:rPr>
        <w:t>&gt;22:30:00&lt;/str:execpoolSettleTime&gt;</w:t>
      </w:r>
    </w:p>
    <w:p w14:paraId="4623A179"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:marketTimeOpening</w:t>
      </w:r>
      <w:proofErr w:type="gramEnd"/>
      <w:r w:rsidRPr="00684C13">
        <w:rPr>
          <w:sz w:val="16"/>
          <w:lang w:val="en-US"/>
        </w:rPr>
        <w:t>&gt;</w:t>
      </w:r>
    </w:p>
    <w:p w14:paraId="5FF66EF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w:t>
      </w:r>
      <w:proofErr w:type="gramStart"/>
      <w:r w:rsidRPr="00684C13">
        <w:rPr>
          <w:sz w:val="16"/>
          <w:lang w:val="en-US"/>
        </w:rPr>
        <w:t>:businessObject</w:t>
      </w:r>
      <w:proofErr w:type="gramEnd"/>
      <w:r w:rsidRPr="00684C13">
        <w:rPr>
          <w:sz w:val="16"/>
          <w:lang w:val="en-US"/>
        </w:rPr>
        <w:t>&gt;</w:t>
      </w:r>
    </w:p>
    <w:p w14:paraId="0C0C6CBA" w14:textId="77777777" w:rsidR="00684C13" w:rsidRPr="00684C13" w:rsidRDefault="00684C13" w:rsidP="00684C13">
      <w:pPr>
        <w:spacing w:line="240" w:lineRule="auto"/>
        <w:rPr>
          <w:sz w:val="16"/>
          <w:lang w:val="en-US"/>
        </w:rPr>
      </w:pPr>
      <w:r w:rsidRPr="00684C13">
        <w:rPr>
          <w:sz w:val="16"/>
          <w:lang w:val="en-US"/>
        </w:rPr>
        <w:t xml:space="preserve">         &lt;/str</w:t>
      </w:r>
      <w:proofErr w:type="gramStart"/>
      <w:r w:rsidRPr="00684C13">
        <w:rPr>
          <w:sz w:val="16"/>
          <w:lang w:val="en-US"/>
        </w:rPr>
        <w:t>:operationServiceRequest</w:t>
      </w:r>
      <w:proofErr w:type="gramEnd"/>
      <w:r w:rsidRPr="00684C13">
        <w:rPr>
          <w:sz w:val="16"/>
          <w:lang w:val="en-US"/>
        </w:rPr>
        <w:t>&gt;</w:t>
      </w:r>
    </w:p>
    <w:p w14:paraId="53B3D15E" w14:textId="77777777" w:rsidR="00684C13" w:rsidRPr="00684C13" w:rsidRDefault="00684C13" w:rsidP="00684C13">
      <w:pPr>
        <w:spacing w:line="240" w:lineRule="auto"/>
        <w:rPr>
          <w:sz w:val="16"/>
          <w:lang w:val="en-US"/>
        </w:rPr>
      </w:pPr>
      <w:r w:rsidRPr="00684C13">
        <w:rPr>
          <w:sz w:val="16"/>
          <w:lang w:val="en-US"/>
        </w:rPr>
        <w:t xml:space="preserve">      &lt;/str</w:t>
      </w:r>
      <w:proofErr w:type="gramStart"/>
      <w:r w:rsidRPr="00684C13">
        <w:rPr>
          <w:sz w:val="16"/>
          <w:lang w:val="en-US"/>
        </w:rPr>
        <w:t>:operationRequest</w:t>
      </w:r>
      <w:proofErr w:type="gramEnd"/>
      <w:r w:rsidRPr="00684C13">
        <w:rPr>
          <w:sz w:val="16"/>
          <w:lang w:val="en-US"/>
        </w:rPr>
        <w:t>&gt;</w:t>
      </w:r>
    </w:p>
    <w:p w14:paraId="3473ED06" w14:textId="77777777" w:rsidR="00684C13" w:rsidRPr="00684C13" w:rsidRDefault="00684C13" w:rsidP="00684C13">
      <w:pPr>
        <w:spacing w:line="240" w:lineRule="auto"/>
        <w:rPr>
          <w:sz w:val="16"/>
          <w:lang w:val="en-US"/>
        </w:rPr>
      </w:pPr>
      <w:r w:rsidRPr="00684C13">
        <w:rPr>
          <w:sz w:val="16"/>
          <w:lang w:val="en-US"/>
        </w:rPr>
        <w:t xml:space="preserve">   &lt;/soapenv</w:t>
      </w:r>
      <w:proofErr w:type="gramStart"/>
      <w:r w:rsidRPr="00684C13">
        <w:rPr>
          <w:sz w:val="16"/>
          <w:lang w:val="en-US"/>
        </w:rPr>
        <w:t>:Body</w:t>
      </w:r>
      <w:proofErr w:type="gramEnd"/>
      <w:r w:rsidRPr="00684C13">
        <w:rPr>
          <w:sz w:val="16"/>
          <w:lang w:val="en-US"/>
        </w:rPr>
        <w:t>&gt;</w:t>
      </w:r>
    </w:p>
    <w:p w14:paraId="2F3334EB" w14:textId="08B822F3" w:rsidR="00D02199" w:rsidRDefault="00684C13" w:rsidP="00D02199">
      <w:pPr>
        <w:spacing w:line="240" w:lineRule="auto"/>
        <w:rPr>
          <w:b/>
          <w:sz w:val="16"/>
          <w:lang w:val="en-US"/>
        </w:rPr>
      </w:pPr>
      <w:r w:rsidRPr="00684C13">
        <w:rPr>
          <w:sz w:val="16"/>
          <w:lang w:val="en-US"/>
        </w:rPr>
        <w:t>&lt;/soapenv</w:t>
      </w:r>
      <w:proofErr w:type="gramStart"/>
      <w:r w:rsidRPr="00684C13">
        <w:rPr>
          <w:sz w:val="16"/>
          <w:lang w:val="en-US"/>
        </w:rPr>
        <w:t>:Envelope</w:t>
      </w:r>
      <w:proofErr w:type="gramEnd"/>
      <w:r w:rsidRPr="00684C13">
        <w:rPr>
          <w:sz w:val="16"/>
          <w:lang w:val="en-US"/>
        </w:rPr>
        <w:t>&gt;</w:t>
      </w:r>
    </w:p>
    <w:p w14:paraId="1B217163" w14:textId="77777777" w:rsidR="00D02199" w:rsidRDefault="00D02199">
      <w:pPr>
        <w:jc w:val="left"/>
        <w:rPr>
          <w:b/>
          <w:sz w:val="16"/>
          <w:lang w:val="en-US"/>
        </w:rPr>
      </w:pPr>
      <w:r>
        <w:rPr>
          <w:b/>
          <w:sz w:val="16"/>
          <w:lang w:val="en-US"/>
        </w:rPr>
        <w:br w:type="page"/>
      </w:r>
    </w:p>
    <w:p w14:paraId="571A4E4D" w14:textId="77777777" w:rsidR="00684C13" w:rsidRPr="00684C13" w:rsidRDefault="00684C13" w:rsidP="00684C13">
      <w:pPr>
        <w:spacing w:line="240" w:lineRule="auto"/>
        <w:rPr>
          <w:sz w:val="16"/>
          <w:lang w:val="en-US"/>
        </w:rPr>
      </w:pPr>
      <w:r w:rsidRPr="00684C13">
        <w:rPr>
          <w:sz w:val="16"/>
          <w:lang w:val="en-US"/>
        </w:rPr>
        <w:lastRenderedPageBreak/>
        <w:t>&lt;soapenv</w:t>
      </w:r>
      <w:proofErr w:type="gramStart"/>
      <w:r w:rsidRPr="00684C13">
        <w:rPr>
          <w:sz w:val="16"/>
          <w:lang w:val="en-US"/>
        </w:rPr>
        <w:t>:Envelope</w:t>
      </w:r>
      <w:proofErr w:type="gramEnd"/>
      <w:r w:rsidRPr="00684C13">
        <w:rPr>
          <w:sz w:val="16"/>
          <w:lang w:val="en-US"/>
        </w:rPr>
        <w:t xml:space="preserve"> xmlns:soapenv="http://schemas.xmlsoap.org/soap/envelope/" xmlns:str="http://www.credit-suisse.com/streetside"&gt;</w:t>
      </w:r>
    </w:p>
    <w:p w14:paraId="273AC667" w14:textId="77777777" w:rsidR="00684C13" w:rsidRPr="00684C13" w:rsidRDefault="00684C13" w:rsidP="00684C13">
      <w:pPr>
        <w:spacing w:line="240" w:lineRule="auto"/>
        <w:rPr>
          <w:sz w:val="16"/>
          <w:lang w:val="en-US"/>
        </w:rPr>
      </w:pPr>
      <w:r w:rsidRPr="00684C13">
        <w:rPr>
          <w:sz w:val="16"/>
          <w:lang w:val="en-US"/>
        </w:rPr>
        <w:t xml:space="preserve">   &lt;soapenv</w:t>
      </w:r>
      <w:proofErr w:type="gramStart"/>
      <w:r w:rsidRPr="00684C13">
        <w:rPr>
          <w:sz w:val="16"/>
          <w:lang w:val="en-US"/>
        </w:rPr>
        <w:t>:Header</w:t>
      </w:r>
      <w:proofErr w:type="gramEnd"/>
      <w:r w:rsidRPr="00684C13">
        <w:rPr>
          <w:sz w:val="16"/>
          <w:lang w:val="en-US"/>
        </w:rPr>
        <w:t>/&gt;</w:t>
      </w:r>
    </w:p>
    <w:p w14:paraId="14DA1C83" w14:textId="77777777" w:rsidR="00684C13" w:rsidRPr="00684C13" w:rsidRDefault="00684C13" w:rsidP="00684C13">
      <w:pPr>
        <w:spacing w:line="240" w:lineRule="auto"/>
        <w:rPr>
          <w:sz w:val="16"/>
          <w:lang w:val="en-US"/>
        </w:rPr>
      </w:pPr>
      <w:r w:rsidRPr="00684C13">
        <w:rPr>
          <w:sz w:val="16"/>
          <w:lang w:val="en-US"/>
        </w:rPr>
        <w:t xml:space="preserve">   &lt;</w:t>
      </w:r>
      <w:proofErr w:type="gramStart"/>
      <w:r w:rsidRPr="00684C13">
        <w:rPr>
          <w:sz w:val="16"/>
          <w:lang w:val="en-US"/>
        </w:rPr>
        <w:t>soapenv:</w:t>
      </w:r>
      <w:proofErr w:type="gramEnd"/>
      <w:r w:rsidRPr="00684C13">
        <w:rPr>
          <w:sz w:val="16"/>
          <w:lang w:val="en-US"/>
        </w:rPr>
        <w:t>Body&gt;</w:t>
      </w:r>
    </w:p>
    <w:p w14:paraId="0E847ED2" w14:textId="77777777" w:rsidR="00684C13" w:rsidRPr="00684C13" w:rsidRDefault="00684C13" w:rsidP="00684C13">
      <w:pPr>
        <w:spacing w:line="240" w:lineRule="auto"/>
        <w:rPr>
          <w:sz w:val="16"/>
          <w:lang w:val="en-US"/>
        </w:rPr>
      </w:pPr>
      <w:r w:rsidRPr="00684C13">
        <w:rPr>
          <w:sz w:val="16"/>
          <w:lang w:val="en-US"/>
        </w:rPr>
        <w:t xml:space="preserve">      &lt;</w:t>
      </w:r>
      <w:proofErr w:type="gramStart"/>
      <w:r w:rsidRPr="00684C13">
        <w:rPr>
          <w:sz w:val="16"/>
          <w:lang w:val="en-US"/>
        </w:rPr>
        <w:t>str:</w:t>
      </w:r>
      <w:proofErr w:type="gramEnd"/>
      <w:r w:rsidRPr="00684C13">
        <w:rPr>
          <w:sz w:val="16"/>
          <w:lang w:val="en-US"/>
        </w:rPr>
        <w:t>operationRequest&gt;</w:t>
      </w:r>
    </w:p>
    <w:p w14:paraId="0C01FEBB" w14:textId="77777777" w:rsidR="00684C13" w:rsidRPr="00684C13" w:rsidRDefault="00684C13" w:rsidP="00684C13">
      <w:pPr>
        <w:spacing w:line="240" w:lineRule="auto"/>
        <w:rPr>
          <w:sz w:val="16"/>
          <w:lang w:val="en-US"/>
        </w:rPr>
      </w:pPr>
      <w:r w:rsidRPr="00684C13">
        <w:rPr>
          <w:sz w:val="16"/>
          <w:lang w:val="en-US"/>
        </w:rPr>
        <w:t xml:space="preserve">         &lt;</w:t>
      </w:r>
      <w:proofErr w:type="gramStart"/>
      <w:r w:rsidRPr="00684C13">
        <w:rPr>
          <w:sz w:val="16"/>
          <w:lang w:val="en-US"/>
        </w:rPr>
        <w:t>str:</w:t>
      </w:r>
      <w:proofErr w:type="gramEnd"/>
      <w:r w:rsidRPr="00684C13">
        <w:rPr>
          <w:sz w:val="16"/>
          <w:lang w:val="en-US"/>
        </w:rPr>
        <w:t>header&gt;</w:t>
      </w:r>
    </w:p>
    <w:p w14:paraId="43960780" w14:textId="6F0CA1CC"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w:t>
      </w:r>
      <w:proofErr w:type="gramStart"/>
      <w:r w:rsidRPr="00684C13">
        <w:rPr>
          <w:sz w:val="16"/>
          <w:lang w:val="en-US"/>
        </w:rPr>
        <w:t>:requestId</w:t>
      </w:r>
      <w:proofErr w:type="gramEnd"/>
      <w:r w:rsidRPr="00684C13">
        <w:rPr>
          <w:sz w:val="16"/>
          <w:lang w:val="en-US"/>
        </w:rPr>
        <w:t>&gt;123&lt;/str:requestId&gt;</w:t>
      </w:r>
    </w:p>
    <w:p w14:paraId="6DAAA2D9" w14:textId="16D0B9E2"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t xml:space="preserve">   </w:t>
      </w:r>
      <w:r w:rsidRPr="00684C13">
        <w:rPr>
          <w:sz w:val="16"/>
          <w:lang w:val="en-US"/>
        </w:rPr>
        <w:t xml:space="preserve">      &lt;str</w:t>
      </w:r>
      <w:proofErr w:type="gramStart"/>
      <w:r w:rsidRPr="00684C13">
        <w:rPr>
          <w:sz w:val="16"/>
          <w:lang w:val="en-US"/>
        </w:rPr>
        <w:t>:traceId</w:t>
      </w:r>
      <w:proofErr w:type="gramEnd"/>
      <w:r w:rsidRPr="00684C13">
        <w:rPr>
          <w:sz w:val="16"/>
          <w:lang w:val="en-US"/>
        </w:rPr>
        <w:t>&gt;123&lt;/str:traceId&gt;</w:t>
      </w:r>
    </w:p>
    <w:p w14:paraId="46364782" w14:textId="6077CD52"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t xml:space="preserve">  </w:t>
      </w:r>
      <w:r w:rsidRPr="00684C13">
        <w:rPr>
          <w:sz w:val="16"/>
          <w:lang w:val="en-US"/>
        </w:rPr>
        <w:t xml:space="preserve">       &lt;str</w:t>
      </w:r>
      <w:proofErr w:type="gramStart"/>
      <w:r w:rsidRPr="00684C13">
        <w:rPr>
          <w:sz w:val="16"/>
          <w:lang w:val="en-US"/>
        </w:rPr>
        <w:t>:time</w:t>
      </w:r>
      <w:proofErr w:type="gramEnd"/>
      <w:r w:rsidRPr="00684C13">
        <w:rPr>
          <w:sz w:val="16"/>
          <w:lang w:val="en-US"/>
        </w:rPr>
        <w:t>&gt;10:03:2016 07:56:01&lt;/str:time&gt;</w:t>
      </w:r>
    </w:p>
    <w:p w14:paraId="2B6216A0" w14:textId="07425558"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w:t>
      </w:r>
      <w:proofErr w:type="gramStart"/>
      <w:r w:rsidRPr="00684C13">
        <w:rPr>
          <w:sz w:val="16"/>
          <w:lang w:val="en-US"/>
        </w:rPr>
        <w:t>:username</w:t>
      </w:r>
      <w:proofErr w:type="gramEnd"/>
      <w:r w:rsidRPr="00684C13">
        <w:rPr>
          <w:sz w:val="16"/>
          <w:lang w:val="en-US"/>
        </w:rPr>
        <w:t>&gt;looslir&lt;/str:username&gt;</w:t>
      </w:r>
    </w:p>
    <w:p w14:paraId="6D0ACE24" w14:textId="77777777" w:rsidR="00684C13" w:rsidRPr="00684C13" w:rsidRDefault="00684C13" w:rsidP="00684C13">
      <w:pPr>
        <w:spacing w:line="240" w:lineRule="auto"/>
        <w:rPr>
          <w:sz w:val="16"/>
          <w:lang w:val="en-US"/>
        </w:rPr>
      </w:pPr>
      <w:r w:rsidRPr="00684C13">
        <w:rPr>
          <w:sz w:val="16"/>
          <w:lang w:val="en-US"/>
        </w:rPr>
        <w:t xml:space="preserve">         &lt;/str</w:t>
      </w:r>
      <w:proofErr w:type="gramStart"/>
      <w:r w:rsidRPr="00684C13">
        <w:rPr>
          <w:sz w:val="16"/>
          <w:lang w:val="en-US"/>
        </w:rPr>
        <w:t>:header</w:t>
      </w:r>
      <w:proofErr w:type="gramEnd"/>
      <w:r w:rsidRPr="00684C13">
        <w:rPr>
          <w:sz w:val="16"/>
          <w:lang w:val="en-US"/>
        </w:rPr>
        <w:t>&gt;</w:t>
      </w:r>
    </w:p>
    <w:p w14:paraId="529328FF" w14:textId="77777777" w:rsidR="00684C13" w:rsidRPr="00684C13" w:rsidRDefault="00684C13" w:rsidP="00684C13">
      <w:pPr>
        <w:spacing w:line="240" w:lineRule="auto"/>
        <w:rPr>
          <w:sz w:val="16"/>
          <w:lang w:val="en-US"/>
        </w:rPr>
      </w:pPr>
      <w:r w:rsidRPr="00684C13">
        <w:rPr>
          <w:sz w:val="16"/>
          <w:lang w:val="en-US"/>
        </w:rPr>
        <w:t xml:space="preserve">         &lt;str</w:t>
      </w:r>
      <w:proofErr w:type="gramStart"/>
      <w:r w:rsidRPr="00684C13">
        <w:rPr>
          <w:sz w:val="16"/>
          <w:lang w:val="en-US"/>
        </w:rPr>
        <w:t>:operationServiceRequest</w:t>
      </w:r>
      <w:proofErr w:type="gramEnd"/>
      <w:r w:rsidRPr="00684C13">
        <w:rPr>
          <w:sz w:val="16"/>
          <w:lang w:val="en-US"/>
        </w:rPr>
        <w:t xml:space="preserve"> xsi:type="str:UpdateMarketTimeOpening" xmlns:xsi="http://www.w3.org/2001/XMLSchema-instance" str:serviceId="123"&gt;</w:t>
      </w:r>
    </w:p>
    <w:p w14:paraId="7298AA7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w:t>
      </w:r>
      <w:proofErr w:type="gramStart"/>
      <w:r w:rsidRPr="00684C13">
        <w:rPr>
          <w:sz w:val="16"/>
          <w:lang w:val="en-US"/>
        </w:rPr>
        <w:t>str:</w:t>
      </w:r>
      <w:proofErr w:type="gramEnd"/>
      <w:r w:rsidRPr="00684C13">
        <w:rPr>
          <w:sz w:val="16"/>
          <w:lang w:val="en-US"/>
        </w:rPr>
        <w:t>businessObject&gt;</w:t>
      </w:r>
    </w:p>
    <w:p w14:paraId="65D032F4"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:timeInternalId</w:t>
      </w:r>
      <w:proofErr w:type="gramEnd"/>
      <w:r w:rsidRPr="00684C13">
        <w:rPr>
          <w:sz w:val="16"/>
          <w:lang w:val="en-US"/>
        </w:rPr>
        <w:t>&gt;1&lt;/str:timeInternalId&gt;</w:t>
      </w:r>
    </w:p>
    <w:p w14:paraId="7F3F9C6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w:t>
      </w:r>
      <w:proofErr w:type="gramStart"/>
      <w:r w:rsidRPr="00684C13">
        <w:rPr>
          <w:sz w:val="16"/>
          <w:lang w:val="en-US"/>
        </w:rPr>
        <w:t>str:</w:t>
      </w:r>
      <w:proofErr w:type="gramEnd"/>
      <w:r w:rsidRPr="00684C13">
        <w:rPr>
          <w:sz w:val="16"/>
          <w:lang w:val="en-US"/>
        </w:rPr>
        <w:t>marketTimeOpening&gt;</w:t>
      </w:r>
    </w:p>
    <w:p w14:paraId="4660B6A6"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:timezoneInternalId</w:t>
      </w:r>
      <w:proofErr w:type="gramEnd"/>
      <w:r w:rsidRPr="00684C13">
        <w:rPr>
          <w:sz w:val="16"/>
          <w:lang w:val="en-US"/>
        </w:rPr>
        <w:t>&gt;367&lt;/str:timezoneInternalId&gt;</w:t>
      </w:r>
    </w:p>
    <w:p w14:paraId="074BC8DD"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:homeOpening</w:t>
      </w:r>
      <w:proofErr w:type="gramEnd"/>
      <w:r w:rsidRPr="00684C13">
        <w:rPr>
          <w:sz w:val="16"/>
          <w:lang w:val="en-US"/>
        </w:rPr>
        <w:t>&gt;05:45:00&lt;/str:homeOpening&gt;</w:t>
      </w:r>
    </w:p>
    <w:p w14:paraId="01656F80"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:homeClosing</w:t>
      </w:r>
      <w:proofErr w:type="gramEnd"/>
      <w:r w:rsidRPr="00684C13">
        <w:rPr>
          <w:sz w:val="16"/>
          <w:lang w:val="en-US"/>
        </w:rPr>
        <w:t>&gt;16:00:00&lt;/str:homeClosing&gt;</w:t>
      </w:r>
    </w:p>
    <w:p w14:paraId="2B73313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:openingTime</w:t>
      </w:r>
      <w:proofErr w:type="gramEnd"/>
      <w:r w:rsidRPr="00684C13">
        <w:rPr>
          <w:sz w:val="16"/>
          <w:lang w:val="en-US"/>
        </w:rPr>
        <w:t>&gt;08:30:00&lt;/str:openingTime&gt;</w:t>
      </w:r>
    </w:p>
    <w:p w14:paraId="7D3472F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:closingTime</w:t>
      </w:r>
      <w:proofErr w:type="gramEnd"/>
      <w:r w:rsidRPr="00684C13">
        <w:rPr>
          <w:sz w:val="16"/>
          <w:lang w:val="en-US"/>
        </w:rPr>
        <w:t>&gt;19:00:00&lt;/str:closingTime&gt;</w:t>
      </w:r>
    </w:p>
    <w:p w14:paraId="602B1421"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:execpoolSettleTime</w:t>
      </w:r>
      <w:proofErr w:type="gramEnd"/>
      <w:r w:rsidRPr="00684C13">
        <w:rPr>
          <w:sz w:val="16"/>
          <w:lang w:val="en-US"/>
        </w:rPr>
        <w:t>&gt;22:30:00&lt;/str:execpoolSettleTime&gt;</w:t>
      </w:r>
    </w:p>
    <w:p w14:paraId="6FB02674"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w:t>
      </w:r>
      <w:proofErr w:type="gramStart"/>
      <w:r w:rsidRPr="00684C13">
        <w:rPr>
          <w:sz w:val="16"/>
          <w:lang w:val="en-US"/>
        </w:rPr>
        <w:t>:marketTimeOpening</w:t>
      </w:r>
      <w:proofErr w:type="gramEnd"/>
      <w:r w:rsidRPr="00684C13">
        <w:rPr>
          <w:sz w:val="16"/>
          <w:lang w:val="en-US"/>
        </w:rPr>
        <w:t>&gt;</w:t>
      </w:r>
    </w:p>
    <w:p w14:paraId="53C022A1"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w:t>
      </w:r>
      <w:proofErr w:type="gramStart"/>
      <w:r w:rsidRPr="00684C13">
        <w:rPr>
          <w:sz w:val="16"/>
          <w:lang w:val="en-US"/>
        </w:rPr>
        <w:t>:businessObject</w:t>
      </w:r>
      <w:proofErr w:type="gramEnd"/>
      <w:r w:rsidRPr="00684C13">
        <w:rPr>
          <w:sz w:val="16"/>
          <w:lang w:val="en-US"/>
        </w:rPr>
        <w:t>&gt;</w:t>
      </w:r>
    </w:p>
    <w:p w14:paraId="0CFD6950" w14:textId="77777777" w:rsidR="00684C13" w:rsidRPr="00684C13" w:rsidRDefault="00684C13" w:rsidP="00684C13">
      <w:pPr>
        <w:spacing w:line="240" w:lineRule="auto"/>
        <w:rPr>
          <w:sz w:val="16"/>
          <w:lang w:val="en-US"/>
        </w:rPr>
      </w:pPr>
      <w:r w:rsidRPr="00684C13">
        <w:rPr>
          <w:sz w:val="16"/>
          <w:lang w:val="en-US"/>
        </w:rPr>
        <w:t xml:space="preserve">         &lt;/str</w:t>
      </w:r>
      <w:proofErr w:type="gramStart"/>
      <w:r w:rsidRPr="00684C13">
        <w:rPr>
          <w:sz w:val="16"/>
          <w:lang w:val="en-US"/>
        </w:rPr>
        <w:t>:operationServiceRequest</w:t>
      </w:r>
      <w:proofErr w:type="gramEnd"/>
      <w:r w:rsidRPr="00684C13">
        <w:rPr>
          <w:sz w:val="16"/>
          <w:lang w:val="en-US"/>
        </w:rPr>
        <w:t>&gt;</w:t>
      </w:r>
    </w:p>
    <w:p w14:paraId="70BDC7F9" w14:textId="77777777" w:rsidR="00684C13" w:rsidRPr="00684C13" w:rsidRDefault="00684C13" w:rsidP="00684C13">
      <w:pPr>
        <w:spacing w:line="240" w:lineRule="auto"/>
        <w:rPr>
          <w:sz w:val="16"/>
          <w:lang w:val="en-US"/>
        </w:rPr>
      </w:pPr>
      <w:r w:rsidRPr="00684C13">
        <w:rPr>
          <w:sz w:val="16"/>
          <w:lang w:val="en-US"/>
        </w:rPr>
        <w:t xml:space="preserve">      &lt;/str</w:t>
      </w:r>
      <w:proofErr w:type="gramStart"/>
      <w:r w:rsidRPr="00684C13">
        <w:rPr>
          <w:sz w:val="16"/>
          <w:lang w:val="en-US"/>
        </w:rPr>
        <w:t>:operationRequest</w:t>
      </w:r>
      <w:proofErr w:type="gramEnd"/>
      <w:r w:rsidRPr="00684C13">
        <w:rPr>
          <w:sz w:val="16"/>
          <w:lang w:val="en-US"/>
        </w:rPr>
        <w:t>&gt;</w:t>
      </w:r>
    </w:p>
    <w:p w14:paraId="3BAD9837" w14:textId="77777777" w:rsidR="00684C13" w:rsidRPr="00684C13" w:rsidRDefault="00684C13" w:rsidP="00684C13">
      <w:pPr>
        <w:spacing w:line="240" w:lineRule="auto"/>
        <w:rPr>
          <w:sz w:val="16"/>
          <w:lang w:val="en-US"/>
        </w:rPr>
      </w:pPr>
      <w:r w:rsidRPr="00684C13">
        <w:rPr>
          <w:sz w:val="16"/>
          <w:lang w:val="en-US"/>
        </w:rPr>
        <w:t xml:space="preserve">   &lt;/soapenv</w:t>
      </w:r>
      <w:proofErr w:type="gramStart"/>
      <w:r w:rsidRPr="00684C13">
        <w:rPr>
          <w:sz w:val="16"/>
          <w:lang w:val="en-US"/>
        </w:rPr>
        <w:t>:Body</w:t>
      </w:r>
      <w:proofErr w:type="gramEnd"/>
      <w:r w:rsidRPr="00684C13">
        <w:rPr>
          <w:sz w:val="16"/>
          <w:lang w:val="en-US"/>
        </w:rPr>
        <w:t>&gt;</w:t>
      </w:r>
    </w:p>
    <w:p w14:paraId="533E93FE" w14:textId="1BA49A71" w:rsidR="00D02199" w:rsidRDefault="00684C13" w:rsidP="00684C13">
      <w:pPr>
        <w:spacing w:line="240" w:lineRule="auto"/>
        <w:rPr>
          <w:sz w:val="16"/>
          <w:lang w:val="en-US"/>
        </w:rPr>
      </w:pPr>
      <w:r w:rsidRPr="00684C13">
        <w:rPr>
          <w:sz w:val="16"/>
          <w:lang w:val="en-US"/>
        </w:rPr>
        <w:t>&lt;/soapenv</w:t>
      </w:r>
      <w:proofErr w:type="gramStart"/>
      <w:r w:rsidRPr="00684C13">
        <w:rPr>
          <w:sz w:val="16"/>
          <w:lang w:val="en-US"/>
        </w:rPr>
        <w:t>:Envelope</w:t>
      </w:r>
      <w:proofErr w:type="gramEnd"/>
      <w:r w:rsidRPr="00684C13">
        <w:rPr>
          <w:sz w:val="16"/>
          <w:lang w:val="en-US"/>
        </w:rPr>
        <w:t>&gt;</w:t>
      </w:r>
    </w:p>
    <w:p w14:paraId="5D302913" w14:textId="6B8357A1" w:rsidR="00D02199" w:rsidRDefault="00D02199">
      <w:pPr>
        <w:jc w:val="left"/>
        <w:rPr>
          <w:sz w:val="16"/>
          <w:lang w:val="en-US"/>
        </w:rPr>
      </w:pPr>
      <w:r>
        <w:rPr>
          <w:sz w:val="16"/>
          <w:lang w:val="en-US"/>
        </w:rPr>
        <w:br w:type="page"/>
      </w:r>
    </w:p>
    <w:p w14:paraId="0AA3ADE2" w14:textId="77777777" w:rsidR="00D02199" w:rsidRPr="00D02199" w:rsidRDefault="00D02199" w:rsidP="00D02199">
      <w:pPr>
        <w:spacing w:line="240" w:lineRule="auto"/>
        <w:jc w:val="left"/>
        <w:rPr>
          <w:sz w:val="16"/>
          <w:lang w:val="en-US"/>
        </w:rPr>
      </w:pPr>
      <w:r w:rsidRPr="00D02199">
        <w:rPr>
          <w:sz w:val="16"/>
          <w:lang w:val="en-US"/>
        </w:rPr>
        <w:lastRenderedPageBreak/>
        <w:t>&lt;soapenv</w:t>
      </w:r>
      <w:proofErr w:type="gramStart"/>
      <w:r w:rsidRPr="00D02199">
        <w:rPr>
          <w:sz w:val="16"/>
          <w:lang w:val="en-US"/>
        </w:rPr>
        <w:t>:Envelope</w:t>
      </w:r>
      <w:proofErr w:type="gramEnd"/>
      <w:r w:rsidRPr="00D02199">
        <w:rPr>
          <w:sz w:val="16"/>
          <w:lang w:val="en-US"/>
        </w:rPr>
        <w:t xml:space="preserve"> xmlns:soapenv="http://schemas.xmlsoap.org/soap/envelope/" xmlns:str="http://www.credit-suisse.com/streetside"&gt;</w:t>
      </w:r>
    </w:p>
    <w:p w14:paraId="44526BED" w14:textId="77777777" w:rsidR="00D02199" w:rsidRPr="00D02199" w:rsidRDefault="00D02199" w:rsidP="00D02199">
      <w:pPr>
        <w:spacing w:line="240" w:lineRule="auto"/>
        <w:jc w:val="left"/>
        <w:rPr>
          <w:sz w:val="16"/>
          <w:lang w:val="en-US"/>
        </w:rPr>
      </w:pPr>
      <w:r w:rsidRPr="00D02199">
        <w:rPr>
          <w:sz w:val="16"/>
          <w:lang w:val="en-US"/>
        </w:rPr>
        <w:t xml:space="preserve">   &lt;soapenv</w:t>
      </w:r>
      <w:proofErr w:type="gramStart"/>
      <w:r w:rsidRPr="00D02199">
        <w:rPr>
          <w:sz w:val="16"/>
          <w:lang w:val="en-US"/>
        </w:rPr>
        <w:t>:Header</w:t>
      </w:r>
      <w:proofErr w:type="gramEnd"/>
      <w:r w:rsidRPr="00D02199">
        <w:rPr>
          <w:sz w:val="16"/>
          <w:lang w:val="en-US"/>
        </w:rPr>
        <w:t>/&gt;</w:t>
      </w:r>
    </w:p>
    <w:p w14:paraId="29033F1C" w14:textId="77777777" w:rsidR="00D02199" w:rsidRPr="00D02199" w:rsidRDefault="00D02199" w:rsidP="00D02199">
      <w:pPr>
        <w:spacing w:line="240" w:lineRule="auto"/>
        <w:jc w:val="left"/>
        <w:rPr>
          <w:sz w:val="16"/>
          <w:lang w:val="en-US"/>
        </w:rPr>
      </w:pPr>
      <w:r w:rsidRPr="00D02199">
        <w:rPr>
          <w:sz w:val="16"/>
          <w:lang w:val="en-US"/>
        </w:rPr>
        <w:t xml:space="preserve">   &lt;</w:t>
      </w:r>
      <w:proofErr w:type="gramStart"/>
      <w:r w:rsidRPr="00D02199">
        <w:rPr>
          <w:sz w:val="16"/>
          <w:lang w:val="en-US"/>
        </w:rPr>
        <w:t>soapenv:</w:t>
      </w:r>
      <w:proofErr w:type="gramEnd"/>
      <w:r w:rsidRPr="00D02199">
        <w:rPr>
          <w:sz w:val="16"/>
          <w:lang w:val="en-US"/>
        </w:rPr>
        <w:t>Body&gt;</w:t>
      </w:r>
    </w:p>
    <w:p w14:paraId="7C98F11B" w14:textId="77777777" w:rsidR="00D02199" w:rsidRPr="00D02199" w:rsidRDefault="00D02199" w:rsidP="00D02199">
      <w:pPr>
        <w:spacing w:line="240" w:lineRule="auto"/>
        <w:jc w:val="left"/>
        <w:rPr>
          <w:sz w:val="16"/>
          <w:lang w:val="en-US"/>
        </w:rPr>
      </w:pPr>
      <w:r w:rsidRPr="00D02199">
        <w:rPr>
          <w:sz w:val="16"/>
          <w:lang w:val="en-US"/>
        </w:rPr>
        <w:t xml:space="preserve">      &lt;</w:t>
      </w:r>
      <w:proofErr w:type="gramStart"/>
      <w:r w:rsidRPr="00D02199">
        <w:rPr>
          <w:sz w:val="16"/>
          <w:lang w:val="en-US"/>
        </w:rPr>
        <w:t>str:</w:t>
      </w:r>
      <w:proofErr w:type="gramEnd"/>
      <w:r w:rsidRPr="00D02199">
        <w:rPr>
          <w:sz w:val="16"/>
          <w:lang w:val="en-US"/>
        </w:rPr>
        <w:t>operationRequest&gt;</w:t>
      </w:r>
    </w:p>
    <w:p w14:paraId="12669425" w14:textId="332428EA" w:rsidR="00D02199" w:rsidRPr="00D02199" w:rsidRDefault="00D02199" w:rsidP="00D02199">
      <w:pPr>
        <w:spacing w:line="240" w:lineRule="auto"/>
        <w:jc w:val="left"/>
        <w:rPr>
          <w:sz w:val="16"/>
          <w:lang w:val="en-US"/>
        </w:rPr>
      </w:pPr>
      <w:r>
        <w:rPr>
          <w:sz w:val="16"/>
          <w:lang w:val="en-US"/>
        </w:rPr>
        <w:t xml:space="preserve">      </w:t>
      </w:r>
      <w:r>
        <w:rPr>
          <w:sz w:val="16"/>
          <w:lang w:val="en-US"/>
        </w:rPr>
        <w:tab/>
      </w:r>
      <w:r w:rsidRPr="00D02199">
        <w:rPr>
          <w:sz w:val="16"/>
          <w:lang w:val="en-US"/>
        </w:rPr>
        <w:t>&lt;</w:t>
      </w:r>
      <w:proofErr w:type="gramStart"/>
      <w:r w:rsidRPr="00D02199">
        <w:rPr>
          <w:sz w:val="16"/>
          <w:lang w:val="en-US"/>
        </w:rPr>
        <w:t>str:</w:t>
      </w:r>
      <w:proofErr w:type="gramEnd"/>
      <w:r w:rsidRPr="00D02199">
        <w:rPr>
          <w:sz w:val="16"/>
          <w:lang w:val="en-US"/>
        </w:rPr>
        <w:t>header&gt;</w:t>
      </w:r>
    </w:p>
    <w:p w14:paraId="044E022C" w14:textId="4DBCDB9E" w:rsidR="00D02199" w:rsidRPr="00D02199" w:rsidRDefault="00D02199" w:rsidP="00D02199">
      <w:pPr>
        <w:spacing w:line="240" w:lineRule="auto"/>
        <w:jc w:val="left"/>
        <w:rPr>
          <w:sz w:val="16"/>
          <w:lang w:val="en-US"/>
        </w:rPr>
      </w:pPr>
      <w:r>
        <w:rPr>
          <w:sz w:val="16"/>
          <w:lang w:val="en-US"/>
        </w:rPr>
        <w:tab/>
      </w:r>
      <w:r>
        <w:rPr>
          <w:sz w:val="16"/>
          <w:lang w:val="en-US"/>
        </w:rPr>
        <w:tab/>
      </w:r>
      <w:r w:rsidRPr="00D02199">
        <w:rPr>
          <w:sz w:val="16"/>
          <w:lang w:val="en-US"/>
        </w:rPr>
        <w:t>&lt;str</w:t>
      </w:r>
      <w:proofErr w:type="gramStart"/>
      <w:r w:rsidRPr="00D02199">
        <w:rPr>
          <w:sz w:val="16"/>
          <w:lang w:val="en-US"/>
        </w:rPr>
        <w:t>:requestId</w:t>
      </w:r>
      <w:proofErr w:type="gramEnd"/>
      <w:r w:rsidRPr="00D02199">
        <w:rPr>
          <w:sz w:val="16"/>
          <w:lang w:val="en-US"/>
        </w:rPr>
        <w:t>&gt;123&lt;/str:requestId&gt;</w:t>
      </w:r>
    </w:p>
    <w:p w14:paraId="3FB60456" w14:textId="3E1A0251" w:rsidR="00D02199" w:rsidRPr="00D02199" w:rsidRDefault="00D02199" w:rsidP="00D02199">
      <w:pPr>
        <w:spacing w:line="240" w:lineRule="auto"/>
        <w:jc w:val="left"/>
        <w:rPr>
          <w:sz w:val="16"/>
          <w:lang w:val="en-US"/>
        </w:rPr>
      </w:pPr>
      <w:r w:rsidRPr="00D02199">
        <w:rPr>
          <w:sz w:val="16"/>
          <w:lang w:val="en-US"/>
        </w:rPr>
        <w:tab/>
      </w:r>
      <w:r>
        <w:rPr>
          <w:sz w:val="16"/>
          <w:lang w:val="en-US"/>
        </w:rPr>
        <w:tab/>
      </w:r>
      <w:r w:rsidRPr="00D02199">
        <w:rPr>
          <w:sz w:val="16"/>
          <w:lang w:val="en-US"/>
        </w:rPr>
        <w:t>&lt;str</w:t>
      </w:r>
      <w:proofErr w:type="gramStart"/>
      <w:r w:rsidRPr="00D02199">
        <w:rPr>
          <w:sz w:val="16"/>
          <w:lang w:val="en-US"/>
        </w:rPr>
        <w:t>:traceId</w:t>
      </w:r>
      <w:proofErr w:type="gramEnd"/>
      <w:r w:rsidRPr="00D02199">
        <w:rPr>
          <w:sz w:val="16"/>
          <w:lang w:val="en-US"/>
        </w:rPr>
        <w:t>&gt;123&lt;/str:traceId&gt;</w:t>
      </w:r>
    </w:p>
    <w:p w14:paraId="44D1337B" w14:textId="1CBB3C16" w:rsidR="00D02199" w:rsidRPr="00D02199" w:rsidRDefault="00D02199" w:rsidP="00D02199">
      <w:pPr>
        <w:spacing w:line="240" w:lineRule="auto"/>
        <w:jc w:val="left"/>
        <w:rPr>
          <w:sz w:val="16"/>
          <w:lang w:val="en-US"/>
        </w:rPr>
      </w:pPr>
      <w:r w:rsidRPr="00D02199">
        <w:rPr>
          <w:sz w:val="16"/>
          <w:lang w:val="en-US"/>
        </w:rPr>
        <w:tab/>
      </w:r>
      <w:r>
        <w:rPr>
          <w:sz w:val="16"/>
          <w:lang w:val="en-US"/>
        </w:rPr>
        <w:tab/>
      </w:r>
      <w:r w:rsidRPr="00D02199">
        <w:rPr>
          <w:sz w:val="16"/>
          <w:lang w:val="en-US"/>
        </w:rPr>
        <w:t>&lt;str</w:t>
      </w:r>
      <w:proofErr w:type="gramStart"/>
      <w:r w:rsidRPr="00D02199">
        <w:rPr>
          <w:sz w:val="16"/>
          <w:lang w:val="en-US"/>
        </w:rPr>
        <w:t>:time</w:t>
      </w:r>
      <w:proofErr w:type="gramEnd"/>
      <w:r w:rsidRPr="00D02199">
        <w:rPr>
          <w:sz w:val="16"/>
          <w:lang w:val="en-US"/>
        </w:rPr>
        <w:t>&gt;10:03:2016 07:56:01&lt;/str:time&gt;</w:t>
      </w:r>
    </w:p>
    <w:p w14:paraId="28B0C02A" w14:textId="5F0503BF" w:rsidR="00D02199" w:rsidRPr="00D02199" w:rsidRDefault="00D02199" w:rsidP="00D02199">
      <w:pPr>
        <w:spacing w:line="240" w:lineRule="auto"/>
        <w:jc w:val="left"/>
        <w:rPr>
          <w:sz w:val="16"/>
          <w:lang w:val="en-US"/>
        </w:rPr>
      </w:pPr>
      <w:r>
        <w:rPr>
          <w:sz w:val="16"/>
          <w:lang w:val="en-US"/>
        </w:rPr>
        <w:tab/>
      </w:r>
      <w:r>
        <w:rPr>
          <w:sz w:val="16"/>
          <w:lang w:val="en-US"/>
        </w:rPr>
        <w:tab/>
      </w:r>
      <w:r w:rsidRPr="00D02199">
        <w:rPr>
          <w:sz w:val="16"/>
          <w:lang w:val="en-US"/>
        </w:rPr>
        <w:t>&lt;str</w:t>
      </w:r>
      <w:proofErr w:type="gramStart"/>
      <w:r w:rsidRPr="00D02199">
        <w:rPr>
          <w:sz w:val="16"/>
          <w:lang w:val="en-US"/>
        </w:rPr>
        <w:t>:username</w:t>
      </w:r>
      <w:proofErr w:type="gramEnd"/>
      <w:r w:rsidRPr="00D02199">
        <w:rPr>
          <w:sz w:val="16"/>
          <w:lang w:val="en-US"/>
        </w:rPr>
        <w:t>&gt;looslir&lt;/str:username&gt;</w:t>
      </w:r>
    </w:p>
    <w:p w14:paraId="1FC8D3DE" w14:textId="1DA11715" w:rsidR="00D02199" w:rsidRPr="00D02199" w:rsidRDefault="00D02199" w:rsidP="00D02199">
      <w:pPr>
        <w:spacing w:line="240" w:lineRule="auto"/>
        <w:jc w:val="left"/>
        <w:rPr>
          <w:sz w:val="16"/>
          <w:lang w:val="en-US"/>
        </w:rPr>
      </w:pPr>
      <w:r>
        <w:rPr>
          <w:sz w:val="16"/>
          <w:lang w:val="en-US"/>
        </w:rPr>
        <w:t xml:space="preserve">       </w:t>
      </w:r>
      <w:r>
        <w:rPr>
          <w:sz w:val="16"/>
          <w:lang w:val="en-US"/>
        </w:rPr>
        <w:tab/>
      </w:r>
      <w:r w:rsidRPr="00D02199">
        <w:rPr>
          <w:sz w:val="16"/>
          <w:lang w:val="en-US"/>
        </w:rPr>
        <w:t>&lt;/str</w:t>
      </w:r>
      <w:proofErr w:type="gramStart"/>
      <w:r w:rsidRPr="00D02199">
        <w:rPr>
          <w:sz w:val="16"/>
          <w:lang w:val="en-US"/>
        </w:rPr>
        <w:t>:header</w:t>
      </w:r>
      <w:proofErr w:type="gramEnd"/>
      <w:r w:rsidRPr="00D02199">
        <w:rPr>
          <w:sz w:val="16"/>
          <w:lang w:val="en-US"/>
        </w:rPr>
        <w:t>&gt;</w:t>
      </w:r>
    </w:p>
    <w:p w14:paraId="76749F7F" w14:textId="77777777" w:rsidR="00D02199" w:rsidRPr="00D02199" w:rsidRDefault="00D02199" w:rsidP="00D02199">
      <w:pPr>
        <w:spacing w:line="240" w:lineRule="auto"/>
        <w:jc w:val="left"/>
        <w:rPr>
          <w:sz w:val="16"/>
          <w:lang w:val="en-US"/>
        </w:rPr>
      </w:pPr>
      <w:r w:rsidRPr="00D02199">
        <w:rPr>
          <w:sz w:val="16"/>
          <w:lang w:val="en-US"/>
        </w:rPr>
        <w:tab/>
        <w:t xml:space="preserve">    &lt;str</w:t>
      </w:r>
      <w:proofErr w:type="gramStart"/>
      <w:r w:rsidRPr="00D02199">
        <w:rPr>
          <w:sz w:val="16"/>
          <w:lang w:val="en-US"/>
        </w:rPr>
        <w:t>:operationServiceRequest</w:t>
      </w:r>
      <w:proofErr w:type="gramEnd"/>
      <w:r w:rsidRPr="00D02199">
        <w:rPr>
          <w:sz w:val="16"/>
          <w:lang w:val="en-US"/>
        </w:rPr>
        <w:t xml:space="preserve"> xsi:type="str:SelectMarketTimeOpening" xmlns:xsi="http://www.w3.org/2001/XMLSchema-instance" str:serviceId="123"&gt;</w:t>
      </w:r>
    </w:p>
    <w:p w14:paraId="7317BFA6" w14:textId="77777777" w:rsidR="00D02199" w:rsidRPr="00D02199" w:rsidRDefault="00D02199" w:rsidP="00D02199">
      <w:pPr>
        <w:spacing w:line="240" w:lineRule="auto"/>
        <w:jc w:val="left"/>
        <w:rPr>
          <w:sz w:val="16"/>
          <w:lang w:val="en-US"/>
        </w:rPr>
      </w:pPr>
      <w:r w:rsidRPr="00D02199">
        <w:rPr>
          <w:sz w:val="16"/>
          <w:lang w:val="en-US"/>
        </w:rPr>
        <w:tab/>
        <w:t xml:space="preserve">    &lt;/str</w:t>
      </w:r>
      <w:proofErr w:type="gramStart"/>
      <w:r w:rsidRPr="00D02199">
        <w:rPr>
          <w:sz w:val="16"/>
          <w:lang w:val="en-US"/>
        </w:rPr>
        <w:t>:operationServiceRequest</w:t>
      </w:r>
      <w:proofErr w:type="gramEnd"/>
      <w:r w:rsidRPr="00D02199">
        <w:rPr>
          <w:sz w:val="16"/>
          <w:lang w:val="en-US"/>
        </w:rPr>
        <w:t>&gt;</w:t>
      </w:r>
    </w:p>
    <w:p w14:paraId="71202E86" w14:textId="77777777" w:rsidR="00D02199" w:rsidRPr="00D02199" w:rsidRDefault="00D02199" w:rsidP="00D02199">
      <w:pPr>
        <w:spacing w:line="240" w:lineRule="auto"/>
        <w:jc w:val="left"/>
        <w:rPr>
          <w:sz w:val="16"/>
          <w:lang w:val="en-US"/>
        </w:rPr>
      </w:pPr>
      <w:r w:rsidRPr="00D02199">
        <w:rPr>
          <w:sz w:val="16"/>
          <w:lang w:val="en-US"/>
        </w:rPr>
        <w:t xml:space="preserve">      &lt;/str</w:t>
      </w:r>
      <w:proofErr w:type="gramStart"/>
      <w:r w:rsidRPr="00D02199">
        <w:rPr>
          <w:sz w:val="16"/>
          <w:lang w:val="en-US"/>
        </w:rPr>
        <w:t>:operationRequest</w:t>
      </w:r>
      <w:proofErr w:type="gramEnd"/>
      <w:r w:rsidRPr="00D02199">
        <w:rPr>
          <w:sz w:val="16"/>
          <w:lang w:val="en-US"/>
        </w:rPr>
        <w:t>&gt;</w:t>
      </w:r>
    </w:p>
    <w:p w14:paraId="7AA5C82E" w14:textId="77777777" w:rsidR="00D02199" w:rsidRPr="00D02199" w:rsidRDefault="00D02199" w:rsidP="00D02199">
      <w:pPr>
        <w:spacing w:line="240" w:lineRule="auto"/>
        <w:jc w:val="left"/>
        <w:rPr>
          <w:sz w:val="16"/>
          <w:lang w:val="en-US"/>
        </w:rPr>
      </w:pPr>
      <w:r w:rsidRPr="00D02199">
        <w:rPr>
          <w:sz w:val="16"/>
          <w:lang w:val="en-US"/>
        </w:rPr>
        <w:t xml:space="preserve">   &lt;/soapenv</w:t>
      </w:r>
      <w:proofErr w:type="gramStart"/>
      <w:r w:rsidRPr="00D02199">
        <w:rPr>
          <w:sz w:val="16"/>
          <w:lang w:val="en-US"/>
        </w:rPr>
        <w:t>:Body</w:t>
      </w:r>
      <w:proofErr w:type="gramEnd"/>
      <w:r w:rsidRPr="00D02199">
        <w:rPr>
          <w:sz w:val="16"/>
          <w:lang w:val="en-US"/>
        </w:rPr>
        <w:t>&gt;</w:t>
      </w:r>
    </w:p>
    <w:p w14:paraId="28C5BD0B" w14:textId="44FD9681" w:rsidR="00D02199" w:rsidRDefault="00D02199" w:rsidP="00D02199">
      <w:pPr>
        <w:spacing w:line="240" w:lineRule="auto"/>
        <w:jc w:val="left"/>
        <w:rPr>
          <w:sz w:val="16"/>
          <w:lang w:val="en-US"/>
        </w:rPr>
      </w:pPr>
      <w:r w:rsidRPr="00D02199">
        <w:rPr>
          <w:sz w:val="16"/>
          <w:lang w:val="en-US"/>
        </w:rPr>
        <w:t>&lt;/soapenv</w:t>
      </w:r>
      <w:proofErr w:type="gramStart"/>
      <w:r w:rsidRPr="00D02199">
        <w:rPr>
          <w:sz w:val="16"/>
          <w:lang w:val="en-US"/>
        </w:rPr>
        <w:t>:Envelope</w:t>
      </w:r>
      <w:proofErr w:type="gramEnd"/>
      <w:r w:rsidRPr="00D02199">
        <w:rPr>
          <w:sz w:val="16"/>
          <w:lang w:val="en-US"/>
        </w:rPr>
        <w:t>&gt;</w:t>
      </w:r>
    </w:p>
    <w:p w14:paraId="5E6DA4AE" w14:textId="77777777" w:rsidR="00D02199" w:rsidRDefault="00D02199" w:rsidP="00D02199">
      <w:pPr>
        <w:spacing w:line="240" w:lineRule="auto"/>
        <w:jc w:val="left"/>
        <w:rPr>
          <w:sz w:val="16"/>
          <w:lang w:val="en-US"/>
        </w:rPr>
      </w:pPr>
    </w:p>
    <w:p w14:paraId="7BFB24FF" w14:textId="77777777" w:rsidR="00D02199" w:rsidRPr="00D02199" w:rsidRDefault="00D02199" w:rsidP="00D02199">
      <w:pPr>
        <w:spacing w:line="240" w:lineRule="auto"/>
        <w:jc w:val="left"/>
        <w:rPr>
          <w:sz w:val="16"/>
          <w:lang w:val="en-US"/>
        </w:rPr>
      </w:pPr>
      <w:r w:rsidRPr="00D02199">
        <w:rPr>
          <w:sz w:val="16"/>
          <w:lang w:val="en-US"/>
        </w:rPr>
        <w:t>&lt;soapenv</w:t>
      </w:r>
      <w:proofErr w:type="gramStart"/>
      <w:r w:rsidRPr="00D02199">
        <w:rPr>
          <w:sz w:val="16"/>
          <w:lang w:val="en-US"/>
        </w:rPr>
        <w:t>:Envelope</w:t>
      </w:r>
      <w:proofErr w:type="gramEnd"/>
      <w:r w:rsidRPr="00D02199">
        <w:rPr>
          <w:sz w:val="16"/>
          <w:lang w:val="en-US"/>
        </w:rPr>
        <w:t xml:space="preserve"> xmlns:soapenv="http://schemas.xmlsoap.org/soap/envelope/" xmlns:str="http://www.credit-suisse.com/streetside"&gt;</w:t>
      </w:r>
    </w:p>
    <w:p w14:paraId="6CC744B1" w14:textId="77777777" w:rsidR="00D02199" w:rsidRPr="00D02199" w:rsidRDefault="00D02199" w:rsidP="00D02199">
      <w:pPr>
        <w:spacing w:line="240" w:lineRule="auto"/>
        <w:jc w:val="left"/>
        <w:rPr>
          <w:sz w:val="16"/>
          <w:lang w:val="en-US"/>
        </w:rPr>
      </w:pPr>
      <w:r w:rsidRPr="00D02199">
        <w:rPr>
          <w:sz w:val="16"/>
          <w:lang w:val="en-US"/>
        </w:rPr>
        <w:t xml:space="preserve">   &lt;soapenv</w:t>
      </w:r>
      <w:proofErr w:type="gramStart"/>
      <w:r w:rsidRPr="00D02199">
        <w:rPr>
          <w:sz w:val="16"/>
          <w:lang w:val="en-US"/>
        </w:rPr>
        <w:t>:Header</w:t>
      </w:r>
      <w:proofErr w:type="gramEnd"/>
      <w:r w:rsidRPr="00D02199">
        <w:rPr>
          <w:sz w:val="16"/>
          <w:lang w:val="en-US"/>
        </w:rPr>
        <w:t>/&gt;</w:t>
      </w:r>
    </w:p>
    <w:p w14:paraId="33A33675" w14:textId="77777777" w:rsidR="00D02199" w:rsidRPr="00D02199" w:rsidRDefault="00D02199" w:rsidP="00D02199">
      <w:pPr>
        <w:spacing w:line="240" w:lineRule="auto"/>
        <w:jc w:val="left"/>
        <w:rPr>
          <w:sz w:val="16"/>
          <w:lang w:val="en-US"/>
        </w:rPr>
      </w:pPr>
      <w:r w:rsidRPr="00D02199">
        <w:rPr>
          <w:sz w:val="16"/>
          <w:lang w:val="en-US"/>
        </w:rPr>
        <w:t xml:space="preserve">   &lt;</w:t>
      </w:r>
      <w:proofErr w:type="gramStart"/>
      <w:r w:rsidRPr="00D02199">
        <w:rPr>
          <w:sz w:val="16"/>
          <w:lang w:val="en-US"/>
        </w:rPr>
        <w:t>soapenv:</w:t>
      </w:r>
      <w:proofErr w:type="gramEnd"/>
      <w:r w:rsidRPr="00D02199">
        <w:rPr>
          <w:sz w:val="16"/>
          <w:lang w:val="en-US"/>
        </w:rPr>
        <w:t>Body&gt;</w:t>
      </w:r>
    </w:p>
    <w:p w14:paraId="176CFF99" w14:textId="77777777" w:rsidR="00D02199" w:rsidRPr="00D02199" w:rsidRDefault="00D02199" w:rsidP="00D02199">
      <w:pPr>
        <w:spacing w:line="240" w:lineRule="auto"/>
        <w:jc w:val="left"/>
        <w:rPr>
          <w:sz w:val="16"/>
          <w:lang w:val="en-US"/>
        </w:rPr>
      </w:pPr>
      <w:r w:rsidRPr="00D02199">
        <w:rPr>
          <w:sz w:val="16"/>
          <w:lang w:val="en-US"/>
        </w:rPr>
        <w:t xml:space="preserve">      &lt;</w:t>
      </w:r>
      <w:proofErr w:type="gramStart"/>
      <w:r w:rsidRPr="00D02199">
        <w:rPr>
          <w:sz w:val="16"/>
          <w:lang w:val="en-US"/>
        </w:rPr>
        <w:t>str:</w:t>
      </w:r>
      <w:proofErr w:type="gramEnd"/>
      <w:r w:rsidRPr="00D02199">
        <w:rPr>
          <w:sz w:val="16"/>
          <w:lang w:val="en-US"/>
        </w:rPr>
        <w:t>operationRequest&gt;</w:t>
      </w:r>
    </w:p>
    <w:p w14:paraId="4B9642EF" w14:textId="77777777" w:rsidR="00D02199" w:rsidRPr="00D02199" w:rsidRDefault="00D02199" w:rsidP="00D02199">
      <w:pPr>
        <w:spacing w:line="240" w:lineRule="auto"/>
        <w:jc w:val="left"/>
        <w:rPr>
          <w:sz w:val="16"/>
          <w:lang w:val="en-US"/>
        </w:rPr>
      </w:pPr>
      <w:r w:rsidRPr="00D02199">
        <w:rPr>
          <w:sz w:val="16"/>
          <w:lang w:val="en-US"/>
        </w:rPr>
        <w:t xml:space="preserve">         &lt;</w:t>
      </w:r>
      <w:proofErr w:type="gramStart"/>
      <w:r w:rsidRPr="00D02199">
        <w:rPr>
          <w:sz w:val="16"/>
          <w:lang w:val="en-US"/>
        </w:rPr>
        <w:t>str:</w:t>
      </w:r>
      <w:proofErr w:type="gramEnd"/>
      <w:r w:rsidRPr="00D02199">
        <w:rPr>
          <w:sz w:val="16"/>
          <w:lang w:val="en-US"/>
        </w:rPr>
        <w:t>header&gt;</w:t>
      </w:r>
    </w:p>
    <w:p w14:paraId="5E92A70F" w14:textId="77777777" w:rsidR="00D02199" w:rsidRPr="00D02199" w:rsidRDefault="00D02199" w:rsidP="00D02199">
      <w:pPr>
        <w:spacing w:line="240" w:lineRule="auto"/>
        <w:jc w:val="left"/>
        <w:rPr>
          <w:sz w:val="16"/>
          <w:lang w:val="en-US"/>
        </w:rPr>
      </w:pPr>
      <w:r w:rsidRPr="00D02199">
        <w:rPr>
          <w:sz w:val="16"/>
          <w:lang w:val="en-US"/>
        </w:rPr>
        <w:t xml:space="preserve">            &lt;str</w:t>
      </w:r>
      <w:proofErr w:type="gramStart"/>
      <w:r w:rsidRPr="00D02199">
        <w:rPr>
          <w:sz w:val="16"/>
          <w:lang w:val="en-US"/>
        </w:rPr>
        <w:t>:requestId</w:t>
      </w:r>
      <w:proofErr w:type="gramEnd"/>
      <w:r w:rsidRPr="00D02199">
        <w:rPr>
          <w:sz w:val="16"/>
          <w:lang w:val="en-US"/>
        </w:rPr>
        <w:t>&gt;123&lt;/str:requestId&gt;</w:t>
      </w:r>
    </w:p>
    <w:p w14:paraId="3B1FDB4B" w14:textId="77777777" w:rsidR="00D02199" w:rsidRPr="00D02199" w:rsidRDefault="00D02199" w:rsidP="00D02199">
      <w:pPr>
        <w:spacing w:line="240" w:lineRule="auto"/>
        <w:jc w:val="left"/>
        <w:rPr>
          <w:sz w:val="16"/>
          <w:lang w:val="en-US"/>
        </w:rPr>
      </w:pPr>
      <w:r w:rsidRPr="00D02199">
        <w:rPr>
          <w:sz w:val="16"/>
          <w:lang w:val="en-US"/>
        </w:rPr>
        <w:t xml:space="preserve">            &lt;str</w:t>
      </w:r>
      <w:proofErr w:type="gramStart"/>
      <w:r w:rsidRPr="00D02199">
        <w:rPr>
          <w:sz w:val="16"/>
          <w:lang w:val="en-US"/>
        </w:rPr>
        <w:t>:traceId</w:t>
      </w:r>
      <w:proofErr w:type="gramEnd"/>
      <w:r w:rsidRPr="00D02199">
        <w:rPr>
          <w:sz w:val="16"/>
          <w:lang w:val="en-US"/>
        </w:rPr>
        <w:t>&gt;123&lt;/str:traceId&gt;</w:t>
      </w:r>
    </w:p>
    <w:p w14:paraId="502C94DA" w14:textId="77777777" w:rsidR="00D02199" w:rsidRPr="00D02199" w:rsidRDefault="00D02199" w:rsidP="00D02199">
      <w:pPr>
        <w:spacing w:line="240" w:lineRule="auto"/>
        <w:jc w:val="left"/>
        <w:rPr>
          <w:sz w:val="16"/>
          <w:lang w:val="en-US"/>
        </w:rPr>
      </w:pPr>
      <w:r w:rsidRPr="00D02199">
        <w:rPr>
          <w:sz w:val="16"/>
          <w:lang w:val="en-US"/>
        </w:rPr>
        <w:t xml:space="preserve">            &lt;str</w:t>
      </w:r>
      <w:proofErr w:type="gramStart"/>
      <w:r w:rsidRPr="00D02199">
        <w:rPr>
          <w:sz w:val="16"/>
          <w:lang w:val="en-US"/>
        </w:rPr>
        <w:t>:time</w:t>
      </w:r>
      <w:proofErr w:type="gramEnd"/>
      <w:r w:rsidRPr="00D02199">
        <w:rPr>
          <w:sz w:val="16"/>
          <w:lang w:val="en-US"/>
        </w:rPr>
        <w:t>&gt;10:03:2016 07:56:01&lt;/str:time&gt;</w:t>
      </w:r>
    </w:p>
    <w:p w14:paraId="59574968" w14:textId="77777777" w:rsidR="00D02199" w:rsidRPr="00D02199" w:rsidRDefault="00D02199" w:rsidP="00D02199">
      <w:pPr>
        <w:spacing w:line="240" w:lineRule="auto"/>
        <w:jc w:val="left"/>
        <w:rPr>
          <w:sz w:val="16"/>
          <w:lang w:val="en-US"/>
        </w:rPr>
      </w:pPr>
      <w:r w:rsidRPr="00D02199">
        <w:rPr>
          <w:sz w:val="16"/>
          <w:lang w:val="en-US"/>
        </w:rPr>
        <w:t xml:space="preserve">            &lt;str</w:t>
      </w:r>
      <w:proofErr w:type="gramStart"/>
      <w:r w:rsidRPr="00D02199">
        <w:rPr>
          <w:sz w:val="16"/>
          <w:lang w:val="en-US"/>
        </w:rPr>
        <w:t>:username</w:t>
      </w:r>
      <w:proofErr w:type="gramEnd"/>
      <w:r w:rsidRPr="00D02199">
        <w:rPr>
          <w:sz w:val="16"/>
          <w:lang w:val="en-US"/>
        </w:rPr>
        <w:t>&gt;looslir&lt;/str:username&gt;</w:t>
      </w:r>
    </w:p>
    <w:p w14:paraId="04A80F4C" w14:textId="77777777" w:rsidR="00D02199" w:rsidRPr="00D02199" w:rsidRDefault="00D02199" w:rsidP="00D02199">
      <w:pPr>
        <w:spacing w:line="240" w:lineRule="auto"/>
        <w:jc w:val="left"/>
        <w:rPr>
          <w:sz w:val="16"/>
          <w:lang w:val="en-US"/>
        </w:rPr>
      </w:pPr>
      <w:r w:rsidRPr="00D02199">
        <w:rPr>
          <w:sz w:val="16"/>
          <w:lang w:val="en-US"/>
        </w:rPr>
        <w:t xml:space="preserve">         &lt;/str</w:t>
      </w:r>
      <w:proofErr w:type="gramStart"/>
      <w:r w:rsidRPr="00D02199">
        <w:rPr>
          <w:sz w:val="16"/>
          <w:lang w:val="en-US"/>
        </w:rPr>
        <w:t>:header</w:t>
      </w:r>
      <w:proofErr w:type="gramEnd"/>
      <w:r w:rsidRPr="00D02199">
        <w:rPr>
          <w:sz w:val="16"/>
          <w:lang w:val="en-US"/>
        </w:rPr>
        <w:t>&gt;</w:t>
      </w:r>
    </w:p>
    <w:p w14:paraId="3E5F9B65" w14:textId="77777777" w:rsidR="00D02199" w:rsidRPr="00D02199" w:rsidRDefault="00D02199" w:rsidP="00D02199">
      <w:pPr>
        <w:spacing w:line="240" w:lineRule="auto"/>
        <w:jc w:val="left"/>
        <w:rPr>
          <w:sz w:val="16"/>
          <w:lang w:val="en-US"/>
        </w:rPr>
      </w:pPr>
      <w:r w:rsidRPr="00D02199">
        <w:rPr>
          <w:sz w:val="16"/>
          <w:lang w:val="en-US"/>
        </w:rPr>
        <w:t xml:space="preserve">         &lt;str</w:t>
      </w:r>
      <w:proofErr w:type="gramStart"/>
      <w:r w:rsidRPr="00D02199">
        <w:rPr>
          <w:sz w:val="16"/>
          <w:lang w:val="en-US"/>
        </w:rPr>
        <w:t>:operationServiceRequest</w:t>
      </w:r>
      <w:proofErr w:type="gramEnd"/>
      <w:r w:rsidRPr="00D02199">
        <w:rPr>
          <w:sz w:val="16"/>
          <w:lang w:val="en-US"/>
        </w:rPr>
        <w:t xml:space="preserve"> xsi:type="str:DeleteMarketTimeOpening" xmlns:xsi="http://www.w3.org/2001/XMLSchema-instance" str:serviceId="123"&gt;</w:t>
      </w:r>
    </w:p>
    <w:p w14:paraId="74D941C9" w14:textId="77777777" w:rsidR="00D02199" w:rsidRPr="00D02199" w:rsidRDefault="00D02199" w:rsidP="00D02199">
      <w:pPr>
        <w:spacing w:line="240" w:lineRule="auto"/>
        <w:jc w:val="left"/>
        <w:rPr>
          <w:sz w:val="16"/>
          <w:lang w:val="en-US"/>
        </w:rPr>
      </w:pPr>
      <w:r w:rsidRPr="00D02199">
        <w:rPr>
          <w:sz w:val="16"/>
          <w:lang w:val="en-US"/>
        </w:rPr>
        <w:t xml:space="preserve">         </w:t>
      </w:r>
      <w:r w:rsidRPr="00D02199">
        <w:rPr>
          <w:sz w:val="16"/>
          <w:lang w:val="en-US"/>
        </w:rPr>
        <w:tab/>
      </w:r>
      <w:r w:rsidRPr="00D02199">
        <w:rPr>
          <w:sz w:val="16"/>
          <w:lang w:val="en-US"/>
        </w:rPr>
        <w:tab/>
        <w:t>&lt;str</w:t>
      </w:r>
      <w:proofErr w:type="gramStart"/>
      <w:r w:rsidRPr="00D02199">
        <w:rPr>
          <w:sz w:val="16"/>
          <w:lang w:val="en-US"/>
        </w:rPr>
        <w:t>:recordId</w:t>
      </w:r>
      <w:proofErr w:type="gramEnd"/>
      <w:r w:rsidRPr="00D02199">
        <w:rPr>
          <w:sz w:val="16"/>
          <w:lang w:val="en-US"/>
        </w:rPr>
        <w:t>&gt;20000269&lt;/str:recordId&gt;</w:t>
      </w:r>
    </w:p>
    <w:p w14:paraId="4DBDC2E4" w14:textId="77777777" w:rsidR="00D02199" w:rsidRPr="00D02199" w:rsidRDefault="00D02199" w:rsidP="00D02199">
      <w:pPr>
        <w:spacing w:line="240" w:lineRule="auto"/>
        <w:jc w:val="left"/>
        <w:rPr>
          <w:sz w:val="16"/>
          <w:lang w:val="en-US"/>
        </w:rPr>
      </w:pPr>
      <w:r w:rsidRPr="00D02199">
        <w:rPr>
          <w:sz w:val="16"/>
          <w:lang w:val="en-US"/>
        </w:rPr>
        <w:t xml:space="preserve">         &lt;/str</w:t>
      </w:r>
      <w:proofErr w:type="gramStart"/>
      <w:r w:rsidRPr="00D02199">
        <w:rPr>
          <w:sz w:val="16"/>
          <w:lang w:val="en-US"/>
        </w:rPr>
        <w:t>:operationServiceRequest</w:t>
      </w:r>
      <w:proofErr w:type="gramEnd"/>
      <w:r w:rsidRPr="00D02199">
        <w:rPr>
          <w:sz w:val="16"/>
          <w:lang w:val="en-US"/>
        </w:rPr>
        <w:t>&gt;</w:t>
      </w:r>
    </w:p>
    <w:p w14:paraId="03EA7CDF" w14:textId="77777777" w:rsidR="00D02199" w:rsidRPr="00D02199" w:rsidRDefault="00D02199" w:rsidP="00D02199">
      <w:pPr>
        <w:spacing w:line="240" w:lineRule="auto"/>
        <w:jc w:val="left"/>
        <w:rPr>
          <w:sz w:val="16"/>
          <w:lang w:val="en-US"/>
        </w:rPr>
      </w:pPr>
      <w:r w:rsidRPr="00D02199">
        <w:rPr>
          <w:sz w:val="16"/>
          <w:lang w:val="en-US"/>
        </w:rPr>
        <w:t xml:space="preserve">      &lt;/str</w:t>
      </w:r>
      <w:proofErr w:type="gramStart"/>
      <w:r w:rsidRPr="00D02199">
        <w:rPr>
          <w:sz w:val="16"/>
          <w:lang w:val="en-US"/>
        </w:rPr>
        <w:t>:operationRequest</w:t>
      </w:r>
      <w:proofErr w:type="gramEnd"/>
      <w:r w:rsidRPr="00D02199">
        <w:rPr>
          <w:sz w:val="16"/>
          <w:lang w:val="en-US"/>
        </w:rPr>
        <w:t>&gt;</w:t>
      </w:r>
    </w:p>
    <w:p w14:paraId="55C53AE5" w14:textId="77777777" w:rsidR="00D02199" w:rsidRPr="00D02199" w:rsidRDefault="00D02199" w:rsidP="00D02199">
      <w:pPr>
        <w:spacing w:line="240" w:lineRule="auto"/>
        <w:jc w:val="left"/>
        <w:rPr>
          <w:sz w:val="16"/>
          <w:lang w:val="en-US"/>
        </w:rPr>
      </w:pPr>
      <w:r w:rsidRPr="00D02199">
        <w:rPr>
          <w:sz w:val="16"/>
          <w:lang w:val="en-US"/>
        </w:rPr>
        <w:t xml:space="preserve">   &lt;/soapenv</w:t>
      </w:r>
      <w:proofErr w:type="gramStart"/>
      <w:r w:rsidRPr="00D02199">
        <w:rPr>
          <w:sz w:val="16"/>
          <w:lang w:val="en-US"/>
        </w:rPr>
        <w:t>:Body</w:t>
      </w:r>
      <w:proofErr w:type="gramEnd"/>
      <w:r w:rsidRPr="00D02199">
        <w:rPr>
          <w:sz w:val="16"/>
          <w:lang w:val="en-US"/>
        </w:rPr>
        <w:t>&gt;</w:t>
      </w:r>
    </w:p>
    <w:p w14:paraId="2F538F70" w14:textId="6C1C878E" w:rsidR="00D02199" w:rsidRDefault="00D02199" w:rsidP="00D02199">
      <w:pPr>
        <w:spacing w:line="240" w:lineRule="auto"/>
        <w:jc w:val="left"/>
        <w:rPr>
          <w:sz w:val="16"/>
          <w:lang w:val="en-US"/>
        </w:rPr>
      </w:pPr>
      <w:r w:rsidRPr="00D02199">
        <w:rPr>
          <w:sz w:val="16"/>
          <w:lang w:val="en-US"/>
        </w:rPr>
        <w:t>&lt;/soapenv</w:t>
      </w:r>
      <w:proofErr w:type="gramStart"/>
      <w:r w:rsidRPr="00D02199">
        <w:rPr>
          <w:sz w:val="16"/>
          <w:lang w:val="en-US"/>
        </w:rPr>
        <w:t>:Envelope</w:t>
      </w:r>
      <w:proofErr w:type="gramEnd"/>
      <w:r w:rsidRPr="00D02199">
        <w:rPr>
          <w:sz w:val="16"/>
          <w:lang w:val="en-US"/>
        </w:rPr>
        <w:t>&gt;</w:t>
      </w:r>
    </w:p>
    <w:p w14:paraId="1D89533E" w14:textId="77777777" w:rsidR="00D02199" w:rsidRDefault="00D02199">
      <w:pPr>
        <w:jc w:val="left"/>
        <w:rPr>
          <w:sz w:val="16"/>
          <w:lang w:val="en-US"/>
        </w:rPr>
      </w:pPr>
      <w:r>
        <w:rPr>
          <w:sz w:val="16"/>
          <w:lang w:val="en-US"/>
        </w:rPr>
        <w:br w:type="page"/>
      </w:r>
    </w:p>
    <w:p w14:paraId="37178E86" w14:textId="77777777" w:rsidR="008C2667" w:rsidRDefault="008C2667" w:rsidP="008C2667">
      <w:pPr>
        <w:pStyle w:val="berschrift2"/>
        <w:rPr>
          <w:lang w:val="en-US"/>
        </w:rPr>
      </w:pPr>
      <w:bookmarkStart w:id="156" w:name="_Toc446491031"/>
      <w:r>
        <w:rPr>
          <w:lang w:val="en-US"/>
        </w:rPr>
        <w:lastRenderedPageBreak/>
        <w:t>StreetMonitorOperationsServices.xsd</w:t>
      </w:r>
      <w:bookmarkEnd w:id="156"/>
    </w:p>
    <w:p w14:paraId="5D3780A6" w14:textId="00CE621A" w:rsidR="008C2667" w:rsidRPr="008C2667" w:rsidRDefault="008C2667" w:rsidP="008C2667">
      <w:pPr>
        <w:spacing w:line="240" w:lineRule="auto"/>
        <w:rPr>
          <w:sz w:val="16"/>
          <w:lang w:val="en-US"/>
        </w:rPr>
      </w:pPr>
      <w:proofErr w:type="gramStart"/>
      <w:r w:rsidRPr="008C2667">
        <w:rPr>
          <w:sz w:val="16"/>
          <w:lang w:val="en-US"/>
        </w:rPr>
        <w:t>&lt;!--</w:t>
      </w:r>
      <w:proofErr w:type="gramEnd"/>
      <w:r w:rsidRPr="008C2667">
        <w:rPr>
          <w:sz w:val="16"/>
          <w:lang w:val="en-US"/>
        </w:rPr>
        <w:t xml:space="preserve"> Request for selecting all MarketTimeOpening objects from the database. --&gt;</w:t>
      </w:r>
    </w:p>
    <w:p w14:paraId="354F4C5A" w14:textId="08963DB7" w:rsidR="008C2667" w:rsidRPr="008C2667" w:rsidRDefault="008C2667" w:rsidP="008C2667">
      <w:pPr>
        <w:spacing w:line="240" w:lineRule="auto"/>
        <w:rPr>
          <w:sz w:val="16"/>
          <w:lang w:val="en-US"/>
        </w:rPr>
      </w:pPr>
      <w:r w:rsidRPr="008C2667">
        <w:rPr>
          <w:sz w:val="16"/>
          <w:lang w:val="en-US"/>
        </w:rPr>
        <w:t>&lt;xsd</w:t>
      </w:r>
      <w:proofErr w:type="gramStart"/>
      <w:r w:rsidRPr="008C2667">
        <w:rPr>
          <w:sz w:val="16"/>
          <w:lang w:val="en-US"/>
        </w:rPr>
        <w:t>:complexType</w:t>
      </w:r>
      <w:proofErr w:type="gramEnd"/>
      <w:r w:rsidRPr="008C2667">
        <w:rPr>
          <w:sz w:val="16"/>
          <w:lang w:val="en-US"/>
        </w:rPr>
        <w:t xml:space="preserve"> name="SelectMarketTimeOpening"&gt;</w:t>
      </w:r>
    </w:p>
    <w:p w14:paraId="3E30EFB0" w14:textId="06CA46CA" w:rsidR="008C2667" w:rsidRPr="008C2667" w:rsidRDefault="008C2667" w:rsidP="008C2667">
      <w:pPr>
        <w:spacing w:line="240" w:lineRule="auto"/>
        <w:rPr>
          <w:sz w:val="16"/>
          <w:lang w:val="en-US"/>
        </w:rPr>
      </w:pPr>
      <w:r w:rsidRPr="008C2667">
        <w:rPr>
          <w:sz w:val="16"/>
          <w:lang w:val="en-US"/>
        </w:rPr>
        <w:tab/>
        <w:t>&lt;</w:t>
      </w:r>
      <w:proofErr w:type="gramStart"/>
      <w:r w:rsidRPr="008C2667">
        <w:rPr>
          <w:sz w:val="16"/>
          <w:lang w:val="en-US"/>
        </w:rPr>
        <w:t>xsd:</w:t>
      </w:r>
      <w:proofErr w:type="gramEnd"/>
      <w:r w:rsidRPr="008C2667">
        <w:rPr>
          <w:sz w:val="16"/>
          <w:lang w:val="en-US"/>
        </w:rPr>
        <w:t>complexContent&gt;</w:t>
      </w:r>
    </w:p>
    <w:p w14:paraId="7668085A" w14:textId="190A5FEE"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w:t>
      </w:r>
      <w:proofErr w:type="gramStart"/>
      <w:r w:rsidRPr="008C2667">
        <w:rPr>
          <w:sz w:val="16"/>
          <w:lang w:val="en-US"/>
        </w:rPr>
        <w:t>:extension</w:t>
      </w:r>
      <w:proofErr w:type="gramEnd"/>
      <w:r w:rsidRPr="008C2667">
        <w:rPr>
          <w:sz w:val="16"/>
          <w:lang w:val="en-US"/>
        </w:rPr>
        <w:t xml:space="preserve"> base="str:OperationServiceRequest"&gt;</w:t>
      </w:r>
    </w:p>
    <w:p w14:paraId="10156799" w14:textId="3E0EF38F"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w:t>
      </w:r>
      <w:proofErr w:type="gramStart"/>
      <w:r w:rsidRPr="008C2667">
        <w:rPr>
          <w:sz w:val="16"/>
          <w:lang w:val="en-US"/>
        </w:rPr>
        <w:t>:extension</w:t>
      </w:r>
      <w:proofErr w:type="gramEnd"/>
      <w:r w:rsidRPr="008C2667">
        <w:rPr>
          <w:sz w:val="16"/>
          <w:lang w:val="en-US"/>
        </w:rPr>
        <w:t>&gt;</w:t>
      </w:r>
    </w:p>
    <w:p w14:paraId="203418A6" w14:textId="5EA278B8" w:rsidR="008C2667" w:rsidRPr="008C2667" w:rsidRDefault="008C2667" w:rsidP="008C2667">
      <w:pPr>
        <w:spacing w:line="240" w:lineRule="auto"/>
        <w:rPr>
          <w:sz w:val="16"/>
          <w:lang w:val="en-US"/>
        </w:rPr>
      </w:pPr>
      <w:r w:rsidRPr="008C2667">
        <w:rPr>
          <w:sz w:val="16"/>
          <w:lang w:val="en-US"/>
        </w:rPr>
        <w:tab/>
        <w:t>&lt;/xsd</w:t>
      </w:r>
      <w:proofErr w:type="gramStart"/>
      <w:r w:rsidRPr="008C2667">
        <w:rPr>
          <w:sz w:val="16"/>
          <w:lang w:val="en-US"/>
        </w:rPr>
        <w:t>:complexContent</w:t>
      </w:r>
      <w:proofErr w:type="gramEnd"/>
      <w:r w:rsidRPr="008C2667">
        <w:rPr>
          <w:sz w:val="16"/>
          <w:lang w:val="en-US"/>
        </w:rPr>
        <w:t>&gt;</w:t>
      </w:r>
    </w:p>
    <w:p w14:paraId="09A25766" w14:textId="19FE232E" w:rsidR="008C2667" w:rsidRPr="008C2667" w:rsidRDefault="008C2667" w:rsidP="008C2667">
      <w:pPr>
        <w:spacing w:line="240" w:lineRule="auto"/>
        <w:rPr>
          <w:sz w:val="16"/>
          <w:lang w:val="en-US"/>
        </w:rPr>
      </w:pPr>
      <w:r w:rsidRPr="008C2667">
        <w:rPr>
          <w:sz w:val="16"/>
          <w:lang w:val="en-US"/>
        </w:rPr>
        <w:t>&lt;/xsd</w:t>
      </w:r>
      <w:proofErr w:type="gramStart"/>
      <w:r w:rsidRPr="008C2667">
        <w:rPr>
          <w:sz w:val="16"/>
          <w:lang w:val="en-US"/>
        </w:rPr>
        <w:t>:complexType</w:t>
      </w:r>
      <w:proofErr w:type="gramEnd"/>
      <w:r w:rsidRPr="008C2667">
        <w:rPr>
          <w:sz w:val="16"/>
          <w:lang w:val="en-US"/>
        </w:rPr>
        <w:t>&gt;</w:t>
      </w:r>
    </w:p>
    <w:p w14:paraId="33FF9549" w14:textId="77777777" w:rsidR="008C2667" w:rsidRPr="008C2667" w:rsidRDefault="008C2667" w:rsidP="008C2667">
      <w:pPr>
        <w:spacing w:line="240" w:lineRule="auto"/>
        <w:rPr>
          <w:sz w:val="16"/>
          <w:lang w:val="en-US"/>
        </w:rPr>
      </w:pPr>
    </w:p>
    <w:p w14:paraId="6F0ED1F5" w14:textId="45986A9C" w:rsidR="008C2667" w:rsidRPr="008C2667" w:rsidRDefault="008C2667" w:rsidP="008C2667">
      <w:pPr>
        <w:spacing w:line="240" w:lineRule="auto"/>
        <w:rPr>
          <w:sz w:val="16"/>
          <w:lang w:val="en-US"/>
        </w:rPr>
      </w:pPr>
      <w:proofErr w:type="gramStart"/>
      <w:r w:rsidRPr="008C2667">
        <w:rPr>
          <w:sz w:val="16"/>
          <w:lang w:val="en-US"/>
        </w:rPr>
        <w:t>&lt;!--</w:t>
      </w:r>
      <w:proofErr w:type="gramEnd"/>
      <w:r w:rsidRPr="008C2667">
        <w:rPr>
          <w:sz w:val="16"/>
          <w:lang w:val="en-US"/>
        </w:rPr>
        <w:t xml:space="preserve"> Request for inserting a new MarketTimeOpening object into the database. --&gt;</w:t>
      </w:r>
    </w:p>
    <w:p w14:paraId="269985F0" w14:textId="033EC6C8" w:rsidR="008C2667" w:rsidRPr="008C2667" w:rsidRDefault="008C2667" w:rsidP="008C2667">
      <w:pPr>
        <w:spacing w:line="240" w:lineRule="auto"/>
        <w:rPr>
          <w:sz w:val="16"/>
          <w:lang w:val="en-US"/>
        </w:rPr>
      </w:pPr>
      <w:r w:rsidRPr="008C2667">
        <w:rPr>
          <w:sz w:val="16"/>
          <w:lang w:val="en-US"/>
        </w:rPr>
        <w:t>&lt;xsd</w:t>
      </w:r>
      <w:proofErr w:type="gramStart"/>
      <w:r w:rsidRPr="008C2667">
        <w:rPr>
          <w:sz w:val="16"/>
          <w:lang w:val="en-US"/>
        </w:rPr>
        <w:t>:complexType</w:t>
      </w:r>
      <w:proofErr w:type="gramEnd"/>
      <w:r w:rsidRPr="008C2667">
        <w:rPr>
          <w:sz w:val="16"/>
          <w:lang w:val="en-US"/>
        </w:rPr>
        <w:t xml:space="preserve"> name="InsertMarketTimeOpening"&gt;</w:t>
      </w:r>
    </w:p>
    <w:p w14:paraId="6AB40B3F" w14:textId="1A5C8D8C" w:rsidR="008C2667" w:rsidRPr="008C2667" w:rsidRDefault="008C2667" w:rsidP="008C2667">
      <w:pPr>
        <w:spacing w:line="240" w:lineRule="auto"/>
        <w:rPr>
          <w:sz w:val="16"/>
          <w:lang w:val="en-US"/>
        </w:rPr>
      </w:pPr>
      <w:r w:rsidRPr="008C2667">
        <w:rPr>
          <w:sz w:val="16"/>
          <w:lang w:val="en-US"/>
        </w:rPr>
        <w:tab/>
        <w:t>&lt;</w:t>
      </w:r>
      <w:proofErr w:type="gramStart"/>
      <w:r w:rsidRPr="008C2667">
        <w:rPr>
          <w:sz w:val="16"/>
          <w:lang w:val="en-US"/>
        </w:rPr>
        <w:t>xsd:</w:t>
      </w:r>
      <w:proofErr w:type="gramEnd"/>
      <w:r w:rsidRPr="008C2667">
        <w:rPr>
          <w:sz w:val="16"/>
          <w:lang w:val="en-US"/>
        </w:rPr>
        <w:t>complexContent&gt;</w:t>
      </w:r>
    </w:p>
    <w:p w14:paraId="18205F88" w14:textId="6BAEF1C0"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w:t>
      </w:r>
      <w:proofErr w:type="gramStart"/>
      <w:r w:rsidRPr="008C2667">
        <w:rPr>
          <w:sz w:val="16"/>
          <w:lang w:val="en-US"/>
        </w:rPr>
        <w:t>:extension</w:t>
      </w:r>
      <w:proofErr w:type="gramEnd"/>
      <w:r w:rsidRPr="008C2667">
        <w:rPr>
          <w:sz w:val="16"/>
          <w:lang w:val="en-US"/>
        </w:rPr>
        <w:t xml:space="preserve"> base="str:OperationServiceRequest"&gt;</w:t>
      </w:r>
    </w:p>
    <w:p w14:paraId="2CFDB09C" w14:textId="317D44F1"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w:t>
      </w:r>
      <w:proofErr w:type="gramStart"/>
      <w:r w:rsidRPr="008C2667">
        <w:rPr>
          <w:sz w:val="16"/>
          <w:lang w:val="en-US"/>
        </w:rPr>
        <w:t>xsd:</w:t>
      </w:r>
      <w:proofErr w:type="gramEnd"/>
      <w:r w:rsidRPr="008C2667">
        <w:rPr>
          <w:sz w:val="16"/>
          <w:lang w:val="en-US"/>
        </w:rPr>
        <w:t>sequence&gt;</w:t>
      </w:r>
    </w:p>
    <w:p w14:paraId="1B6D2019" w14:textId="2DCAA47F"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w:t>
      </w:r>
      <w:proofErr w:type="gramStart"/>
      <w:r w:rsidRPr="008C2667">
        <w:rPr>
          <w:sz w:val="16"/>
          <w:lang w:val="en-US"/>
        </w:rPr>
        <w:t>:element</w:t>
      </w:r>
      <w:proofErr w:type="gramEnd"/>
      <w:r w:rsidRPr="008C2667">
        <w:rPr>
          <w:sz w:val="16"/>
          <w:lang w:val="en-US"/>
        </w:rPr>
        <w:t xml:space="preserve"> name="businessObject" type="str:MarketTimeOpeningInsertBO" minOccurs="1" maxOccurs="1" /&gt;</w:t>
      </w:r>
    </w:p>
    <w:p w14:paraId="4475273D" w14:textId="521578E6"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w:t>
      </w:r>
      <w:proofErr w:type="gramStart"/>
      <w:r w:rsidRPr="008C2667">
        <w:rPr>
          <w:sz w:val="16"/>
          <w:lang w:val="en-US"/>
        </w:rPr>
        <w:t>:sequence</w:t>
      </w:r>
      <w:proofErr w:type="gramEnd"/>
      <w:r w:rsidRPr="008C2667">
        <w:rPr>
          <w:sz w:val="16"/>
          <w:lang w:val="en-US"/>
        </w:rPr>
        <w:t>&gt;</w:t>
      </w:r>
    </w:p>
    <w:p w14:paraId="5D6F25ED" w14:textId="1CCBE473"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w:t>
      </w:r>
      <w:proofErr w:type="gramStart"/>
      <w:r w:rsidRPr="008C2667">
        <w:rPr>
          <w:sz w:val="16"/>
          <w:lang w:val="en-US"/>
        </w:rPr>
        <w:t>:extension</w:t>
      </w:r>
      <w:proofErr w:type="gramEnd"/>
      <w:r w:rsidRPr="008C2667">
        <w:rPr>
          <w:sz w:val="16"/>
          <w:lang w:val="en-US"/>
        </w:rPr>
        <w:t>&gt;</w:t>
      </w:r>
    </w:p>
    <w:p w14:paraId="0C0EDBFA" w14:textId="5507E1E6" w:rsidR="008C2667" w:rsidRPr="008C2667" w:rsidRDefault="008C2667" w:rsidP="008C2667">
      <w:pPr>
        <w:spacing w:line="240" w:lineRule="auto"/>
        <w:rPr>
          <w:sz w:val="16"/>
          <w:lang w:val="en-US"/>
        </w:rPr>
      </w:pPr>
      <w:r w:rsidRPr="008C2667">
        <w:rPr>
          <w:sz w:val="16"/>
          <w:lang w:val="en-US"/>
        </w:rPr>
        <w:tab/>
        <w:t>&lt;/xsd</w:t>
      </w:r>
      <w:proofErr w:type="gramStart"/>
      <w:r w:rsidRPr="008C2667">
        <w:rPr>
          <w:sz w:val="16"/>
          <w:lang w:val="en-US"/>
        </w:rPr>
        <w:t>:complexContent</w:t>
      </w:r>
      <w:proofErr w:type="gramEnd"/>
      <w:r w:rsidRPr="008C2667">
        <w:rPr>
          <w:sz w:val="16"/>
          <w:lang w:val="en-US"/>
        </w:rPr>
        <w:t>&gt;</w:t>
      </w:r>
    </w:p>
    <w:p w14:paraId="3119C85C" w14:textId="2A721164" w:rsidR="008C2667" w:rsidRPr="008C2667" w:rsidRDefault="008C2667" w:rsidP="008C2667">
      <w:pPr>
        <w:spacing w:line="240" w:lineRule="auto"/>
        <w:rPr>
          <w:sz w:val="16"/>
          <w:lang w:val="en-US"/>
        </w:rPr>
      </w:pPr>
      <w:r w:rsidRPr="008C2667">
        <w:rPr>
          <w:sz w:val="16"/>
          <w:lang w:val="en-US"/>
        </w:rPr>
        <w:t>&lt;/xsd</w:t>
      </w:r>
      <w:proofErr w:type="gramStart"/>
      <w:r w:rsidRPr="008C2667">
        <w:rPr>
          <w:sz w:val="16"/>
          <w:lang w:val="en-US"/>
        </w:rPr>
        <w:t>:complexType</w:t>
      </w:r>
      <w:proofErr w:type="gramEnd"/>
      <w:r w:rsidRPr="008C2667">
        <w:rPr>
          <w:sz w:val="16"/>
          <w:lang w:val="en-US"/>
        </w:rPr>
        <w:t>&gt;</w:t>
      </w:r>
    </w:p>
    <w:p w14:paraId="45283049" w14:textId="77777777" w:rsidR="008C2667" w:rsidRPr="008C2667" w:rsidRDefault="008C2667" w:rsidP="008C2667">
      <w:pPr>
        <w:spacing w:line="240" w:lineRule="auto"/>
        <w:rPr>
          <w:sz w:val="16"/>
          <w:lang w:val="en-US"/>
        </w:rPr>
      </w:pPr>
    </w:p>
    <w:p w14:paraId="31D14992" w14:textId="2B8138C9" w:rsidR="008C2667" w:rsidRPr="008C2667" w:rsidRDefault="008C2667" w:rsidP="008C2667">
      <w:pPr>
        <w:spacing w:line="240" w:lineRule="auto"/>
        <w:rPr>
          <w:sz w:val="16"/>
          <w:lang w:val="en-US"/>
        </w:rPr>
      </w:pPr>
      <w:proofErr w:type="gramStart"/>
      <w:r w:rsidRPr="008C2667">
        <w:rPr>
          <w:sz w:val="16"/>
          <w:lang w:val="en-US"/>
        </w:rPr>
        <w:t>&lt;!--</w:t>
      </w:r>
      <w:proofErr w:type="gramEnd"/>
      <w:r w:rsidRPr="008C2667">
        <w:rPr>
          <w:sz w:val="16"/>
          <w:lang w:val="en-US"/>
        </w:rPr>
        <w:t xml:space="preserve"> Request for updating an existing MarketTimeOpening object on the database. --&gt;</w:t>
      </w:r>
    </w:p>
    <w:p w14:paraId="450032D7" w14:textId="176C52A9" w:rsidR="008C2667" w:rsidRPr="008C2667" w:rsidRDefault="008C2667" w:rsidP="008C2667">
      <w:pPr>
        <w:spacing w:line="240" w:lineRule="auto"/>
        <w:rPr>
          <w:sz w:val="16"/>
          <w:lang w:val="en-US"/>
        </w:rPr>
      </w:pPr>
      <w:r w:rsidRPr="008C2667">
        <w:rPr>
          <w:sz w:val="16"/>
          <w:lang w:val="en-US"/>
        </w:rPr>
        <w:t>&lt;xsd</w:t>
      </w:r>
      <w:proofErr w:type="gramStart"/>
      <w:r w:rsidRPr="008C2667">
        <w:rPr>
          <w:sz w:val="16"/>
          <w:lang w:val="en-US"/>
        </w:rPr>
        <w:t>:complexType</w:t>
      </w:r>
      <w:proofErr w:type="gramEnd"/>
      <w:r w:rsidRPr="008C2667">
        <w:rPr>
          <w:sz w:val="16"/>
          <w:lang w:val="en-US"/>
        </w:rPr>
        <w:t xml:space="preserve"> name="UpdateMarketTimeOpening"&gt;</w:t>
      </w:r>
    </w:p>
    <w:p w14:paraId="33AB42EA" w14:textId="31ABD67E" w:rsidR="008C2667" w:rsidRPr="008C2667" w:rsidRDefault="008C2667" w:rsidP="008C2667">
      <w:pPr>
        <w:spacing w:line="240" w:lineRule="auto"/>
        <w:rPr>
          <w:sz w:val="16"/>
          <w:lang w:val="en-US"/>
        </w:rPr>
      </w:pPr>
      <w:r w:rsidRPr="008C2667">
        <w:rPr>
          <w:sz w:val="16"/>
          <w:lang w:val="en-US"/>
        </w:rPr>
        <w:tab/>
        <w:t>&lt;</w:t>
      </w:r>
      <w:proofErr w:type="gramStart"/>
      <w:r w:rsidRPr="008C2667">
        <w:rPr>
          <w:sz w:val="16"/>
          <w:lang w:val="en-US"/>
        </w:rPr>
        <w:t>xsd:</w:t>
      </w:r>
      <w:proofErr w:type="gramEnd"/>
      <w:r w:rsidRPr="008C2667">
        <w:rPr>
          <w:sz w:val="16"/>
          <w:lang w:val="en-US"/>
        </w:rPr>
        <w:t>complexContent&gt;</w:t>
      </w:r>
    </w:p>
    <w:p w14:paraId="4C32D88F" w14:textId="285062FC"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w:t>
      </w:r>
      <w:proofErr w:type="gramStart"/>
      <w:r w:rsidRPr="008C2667">
        <w:rPr>
          <w:sz w:val="16"/>
          <w:lang w:val="en-US"/>
        </w:rPr>
        <w:t>:extension</w:t>
      </w:r>
      <w:proofErr w:type="gramEnd"/>
      <w:r w:rsidRPr="008C2667">
        <w:rPr>
          <w:sz w:val="16"/>
          <w:lang w:val="en-US"/>
        </w:rPr>
        <w:t xml:space="preserve"> base="str:OperationServiceRequest"&gt;</w:t>
      </w:r>
    </w:p>
    <w:p w14:paraId="55AABFB6" w14:textId="2EF234C4"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w:t>
      </w:r>
      <w:proofErr w:type="gramStart"/>
      <w:r w:rsidRPr="008C2667">
        <w:rPr>
          <w:sz w:val="16"/>
          <w:lang w:val="en-US"/>
        </w:rPr>
        <w:t>xsd:</w:t>
      </w:r>
      <w:proofErr w:type="gramEnd"/>
      <w:r w:rsidRPr="008C2667">
        <w:rPr>
          <w:sz w:val="16"/>
          <w:lang w:val="en-US"/>
        </w:rPr>
        <w:t>sequence&gt;</w:t>
      </w:r>
    </w:p>
    <w:p w14:paraId="12899A30" w14:textId="1CDF072A"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w:t>
      </w:r>
      <w:proofErr w:type="gramStart"/>
      <w:r w:rsidRPr="008C2667">
        <w:rPr>
          <w:sz w:val="16"/>
          <w:lang w:val="en-US"/>
        </w:rPr>
        <w:t>:element</w:t>
      </w:r>
      <w:proofErr w:type="gramEnd"/>
      <w:r w:rsidRPr="008C2667">
        <w:rPr>
          <w:sz w:val="16"/>
          <w:lang w:val="en-US"/>
        </w:rPr>
        <w:t xml:space="preserve"> name="businessObject" type="str:MarketTimeOpeningUpdateBO" minOccurs="1" maxOccurs="1" /&gt;</w:t>
      </w:r>
    </w:p>
    <w:p w14:paraId="43ECDA96" w14:textId="3322A66F"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w:t>
      </w:r>
      <w:proofErr w:type="gramStart"/>
      <w:r w:rsidRPr="008C2667">
        <w:rPr>
          <w:sz w:val="16"/>
          <w:lang w:val="en-US"/>
        </w:rPr>
        <w:t>:sequence</w:t>
      </w:r>
      <w:proofErr w:type="gramEnd"/>
      <w:r w:rsidRPr="008C2667">
        <w:rPr>
          <w:sz w:val="16"/>
          <w:lang w:val="en-US"/>
        </w:rPr>
        <w:t>&gt;</w:t>
      </w:r>
    </w:p>
    <w:p w14:paraId="708A7A57" w14:textId="5357B170"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w:t>
      </w:r>
      <w:proofErr w:type="gramStart"/>
      <w:r w:rsidRPr="008C2667">
        <w:rPr>
          <w:sz w:val="16"/>
          <w:lang w:val="en-US"/>
        </w:rPr>
        <w:t>:extension</w:t>
      </w:r>
      <w:proofErr w:type="gramEnd"/>
      <w:r w:rsidRPr="008C2667">
        <w:rPr>
          <w:sz w:val="16"/>
          <w:lang w:val="en-US"/>
        </w:rPr>
        <w:t>&gt;</w:t>
      </w:r>
    </w:p>
    <w:p w14:paraId="0B84513F" w14:textId="663EE99B" w:rsidR="008C2667" w:rsidRPr="008C2667" w:rsidRDefault="008C2667" w:rsidP="008C2667">
      <w:pPr>
        <w:spacing w:line="240" w:lineRule="auto"/>
        <w:rPr>
          <w:sz w:val="16"/>
          <w:lang w:val="en-US"/>
        </w:rPr>
      </w:pPr>
      <w:r w:rsidRPr="008C2667">
        <w:rPr>
          <w:sz w:val="16"/>
          <w:lang w:val="en-US"/>
        </w:rPr>
        <w:tab/>
        <w:t>&lt;/xsd</w:t>
      </w:r>
      <w:proofErr w:type="gramStart"/>
      <w:r w:rsidRPr="008C2667">
        <w:rPr>
          <w:sz w:val="16"/>
          <w:lang w:val="en-US"/>
        </w:rPr>
        <w:t>:complexContent</w:t>
      </w:r>
      <w:proofErr w:type="gramEnd"/>
      <w:r w:rsidRPr="008C2667">
        <w:rPr>
          <w:sz w:val="16"/>
          <w:lang w:val="en-US"/>
        </w:rPr>
        <w:t>&gt;</w:t>
      </w:r>
    </w:p>
    <w:p w14:paraId="6E2D981A" w14:textId="1694C9EF" w:rsidR="008C2667" w:rsidRPr="008C2667" w:rsidRDefault="008C2667" w:rsidP="008C2667">
      <w:pPr>
        <w:spacing w:line="240" w:lineRule="auto"/>
        <w:rPr>
          <w:sz w:val="16"/>
          <w:lang w:val="en-US"/>
        </w:rPr>
      </w:pPr>
      <w:r w:rsidRPr="008C2667">
        <w:rPr>
          <w:sz w:val="16"/>
          <w:lang w:val="en-US"/>
        </w:rPr>
        <w:t>&lt;/xsd</w:t>
      </w:r>
      <w:proofErr w:type="gramStart"/>
      <w:r w:rsidRPr="008C2667">
        <w:rPr>
          <w:sz w:val="16"/>
          <w:lang w:val="en-US"/>
        </w:rPr>
        <w:t>:complexType</w:t>
      </w:r>
      <w:proofErr w:type="gramEnd"/>
      <w:r w:rsidRPr="008C2667">
        <w:rPr>
          <w:sz w:val="16"/>
          <w:lang w:val="en-US"/>
        </w:rPr>
        <w:t>&gt;</w:t>
      </w:r>
    </w:p>
    <w:p w14:paraId="663122D1" w14:textId="77777777" w:rsidR="008C2667" w:rsidRPr="008C2667" w:rsidRDefault="008C2667" w:rsidP="008C2667">
      <w:pPr>
        <w:spacing w:line="240" w:lineRule="auto"/>
        <w:rPr>
          <w:sz w:val="16"/>
          <w:lang w:val="en-US"/>
        </w:rPr>
      </w:pPr>
    </w:p>
    <w:p w14:paraId="0611920F" w14:textId="65139B81" w:rsidR="008C2667" w:rsidRPr="008C2667" w:rsidRDefault="008C2667" w:rsidP="008C2667">
      <w:pPr>
        <w:spacing w:line="240" w:lineRule="auto"/>
        <w:rPr>
          <w:sz w:val="16"/>
          <w:lang w:val="en-US"/>
        </w:rPr>
      </w:pPr>
      <w:proofErr w:type="gramStart"/>
      <w:r w:rsidRPr="008C2667">
        <w:rPr>
          <w:sz w:val="16"/>
          <w:lang w:val="en-US"/>
        </w:rPr>
        <w:t>&lt;!--</w:t>
      </w:r>
      <w:proofErr w:type="gramEnd"/>
      <w:r w:rsidRPr="008C2667">
        <w:rPr>
          <w:sz w:val="16"/>
          <w:lang w:val="en-US"/>
        </w:rPr>
        <w:t xml:space="preserve"> Request for deleting an existing MarketTimeOpening object from the database. --&gt;</w:t>
      </w:r>
    </w:p>
    <w:p w14:paraId="6B1CECAA" w14:textId="3C41A138" w:rsidR="008C2667" w:rsidRPr="008C2667" w:rsidRDefault="008C2667" w:rsidP="008C2667">
      <w:pPr>
        <w:spacing w:line="240" w:lineRule="auto"/>
        <w:rPr>
          <w:sz w:val="16"/>
          <w:lang w:val="en-US"/>
        </w:rPr>
      </w:pPr>
      <w:r w:rsidRPr="008C2667">
        <w:rPr>
          <w:sz w:val="16"/>
          <w:lang w:val="en-US"/>
        </w:rPr>
        <w:t>&lt;xsd</w:t>
      </w:r>
      <w:proofErr w:type="gramStart"/>
      <w:r w:rsidRPr="008C2667">
        <w:rPr>
          <w:sz w:val="16"/>
          <w:lang w:val="en-US"/>
        </w:rPr>
        <w:t>:complexType</w:t>
      </w:r>
      <w:proofErr w:type="gramEnd"/>
      <w:r w:rsidRPr="008C2667">
        <w:rPr>
          <w:sz w:val="16"/>
          <w:lang w:val="en-US"/>
        </w:rPr>
        <w:t xml:space="preserve"> name="DeleteMarketTimeOpening"&gt;</w:t>
      </w:r>
    </w:p>
    <w:p w14:paraId="4FB01DD5" w14:textId="6FFD664C" w:rsidR="008C2667" w:rsidRPr="008C2667" w:rsidRDefault="008C2667" w:rsidP="008C2667">
      <w:pPr>
        <w:spacing w:line="240" w:lineRule="auto"/>
        <w:rPr>
          <w:sz w:val="16"/>
          <w:lang w:val="en-US"/>
        </w:rPr>
      </w:pPr>
      <w:r w:rsidRPr="008C2667">
        <w:rPr>
          <w:sz w:val="16"/>
          <w:lang w:val="en-US"/>
        </w:rPr>
        <w:lastRenderedPageBreak/>
        <w:tab/>
        <w:t>&lt;</w:t>
      </w:r>
      <w:proofErr w:type="gramStart"/>
      <w:r w:rsidRPr="008C2667">
        <w:rPr>
          <w:sz w:val="16"/>
          <w:lang w:val="en-US"/>
        </w:rPr>
        <w:t>xsd:</w:t>
      </w:r>
      <w:proofErr w:type="gramEnd"/>
      <w:r w:rsidRPr="008C2667">
        <w:rPr>
          <w:sz w:val="16"/>
          <w:lang w:val="en-US"/>
        </w:rPr>
        <w:t>complexContent&gt;</w:t>
      </w:r>
    </w:p>
    <w:p w14:paraId="327559C2" w14:textId="674A5809"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w:t>
      </w:r>
      <w:proofErr w:type="gramStart"/>
      <w:r w:rsidRPr="008C2667">
        <w:rPr>
          <w:sz w:val="16"/>
          <w:lang w:val="en-US"/>
        </w:rPr>
        <w:t>:extension</w:t>
      </w:r>
      <w:proofErr w:type="gramEnd"/>
      <w:r w:rsidRPr="008C2667">
        <w:rPr>
          <w:sz w:val="16"/>
          <w:lang w:val="en-US"/>
        </w:rPr>
        <w:t xml:space="preserve"> base="str:OperationServiceRequest"&gt;</w:t>
      </w:r>
    </w:p>
    <w:p w14:paraId="5B013819" w14:textId="2A2036CD"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w:t>
      </w:r>
      <w:proofErr w:type="gramStart"/>
      <w:r w:rsidRPr="008C2667">
        <w:rPr>
          <w:sz w:val="16"/>
          <w:lang w:val="en-US"/>
        </w:rPr>
        <w:t>xsd:</w:t>
      </w:r>
      <w:proofErr w:type="gramEnd"/>
      <w:r w:rsidRPr="008C2667">
        <w:rPr>
          <w:sz w:val="16"/>
          <w:lang w:val="en-US"/>
        </w:rPr>
        <w:t>sequence&gt;</w:t>
      </w:r>
    </w:p>
    <w:p w14:paraId="58D20201" w14:textId="30E30EAC"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w:t>
      </w:r>
      <w:proofErr w:type="gramStart"/>
      <w:r w:rsidRPr="008C2667">
        <w:rPr>
          <w:sz w:val="16"/>
          <w:lang w:val="en-US"/>
        </w:rPr>
        <w:t>:element</w:t>
      </w:r>
      <w:proofErr w:type="gramEnd"/>
      <w:r w:rsidRPr="008C2667">
        <w:rPr>
          <w:sz w:val="16"/>
          <w:lang w:val="en-US"/>
        </w:rPr>
        <w:t xml:space="preserve"> name="recordId" type="str:IdRestriction" minOccurs="1" maxOccurs="1" /&gt;</w:t>
      </w:r>
    </w:p>
    <w:p w14:paraId="0BA3C1EC" w14:textId="11B698CE"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w:t>
      </w:r>
      <w:proofErr w:type="gramStart"/>
      <w:r w:rsidRPr="008C2667">
        <w:rPr>
          <w:sz w:val="16"/>
          <w:lang w:val="en-US"/>
        </w:rPr>
        <w:t>:sequence</w:t>
      </w:r>
      <w:proofErr w:type="gramEnd"/>
      <w:r w:rsidRPr="008C2667">
        <w:rPr>
          <w:sz w:val="16"/>
          <w:lang w:val="en-US"/>
        </w:rPr>
        <w:t>&gt;</w:t>
      </w:r>
    </w:p>
    <w:p w14:paraId="2453413E" w14:textId="2510D2C8"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w:t>
      </w:r>
      <w:proofErr w:type="gramStart"/>
      <w:r w:rsidRPr="008C2667">
        <w:rPr>
          <w:sz w:val="16"/>
          <w:lang w:val="en-US"/>
        </w:rPr>
        <w:t>:extension</w:t>
      </w:r>
      <w:proofErr w:type="gramEnd"/>
      <w:r w:rsidRPr="008C2667">
        <w:rPr>
          <w:sz w:val="16"/>
          <w:lang w:val="en-US"/>
        </w:rPr>
        <w:t>&gt;</w:t>
      </w:r>
    </w:p>
    <w:p w14:paraId="28FABE71" w14:textId="11730220" w:rsidR="008C2667" w:rsidRPr="008C2667" w:rsidRDefault="008C2667" w:rsidP="008C2667">
      <w:pPr>
        <w:spacing w:line="240" w:lineRule="auto"/>
        <w:rPr>
          <w:sz w:val="16"/>
          <w:lang w:val="en-US"/>
        </w:rPr>
      </w:pPr>
      <w:r w:rsidRPr="008C2667">
        <w:rPr>
          <w:sz w:val="16"/>
          <w:lang w:val="en-US"/>
        </w:rPr>
        <w:tab/>
        <w:t>&lt;/xsd</w:t>
      </w:r>
      <w:proofErr w:type="gramStart"/>
      <w:r w:rsidRPr="008C2667">
        <w:rPr>
          <w:sz w:val="16"/>
          <w:lang w:val="en-US"/>
        </w:rPr>
        <w:t>:complexContent</w:t>
      </w:r>
      <w:proofErr w:type="gramEnd"/>
      <w:r w:rsidRPr="008C2667">
        <w:rPr>
          <w:sz w:val="16"/>
          <w:lang w:val="en-US"/>
        </w:rPr>
        <w:t>&gt;</w:t>
      </w:r>
    </w:p>
    <w:p w14:paraId="18199F08" w14:textId="77777777" w:rsidR="00E51DBA" w:rsidRDefault="008C2667" w:rsidP="008C2667">
      <w:pPr>
        <w:spacing w:line="240" w:lineRule="auto"/>
        <w:rPr>
          <w:sz w:val="16"/>
          <w:lang w:val="en-US"/>
        </w:rPr>
      </w:pPr>
      <w:r w:rsidRPr="008C2667">
        <w:rPr>
          <w:sz w:val="16"/>
          <w:lang w:val="en-US"/>
        </w:rPr>
        <w:t>&lt;/xsd</w:t>
      </w:r>
      <w:proofErr w:type="gramStart"/>
      <w:r w:rsidRPr="008C2667">
        <w:rPr>
          <w:sz w:val="16"/>
          <w:lang w:val="en-US"/>
        </w:rPr>
        <w:t>:complexType</w:t>
      </w:r>
      <w:proofErr w:type="gramEnd"/>
      <w:r w:rsidRPr="008C2667">
        <w:rPr>
          <w:sz w:val="16"/>
          <w:lang w:val="en-US"/>
        </w:rPr>
        <w:t xml:space="preserve">&gt; </w:t>
      </w:r>
    </w:p>
    <w:p w14:paraId="774B6094" w14:textId="77777777" w:rsidR="00E51DBA" w:rsidRDefault="00E51DBA">
      <w:pPr>
        <w:jc w:val="left"/>
        <w:rPr>
          <w:sz w:val="16"/>
          <w:lang w:val="en-US"/>
        </w:rPr>
      </w:pPr>
      <w:r>
        <w:rPr>
          <w:sz w:val="16"/>
          <w:lang w:val="en-US"/>
        </w:rPr>
        <w:br w:type="page"/>
      </w:r>
    </w:p>
    <w:p w14:paraId="51C2E9D0" w14:textId="77777777" w:rsidR="00E51DBA" w:rsidRDefault="00E51DBA" w:rsidP="00E51DBA">
      <w:pPr>
        <w:pStyle w:val="berschrift2"/>
        <w:rPr>
          <w:lang w:val="en-US"/>
        </w:rPr>
      </w:pPr>
      <w:bookmarkStart w:id="157" w:name="_Toc446491032"/>
      <w:r>
        <w:rPr>
          <w:lang w:val="en-US"/>
        </w:rPr>
        <w:lastRenderedPageBreak/>
        <w:t>StreetMonitorOperationsBusinessObjects.xsd</w:t>
      </w:r>
      <w:bookmarkEnd w:id="157"/>
    </w:p>
    <w:p w14:paraId="5AB2D2D2" w14:textId="6B110CDF" w:rsidR="00E51DBA" w:rsidRPr="00E51DBA" w:rsidRDefault="00E51DBA" w:rsidP="00E51DBA">
      <w:pPr>
        <w:spacing w:line="240" w:lineRule="auto"/>
        <w:rPr>
          <w:sz w:val="16"/>
          <w:lang w:val="en-US"/>
        </w:rPr>
      </w:pPr>
      <w:proofErr w:type="gramStart"/>
      <w:r w:rsidRPr="00E51DBA">
        <w:rPr>
          <w:sz w:val="16"/>
          <w:lang w:val="en-US"/>
        </w:rPr>
        <w:t>&lt;!--</w:t>
      </w:r>
      <w:proofErr w:type="gramEnd"/>
      <w:r w:rsidRPr="00E51DBA">
        <w:rPr>
          <w:sz w:val="16"/>
          <w:lang w:val="en-US"/>
        </w:rPr>
        <w:t xml:space="preserve"> Business Object used by the InsertMarketTimeOpening Request. Business object contains all attributes which can be </w:t>
      </w:r>
    </w:p>
    <w:p w14:paraId="194E9E14" w14:textId="2577414E" w:rsidR="00E51DBA" w:rsidRPr="00E51DBA" w:rsidRDefault="00E51DBA" w:rsidP="00E51DBA">
      <w:pPr>
        <w:spacing w:line="240" w:lineRule="auto"/>
        <w:rPr>
          <w:sz w:val="16"/>
          <w:lang w:val="en-US"/>
        </w:rPr>
      </w:pPr>
      <w:r w:rsidRPr="00E51DBA">
        <w:rPr>
          <w:sz w:val="16"/>
          <w:lang w:val="en-US"/>
        </w:rPr>
        <w:tab/>
      </w:r>
      <w:proofErr w:type="gramStart"/>
      <w:r w:rsidRPr="00E51DBA">
        <w:rPr>
          <w:sz w:val="16"/>
          <w:lang w:val="en-US"/>
        </w:rPr>
        <w:t>manually</w:t>
      </w:r>
      <w:proofErr w:type="gramEnd"/>
      <w:r w:rsidRPr="00E51DBA">
        <w:rPr>
          <w:sz w:val="16"/>
          <w:lang w:val="en-US"/>
        </w:rPr>
        <w:t xml:space="preserve"> filled in the request.--&gt;</w:t>
      </w:r>
    </w:p>
    <w:p w14:paraId="78132C4B" w14:textId="1A17FDFB"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:complexType</w:t>
      </w:r>
      <w:proofErr w:type="gramEnd"/>
      <w:r w:rsidRPr="00E51DBA">
        <w:rPr>
          <w:sz w:val="16"/>
          <w:lang w:val="en-US"/>
        </w:rPr>
        <w:t xml:space="preserve"> name="MarketTimeOpeningInsertBO"&gt;</w:t>
      </w:r>
    </w:p>
    <w:p w14:paraId="129740F2" w14:textId="4B306177" w:rsidR="00E51DBA" w:rsidRPr="00E51DBA" w:rsidRDefault="00E51DBA" w:rsidP="00E51DBA">
      <w:pPr>
        <w:spacing w:line="240" w:lineRule="auto"/>
        <w:rPr>
          <w:sz w:val="16"/>
          <w:lang w:val="en-US"/>
        </w:rPr>
      </w:pPr>
      <w:r w:rsidRPr="00E51DBA">
        <w:rPr>
          <w:sz w:val="16"/>
          <w:lang w:val="en-US"/>
        </w:rPr>
        <w:tab/>
        <w:t>&lt;</w:t>
      </w:r>
      <w:proofErr w:type="gramStart"/>
      <w:r w:rsidRPr="00E51DBA">
        <w:rPr>
          <w:sz w:val="16"/>
          <w:lang w:val="en-US"/>
        </w:rPr>
        <w:t>xsd:</w:t>
      </w:r>
      <w:proofErr w:type="gramEnd"/>
      <w:r w:rsidRPr="00E51DBA">
        <w:rPr>
          <w:sz w:val="16"/>
          <w:lang w:val="en-US"/>
        </w:rPr>
        <w:t>sequence&gt;</w:t>
      </w:r>
    </w:p>
    <w:p w14:paraId="4FA33597" w14:textId="1EB970FD"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name="marketTimeOpening" type="str:MarketTimeOpeningGeneralBO" minOccurs="1" maxOccurs="1"/&gt;</w:t>
      </w:r>
    </w:p>
    <w:p w14:paraId="434BCC1B" w14:textId="21F06758" w:rsidR="00E51DBA" w:rsidRPr="00E51DBA" w:rsidRDefault="00E51DBA" w:rsidP="00E51DBA">
      <w:pPr>
        <w:spacing w:line="240" w:lineRule="auto"/>
        <w:rPr>
          <w:sz w:val="16"/>
          <w:lang w:val="en-US"/>
        </w:rPr>
      </w:pPr>
      <w:r w:rsidRPr="00E51DBA">
        <w:rPr>
          <w:sz w:val="16"/>
          <w:lang w:val="en-US"/>
        </w:rPr>
        <w:tab/>
        <w:t>&lt;/xsd</w:t>
      </w:r>
      <w:proofErr w:type="gramStart"/>
      <w:r w:rsidRPr="00E51DBA">
        <w:rPr>
          <w:sz w:val="16"/>
          <w:lang w:val="en-US"/>
        </w:rPr>
        <w:t>:sequence</w:t>
      </w:r>
      <w:proofErr w:type="gramEnd"/>
      <w:r w:rsidRPr="00E51DBA">
        <w:rPr>
          <w:sz w:val="16"/>
          <w:lang w:val="en-US"/>
        </w:rPr>
        <w:t>&gt;</w:t>
      </w:r>
    </w:p>
    <w:p w14:paraId="4DE1F103" w14:textId="31D05F9A"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:complexType</w:t>
      </w:r>
      <w:proofErr w:type="gramEnd"/>
      <w:r w:rsidRPr="00E51DBA">
        <w:rPr>
          <w:sz w:val="16"/>
          <w:lang w:val="en-US"/>
        </w:rPr>
        <w:t>&gt;</w:t>
      </w:r>
    </w:p>
    <w:p w14:paraId="6FE7EBAF" w14:textId="07325AC1" w:rsidR="00E51DBA" w:rsidRPr="00E51DBA" w:rsidRDefault="00E51DBA" w:rsidP="00E51DBA">
      <w:pPr>
        <w:spacing w:line="240" w:lineRule="auto"/>
        <w:rPr>
          <w:sz w:val="16"/>
          <w:lang w:val="en-US"/>
        </w:rPr>
      </w:pPr>
    </w:p>
    <w:p w14:paraId="2F49927C" w14:textId="6075184E" w:rsidR="00E51DBA" w:rsidRPr="00E51DBA" w:rsidRDefault="00E51DBA" w:rsidP="00E51DBA">
      <w:pPr>
        <w:spacing w:line="240" w:lineRule="auto"/>
        <w:rPr>
          <w:sz w:val="16"/>
          <w:lang w:val="en-US"/>
        </w:rPr>
      </w:pPr>
      <w:proofErr w:type="gramStart"/>
      <w:r w:rsidRPr="00E51DBA">
        <w:rPr>
          <w:sz w:val="16"/>
          <w:lang w:val="en-US"/>
        </w:rPr>
        <w:t>&lt;!--</w:t>
      </w:r>
      <w:proofErr w:type="gramEnd"/>
      <w:r w:rsidRPr="00E51DBA">
        <w:rPr>
          <w:sz w:val="16"/>
          <w:lang w:val="en-US"/>
        </w:rPr>
        <w:t xml:space="preserve"> Business Object used by the UpdateMarketTimeOpening Request. Business object contains all attributes which can be </w:t>
      </w:r>
    </w:p>
    <w:p w14:paraId="348566E7" w14:textId="6CDFCAD4" w:rsidR="00E51DBA" w:rsidRPr="00E51DBA" w:rsidRDefault="00E51DBA" w:rsidP="00E51DBA">
      <w:pPr>
        <w:spacing w:line="240" w:lineRule="auto"/>
        <w:rPr>
          <w:sz w:val="16"/>
          <w:lang w:val="en-US"/>
        </w:rPr>
      </w:pPr>
      <w:r w:rsidRPr="00E51DBA">
        <w:rPr>
          <w:sz w:val="16"/>
          <w:lang w:val="en-US"/>
        </w:rPr>
        <w:tab/>
      </w:r>
      <w:proofErr w:type="gramStart"/>
      <w:r w:rsidRPr="00E51DBA">
        <w:rPr>
          <w:sz w:val="16"/>
          <w:lang w:val="en-US"/>
        </w:rPr>
        <w:t>manually</w:t>
      </w:r>
      <w:proofErr w:type="gramEnd"/>
      <w:r w:rsidRPr="00E51DBA">
        <w:rPr>
          <w:sz w:val="16"/>
          <w:lang w:val="en-US"/>
        </w:rPr>
        <w:t xml:space="preserve"> filled in the request and a timeInternalId which is the record id in the database.--&gt;</w:t>
      </w:r>
    </w:p>
    <w:p w14:paraId="7CC98D2C" w14:textId="356B3512"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:complexType</w:t>
      </w:r>
      <w:proofErr w:type="gramEnd"/>
      <w:r w:rsidRPr="00E51DBA">
        <w:rPr>
          <w:sz w:val="16"/>
          <w:lang w:val="en-US"/>
        </w:rPr>
        <w:t xml:space="preserve"> name="MarketTimeOpeningUpdateBO"&gt;</w:t>
      </w:r>
    </w:p>
    <w:p w14:paraId="5B39C858" w14:textId="4E33D47A" w:rsidR="00E51DBA" w:rsidRPr="00E51DBA" w:rsidRDefault="00E51DBA" w:rsidP="00E51DBA">
      <w:pPr>
        <w:spacing w:line="240" w:lineRule="auto"/>
        <w:rPr>
          <w:sz w:val="16"/>
          <w:lang w:val="en-US"/>
        </w:rPr>
      </w:pPr>
      <w:r w:rsidRPr="00E51DBA">
        <w:rPr>
          <w:sz w:val="16"/>
          <w:lang w:val="en-US"/>
        </w:rPr>
        <w:tab/>
        <w:t>&lt;</w:t>
      </w:r>
      <w:proofErr w:type="gramStart"/>
      <w:r w:rsidRPr="00E51DBA">
        <w:rPr>
          <w:sz w:val="16"/>
          <w:lang w:val="en-US"/>
        </w:rPr>
        <w:t>xsd:</w:t>
      </w:r>
      <w:proofErr w:type="gramEnd"/>
      <w:r w:rsidRPr="00E51DBA">
        <w:rPr>
          <w:sz w:val="16"/>
          <w:lang w:val="en-US"/>
        </w:rPr>
        <w:t>sequence&gt;</w:t>
      </w:r>
    </w:p>
    <w:p w14:paraId="52C7BF72" w14:textId="0B657485"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name="timeInternalId" type="str:IdRestriction" minOccurs="1" maxOccurs="1"/&gt;</w:t>
      </w:r>
    </w:p>
    <w:p w14:paraId="54084C55" w14:textId="70586D49"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name="marketTimeOpening" type="str:MarketTimeOpeningGeneralBO" minOccurs="1" maxOccurs="1"/&gt;</w:t>
      </w:r>
    </w:p>
    <w:p w14:paraId="5D654380" w14:textId="5A2FA1A0" w:rsidR="00E51DBA" w:rsidRPr="00E51DBA" w:rsidRDefault="00E51DBA" w:rsidP="00E51DBA">
      <w:pPr>
        <w:spacing w:line="240" w:lineRule="auto"/>
        <w:rPr>
          <w:sz w:val="16"/>
          <w:lang w:val="en-US"/>
        </w:rPr>
      </w:pPr>
      <w:r w:rsidRPr="00E51DBA">
        <w:rPr>
          <w:sz w:val="16"/>
          <w:lang w:val="en-US"/>
        </w:rPr>
        <w:tab/>
        <w:t>&lt;/xsd</w:t>
      </w:r>
      <w:proofErr w:type="gramStart"/>
      <w:r w:rsidRPr="00E51DBA">
        <w:rPr>
          <w:sz w:val="16"/>
          <w:lang w:val="en-US"/>
        </w:rPr>
        <w:t>:sequence</w:t>
      </w:r>
      <w:proofErr w:type="gramEnd"/>
      <w:r w:rsidRPr="00E51DBA">
        <w:rPr>
          <w:sz w:val="16"/>
          <w:lang w:val="en-US"/>
        </w:rPr>
        <w:t>&gt;</w:t>
      </w:r>
    </w:p>
    <w:p w14:paraId="10DB718D" w14:textId="770A1E0C"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:complexType</w:t>
      </w:r>
      <w:proofErr w:type="gramEnd"/>
      <w:r w:rsidRPr="00E51DBA">
        <w:rPr>
          <w:sz w:val="16"/>
          <w:lang w:val="en-US"/>
        </w:rPr>
        <w:t>&gt;</w:t>
      </w:r>
    </w:p>
    <w:p w14:paraId="4D9FDEDA" w14:textId="6D65D786" w:rsidR="00E51DBA" w:rsidRPr="00E51DBA" w:rsidRDefault="00E51DBA" w:rsidP="00E51DBA">
      <w:pPr>
        <w:spacing w:line="240" w:lineRule="auto"/>
        <w:rPr>
          <w:sz w:val="16"/>
          <w:lang w:val="en-US"/>
        </w:rPr>
      </w:pPr>
    </w:p>
    <w:p w14:paraId="0935269E" w14:textId="71B95103" w:rsidR="00E51DBA" w:rsidRPr="00E51DBA" w:rsidRDefault="00E51DBA" w:rsidP="00E51DBA">
      <w:pPr>
        <w:spacing w:line="240" w:lineRule="auto"/>
        <w:rPr>
          <w:sz w:val="16"/>
          <w:lang w:val="en-US"/>
        </w:rPr>
      </w:pPr>
      <w:proofErr w:type="gramStart"/>
      <w:r w:rsidRPr="00E51DBA">
        <w:rPr>
          <w:sz w:val="16"/>
          <w:lang w:val="en-US"/>
        </w:rPr>
        <w:t>&lt;!--</w:t>
      </w:r>
      <w:proofErr w:type="gramEnd"/>
      <w:r w:rsidRPr="00E51DBA">
        <w:rPr>
          <w:sz w:val="16"/>
          <w:lang w:val="en-US"/>
        </w:rPr>
        <w:t xml:space="preserve"> Business Object used by the SelectMarketTimeOpening Request. It's needed for the Response XML Business object contains all attributes which can be </w:t>
      </w:r>
    </w:p>
    <w:p w14:paraId="57173192" w14:textId="122D5F9A" w:rsidR="00E51DBA" w:rsidRPr="00E51DBA" w:rsidRDefault="00E51DBA" w:rsidP="00E51DBA">
      <w:pPr>
        <w:spacing w:line="240" w:lineRule="auto"/>
        <w:rPr>
          <w:sz w:val="16"/>
          <w:lang w:val="en-US"/>
        </w:rPr>
      </w:pPr>
      <w:r w:rsidRPr="00E51DBA">
        <w:rPr>
          <w:sz w:val="16"/>
          <w:lang w:val="en-US"/>
        </w:rPr>
        <w:tab/>
      </w:r>
      <w:proofErr w:type="gramStart"/>
      <w:r w:rsidRPr="00E51DBA">
        <w:rPr>
          <w:sz w:val="16"/>
          <w:lang w:val="en-US"/>
        </w:rPr>
        <w:t>manually</w:t>
      </w:r>
      <w:proofErr w:type="gramEnd"/>
      <w:r w:rsidRPr="00E51DBA">
        <w:rPr>
          <w:sz w:val="16"/>
          <w:lang w:val="en-US"/>
        </w:rPr>
        <w:t xml:space="preserve"> filled in the request and a timeInternalId which is the record id in the database.--&gt;</w:t>
      </w:r>
    </w:p>
    <w:p w14:paraId="2FD59464" w14:textId="7736F3A1"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:complexType</w:t>
      </w:r>
      <w:proofErr w:type="gramEnd"/>
      <w:r w:rsidRPr="00E51DBA">
        <w:rPr>
          <w:sz w:val="16"/>
          <w:lang w:val="en-US"/>
        </w:rPr>
        <w:t xml:space="preserve"> name="MarketTimeOpeningSelectBO"&gt;</w:t>
      </w:r>
    </w:p>
    <w:p w14:paraId="2FAA9ED0" w14:textId="2C23DF36" w:rsidR="00E51DBA" w:rsidRPr="00E51DBA" w:rsidRDefault="00E51DBA" w:rsidP="00E51DBA">
      <w:pPr>
        <w:spacing w:line="240" w:lineRule="auto"/>
        <w:rPr>
          <w:sz w:val="16"/>
          <w:lang w:val="en-US"/>
        </w:rPr>
      </w:pPr>
      <w:r w:rsidRPr="00E51DBA">
        <w:rPr>
          <w:sz w:val="16"/>
          <w:lang w:val="en-US"/>
        </w:rPr>
        <w:tab/>
        <w:t>&lt;</w:t>
      </w:r>
      <w:proofErr w:type="gramStart"/>
      <w:r w:rsidRPr="00E51DBA">
        <w:rPr>
          <w:sz w:val="16"/>
          <w:lang w:val="en-US"/>
        </w:rPr>
        <w:t>xsd:</w:t>
      </w:r>
      <w:proofErr w:type="gramEnd"/>
      <w:r w:rsidRPr="00E51DBA">
        <w:rPr>
          <w:sz w:val="16"/>
          <w:lang w:val="en-US"/>
        </w:rPr>
        <w:t>sequence&gt;</w:t>
      </w:r>
    </w:p>
    <w:p w14:paraId="3F9B6D46" w14:textId="3638626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name="timeInternalId" type="str:IdRestriction" minOccurs="1" maxOccurs="1"/&gt;</w:t>
      </w:r>
    </w:p>
    <w:p w14:paraId="48BBFCDB" w14:textId="5A20C52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:group</w:t>
      </w:r>
      <w:proofErr w:type="gramEnd"/>
      <w:r w:rsidRPr="00E51DBA">
        <w:rPr>
          <w:sz w:val="16"/>
          <w:lang w:val="en-US"/>
        </w:rPr>
        <w:t xml:space="preserve"> ref="str:MarketTimeOpeningGeneralBOAttributes"/&gt;</w:t>
      </w:r>
    </w:p>
    <w:p w14:paraId="6EE04302" w14:textId="58053074"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name="lastUpdatedByUser" type="xsd:string" minOccurs="1" maxOccurs="1"/&gt;</w:t>
      </w:r>
    </w:p>
    <w:p w14:paraId="2C77A1AF" w14:textId="63553CA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name="lastUpdate" type="xsd:dateTime" minOccurs="1" maxOccurs="1"/&gt;</w:t>
      </w:r>
    </w:p>
    <w:p w14:paraId="04827717" w14:textId="4FC212BA" w:rsidR="00E51DBA" w:rsidRPr="00E51DBA" w:rsidRDefault="00E51DBA" w:rsidP="00E51DBA">
      <w:pPr>
        <w:spacing w:line="240" w:lineRule="auto"/>
        <w:rPr>
          <w:sz w:val="16"/>
          <w:lang w:val="en-US"/>
        </w:rPr>
      </w:pPr>
      <w:r w:rsidRPr="00E51DBA">
        <w:rPr>
          <w:sz w:val="16"/>
          <w:lang w:val="en-US"/>
        </w:rPr>
        <w:tab/>
        <w:t>&lt;/xsd</w:t>
      </w:r>
      <w:proofErr w:type="gramStart"/>
      <w:r w:rsidRPr="00E51DBA">
        <w:rPr>
          <w:sz w:val="16"/>
          <w:lang w:val="en-US"/>
        </w:rPr>
        <w:t>:sequence</w:t>
      </w:r>
      <w:proofErr w:type="gramEnd"/>
      <w:r w:rsidRPr="00E51DBA">
        <w:rPr>
          <w:sz w:val="16"/>
          <w:lang w:val="en-US"/>
        </w:rPr>
        <w:t>&gt;</w:t>
      </w:r>
    </w:p>
    <w:p w14:paraId="1C1F6FE5" w14:textId="182B49FC"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:complexType</w:t>
      </w:r>
      <w:proofErr w:type="gramEnd"/>
      <w:r w:rsidRPr="00E51DBA">
        <w:rPr>
          <w:sz w:val="16"/>
          <w:lang w:val="en-US"/>
        </w:rPr>
        <w:t>&gt;</w:t>
      </w:r>
    </w:p>
    <w:p w14:paraId="7D14630E" w14:textId="5814270F" w:rsidR="00E51DBA" w:rsidRPr="00E51DBA" w:rsidRDefault="00E51DBA" w:rsidP="00E51DBA">
      <w:pPr>
        <w:spacing w:line="240" w:lineRule="auto"/>
        <w:rPr>
          <w:sz w:val="16"/>
          <w:lang w:val="en-US"/>
        </w:rPr>
      </w:pPr>
    </w:p>
    <w:p w14:paraId="1228F923" w14:textId="252D5B4C" w:rsidR="00E51DBA" w:rsidRPr="00E51DBA" w:rsidRDefault="00E51DBA" w:rsidP="00E51DBA">
      <w:pPr>
        <w:spacing w:line="240" w:lineRule="auto"/>
        <w:rPr>
          <w:sz w:val="16"/>
          <w:lang w:val="en-US"/>
        </w:rPr>
      </w:pPr>
      <w:proofErr w:type="gramStart"/>
      <w:r w:rsidRPr="00E51DBA">
        <w:rPr>
          <w:sz w:val="16"/>
          <w:lang w:val="en-US"/>
        </w:rPr>
        <w:t>&lt;!--</w:t>
      </w:r>
      <w:proofErr w:type="gramEnd"/>
      <w:r w:rsidRPr="00E51DBA">
        <w:rPr>
          <w:sz w:val="16"/>
          <w:lang w:val="en-US"/>
        </w:rPr>
        <w:t xml:space="preserve"> Business Object used by both, the UpdateMarketTimeOpening and InsertMarketTimeOpening Request, as well as SelectMarketTimeOpening Response.</w:t>
      </w:r>
    </w:p>
    <w:p w14:paraId="48EA8084" w14:textId="65CDD9E7" w:rsidR="00E51DBA" w:rsidRPr="00E51DBA" w:rsidRDefault="00E51DBA" w:rsidP="00E51DBA">
      <w:pPr>
        <w:spacing w:line="240" w:lineRule="auto"/>
        <w:rPr>
          <w:sz w:val="16"/>
          <w:lang w:val="en-US"/>
        </w:rPr>
      </w:pPr>
      <w:r w:rsidRPr="00E51DBA">
        <w:rPr>
          <w:sz w:val="16"/>
          <w:lang w:val="en-US"/>
        </w:rPr>
        <w:tab/>
        <w:t xml:space="preserve"> Business object contains all attributes which can be manually filled in an insert or update request. --&gt;</w:t>
      </w:r>
    </w:p>
    <w:p w14:paraId="675128C2" w14:textId="04770A2C"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:complexType</w:t>
      </w:r>
      <w:proofErr w:type="gramEnd"/>
      <w:r w:rsidRPr="00E51DBA">
        <w:rPr>
          <w:sz w:val="16"/>
          <w:lang w:val="en-US"/>
        </w:rPr>
        <w:t xml:space="preserve"> name="MarketTimeOpeningGeneralBO"&gt;</w:t>
      </w:r>
    </w:p>
    <w:p w14:paraId="2F958E64" w14:textId="6345B67F" w:rsidR="00E51DBA" w:rsidRPr="00E51DBA" w:rsidRDefault="00E51DBA" w:rsidP="00E51DBA">
      <w:pPr>
        <w:spacing w:line="240" w:lineRule="auto"/>
        <w:rPr>
          <w:sz w:val="16"/>
          <w:lang w:val="en-US"/>
        </w:rPr>
      </w:pPr>
      <w:r w:rsidRPr="00E51DBA">
        <w:rPr>
          <w:sz w:val="16"/>
          <w:lang w:val="en-US"/>
        </w:rPr>
        <w:tab/>
        <w:t>&lt;</w:t>
      </w:r>
      <w:proofErr w:type="gramStart"/>
      <w:r w:rsidRPr="00E51DBA">
        <w:rPr>
          <w:sz w:val="16"/>
          <w:lang w:val="en-US"/>
        </w:rPr>
        <w:t>xsd:</w:t>
      </w:r>
      <w:proofErr w:type="gramEnd"/>
      <w:r w:rsidRPr="00E51DBA">
        <w:rPr>
          <w:sz w:val="16"/>
          <w:lang w:val="en-US"/>
        </w:rPr>
        <w:t>sequence&gt;</w:t>
      </w:r>
    </w:p>
    <w:p w14:paraId="17846C18" w14:textId="70EC6D53" w:rsidR="00E51DBA" w:rsidRPr="00E51DBA" w:rsidRDefault="00E51DBA" w:rsidP="00E51DBA">
      <w:pPr>
        <w:spacing w:line="240" w:lineRule="auto"/>
        <w:rPr>
          <w:sz w:val="16"/>
          <w:lang w:val="en-US"/>
        </w:rPr>
      </w:pPr>
      <w:r w:rsidRPr="00E51DBA">
        <w:rPr>
          <w:sz w:val="16"/>
          <w:lang w:val="en-US"/>
        </w:rPr>
        <w:lastRenderedPageBreak/>
        <w:tab/>
      </w:r>
      <w:r w:rsidRPr="00E51DBA">
        <w:rPr>
          <w:sz w:val="16"/>
          <w:lang w:val="en-US"/>
        </w:rPr>
        <w:tab/>
        <w:t>&lt;xsd</w:t>
      </w:r>
      <w:proofErr w:type="gramStart"/>
      <w:r w:rsidRPr="00E51DBA">
        <w:rPr>
          <w:sz w:val="16"/>
          <w:lang w:val="en-US"/>
        </w:rPr>
        <w:t>:group</w:t>
      </w:r>
      <w:proofErr w:type="gramEnd"/>
      <w:r w:rsidRPr="00E51DBA">
        <w:rPr>
          <w:sz w:val="16"/>
          <w:lang w:val="en-US"/>
        </w:rPr>
        <w:t xml:space="preserve"> ref="str:MarketTimeOpeningGeneralBOAttributes"/&gt;</w:t>
      </w:r>
    </w:p>
    <w:p w14:paraId="4E339F6C" w14:textId="033059A9" w:rsidR="00E51DBA" w:rsidRPr="00E51DBA" w:rsidRDefault="00E51DBA" w:rsidP="00E51DBA">
      <w:pPr>
        <w:spacing w:line="240" w:lineRule="auto"/>
        <w:rPr>
          <w:sz w:val="16"/>
          <w:lang w:val="en-US"/>
        </w:rPr>
      </w:pPr>
      <w:r w:rsidRPr="00E51DBA">
        <w:rPr>
          <w:sz w:val="16"/>
          <w:lang w:val="en-US"/>
        </w:rPr>
        <w:tab/>
        <w:t>&lt;/xsd</w:t>
      </w:r>
      <w:proofErr w:type="gramStart"/>
      <w:r w:rsidRPr="00E51DBA">
        <w:rPr>
          <w:sz w:val="16"/>
          <w:lang w:val="en-US"/>
        </w:rPr>
        <w:t>:sequence</w:t>
      </w:r>
      <w:proofErr w:type="gramEnd"/>
      <w:r w:rsidRPr="00E51DBA">
        <w:rPr>
          <w:sz w:val="16"/>
          <w:lang w:val="en-US"/>
        </w:rPr>
        <w:t>&gt;</w:t>
      </w:r>
    </w:p>
    <w:p w14:paraId="2D77CFBF" w14:textId="63099F47"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:complexType</w:t>
      </w:r>
      <w:proofErr w:type="gramEnd"/>
      <w:r w:rsidRPr="00E51DBA">
        <w:rPr>
          <w:sz w:val="16"/>
          <w:lang w:val="en-US"/>
        </w:rPr>
        <w:t>&gt;</w:t>
      </w:r>
    </w:p>
    <w:p w14:paraId="6869A03C" w14:textId="77777777" w:rsidR="00E51DBA" w:rsidRPr="00E51DBA" w:rsidRDefault="00E51DBA" w:rsidP="00E51DBA">
      <w:pPr>
        <w:spacing w:line="240" w:lineRule="auto"/>
        <w:rPr>
          <w:sz w:val="16"/>
          <w:lang w:val="en-US"/>
        </w:rPr>
      </w:pPr>
      <w:r w:rsidRPr="00E51DBA">
        <w:rPr>
          <w:sz w:val="16"/>
          <w:lang w:val="en-US"/>
        </w:rPr>
        <w:tab/>
      </w:r>
    </w:p>
    <w:p w14:paraId="3735136F" w14:textId="4C5E91BB"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:group</w:t>
      </w:r>
      <w:proofErr w:type="gramEnd"/>
      <w:r w:rsidRPr="00E51DBA">
        <w:rPr>
          <w:sz w:val="16"/>
          <w:lang w:val="en-US"/>
        </w:rPr>
        <w:t xml:space="preserve"> name="MarketTimeOpeningGeneralBOAttributes"&gt;</w:t>
      </w:r>
    </w:p>
    <w:p w14:paraId="0A3769E9" w14:textId="30ABDD89" w:rsidR="00E51DBA" w:rsidRPr="00CB2ABC" w:rsidRDefault="00E51DBA" w:rsidP="00E51DBA">
      <w:pPr>
        <w:spacing w:line="240" w:lineRule="auto"/>
        <w:rPr>
          <w:sz w:val="16"/>
          <w:lang w:val="fr-CH"/>
        </w:rPr>
      </w:pPr>
      <w:r w:rsidRPr="00E51DBA">
        <w:rPr>
          <w:sz w:val="16"/>
          <w:lang w:val="en-US"/>
        </w:rPr>
        <w:tab/>
      </w:r>
      <w:r w:rsidRPr="00CB2ABC">
        <w:rPr>
          <w:sz w:val="16"/>
          <w:lang w:val="fr-CH"/>
        </w:rPr>
        <w:t>&lt;</w:t>
      </w:r>
      <w:proofErr w:type="gramStart"/>
      <w:r w:rsidRPr="00CB2ABC">
        <w:rPr>
          <w:sz w:val="16"/>
          <w:lang w:val="fr-CH"/>
        </w:rPr>
        <w:t>xsd:sequence</w:t>
      </w:r>
      <w:proofErr w:type="gramEnd"/>
      <w:r w:rsidRPr="00CB2ABC">
        <w:rPr>
          <w:sz w:val="16"/>
          <w:lang w:val="fr-CH"/>
        </w:rPr>
        <w:t>&gt;</w:t>
      </w:r>
    </w:p>
    <w:p w14:paraId="0AE6C84B" w14:textId="4B48532E" w:rsidR="00E51DBA" w:rsidRPr="00E51DBA" w:rsidRDefault="00E51DBA" w:rsidP="00E51DBA">
      <w:pPr>
        <w:spacing w:line="240" w:lineRule="auto"/>
        <w:rPr>
          <w:sz w:val="16"/>
          <w:lang w:val="fr-CH"/>
        </w:rPr>
      </w:pPr>
      <w:r w:rsidRPr="00E51DBA">
        <w:rPr>
          <w:sz w:val="16"/>
          <w:lang w:val="fr-CH"/>
        </w:rPr>
        <w:tab/>
      </w:r>
      <w:r w:rsidRPr="00E51DBA">
        <w:rPr>
          <w:sz w:val="16"/>
          <w:lang w:val="fr-CH"/>
        </w:rPr>
        <w:tab/>
        <w:t>&lt;</w:t>
      </w:r>
      <w:proofErr w:type="gramStart"/>
      <w:r w:rsidRPr="00E51DBA">
        <w:rPr>
          <w:sz w:val="16"/>
          <w:lang w:val="fr-CH"/>
        </w:rPr>
        <w:t>xsd:element</w:t>
      </w:r>
      <w:proofErr w:type="gramEnd"/>
      <w:r w:rsidRPr="00E51DBA">
        <w:rPr>
          <w:sz w:val="16"/>
          <w:lang w:val="fr-CH"/>
        </w:rPr>
        <w:t xml:space="preserve"> name="timezoneInternalId" type="str:IdRestriction" minOccurs="1" maxOccurs="1" nillable="false"/&gt;</w:t>
      </w:r>
    </w:p>
    <w:p w14:paraId="529EA502" w14:textId="21761D22" w:rsidR="00E51DBA" w:rsidRPr="00E51DBA" w:rsidRDefault="00E51DBA" w:rsidP="00E51DBA">
      <w:pPr>
        <w:spacing w:line="240" w:lineRule="auto"/>
        <w:rPr>
          <w:sz w:val="16"/>
          <w:lang w:val="en-US"/>
        </w:rPr>
      </w:pPr>
      <w:r w:rsidRPr="00E51DBA">
        <w:rPr>
          <w:sz w:val="16"/>
          <w:lang w:val="fr-CH"/>
        </w:rPr>
        <w:tab/>
      </w:r>
      <w:r w:rsidRPr="00E51DBA">
        <w:rPr>
          <w:sz w:val="16"/>
          <w:lang w:val="fr-CH"/>
        </w:rPr>
        <w:tab/>
      </w:r>
      <w:r w:rsidRPr="00E51DBA">
        <w:rPr>
          <w:sz w:val="16"/>
          <w:lang w:val="en-US"/>
        </w:rPr>
        <w:t>&lt;xsd</w:t>
      </w:r>
      <w:proofErr w:type="gramStart"/>
      <w:r w:rsidRPr="00E51DBA">
        <w:rPr>
          <w:sz w:val="16"/>
          <w:lang w:val="en-US"/>
        </w:rPr>
        <w:t>:element</w:t>
      </w:r>
      <w:proofErr w:type="gramEnd"/>
      <w:r w:rsidRPr="00E51DBA">
        <w:rPr>
          <w:sz w:val="16"/>
          <w:lang w:val="en-US"/>
        </w:rPr>
        <w:t xml:space="preserve"> name="homeOpening" type="xsd:time" minOccurs="1" maxOccurs="1" nillable="false"/&gt;</w:t>
      </w:r>
    </w:p>
    <w:p w14:paraId="2B2D2DAC" w14:textId="171F290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name="homeClosing" type="xsd:time" minOccurs="1" maxOccurs="1" nillable="false"/&gt;</w:t>
      </w:r>
    </w:p>
    <w:p w14:paraId="7F3DE131" w14:textId="09AB992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name="openingTime" type="xsd:time" minOccurs="0" maxOccurs="1" nillable="false"/&gt;</w:t>
      </w:r>
    </w:p>
    <w:p w14:paraId="03F52079" w14:textId="05B847E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name="closingTime" type="xsd:time" minOccurs="0" maxOccurs="1" nillable="false"/&gt;</w:t>
      </w:r>
    </w:p>
    <w:p w14:paraId="6DEB653F" w14:textId="58E5DF6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:element</w:t>
      </w:r>
      <w:proofErr w:type="gramEnd"/>
      <w:r w:rsidRPr="00E51DBA">
        <w:rPr>
          <w:sz w:val="16"/>
          <w:lang w:val="en-US"/>
        </w:rPr>
        <w:t xml:space="preserve"> name="execpoolSettleTime" type="xsd:time" minOccurs="1" maxOccurs="1" nillable="false"/&gt;</w:t>
      </w:r>
    </w:p>
    <w:p w14:paraId="7A9810ED" w14:textId="1F6AA26C" w:rsidR="00E51DBA" w:rsidRPr="00E51DBA" w:rsidRDefault="00E51DBA" w:rsidP="00E51DBA">
      <w:pPr>
        <w:spacing w:line="240" w:lineRule="auto"/>
        <w:rPr>
          <w:sz w:val="16"/>
          <w:lang w:val="en-US"/>
        </w:rPr>
      </w:pPr>
      <w:r w:rsidRPr="00E51DBA">
        <w:rPr>
          <w:sz w:val="16"/>
          <w:lang w:val="en-US"/>
        </w:rPr>
        <w:tab/>
        <w:t>&lt;/xsd</w:t>
      </w:r>
      <w:proofErr w:type="gramStart"/>
      <w:r w:rsidRPr="00E51DBA">
        <w:rPr>
          <w:sz w:val="16"/>
          <w:lang w:val="en-US"/>
        </w:rPr>
        <w:t>:sequence</w:t>
      </w:r>
      <w:proofErr w:type="gramEnd"/>
      <w:r w:rsidRPr="00E51DBA">
        <w:rPr>
          <w:sz w:val="16"/>
          <w:lang w:val="en-US"/>
        </w:rPr>
        <w:t>&gt;</w:t>
      </w:r>
    </w:p>
    <w:p w14:paraId="36CE5BA5" w14:textId="50672105"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:group</w:t>
      </w:r>
      <w:proofErr w:type="gramEnd"/>
      <w:r w:rsidRPr="00E51DBA">
        <w:rPr>
          <w:sz w:val="16"/>
          <w:lang w:val="en-US"/>
        </w:rPr>
        <w:t>&gt;</w:t>
      </w:r>
    </w:p>
    <w:p w14:paraId="259E930C" w14:textId="77777777" w:rsidR="00E51DBA" w:rsidRPr="00E51DBA" w:rsidRDefault="00E51DBA" w:rsidP="00E51DBA">
      <w:pPr>
        <w:spacing w:line="240" w:lineRule="auto"/>
        <w:rPr>
          <w:sz w:val="16"/>
          <w:lang w:val="en-US"/>
        </w:rPr>
      </w:pPr>
      <w:r w:rsidRPr="00E51DBA">
        <w:rPr>
          <w:sz w:val="16"/>
          <w:lang w:val="en-US"/>
        </w:rPr>
        <w:tab/>
      </w:r>
    </w:p>
    <w:p w14:paraId="4F7BFF7C" w14:textId="77777777" w:rsidR="00E51DBA" w:rsidRPr="00E51DBA" w:rsidRDefault="00E51DBA" w:rsidP="00E51DBA">
      <w:pPr>
        <w:spacing w:line="240" w:lineRule="auto"/>
        <w:rPr>
          <w:sz w:val="16"/>
          <w:lang w:val="en-US"/>
        </w:rPr>
      </w:pPr>
      <w:r w:rsidRPr="00E51DBA">
        <w:rPr>
          <w:sz w:val="16"/>
          <w:lang w:val="en-US"/>
        </w:rPr>
        <w:tab/>
      </w:r>
    </w:p>
    <w:p w14:paraId="630526DD" w14:textId="01DB2D57" w:rsidR="00E51DBA" w:rsidRPr="00E51DBA" w:rsidRDefault="00E51DBA" w:rsidP="00E51DBA">
      <w:pPr>
        <w:spacing w:line="240" w:lineRule="auto"/>
        <w:rPr>
          <w:sz w:val="16"/>
          <w:lang w:val="en-US"/>
        </w:rPr>
      </w:pPr>
      <w:proofErr w:type="gramStart"/>
      <w:r w:rsidRPr="00E51DBA">
        <w:rPr>
          <w:sz w:val="16"/>
          <w:lang w:val="en-US"/>
        </w:rPr>
        <w:t>&lt;!--</w:t>
      </w:r>
      <w:proofErr w:type="gramEnd"/>
      <w:r w:rsidRPr="00E51DBA">
        <w:rPr>
          <w:sz w:val="16"/>
          <w:lang w:val="en-US"/>
        </w:rPr>
        <w:t xml:space="preserve"> Per default ID Attributes have a maximum length of 10 digits. --&gt;</w:t>
      </w:r>
    </w:p>
    <w:p w14:paraId="57B0DEED" w14:textId="74C698A7" w:rsidR="00E51DBA" w:rsidRPr="00E51DBA" w:rsidRDefault="00E51DBA" w:rsidP="00E51DBA">
      <w:pPr>
        <w:spacing w:line="240" w:lineRule="auto"/>
        <w:rPr>
          <w:sz w:val="16"/>
          <w:lang w:val="en-US"/>
        </w:rPr>
      </w:pPr>
      <w:r w:rsidRPr="00E51DBA">
        <w:rPr>
          <w:sz w:val="16"/>
          <w:lang w:val="en-US"/>
        </w:rPr>
        <w:t>&lt;xsd</w:t>
      </w:r>
      <w:proofErr w:type="gramStart"/>
      <w:r w:rsidRPr="00E51DBA">
        <w:rPr>
          <w:sz w:val="16"/>
          <w:lang w:val="en-US"/>
        </w:rPr>
        <w:t>:simpleType</w:t>
      </w:r>
      <w:proofErr w:type="gramEnd"/>
      <w:r w:rsidRPr="00E51DBA">
        <w:rPr>
          <w:sz w:val="16"/>
          <w:lang w:val="en-US"/>
        </w:rPr>
        <w:t xml:space="preserve"> name="IdRestriction"&gt;</w:t>
      </w:r>
    </w:p>
    <w:p w14:paraId="3765007E" w14:textId="05B46656" w:rsidR="00E51DBA" w:rsidRPr="00E51DBA" w:rsidRDefault="00E51DBA" w:rsidP="00E51DBA">
      <w:pPr>
        <w:spacing w:line="240" w:lineRule="auto"/>
        <w:rPr>
          <w:sz w:val="16"/>
          <w:lang w:val="en-US"/>
        </w:rPr>
      </w:pPr>
      <w:r w:rsidRPr="00E51DBA">
        <w:rPr>
          <w:sz w:val="16"/>
          <w:lang w:val="en-US"/>
        </w:rPr>
        <w:tab/>
        <w:t>&lt;xsd</w:t>
      </w:r>
      <w:proofErr w:type="gramStart"/>
      <w:r w:rsidRPr="00E51DBA">
        <w:rPr>
          <w:sz w:val="16"/>
          <w:lang w:val="en-US"/>
        </w:rPr>
        <w:t>:restriction</w:t>
      </w:r>
      <w:proofErr w:type="gramEnd"/>
      <w:r w:rsidRPr="00E51DBA">
        <w:rPr>
          <w:sz w:val="16"/>
          <w:lang w:val="en-US"/>
        </w:rPr>
        <w:t xml:space="preserve"> base="xsd:positiveInteger"&gt;</w:t>
      </w:r>
    </w:p>
    <w:p w14:paraId="38D0A5CF" w14:textId="66DB4A0B"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w:t>
      </w:r>
      <w:proofErr w:type="gramStart"/>
      <w:r w:rsidRPr="00E51DBA">
        <w:rPr>
          <w:sz w:val="16"/>
          <w:lang w:val="en-US"/>
        </w:rPr>
        <w:t>:totalDigits</w:t>
      </w:r>
      <w:proofErr w:type="gramEnd"/>
      <w:r w:rsidRPr="00E51DBA">
        <w:rPr>
          <w:sz w:val="16"/>
          <w:lang w:val="en-US"/>
        </w:rPr>
        <w:t xml:space="preserve"> value="10"/&gt;</w:t>
      </w:r>
    </w:p>
    <w:p w14:paraId="3775CD57" w14:textId="73D25387" w:rsidR="00E51DBA" w:rsidRPr="00E51DBA" w:rsidRDefault="00E51DBA" w:rsidP="00E51DBA">
      <w:pPr>
        <w:spacing w:line="240" w:lineRule="auto"/>
        <w:rPr>
          <w:sz w:val="16"/>
          <w:lang w:val="en-US"/>
        </w:rPr>
      </w:pPr>
      <w:r w:rsidRPr="00E51DBA">
        <w:rPr>
          <w:sz w:val="16"/>
          <w:lang w:val="en-US"/>
        </w:rPr>
        <w:tab/>
        <w:t>&lt;/xsd</w:t>
      </w:r>
      <w:proofErr w:type="gramStart"/>
      <w:r w:rsidRPr="00E51DBA">
        <w:rPr>
          <w:sz w:val="16"/>
          <w:lang w:val="en-US"/>
        </w:rPr>
        <w:t>:restriction</w:t>
      </w:r>
      <w:proofErr w:type="gramEnd"/>
      <w:r w:rsidRPr="00E51DBA">
        <w:rPr>
          <w:sz w:val="16"/>
          <w:lang w:val="en-US"/>
        </w:rPr>
        <w:t>&gt;</w:t>
      </w:r>
    </w:p>
    <w:p w14:paraId="794058A8" w14:textId="77777777" w:rsidR="002A43B3" w:rsidRDefault="00E51DBA" w:rsidP="00E51DBA">
      <w:pPr>
        <w:spacing w:line="240" w:lineRule="auto"/>
        <w:rPr>
          <w:sz w:val="16"/>
          <w:lang w:val="en-US"/>
        </w:rPr>
      </w:pPr>
      <w:r w:rsidRPr="00E51DBA">
        <w:rPr>
          <w:sz w:val="16"/>
          <w:lang w:val="en-US"/>
        </w:rPr>
        <w:t>&lt;/xsd</w:t>
      </w:r>
      <w:proofErr w:type="gramStart"/>
      <w:r w:rsidRPr="00E51DBA">
        <w:rPr>
          <w:sz w:val="16"/>
          <w:lang w:val="en-US"/>
        </w:rPr>
        <w:t>:simpleType</w:t>
      </w:r>
      <w:proofErr w:type="gramEnd"/>
      <w:r w:rsidRPr="00E51DBA">
        <w:rPr>
          <w:sz w:val="16"/>
          <w:lang w:val="en-US"/>
        </w:rPr>
        <w:t>&gt;</w:t>
      </w:r>
    </w:p>
    <w:p w14:paraId="20673DCD" w14:textId="77777777" w:rsidR="002A43B3" w:rsidRDefault="002A43B3" w:rsidP="002A43B3">
      <w:pPr>
        <w:pStyle w:val="berschrift2"/>
        <w:rPr>
          <w:lang w:val="en-US"/>
        </w:rPr>
      </w:pPr>
      <w:r>
        <w:rPr>
          <w:lang w:val="en-US"/>
        </w:rPr>
        <w:br w:type="page"/>
      </w:r>
      <w:bookmarkStart w:id="158" w:name="_Toc446491033"/>
      <w:r>
        <w:rPr>
          <w:lang w:val="en-US"/>
        </w:rPr>
        <w:lastRenderedPageBreak/>
        <w:t>StreetMonitorOperationsResult.xsd</w:t>
      </w:r>
      <w:bookmarkEnd w:id="158"/>
    </w:p>
    <w:p w14:paraId="68099835" w14:textId="77777777" w:rsidR="002A43B3" w:rsidRPr="002A43B3" w:rsidRDefault="002A43B3" w:rsidP="002A43B3">
      <w:pPr>
        <w:spacing w:line="240" w:lineRule="auto"/>
        <w:rPr>
          <w:sz w:val="16"/>
          <w:lang w:val="en-US"/>
        </w:rPr>
      </w:pPr>
      <w:proofErr w:type="gramStart"/>
      <w:r w:rsidRPr="002A43B3">
        <w:rPr>
          <w:sz w:val="16"/>
          <w:lang w:val="en-US"/>
        </w:rPr>
        <w:t>&lt;!--</w:t>
      </w:r>
      <w:proofErr w:type="gramEnd"/>
      <w:r w:rsidRPr="002A43B3">
        <w:rPr>
          <w:sz w:val="16"/>
          <w:lang w:val="en-US"/>
        </w:rPr>
        <w:t xml:space="preserve"> This object is used as definition for the MarketTimeOpening Select response --&gt;</w:t>
      </w:r>
    </w:p>
    <w:p w14:paraId="53210FE8" w14:textId="098CA695" w:rsidR="002A43B3" w:rsidRPr="002A43B3" w:rsidRDefault="002A43B3" w:rsidP="002A43B3">
      <w:pPr>
        <w:spacing w:line="240" w:lineRule="auto"/>
        <w:rPr>
          <w:sz w:val="16"/>
          <w:lang w:val="en-US"/>
        </w:rPr>
      </w:pPr>
      <w:r w:rsidRPr="002A43B3">
        <w:rPr>
          <w:sz w:val="16"/>
          <w:lang w:val="en-US"/>
        </w:rPr>
        <w:t xml:space="preserve">    &lt;xsd</w:t>
      </w:r>
      <w:proofErr w:type="gramStart"/>
      <w:r w:rsidRPr="002A43B3">
        <w:rPr>
          <w:sz w:val="16"/>
          <w:lang w:val="en-US"/>
        </w:rPr>
        <w:t>:complexType</w:t>
      </w:r>
      <w:proofErr w:type="gramEnd"/>
      <w:r w:rsidRPr="002A43B3">
        <w:rPr>
          <w:sz w:val="16"/>
          <w:lang w:val="en-US"/>
        </w:rPr>
        <w:t xml:space="preserve"> name="SelectMarketTimeOpeningRe</w:t>
      </w:r>
      <w:r w:rsidR="00FC32D8">
        <w:rPr>
          <w:sz w:val="16"/>
          <w:lang w:val="en-US"/>
        </w:rPr>
        <w:t>s</w:t>
      </w:r>
      <w:r w:rsidRPr="002A43B3">
        <w:rPr>
          <w:sz w:val="16"/>
          <w:lang w:val="en-US"/>
        </w:rPr>
        <w:t>ponse"&gt;</w:t>
      </w:r>
    </w:p>
    <w:p w14:paraId="366C0B47" w14:textId="77777777" w:rsidR="002A43B3" w:rsidRPr="002A43B3" w:rsidRDefault="002A43B3" w:rsidP="002A43B3">
      <w:pPr>
        <w:spacing w:line="240" w:lineRule="auto"/>
        <w:rPr>
          <w:sz w:val="16"/>
          <w:lang w:val="en-US"/>
        </w:rPr>
      </w:pPr>
      <w:r w:rsidRPr="002A43B3">
        <w:rPr>
          <w:sz w:val="16"/>
          <w:lang w:val="en-US"/>
        </w:rPr>
        <w:t xml:space="preserve">        &lt;</w:t>
      </w:r>
      <w:proofErr w:type="gramStart"/>
      <w:r w:rsidRPr="002A43B3">
        <w:rPr>
          <w:sz w:val="16"/>
          <w:lang w:val="en-US"/>
        </w:rPr>
        <w:t>xsd:</w:t>
      </w:r>
      <w:proofErr w:type="gramEnd"/>
      <w:r w:rsidRPr="002A43B3">
        <w:rPr>
          <w:sz w:val="16"/>
          <w:lang w:val="en-US"/>
        </w:rPr>
        <w:t>complexContent&gt;</w:t>
      </w:r>
    </w:p>
    <w:p w14:paraId="69F96E05" w14:textId="77777777" w:rsidR="002A43B3" w:rsidRPr="002A43B3" w:rsidRDefault="002A43B3" w:rsidP="002A43B3">
      <w:pPr>
        <w:spacing w:line="240" w:lineRule="auto"/>
        <w:rPr>
          <w:sz w:val="16"/>
          <w:lang w:val="en-US"/>
        </w:rPr>
      </w:pPr>
      <w:r w:rsidRPr="002A43B3">
        <w:rPr>
          <w:sz w:val="16"/>
          <w:lang w:val="en-US"/>
        </w:rPr>
        <w:t xml:space="preserve">            &lt;xsd</w:t>
      </w:r>
      <w:proofErr w:type="gramStart"/>
      <w:r w:rsidRPr="002A43B3">
        <w:rPr>
          <w:sz w:val="16"/>
          <w:lang w:val="en-US"/>
        </w:rPr>
        <w:t>:extension</w:t>
      </w:r>
      <w:proofErr w:type="gramEnd"/>
      <w:r w:rsidRPr="002A43B3">
        <w:rPr>
          <w:sz w:val="16"/>
          <w:lang w:val="en-US"/>
        </w:rPr>
        <w:t xml:space="preserve"> base="str:OperationServiceResponse"&gt;</w:t>
      </w:r>
    </w:p>
    <w:p w14:paraId="20FE9DBF" w14:textId="77777777" w:rsidR="002A43B3" w:rsidRPr="002A43B3" w:rsidRDefault="002A43B3" w:rsidP="002A43B3">
      <w:pPr>
        <w:spacing w:line="240" w:lineRule="auto"/>
        <w:rPr>
          <w:sz w:val="16"/>
          <w:lang w:val="en-US"/>
        </w:rPr>
      </w:pPr>
      <w:r w:rsidRPr="002A43B3">
        <w:rPr>
          <w:sz w:val="16"/>
          <w:lang w:val="en-US"/>
        </w:rPr>
        <w:t xml:space="preserve">                &lt;</w:t>
      </w:r>
      <w:proofErr w:type="gramStart"/>
      <w:r w:rsidRPr="002A43B3">
        <w:rPr>
          <w:sz w:val="16"/>
          <w:lang w:val="en-US"/>
        </w:rPr>
        <w:t>xsd:</w:t>
      </w:r>
      <w:proofErr w:type="gramEnd"/>
      <w:r w:rsidRPr="002A43B3">
        <w:rPr>
          <w:sz w:val="16"/>
          <w:lang w:val="en-US"/>
        </w:rPr>
        <w:t>sequence&gt;</w:t>
      </w:r>
    </w:p>
    <w:p w14:paraId="62F65963" w14:textId="77777777" w:rsidR="002A43B3" w:rsidRPr="002A43B3" w:rsidRDefault="002A43B3" w:rsidP="002A43B3">
      <w:pPr>
        <w:spacing w:line="240" w:lineRule="auto"/>
        <w:rPr>
          <w:sz w:val="16"/>
          <w:lang w:val="en-US"/>
        </w:rPr>
      </w:pPr>
      <w:r w:rsidRPr="002A43B3">
        <w:rPr>
          <w:sz w:val="16"/>
          <w:lang w:val="en-US"/>
        </w:rPr>
        <w:t xml:space="preserve">                    &lt;xsd</w:t>
      </w:r>
      <w:proofErr w:type="gramStart"/>
      <w:r w:rsidRPr="002A43B3">
        <w:rPr>
          <w:sz w:val="16"/>
          <w:lang w:val="en-US"/>
        </w:rPr>
        <w:t>:element</w:t>
      </w:r>
      <w:proofErr w:type="gramEnd"/>
      <w:r w:rsidRPr="002A43B3">
        <w:rPr>
          <w:sz w:val="16"/>
          <w:lang w:val="en-US"/>
        </w:rPr>
        <w:t xml:space="preserve"> name="marketTimeOpenings" type="str:MarketTimeOpeningSelectBO" minOccurs="0"  maxOccurs="unbounded" /&gt;</w:t>
      </w:r>
    </w:p>
    <w:p w14:paraId="1FD0233A" w14:textId="77777777" w:rsidR="002A43B3" w:rsidRPr="002A43B3" w:rsidRDefault="002A43B3" w:rsidP="002A43B3">
      <w:pPr>
        <w:spacing w:line="240" w:lineRule="auto"/>
        <w:rPr>
          <w:sz w:val="16"/>
          <w:lang w:val="en-US"/>
        </w:rPr>
      </w:pPr>
      <w:r w:rsidRPr="002A43B3">
        <w:rPr>
          <w:sz w:val="16"/>
          <w:lang w:val="en-US"/>
        </w:rPr>
        <w:t xml:space="preserve">                &lt;/xsd</w:t>
      </w:r>
      <w:proofErr w:type="gramStart"/>
      <w:r w:rsidRPr="002A43B3">
        <w:rPr>
          <w:sz w:val="16"/>
          <w:lang w:val="en-US"/>
        </w:rPr>
        <w:t>:sequence</w:t>
      </w:r>
      <w:proofErr w:type="gramEnd"/>
      <w:r w:rsidRPr="002A43B3">
        <w:rPr>
          <w:sz w:val="16"/>
          <w:lang w:val="en-US"/>
        </w:rPr>
        <w:t>&gt;</w:t>
      </w:r>
    </w:p>
    <w:p w14:paraId="0EE43001" w14:textId="77777777" w:rsidR="002A43B3" w:rsidRPr="002A43B3" w:rsidRDefault="002A43B3" w:rsidP="002A43B3">
      <w:pPr>
        <w:spacing w:line="240" w:lineRule="auto"/>
        <w:rPr>
          <w:sz w:val="16"/>
          <w:lang w:val="en-US"/>
        </w:rPr>
      </w:pPr>
      <w:r w:rsidRPr="002A43B3">
        <w:rPr>
          <w:sz w:val="16"/>
          <w:lang w:val="en-US"/>
        </w:rPr>
        <w:t xml:space="preserve">            &lt;/xsd</w:t>
      </w:r>
      <w:proofErr w:type="gramStart"/>
      <w:r w:rsidRPr="002A43B3">
        <w:rPr>
          <w:sz w:val="16"/>
          <w:lang w:val="en-US"/>
        </w:rPr>
        <w:t>:extension</w:t>
      </w:r>
      <w:proofErr w:type="gramEnd"/>
      <w:r w:rsidRPr="002A43B3">
        <w:rPr>
          <w:sz w:val="16"/>
          <w:lang w:val="en-US"/>
        </w:rPr>
        <w:t>&gt;</w:t>
      </w:r>
    </w:p>
    <w:p w14:paraId="63125839" w14:textId="77777777" w:rsidR="002A43B3" w:rsidRPr="002A43B3" w:rsidRDefault="002A43B3" w:rsidP="002A43B3">
      <w:pPr>
        <w:spacing w:line="240" w:lineRule="auto"/>
        <w:rPr>
          <w:sz w:val="16"/>
          <w:lang w:val="en-US"/>
        </w:rPr>
      </w:pPr>
      <w:r w:rsidRPr="002A43B3">
        <w:rPr>
          <w:sz w:val="16"/>
          <w:lang w:val="en-US"/>
        </w:rPr>
        <w:t xml:space="preserve">        &lt;/xsd</w:t>
      </w:r>
      <w:proofErr w:type="gramStart"/>
      <w:r w:rsidRPr="002A43B3">
        <w:rPr>
          <w:sz w:val="16"/>
          <w:lang w:val="en-US"/>
        </w:rPr>
        <w:t>:complexContent</w:t>
      </w:r>
      <w:proofErr w:type="gramEnd"/>
      <w:r w:rsidRPr="002A43B3">
        <w:rPr>
          <w:sz w:val="16"/>
          <w:lang w:val="en-US"/>
        </w:rPr>
        <w:t>&gt;</w:t>
      </w:r>
    </w:p>
    <w:p w14:paraId="39D18DFA" w14:textId="77777777" w:rsidR="0026198C" w:rsidRDefault="002A43B3" w:rsidP="002A43B3">
      <w:pPr>
        <w:spacing w:line="240" w:lineRule="auto"/>
        <w:rPr>
          <w:sz w:val="16"/>
          <w:lang w:val="en-US"/>
        </w:rPr>
      </w:pPr>
      <w:r w:rsidRPr="002A43B3">
        <w:rPr>
          <w:sz w:val="16"/>
          <w:lang w:val="en-US"/>
        </w:rPr>
        <w:t xml:space="preserve">    &lt;/x</w:t>
      </w:r>
      <w:r w:rsidR="0026198C">
        <w:rPr>
          <w:sz w:val="16"/>
          <w:lang w:val="en-US"/>
        </w:rPr>
        <w:t>sd</w:t>
      </w:r>
      <w:proofErr w:type="gramStart"/>
      <w:r w:rsidR="0026198C">
        <w:rPr>
          <w:sz w:val="16"/>
          <w:lang w:val="en-US"/>
        </w:rPr>
        <w:t>:complexType</w:t>
      </w:r>
      <w:proofErr w:type="gramEnd"/>
      <w:r w:rsidR="0026198C">
        <w:rPr>
          <w:sz w:val="16"/>
          <w:lang w:val="en-US"/>
        </w:rPr>
        <w:t>&gt;</w:t>
      </w:r>
    </w:p>
    <w:p w14:paraId="40475D14" w14:textId="77777777" w:rsidR="0026198C" w:rsidRDefault="0026198C">
      <w:pPr>
        <w:jc w:val="left"/>
        <w:rPr>
          <w:sz w:val="16"/>
          <w:lang w:val="en-US"/>
        </w:rPr>
      </w:pPr>
      <w:r>
        <w:rPr>
          <w:sz w:val="16"/>
          <w:lang w:val="en-US"/>
        </w:rPr>
        <w:br w:type="page"/>
      </w:r>
    </w:p>
    <w:p w14:paraId="3F885473" w14:textId="0CCD0FFB" w:rsidR="00D02199" w:rsidRDefault="00D02199" w:rsidP="00D02199">
      <w:pPr>
        <w:pStyle w:val="berschrift2"/>
        <w:rPr>
          <w:lang w:val="en-US"/>
        </w:rPr>
      </w:pPr>
      <w:bookmarkStart w:id="159" w:name="_Toc446491034"/>
      <w:r>
        <w:rPr>
          <w:lang w:val="en-US"/>
        </w:rPr>
        <w:lastRenderedPageBreak/>
        <w:t>MonitorServiceEndpoint.java</w:t>
      </w:r>
      <w:bookmarkEnd w:id="159"/>
    </w:p>
    <w:p w14:paraId="62D4AECC" w14:textId="77777777" w:rsidR="00D02199" w:rsidRPr="00D02199" w:rsidRDefault="00D02199" w:rsidP="00D02199">
      <w:pPr>
        <w:spacing w:line="240" w:lineRule="auto"/>
        <w:rPr>
          <w:sz w:val="16"/>
          <w:lang w:val="en-US"/>
        </w:rPr>
      </w:pPr>
      <w:proofErr w:type="gramStart"/>
      <w:r w:rsidRPr="00D02199">
        <w:rPr>
          <w:sz w:val="16"/>
          <w:lang w:val="en-US"/>
        </w:rPr>
        <w:t>else</w:t>
      </w:r>
      <w:proofErr w:type="gramEnd"/>
      <w:r w:rsidRPr="00D02199">
        <w:rPr>
          <w:sz w:val="16"/>
          <w:lang w:val="en-US"/>
        </w:rPr>
        <w:t xml:space="preserve"> if(command instanceof SelectMarketTimeOpening) {</w:t>
      </w:r>
    </w:p>
    <w:p w14:paraId="1442BE93" w14:textId="22E0356F"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result</w:t>
      </w:r>
      <w:proofErr w:type="gramEnd"/>
      <w:r w:rsidRPr="00D02199">
        <w:rPr>
          <w:sz w:val="16"/>
          <w:lang w:val="en-US"/>
        </w:rPr>
        <w:t xml:space="preserve"> = new MarketTimeOpeningActions(this.backendInteraction).selectMarketTimeOpening(header, (SelectMarketTimeOpening) command);</w:t>
      </w:r>
    </w:p>
    <w:p w14:paraId="5F95C78C" w14:textId="4385092E" w:rsidR="00D02199" w:rsidRPr="00D02199" w:rsidRDefault="00D02199" w:rsidP="00D02199">
      <w:pPr>
        <w:spacing w:line="240" w:lineRule="auto"/>
        <w:rPr>
          <w:sz w:val="16"/>
          <w:lang w:val="en-US"/>
        </w:rPr>
      </w:pPr>
      <w:r w:rsidRPr="00D02199">
        <w:rPr>
          <w:sz w:val="16"/>
          <w:lang w:val="en-US"/>
        </w:rPr>
        <w:t xml:space="preserve">} else </w:t>
      </w:r>
      <w:proofErr w:type="gramStart"/>
      <w:r w:rsidRPr="00D02199">
        <w:rPr>
          <w:sz w:val="16"/>
          <w:lang w:val="en-US"/>
        </w:rPr>
        <w:t>if(</w:t>
      </w:r>
      <w:proofErr w:type="gramEnd"/>
      <w:r w:rsidRPr="00D02199">
        <w:rPr>
          <w:sz w:val="16"/>
          <w:lang w:val="en-US"/>
        </w:rPr>
        <w:t>command instanceof InsertMarketTimeOpening) {</w:t>
      </w:r>
    </w:p>
    <w:p w14:paraId="10151DE7" w14:textId="50BAD3FB"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result</w:t>
      </w:r>
      <w:proofErr w:type="gramEnd"/>
      <w:r w:rsidRPr="00D02199">
        <w:rPr>
          <w:sz w:val="16"/>
          <w:lang w:val="en-US"/>
        </w:rPr>
        <w:t xml:space="preserve"> = new MarketTimeOpeningActions(this.backendInteraction).insertMarketTimeOpening(header, (InsertMarketTimeOpening) command);</w:t>
      </w:r>
    </w:p>
    <w:p w14:paraId="1528EACE" w14:textId="39A0058A" w:rsidR="00D02199" w:rsidRPr="00D02199" w:rsidRDefault="00D02199" w:rsidP="00D02199">
      <w:pPr>
        <w:spacing w:line="240" w:lineRule="auto"/>
        <w:rPr>
          <w:sz w:val="16"/>
          <w:lang w:val="en-US"/>
        </w:rPr>
      </w:pPr>
      <w:r w:rsidRPr="00D02199">
        <w:rPr>
          <w:sz w:val="16"/>
          <w:lang w:val="en-US"/>
        </w:rPr>
        <w:t xml:space="preserve">} else </w:t>
      </w:r>
      <w:proofErr w:type="gramStart"/>
      <w:r w:rsidRPr="00D02199">
        <w:rPr>
          <w:sz w:val="16"/>
          <w:lang w:val="en-US"/>
        </w:rPr>
        <w:t>if(</w:t>
      </w:r>
      <w:proofErr w:type="gramEnd"/>
      <w:r w:rsidRPr="00D02199">
        <w:rPr>
          <w:sz w:val="16"/>
          <w:lang w:val="en-US"/>
        </w:rPr>
        <w:t>command instanceof UpdateMarketTimeOpening) {</w:t>
      </w:r>
    </w:p>
    <w:p w14:paraId="5DC4AA0A" w14:textId="0C8E67D7"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result</w:t>
      </w:r>
      <w:proofErr w:type="gramEnd"/>
      <w:r w:rsidRPr="00D02199">
        <w:rPr>
          <w:sz w:val="16"/>
          <w:lang w:val="en-US"/>
        </w:rPr>
        <w:t xml:space="preserve"> = new MarketTimeOpeningActions(this.backendInteraction).updateMarketTimeOpening(header, (UpdateMarketTimeOpening) command);</w:t>
      </w:r>
    </w:p>
    <w:p w14:paraId="5CBC2D3A" w14:textId="7E584AF7" w:rsidR="00D02199" w:rsidRPr="00D02199" w:rsidRDefault="00D02199" w:rsidP="00D02199">
      <w:pPr>
        <w:spacing w:line="240" w:lineRule="auto"/>
        <w:rPr>
          <w:sz w:val="16"/>
          <w:lang w:val="en-US"/>
        </w:rPr>
      </w:pPr>
      <w:r w:rsidRPr="00D02199">
        <w:rPr>
          <w:sz w:val="16"/>
          <w:lang w:val="en-US"/>
        </w:rPr>
        <w:t xml:space="preserve">} else </w:t>
      </w:r>
      <w:proofErr w:type="gramStart"/>
      <w:r w:rsidRPr="00D02199">
        <w:rPr>
          <w:sz w:val="16"/>
          <w:lang w:val="en-US"/>
        </w:rPr>
        <w:t>if(</w:t>
      </w:r>
      <w:proofErr w:type="gramEnd"/>
      <w:r w:rsidRPr="00D02199">
        <w:rPr>
          <w:sz w:val="16"/>
          <w:lang w:val="en-US"/>
        </w:rPr>
        <w:t>command instanceof DeleteMarketTimeOpening) {</w:t>
      </w:r>
    </w:p>
    <w:p w14:paraId="3A2003FB" w14:textId="02D87B85"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result</w:t>
      </w:r>
      <w:proofErr w:type="gramEnd"/>
      <w:r w:rsidRPr="00D02199">
        <w:rPr>
          <w:sz w:val="16"/>
          <w:lang w:val="en-US"/>
        </w:rPr>
        <w:t xml:space="preserve"> = new MarketTimeOpeningActions(this.backendInteraction).deleteMarketTimeOpening(header, (DeleteMarketTimeOpening) command);</w:t>
      </w:r>
    </w:p>
    <w:p w14:paraId="57118807" w14:textId="061188A9" w:rsidR="00D02199" w:rsidRDefault="00D02199" w:rsidP="00D02199">
      <w:pPr>
        <w:spacing w:line="240" w:lineRule="auto"/>
        <w:rPr>
          <w:sz w:val="16"/>
          <w:lang w:val="en-US"/>
        </w:rPr>
      </w:pPr>
      <w:r w:rsidRPr="00D02199">
        <w:rPr>
          <w:sz w:val="16"/>
          <w:lang w:val="en-US"/>
        </w:rPr>
        <w:t>}</w:t>
      </w:r>
    </w:p>
    <w:p w14:paraId="69B45D1C" w14:textId="77777777" w:rsidR="00D02199" w:rsidRDefault="00D02199">
      <w:pPr>
        <w:jc w:val="left"/>
        <w:rPr>
          <w:sz w:val="16"/>
          <w:lang w:val="en-US"/>
        </w:rPr>
      </w:pPr>
      <w:r>
        <w:rPr>
          <w:sz w:val="16"/>
          <w:lang w:val="en-US"/>
        </w:rPr>
        <w:br w:type="page"/>
      </w:r>
    </w:p>
    <w:p w14:paraId="4A1E4388" w14:textId="068B34E1" w:rsidR="00D02199" w:rsidRDefault="00D02199" w:rsidP="00D02199">
      <w:pPr>
        <w:pStyle w:val="berschrift2"/>
        <w:rPr>
          <w:lang w:val="en-US"/>
        </w:rPr>
      </w:pPr>
      <w:bookmarkStart w:id="160" w:name="_Toc446491035"/>
      <w:r>
        <w:rPr>
          <w:lang w:val="en-US"/>
        </w:rPr>
        <w:lastRenderedPageBreak/>
        <w:t>MarketTimeOpeningActions.java</w:t>
      </w:r>
      <w:bookmarkEnd w:id="160"/>
    </w:p>
    <w:p w14:paraId="20A232FF" w14:textId="77777777" w:rsidR="00D02199" w:rsidRPr="00D02199" w:rsidRDefault="00D02199" w:rsidP="00D02199">
      <w:pPr>
        <w:spacing w:line="240" w:lineRule="auto"/>
        <w:rPr>
          <w:sz w:val="16"/>
          <w:szCs w:val="16"/>
          <w:lang w:val="en-US"/>
        </w:rPr>
      </w:pPr>
      <w:proofErr w:type="gramStart"/>
      <w:r w:rsidRPr="00D02199">
        <w:rPr>
          <w:sz w:val="16"/>
          <w:szCs w:val="16"/>
          <w:lang w:val="en-US"/>
        </w:rPr>
        <w:t>package</w:t>
      </w:r>
      <w:proofErr w:type="gramEnd"/>
      <w:r w:rsidRPr="00D02199">
        <w:rPr>
          <w:sz w:val="16"/>
          <w:szCs w:val="16"/>
          <w:lang w:val="en-US"/>
        </w:rPr>
        <w:t xml:space="preserve"> com.csg.otex.guibe.impl.commands;</w:t>
      </w:r>
    </w:p>
    <w:p w14:paraId="098B1278" w14:textId="77777777" w:rsidR="00D02199" w:rsidRPr="00D02199" w:rsidRDefault="00D02199" w:rsidP="00D02199">
      <w:pPr>
        <w:spacing w:line="240" w:lineRule="auto"/>
        <w:rPr>
          <w:sz w:val="16"/>
          <w:szCs w:val="16"/>
          <w:lang w:val="en-US"/>
        </w:rPr>
      </w:pPr>
    </w:p>
    <w:p w14:paraId="3750310E"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java.sql.Timestamp;</w:t>
      </w:r>
    </w:p>
    <w:p w14:paraId="1A76A70D"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java.util.ArrayList;</w:t>
      </w:r>
    </w:p>
    <w:p w14:paraId="54F363B4"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java.util.Date;</w:t>
      </w:r>
    </w:p>
    <w:p w14:paraId="1844E342"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java.util.GregorianCalendar;</w:t>
      </w:r>
    </w:p>
    <w:p w14:paraId="25CF1FEA"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java.util.List;</w:t>
      </w:r>
    </w:p>
    <w:p w14:paraId="16080BAF" w14:textId="77777777" w:rsidR="00D02199" w:rsidRPr="00D02199" w:rsidRDefault="00D02199" w:rsidP="00D02199">
      <w:pPr>
        <w:spacing w:line="240" w:lineRule="auto"/>
        <w:rPr>
          <w:sz w:val="16"/>
          <w:szCs w:val="16"/>
          <w:lang w:val="fr-CH"/>
        </w:rPr>
      </w:pPr>
    </w:p>
    <w:p w14:paraId="4DB4EA7A"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javax.xml.datatype.XMLGregorianCalendar;</w:t>
      </w:r>
    </w:p>
    <w:p w14:paraId="3094231D" w14:textId="77777777" w:rsidR="00D02199" w:rsidRPr="00D02199" w:rsidRDefault="00D02199" w:rsidP="00D02199">
      <w:pPr>
        <w:spacing w:line="240" w:lineRule="auto"/>
        <w:rPr>
          <w:sz w:val="16"/>
          <w:szCs w:val="16"/>
          <w:lang w:val="fr-CH"/>
        </w:rPr>
      </w:pPr>
    </w:p>
    <w:p w14:paraId="3E13CC61"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org.apache.log4j.Logger;</w:t>
      </w:r>
    </w:p>
    <w:p w14:paraId="18946B99" w14:textId="77777777" w:rsidR="00D02199" w:rsidRPr="00D02199" w:rsidRDefault="00D02199" w:rsidP="00D02199">
      <w:pPr>
        <w:spacing w:line="240" w:lineRule="auto"/>
        <w:rPr>
          <w:sz w:val="16"/>
          <w:szCs w:val="16"/>
          <w:lang w:val="fr-CH"/>
        </w:rPr>
      </w:pPr>
    </w:p>
    <w:p w14:paraId="10F09591"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com.csg.otex.guibe.api.commands.ops.DeleteMarketTimeOpening;</w:t>
      </w:r>
    </w:p>
    <w:p w14:paraId="78A68C00"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com.csg.otex.guibe.api.commands.ops.InsertMarketTimeOpening;</w:t>
      </w:r>
    </w:p>
    <w:p w14:paraId="2855E246"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com.csg.otex.guibe.api.commands.ops.MarketTimeOpeningGeneralBO;</w:t>
      </w:r>
    </w:p>
    <w:p w14:paraId="01D65E17"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com.csg.otex.guibe.api.commands.ops.MarketTimeOpeningSelectBO;</w:t>
      </w:r>
    </w:p>
    <w:p w14:paraId="17E456D9"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com.csg.otex.guibe.api.commands.ops.OperationHeader;</w:t>
      </w:r>
    </w:p>
    <w:p w14:paraId="2DE4890B"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com.csg.otex.guibe.api.commands.ops.OperationServiceResponse;</w:t>
      </w:r>
    </w:p>
    <w:p w14:paraId="336A3D0B"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com.csg.otex.guibe.api.commands.ops.SelectMarketTimeOpening;</w:t>
      </w:r>
    </w:p>
    <w:p w14:paraId="0DB4A4DE" w14:textId="73DF4CE9"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com.csg.otex.guibe.api.commands.ops.SelectMarketTimeOpeningRe</w:t>
      </w:r>
      <w:r w:rsidR="00FC32D8">
        <w:rPr>
          <w:sz w:val="16"/>
          <w:szCs w:val="16"/>
          <w:lang w:val="fr-CH"/>
        </w:rPr>
        <w:t>s</w:t>
      </w:r>
      <w:r w:rsidRPr="00D02199">
        <w:rPr>
          <w:sz w:val="16"/>
          <w:szCs w:val="16"/>
          <w:lang w:val="fr-CH"/>
        </w:rPr>
        <w:t>ponse;</w:t>
      </w:r>
    </w:p>
    <w:p w14:paraId="66259244"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com.csg.otex.guibe.api.commands.ops.Status;</w:t>
      </w:r>
    </w:p>
    <w:p w14:paraId="4A692EB1"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com.csg.otex.guibe.api.commands.ops.UpdateMarketTimeOpening;</w:t>
      </w:r>
    </w:p>
    <w:p w14:paraId="40311D09"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com.csg.otex.guibe.interop.BackendFacade;</w:t>
      </w:r>
    </w:p>
    <w:p w14:paraId="3733A8DA"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com.csg.otex.guibe.interop.StaticDataAccessor;</w:t>
      </w:r>
    </w:p>
    <w:p w14:paraId="53E19114" w14:textId="77777777" w:rsidR="00D02199" w:rsidRPr="00D02199" w:rsidRDefault="00D02199" w:rsidP="00D02199">
      <w:pPr>
        <w:spacing w:line="240" w:lineRule="auto"/>
        <w:rPr>
          <w:sz w:val="16"/>
          <w:szCs w:val="16"/>
          <w:lang w:val="fr-CH"/>
        </w:rPr>
      </w:pPr>
      <w:proofErr w:type="gramStart"/>
      <w:r w:rsidRPr="00D02199">
        <w:rPr>
          <w:sz w:val="16"/>
          <w:szCs w:val="16"/>
          <w:lang w:val="fr-CH"/>
        </w:rPr>
        <w:t>import</w:t>
      </w:r>
      <w:proofErr w:type="gramEnd"/>
      <w:r w:rsidRPr="00D02199">
        <w:rPr>
          <w:sz w:val="16"/>
          <w:szCs w:val="16"/>
          <w:lang w:val="fr-CH"/>
        </w:rPr>
        <w:t xml:space="preserve"> com.csg.otex.guibe.validation.impl.MarketTimeOpeningValidation;</w:t>
      </w:r>
    </w:p>
    <w:p w14:paraId="0F879CF6" w14:textId="77777777" w:rsidR="00D02199" w:rsidRPr="00D02199" w:rsidRDefault="00D02199" w:rsidP="00D02199">
      <w:pPr>
        <w:spacing w:line="240" w:lineRule="auto"/>
        <w:rPr>
          <w:sz w:val="16"/>
          <w:szCs w:val="16"/>
          <w:lang w:val="en-US"/>
        </w:rPr>
      </w:pPr>
      <w:proofErr w:type="gramStart"/>
      <w:r w:rsidRPr="00D02199">
        <w:rPr>
          <w:sz w:val="16"/>
          <w:szCs w:val="16"/>
          <w:lang w:val="en-US"/>
        </w:rPr>
        <w:t>import</w:t>
      </w:r>
      <w:proofErr w:type="gramEnd"/>
      <w:r w:rsidRPr="00D02199">
        <w:rPr>
          <w:sz w:val="16"/>
          <w:szCs w:val="16"/>
          <w:lang w:val="en-US"/>
        </w:rPr>
        <w:t xml:space="preserve"> com.csg.street.persistence.MarketTimeOpening;</w:t>
      </w:r>
    </w:p>
    <w:p w14:paraId="609D4409" w14:textId="77777777" w:rsidR="00D02199" w:rsidRPr="00D02199" w:rsidRDefault="00D02199" w:rsidP="00D02199">
      <w:pPr>
        <w:spacing w:line="240" w:lineRule="auto"/>
        <w:rPr>
          <w:sz w:val="16"/>
          <w:szCs w:val="16"/>
          <w:lang w:val="en-US"/>
        </w:rPr>
      </w:pPr>
      <w:proofErr w:type="gramStart"/>
      <w:r w:rsidRPr="00D02199">
        <w:rPr>
          <w:sz w:val="16"/>
          <w:szCs w:val="16"/>
          <w:lang w:val="en-US"/>
        </w:rPr>
        <w:t>import</w:t>
      </w:r>
      <w:proofErr w:type="gramEnd"/>
      <w:r w:rsidRPr="00D02199">
        <w:rPr>
          <w:sz w:val="16"/>
          <w:szCs w:val="16"/>
          <w:lang w:val="en-US"/>
        </w:rPr>
        <w:t xml:space="preserve"> com.sun.org.apache.xerces.internal.jaxp.datatype.XMLGregorianCalendarImpl;</w:t>
      </w:r>
    </w:p>
    <w:p w14:paraId="0C47EFBB" w14:textId="77777777" w:rsidR="00D02199" w:rsidRPr="00D02199" w:rsidRDefault="00D02199" w:rsidP="00D02199">
      <w:pPr>
        <w:spacing w:line="240" w:lineRule="auto"/>
        <w:rPr>
          <w:sz w:val="16"/>
          <w:szCs w:val="16"/>
          <w:lang w:val="en-US"/>
        </w:rPr>
      </w:pPr>
    </w:p>
    <w:p w14:paraId="3EC47FF9" w14:textId="77777777" w:rsidR="00D02199" w:rsidRPr="00D02199" w:rsidRDefault="00D02199" w:rsidP="00D02199">
      <w:pPr>
        <w:spacing w:line="240" w:lineRule="auto"/>
        <w:rPr>
          <w:sz w:val="16"/>
          <w:szCs w:val="16"/>
          <w:lang w:val="en-US"/>
        </w:rPr>
      </w:pPr>
      <w:proofErr w:type="gramStart"/>
      <w:r w:rsidRPr="00D02199">
        <w:rPr>
          <w:sz w:val="16"/>
          <w:szCs w:val="16"/>
          <w:lang w:val="en-US"/>
        </w:rPr>
        <w:t>public</w:t>
      </w:r>
      <w:proofErr w:type="gramEnd"/>
      <w:r w:rsidRPr="00D02199">
        <w:rPr>
          <w:sz w:val="16"/>
          <w:szCs w:val="16"/>
          <w:lang w:val="en-US"/>
        </w:rPr>
        <w:t xml:space="preserve"> class MarketTimeOpeningActions extends Actions {</w:t>
      </w:r>
    </w:p>
    <w:p w14:paraId="136E3F4A" w14:textId="77777777" w:rsidR="00D02199" w:rsidRPr="00D02199" w:rsidRDefault="00D02199" w:rsidP="00D02199">
      <w:pPr>
        <w:spacing w:line="240" w:lineRule="auto"/>
        <w:rPr>
          <w:sz w:val="16"/>
          <w:szCs w:val="16"/>
          <w:lang w:val="en-US"/>
        </w:rPr>
      </w:pPr>
    </w:p>
    <w:p w14:paraId="077EA678"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static Logger LOGGER = Logger.getLogger(MarketTimeOpeningActions.class);</w:t>
      </w:r>
    </w:p>
    <w:p w14:paraId="20C4FFFE"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StaticDataAccessor staticDataAccessor;</w:t>
      </w:r>
    </w:p>
    <w:p w14:paraId="409D882B"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p>
    <w:p w14:paraId="767DABBD"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MarketTimeOpeningValidation validation;</w:t>
      </w:r>
    </w:p>
    <w:p w14:paraId="4E3274DC"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List&lt;String&gt; errorMessages = new ArrayList&lt;String&gt;();</w:t>
      </w:r>
    </w:p>
    <w:p w14:paraId="00B9F7DD" w14:textId="77777777" w:rsidR="00D02199" w:rsidRPr="00D02199" w:rsidRDefault="00D02199" w:rsidP="00D02199">
      <w:pPr>
        <w:spacing w:line="240" w:lineRule="auto"/>
        <w:rPr>
          <w:sz w:val="16"/>
          <w:szCs w:val="16"/>
          <w:lang w:val="en-US"/>
        </w:rPr>
      </w:pPr>
      <w:r w:rsidRPr="00D02199">
        <w:rPr>
          <w:sz w:val="16"/>
          <w:szCs w:val="16"/>
          <w:lang w:val="en-US"/>
        </w:rPr>
        <w:tab/>
      </w:r>
    </w:p>
    <w:p w14:paraId="796687E3" w14:textId="77777777" w:rsidR="00D02199" w:rsidRPr="00D02199" w:rsidRDefault="00D02199" w:rsidP="00D02199">
      <w:pPr>
        <w:spacing w:line="240" w:lineRule="auto"/>
        <w:rPr>
          <w:sz w:val="16"/>
          <w:szCs w:val="16"/>
          <w:lang w:val="en-US"/>
        </w:rPr>
      </w:pPr>
      <w:r w:rsidRPr="00D02199">
        <w:rPr>
          <w:sz w:val="16"/>
          <w:szCs w:val="16"/>
          <w:lang w:val="en-US"/>
        </w:rPr>
        <w:tab/>
      </w:r>
    </w:p>
    <w:p w14:paraId="6D780EEB"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public</w:t>
      </w:r>
      <w:proofErr w:type="gramEnd"/>
      <w:r w:rsidRPr="00D02199">
        <w:rPr>
          <w:sz w:val="16"/>
          <w:szCs w:val="16"/>
          <w:lang w:val="en-US"/>
        </w:rPr>
        <w:t xml:space="preserve"> MarketTimeOpeningActions(BackendFacade backendInteraction) {</w:t>
      </w:r>
    </w:p>
    <w:p w14:paraId="31E131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super(</w:t>
      </w:r>
      <w:proofErr w:type="gramEnd"/>
      <w:r w:rsidRPr="00D02199">
        <w:rPr>
          <w:sz w:val="16"/>
          <w:szCs w:val="16"/>
          <w:lang w:val="en-US"/>
        </w:rPr>
        <w:t>backendInteraction);</w:t>
      </w:r>
    </w:p>
    <w:p w14:paraId="2736C28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this.staticDataAccessor = </w:t>
      </w:r>
      <w:proofErr w:type="gramStart"/>
      <w:r w:rsidRPr="00D02199">
        <w:rPr>
          <w:sz w:val="16"/>
          <w:szCs w:val="16"/>
          <w:lang w:val="en-US"/>
        </w:rPr>
        <w:t>backendInteraction.getStaticDataAccessor(</w:t>
      </w:r>
      <w:proofErr w:type="gramEnd"/>
      <w:r w:rsidRPr="00D02199">
        <w:rPr>
          <w:sz w:val="16"/>
          <w:szCs w:val="16"/>
          <w:lang w:val="en-US"/>
        </w:rPr>
        <w:t>);</w:t>
      </w:r>
    </w:p>
    <w:p w14:paraId="7AD1290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this.validation = new </w:t>
      </w:r>
      <w:proofErr w:type="gramStart"/>
      <w:r w:rsidRPr="00D02199">
        <w:rPr>
          <w:sz w:val="16"/>
          <w:szCs w:val="16"/>
          <w:lang w:val="en-US"/>
        </w:rPr>
        <w:t>MarketTimeOpeningValidation(</w:t>
      </w:r>
      <w:proofErr w:type="gramEnd"/>
      <w:r w:rsidRPr="00D02199">
        <w:rPr>
          <w:sz w:val="16"/>
          <w:szCs w:val="16"/>
          <w:lang w:val="en-US"/>
        </w:rPr>
        <w:t>staticDataAccessor);</w:t>
      </w:r>
    </w:p>
    <w:p w14:paraId="4520D587" w14:textId="77777777" w:rsidR="00D02199" w:rsidRPr="00D02199" w:rsidRDefault="00D02199" w:rsidP="00D02199">
      <w:pPr>
        <w:spacing w:line="240" w:lineRule="auto"/>
        <w:rPr>
          <w:sz w:val="16"/>
          <w:szCs w:val="16"/>
          <w:lang w:val="en-US"/>
        </w:rPr>
      </w:pPr>
      <w:r w:rsidRPr="00D02199">
        <w:rPr>
          <w:sz w:val="16"/>
          <w:szCs w:val="16"/>
          <w:lang w:val="en-US"/>
        </w:rPr>
        <w:tab/>
        <w:t>}</w:t>
      </w:r>
    </w:p>
    <w:p w14:paraId="17AC74FC" w14:textId="77777777" w:rsidR="00D02199" w:rsidRPr="00D02199" w:rsidRDefault="00D02199" w:rsidP="00D02199">
      <w:pPr>
        <w:spacing w:line="240" w:lineRule="auto"/>
        <w:rPr>
          <w:sz w:val="16"/>
          <w:szCs w:val="16"/>
          <w:lang w:val="en-US"/>
        </w:rPr>
      </w:pPr>
      <w:r w:rsidRPr="00D02199">
        <w:rPr>
          <w:sz w:val="16"/>
          <w:szCs w:val="16"/>
          <w:lang w:val="en-US"/>
        </w:rPr>
        <w:tab/>
      </w:r>
    </w:p>
    <w:p w14:paraId="4E10B253" w14:textId="77777777" w:rsidR="00D02199" w:rsidRPr="00D02199" w:rsidRDefault="00D02199" w:rsidP="00D02199">
      <w:pPr>
        <w:spacing w:line="240" w:lineRule="auto"/>
        <w:rPr>
          <w:sz w:val="16"/>
          <w:szCs w:val="16"/>
          <w:lang w:val="en-US"/>
        </w:rPr>
      </w:pPr>
      <w:r w:rsidRPr="00D02199">
        <w:rPr>
          <w:sz w:val="16"/>
          <w:szCs w:val="16"/>
          <w:lang w:val="en-US"/>
        </w:rPr>
        <w:tab/>
      </w:r>
    </w:p>
    <w:p w14:paraId="7195FEA1" w14:textId="77777777" w:rsidR="00D02199" w:rsidRPr="00D02199" w:rsidRDefault="00D02199" w:rsidP="00D02199">
      <w:pPr>
        <w:spacing w:line="240" w:lineRule="auto"/>
        <w:rPr>
          <w:sz w:val="16"/>
          <w:szCs w:val="16"/>
          <w:lang w:val="en-US"/>
        </w:rPr>
      </w:pPr>
      <w:r w:rsidRPr="00D02199">
        <w:rPr>
          <w:sz w:val="16"/>
          <w:szCs w:val="16"/>
          <w:lang w:val="en-US"/>
        </w:rPr>
        <w:tab/>
      </w:r>
    </w:p>
    <w:p w14:paraId="22565695"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public</w:t>
      </w:r>
      <w:proofErr w:type="gramEnd"/>
      <w:r w:rsidRPr="00D02199">
        <w:rPr>
          <w:sz w:val="16"/>
          <w:szCs w:val="16"/>
          <w:lang w:val="en-US"/>
        </w:rPr>
        <w:t xml:space="preserve"> OperationServiceResponse insertMarketTimeOpening(OperationHeader header, InsertMarketTimeOpening request) {</w:t>
      </w:r>
    </w:p>
    <w:p w14:paraId="654461C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errorMessages.clear(</w:t>
      </w:r>
      <w:proofErr w:type="gramEnd"/>
      <w:r w:rsidRPr="00D02199">
        <w:rPr>
          <w:sz w:val="16"/>
          <w:szCs w:val="16"/>
          <w:lang w:val="en-US"/>
        </w:rPr>
        <w:t>);</w:t>
      </w:r>
    </w:p>
    <w:p w14:paraId="0B67EC5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insertMarketTimeOpeningInternal(header, request);</w:t>
      </w:r>
    </w:p>
    <w:p w14:paraId="2CE32977" w14:textId="77777777" w:rsidR="00D02199" w:rsidRPr="00D02199" w:rsidRDefault="00D02199" w:rsidP="00D02199">
      <w:pPr>
        <w:spacing w:line="240" w:lineRule="auto"/>
        <w:rPr>
          <w:sz w:val="16"/>
          <w:szCs w:val="16"/>
          <w:lang w:val="en-US"/>
        </w:rPr>
      </w:pPr>
      <w:r w:rsidRPr="00D02199">
        <w:rPr>
          <w:sz w:val="16"/>
          <w:szCs w:val="16"/>
          <w:lang w:val="en-US"/>
        </w:rPr>
        <w:tab/>
        <w:t>}</w:t>
      </w:r>
    </w:p>
    <w:p w14:paraId="21BA7BDF" w14:textId="77777777" w:rsidR="00D02199" w:rsidRPr="00D02199" w:rsidRDefault="00D02199" w:rsidP="00D02199">
      <w:pPr>
        <w:spacing w:line="240" w:lineRule="auto"/>
        <w:rPr>
          <w:sz w:val="16"/>
          <w:szCs w:val="16"/>
          <w:lang w:val="en-US"/>
        </w:rPr>
      </w:pPr>
      <w:r w:rsidRPr="00D02199">
        <w:rPr>
          <w:sz w:val="16"/>
          <w:szCs w:val="16"/>
          <w:lang w:val="en-US"/>
        </w:rPr>
        <w:tab/>
      </w:r>
    </w:p>
    <w:p w14:paraId="0A2ED1FD"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public</w:t>
      </w:r>
      <w:proofErr w:type="gramEnd"/>
      <w:r w:rsidRPr="00D02199">
        <w:rPr>
          <w:sz w:val="16"/>
          <w:szCs w:val="16"/>
          <w:lang w:val="en-US"/>
        </w:rPr>
        <w:t xml:space="preserve"> OperationServiceResponse updateMarketTimeOpening(OperationHeader header, UpdateMarketTimeOpening request) {</w:t>
      </w:r>
    </w:p>
    <w:p w14:paraId="413A7E5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errorMessages.clear(</w:t>
      </w:r>
      <w:proofErr w:type="gramEnd"/>
      <w:r w:rsidRPr="00D02199">
        <w:rPr>
          <w:sz w:val="16"/>
          <w:szCs w:val="16"/>
          <w:lang w:val="en-US"/>
        </w:rPr>
        <w:t>);</w:t>
      </w:r>
    </w:p>
    <w:p w14:paraId="7C0CFE7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updateMarketTimeOpeningInternal(header, request);</w:t>
      </w:r>
    </w:p>
    <w:p w14:paraId="198AB336" w14:textId="77777777" w:rsidR="00D02199" w:rsidRPr="00D02199" w:rsidRDefault="00D02199" w:rsidP="00D02199">
      <w:pPr>
        <w:spacing w:line="240" w:lineRule="auto"/>
        <w:rPr>
          <w:sz w:val="16"/>
          <w:szCs w:val="16"/>
          <w:lang w:val="en-US"/>
        </w:rPr>
      </w:pPr>
      <w:r w:rsidRPr="00D02199">
        <w:rPr>
          <w:sz w:val="16"/>
          <w:szCs w:val="16"/>
          <w:lang w:val="en-US"/>
        </w:rPr>
        <w:tab/>
        <w:t>}</w:t>
      </w:r>
    </w:p>
    <w:p w14:paraId="7909D6E3" w14:textId="77777777" w:rsidR="00D02199" w:rsidRPr="00D02199" w:rsidRDefault="00D02199" w:rsidP="00D02199">
      <w:pPr>
        <w:spacing w:line="240" w:lineRule="auto"/>
        <w:rPr>
          <w:sz w:val="16"/>
          <w:szCs w:val="16"/>
          <w:lang w:val="en-US"/>
        </w:rPr>
      </w:pPr>
      <w:r w:rsidRPr="00D02199">
        <w:rPr>
          <w:sz w:val="16"/>
          <w:szCs w:val="16"/>
          <w:lang w:val="en-US"/>
        </w:rPr>
        <w:tab/>
      </w:r>
    </w:p>
    <w:p w14:paraId="0985AC1E"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public</w:t>
      </w:r>
      <w:proofErr w:type="gramEnd"/>
      <w:r w:rsidRPr="00D02199">
        <w:rPr>
          <w:sz w:val="16"/>
          <w:szCs w:val="16"/>
          <w:lang w:val="en-US"/>
        </w:rPr>
        <w:t xml:space="preserve"> OperationServiceResponse deleteMarketTimeOpening(OperationHeader header, DeleteMarketTimeOpening request) {</w:t>
      </w:r>
    </w:p>
    <w:p w14:paraId="6828B2B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errorMessages.clear(</w:t>
      </w:r>
      <w:proofErr w:type="gramEnd"/>
      <w:r w:rsidRPr="00D02199">
        <w:rPr>
          <w:sz w:val="16"/>
          <w:szCs w:val="16"/>
          <w:lang w:val="en-US"/>
        </w:rPr>
        <w:t>);</w:t>
      </w:r>
    </w:p>
    <w:p w14:paraId="7C5D230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deleteMarketTimeOpeningInternal(header, request);</w:t>
      </w:r>
    </w:p>
    <w:p w14:paraId="1C1653E9" w14:textId="77777777" w:rsidR="00D02199" w:rsidRPr="00D02199" w:rsidRDefault="00D02199" w:rsidP="00D02199">
      <w:pPr>
        <w:spacing w:line="240" w:lineRule="auto"/>
        <w:rPr>
          <w:sz w:val="16"/>
          <w:szCs w:val="16"/>
          <w:lang w:val="en-US"/>
        </w:rPr>
      </w:pPr>
      <w:r w:rsidRPr="00D02199">
        <w:rPr>
          <w:sz w:val="16"/>
          <w:szCs w:val="16"/>
          <w:lang w:val="en-US"/>
        </w:rPr>
        <w:tab/>
        <w:t>}</w:t>
      </w:r>
    </w:p>
    <w:p w14:paraId="1F9DCF50" w14:textId="77777777" w:rsidR="00D02199" w:rsidRPr="00D02199" w:rsidRDefault="00D02199" w:rsidP="00D02199">
      <w:pPr>
        <w:spacing w:line="240" w:lineRule="auto"/>
        <w:rPr>
          <w:sz w:val="16"/>
          <w:szCs w:val="16"/>
          <w:lang w:val="en-US"/>
        </w:rPr>
      </w:pPr>
      <w:r w:rsidRPr="00D02199">
        <w:rPr>
          <w:sz w:val="16"/>
          <w:szCs w:val="16"/>
          <w:lang w:val="en-US"/>
        </w:rPr>
        <w:tab/>
      </w:r>
    </w:p>
    <w:p w14:paraId="0426F659"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public</w:t>
      </w:r>
      <w:proofErr w:type="gramEnd"/>
      <w:r w:rsidRPr="00D02199">
        <w:rPr>
          <w:sz w:val="16"/>
          <w:szCs w:val="16"/>
          <w:lang w:val="en-US"/>
        </w:rPr>
        <w:t xml:space="preserve"> OperationServiceResponse selectMarketTimeOpening(OperationHeader header, SelectMarketTimeOpening request) {</w:t>
      </w:r>
    </w:p>
    <w:p w14:paraId="65C5765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errorMessages.clear(</w:t>
      </w:r>
      <w:proofErr w:type="gramEnd"/>
      <w:r w:rsidRPr="00D02199">
        <w:rPr>
          <w:sz w:val="16"/>
          <w:szCs w:val="16"/>
          <w:lang w:val="en-US"/>
        </w:rPr>
        <w:t>);</w:t>
      </w:r>
    </w:p>
    <w:p w14:paraId="6359E8C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selectMarketTimeOpeningsInternal();</w:t>
      </w:r>
    </w:p>
    <w:p w14:paraId="0B442032" w14:textId="77777777" w:rsidR="00D02199" w:rsidRPr="00D02199" w:rsidRDefault="00D02199" w:rsidP="00D02199">
      <w:pPr>
        <w:spacing w:line="240" w:lineRule="auto"/>
        <w:rPr>
          <w:sz w:val="16"/>
          <w:szCs w:val="16"/>
          <w:lang w:val="en-US"/>
        </w:rPr>
      </w:pPr>
      <w:r w:rsidRPr="00D02199">
        <w:rPr>
          <w:sz w:val="16"/>
          <w:szCs w:val="16"/>
          <w:lang w:val="en-US"/>
        </w:rPr>
        <w:tab/>
        <w:t>}</w:t>
      </w:r>
    </w:p>
    <w:p w14:paraId="4F93C1FB" w14:textId="77777777" w:rsidR="00D02199" w:rsidRPr="00D02199" w:rsidRDefault="00D02199" w:rsidP="00D02199">
      <w:pPr>
        <w:spacing w:line="240" w:lineRule="auto"/>
        <w:rPr>
          <w:sz w:val="16"/>
          <w:szCs w:val="16"/>
          <w:lang w:val="en-US"/>
        </w:rPr>
      </w:pPr>
      <w:r w:rsidRPr="00D02199">
        <w:rPr>
          <w:sz w:val="16"/>
          <w:szCs w:val="16"/>
          <w:lang w:val="en-US"/>
        </w:rPr>
        <w:tab/>
      </w:r>
    </w:p>
    <w:p w14:paraId="72858D47"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p>
    <w:p w14:paraId="0889C77F" w14:textId="77777777" w:rsidR="00D02199" w:rsidRPr="00D02199" w:rsidRDefault="00D02199" w:rsidP="00D02199">
      <w:pPr>
        <w:spacing w:line="240" w:lineRule="auto"/>
        <w:rPr>
          <w:sz w:val="16"/>
          <w:szCs w:val="16"/>
          <w:lang w:val="en-US"/>
        </w:rPr>
      </w:pPr>
      <w:r w:rsidRPr="00D02199">
        <w:rPr>
          <w:sz w:val="16"/>
          <w:szCs w:val="16"/>
          <w:lang w:val="en-US"/>
        </w:rPr>
        <w:tab/>
        <w:t>/**</w:t>
      </w:r>
    </w:p>
    <w:p w14:paraId="28B6F96D"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inserting a new MarketTimeOpening record.</w:t>
      </w:r>
    </w:p>
    <w:p w14:paraId="0E8B9D79"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inserted.</w:t>
      </w:r>
    </w:p>
    <w:p w14:paraId="1D24DA64" w14:textId="77777777" w:rsidR="00D02199" w:rsidRPr="00D02199" w:rsidRDefault="00D02199" w:rsidP="00D02199">
      <w:pPr>
        <w:spacing w:line="240" w:lineRule="auto"/>
        <w:rPr>
          <w:sz w:val="16"/>
          <w:szCs w:val="16"/>
          <w:lang w:val="en-US"/>
        </w:rPr>
      </w:pPr>
      <w:r w:rsidRPr="00D02199">
        <w:rPr>
          <w:sz w:val="16"/>
          <w:szCs w:val="16"/>
          <w:lang w:val="en-US"/>
        </w:rPr>
        <w:tab/>
        <w:t xml:space="preserve"> * The inserted entity will be logged.</w:t>
      </w:r>
    </w:p>
    <w:p w14:paraId="29DAE0F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w:t>
      </w:r>
      <w:proofErr w:type="gramStart"/>
      <w:r w:rsidRPr="00D02199">
        <w:rPr>
          <w:sz w:val="16"/>
          <w:szCs w:val="16"/>
          <w:lang w:val="en-US"/>
        </w:rPr>
        <w:t>Provides</w:t>
      </w:r>
      <w:proofErr w:type="gramEnd"/>
      <w:r w:rsidRPr="00D02199">
        <w:rPr>
          <w:sz w:val="16"/>
          <w:szCs w:val="16"/>
          <w:lang w:val="en-US"/>
        </w:rPr>
        <w:t xml:space="preserve"> general infos to the request, like username of the sender.</w:t>
      </w:r>
    </w:p>
    <w:p w14:paraId="4CF5CEEE"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data for the insert Query.</w:t>
      </w:r>
    </w:p>
    <w:p w14:paraId="0D1060D2"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w:t>
      </w:r>
      <w:proofErr w:type="gramStart"/>
      <w:r w:rsidRPr="00D02199">
        <w:rPr>
          <w:sz w:val="16"/>
          <w:szCs w:val="16"/>
          <w:lang w:val="en-US"/>
        </w:rPr>
        <w:t>An</w:t>
      </w:r>
      <w:proofErr w:type="gramEnd"/>
      <w:r w:rsidRPr="00D02199">
        <w:rPr>
          <w:sz w:val="16"/>
          <w:szCs w:val="16"/>
          <w:lang w:val="en-US"/>
        </w:rPr>
        <w:t xml:space="preserve"> {@link OperationServiceResponse} with the {@link Status} of the Operation (OK, HARD_ERROR) and all error messages.</w:t>
      </w:r>
    </w:p>
    <w:p w14:paraId="485F2265"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04B748D3"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OperationServiceResponse insertMarketTimeOpeningInternal(OperationHeader header, InsertMarketTimeOpening request) {</w:t>
      </w:r>
    </w:p>
    <w:p w14:paraId="067168C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OperationServiceResponse response = new </w:t>
      </w:r>
      <w:proofErr w:type="gramStart"/>
      <w:r w:rsidRPr="00D02199">
        <w:rPr>
          <w:sz w:val="16"/>
          <w:szCs w:val="16"/>
          <w:lang w:val="en-US"/>
        </w:rPr>
        <w:t>OperationServiceResponse(</w:t>
      </w:r>
      <w:proofErr w:type="gramEnd"/>
      <w:r w:rsidRPr="00D02199">
        <w:rPr>
          <w:sz w:val="16"/>
          <w:szCs w:val="16"/>
          <w:lang w:val="en-US"/>
        </w:rPr>
        <w:t>);</w:t>
      </w:r>
    </w:p>
    <w:p w14:paraId="47CC33A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errorMessages</w:t>
      </w:r>
      <w:proofErr w:type="gramEnd"/>
      <w:r w:rsidRPr="00D02199">
        <w:rPr>
          <w:sz w:val="16"/>
          <w:szCs w:val="16"/>
          <w:lang w:val="en-US"/>
        </w:rPr>
        <w:t xml:space="preserve"> = validation.validateInsertRequest(request);</w:t>
      </w:r>
    </w:p>
    <w:p w14:paraId="7FE6D7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5D8B73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if(</w:t>
      </w:r>
      <w:proofErr w:type="gramEnd"/>
      <w:r w:rsidRPr="00D02199">
        <w:rPr>
          <w:sz w:val="16"/>
          <w:szCs w:val="16"/>
          <w:lang w:val="en-US"/>
        </w:rPr>
        <w:t>errorMessages.size() == 0) { // list is empty if validation is successfull</w:t>
      </w:r>
    </w:p>
    <w:p w14:paraId="75F91D0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xml:space="preserve">MarketTimeOpening entity = </w:t>
      </w:r>
      <w:proofErr w:type="gramStart"/>
      <w:r w:rsidRPr="00D02199">
        <w:rPr>
          <w:sz w:val="16"/>
          <w:szCs w:val="16"/>
          <w:lang w:val="en-US"/>
        </w:rPr>
        <w:t>convertInsertRequestToEntity(</w:t>
      </w:r>
      <w:proofErr w:type="gramEnd"/>
      <w:r w:rsidRPr="00D02199">
        <w:rPr>
          <w:sz w:val="16"/>
          <w:szCs w:val="16"/>
          <w:lang w:val="en-US"/>
        </w:rPr>
        <w:t>header, request); // convert request values to insertable entity</w:t>
      </w:r>
    </w:p>
    <w:p w14:paraId="70DB9F4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xml:space="preserve">MarketTimeOpening execResult = </w:t>
      </w:r>
      <w:proofErr w:type="gramStart"/>
      <w:r w:rsidRPr="00D02199">
        <w:rPr>
          <w:sz w:val="16"/>
          <w:szCs w:val="16"/>
          <w:lang w:val="en-US"/>
        </w:rPr>
        <w:t>staticDataAccessor.insertMarketTimeOpening(</w:t>
      </w:r>
      <w:proofErr w:type="gramEnd"/>
      <w:r w:rsidRPr="00D02199">
        <w:rPr>
          <w:sz w:val="16"/>
          <w:szCs w:val="16"/>
          <w:lang w:val="en-US"/>
        </w:rPr>
        <w:t>entity);</w:t>
      </w:r>
    </w:p>
    <w:p w14:paraId="3479A1A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if(</w:t>
      </w:r>
      <w:proofErr w:type="gramEnd"/>
      <w:r w:rsidRPr="00D02199">
        <w:rPr>
          <w:sz w:val="16"/>
          <w:szCs w:val="16"/>
          <w:lang w:val="en-US"/>
        </w:rPr>
        <w:t>execResult != null) { // if insert fails, null will be returned</w:t>
      </w:r>
    </w:p>
    <w:p w14:paraId="393AAB0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response.setStatus(</w:t>
      </w:r>
      <w:proofErr w:type="gramEnd"/>
      <w:r w:rsidRPr="00D02199">
        <w:rPr>
          <w:sz w:val="16"/>
          <w:szCs w:val="16"/>
          <w:lang w:val="en-US"/>
        </w:rPr>
        <w:t>Status.OK);</w:t>
      </w:r>
    </w:p>
    <w:p w14:paraId="1AC009F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response.setRecordNumber(</w:t>
      </w:r>
      <w:proofErr w:type="gramEnd"/>
      <w:r w:rsidRPr="00D02199">
        <w:rPr>
          <w:sz w:val="16"/>
          <w:szCs w:val="16"/>
          <w:lang w:val="en-US"/>
        </w:rPr>
        <w:t>execResult.getTimeInternalId());</w:t>
      </w:r>
    </w:p>
    <w:p w14:paraId="544AAA6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LOGGER.info(</w:t>
      </w:r>
      <w:proofErr w:type="gramEnd"/>
      <w:r w:rsidRPr="00D02199">
        <w:rPr>
          <w:sz w:val="16"/>
          <w:szCs w:val="16"/>
          <w:lang w:val="en-US"/>
        </w:rPr>
        <w:t>"Inserted: " + execResult.toString());</w:t>
      </w:r>
    </w:p>
    <w:p w14:paraId="4F775C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response;</w:t>
      </w:r>
    </w:p>
    <w:p w14:paraId="311702E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5AD6733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errorMessages.add(</w:t>
      </w:r>
      <w:proofErr w:type="gramEnd"/>
      <w:r w:rsidRPr="00D02199">
        <w:rPr>
          <w:sz w:val="16"/>
          <w:szCs w:val="16"/>
          <w:lang w:val="en-US"/>
        </w:rPr>
        <w:t xml:space="preserve">MarketTimeOpening.class.toString() + " object could not be inserted. Check log. </w:t>
      </w:r>
      <w:proofErr w:type="gramStart"/>
      <w:r w:rsidRPr="00D02199">
        <w:rPr>
          <w:sz w:val="16"/>
          <w:szCs w:val="16"/>
          <w:lang w:val="en-US"/>
        </w:rPr>
        <w:t>" +</w:t>
      </w:r>
      <w:proofErr w:type="gramEnd"/>
      <w:r w:rsidRPr="00D02199">
        <w:rPr>
          <w:sz w:val="16"/>
          <w:szCs w:val="16"/>
          <w:lang w:val="en-US"/>
        </w:rPr>
        <w:t xml:space="preserve"> entity.toString());</w:t>
      </w:r>
    </w:p>
    <w:p w14:paraId="700EDA0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04CEF83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131610C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08D98B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response.getErrors(</w:t>
      </w:r>
      <w:proofErr w:type="gramEnd"/>
      <w:r w:rsidRPr="00D02199">
        <w:rPr>
          <w:sz w:val="16"/>
          <w:szCs w:val="16"/>
          <w:lang w:val="en-US"/>
        </w:rPr>
        <w:t>).add("Failed to insert " + MarketTimeOpening.class.toString());</w:t>
      </w:r>
    </w:p>
    <w:p w14:paraId="6328DE8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for(</w:t>
      </w:r>
      <w:proofErr w:type="gramEnd"/>
      <w:r w:rsidRPr="00D02199">
        <w:rPr>
          <w:sz w:val="16"/>
          <w:szCs w:val="16"/>
          <w:lang w:val="en-US"/>
        </w:rPr>
        <w:t>String em : errorMessages) {</w:t>
      </w:r>
    </w:p>
    <w:p w14:paraId="31EDBB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response.getErrors(</w:t>
      </w:r>
      <w:proofErr w:type="gramEnd"/>
      <w:r w:rsidRPr="00D02199">
        <w:rPr>
          <w:sz w:val="16"/>
          <w:szCs w:val="16"/>
          <w:lang w:val="en-US"/>
        </w:rPr>
        <w:t>).add(em);</w:t>
      </w:r>
    </w:p>
    <w:p w14:paraId="083B60D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LOGGER.info(</w:t>
      </w:r>
      <w:proofErr w:type="gramEnd"/>
      <w:r w:rsidRPr="00D02199">
        <w:rPr>
          <w:sz w:val="16"/>
          <w:szCs w:val="16"/>
          <w:lang w:val="en-US"/>
        </w:rPr>
        <w:t>em);</w:t>
      </w:r>
    </w:p>
    <w:p w14:paraId="690007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12EA3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3540B2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response.setStatus(</w:t>
      </w:r>
      <w:proofErr w:type="gramEnd"/>
      <w:r w:rsidRPr="00D02199">
        <w:rPr>
          <w:sz w:val="16"/>
          <w:szCs w:val="16"/>
          <w:lang w:val="en-US"/>
        </w:rPr>
        <w:t>Status.HARD_ERROR);</w:t>
      </w:r>
    </w:p>
    <w:p w14:paraId="0E17C494"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response;</w:t>
      </w:r>
    </w:p>
    <w:p w14:paraId="40DD2966" w14:textId="77777777" w:rsidR="00D02199" w:rsidRPr="00D02199" w:rsidRDefault="00D02199" w:rsidP="00D02199">
      <w:pPr>
        <w:spacing w:line="240" w:lineRule="auto"/>
        <w:rPr>
          <w:sz w:val="16"/>
          <w:szCs w:val="16"/>
          <w:lang w:val="en-US"/>
        </w:rPr>
      </w:pPr>
      <w:r w:rsidRPr="00D02199">
        <w:rPr>
          <w:sz w:val="16"/>
          <w:szCs w:val="16"/>
          <w:lang w:val="en-US"/>
        </w:rPr>
        <w:tab/>
        <w:t>}</w:t>
      </w:r>
    </w:p>
    <w:p w14:paraId="7F89FA67" w14:textId="77777777" w:rsidR="00D02199" w:rsidRPr="00D02199" w:rsidRDefault="00D02199" w:rsidP="00D02199">
      <w:pPr>
        <w:spacing w:line="240" w:lineRule="auto"/>
        <w:rPr>
          <w:sz w:val="16"/>
          <w:szCs w:val="16"/>
          <w:lang w:val="en-US"/>
        </w:rPr>
      </w:pPr>
      <w:r w:rsidRPr="00D02199">
        <w:rPr>
          <w:sz w:val="16"/>
          <w:szCs w:val="16"/>
          <w:lang w:val="en-US"/>
        </w:rPr>
        <w:tab/>
      </w:r>
    </w:p>
    <w:p w14:paraId="6B584524" w14:textId="77777777" w:rsidR="00D02199" w:rsidRPr="00D02199" w:rsidRDefault="00D02199" w:rsidP="00D02199">
      <w:pPr>
        <w:spacing w:line="240" w:lineRule="auto"/>
        <w:rPr>
          <w:sz w:val="16"/>
          <w:szCs w:val="16"/>
          <w:lang w:val="en-US"/>
        </w:rPr>
      </w:pPr>
      <w:r w:rsidRPr="00D02199">
        <w:rPr>
          <w:sz w:val="16"/>
          <w:szCs w:val="16"/>
          <w:lang w:val="en-US"/>
        </w:rPr>
        <w:tab/>
      </w:r>
    </w:p>
    <w:p w14:paraId="34615C5B" w14:textId="77777777" w:rsidR="00D02199" w:rsidRPr="00D02199" w:rsidRDefault="00D02199" w:rsidP="00D02199">
      <w:pPr>
        <w:spacing w:line="240" w:lineRule="auto"/>
        <w:rPr>
          <w:sz w:val="16"/>
          <w:szCs w:val="16"/>
          <w:lang w:val="en-US"/>
        </w:rPr>
      </w:pPr>
      <w:r w:rsidRPr="00D02199">
        <w:rPr>
          <w:sz w:val="16"/>
          <w:szCs w:val="16"/>
          <w:lang w:val="en-US"/>
        </w:rPr>
        <w:tab/>
        <w:t>/**</w:t>
      </w:r>
    </w:p>
    <w:p w14:paraId="1620E6A7"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updating an existing MarketTimeOpening record.</w:t>
      </w:r>
    </w:p>
    <w:p w14:paraId="073D551C"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the record will be updated.</w:t>
      </w:r>
    </w:p>
    <w:p w14:paraId="56F6CEBD" w14:textId="77777777" w:rsidR="00D02199" w:rsidRPr="00D02199" w:rsidRDefault="00D02199" w:rsidP="00D02199">
      <w:pPr>
        <w:spacing w:line="240" w:lineRule="auto"/>
        <w:rPr>
          <w:sz w:val="16"/>
          <w:szCs w:val="16"/>
          <w:lang w:val="en-US"/>
        </w:rPr>
      </w:pPr>
      <w:r w:rsidRPr="00D02199">
        <w:rPr>
          <w:sz w:val="16"/>
          <w:szCs w:val="16"/>
          <w:lang w:val="en-US"/>
        </w:rPr>
        <w:tab/>
        <w:t xml:space="preserve"> * The updated entity will be logged in the states before and after the update.</w:t>
      </w:r>
    </w:p>
    <w:p w14:paraId="55661202"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w:t>
      </w:r>
      <w:proofErr w:type="gramStart"/>
      <w:r w:rsidRPr="00D02199">
        <w:rPr>
          <w:sz w:val="16"/>
          <w:szCs w:val="16"/>
          <w:lang w:val="en-US"/>
        </w:rPr>
        <w:t>Provides</w:t>
      </w:r>
      <w:proofErr w:type="gramEnd"/>
      <w:r w:rsidRPr="00D02199">
        <w:rPr>
          <w:sz w:val="16"/>
          <w:szCs w:val="16"/>
          <w:lang w:val="en-US"/>
        </w:rPr>
        <w:t xml:space="preserve"> general infos to the request, like username of the sender.</w:t>
      </w:r>
    </w:p>
    <w:p w14:paraId="47CDBF67"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data for the update Query.</w:t>
      </w:r>
    </w:p>
    <w:p w14:paraId="3B34A2BE"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w:t>
      </w:r>
      <w:proofErr w:type="gramStart"/>
      <w:r w:rsidRPr="00D02199">
        <w:rPr>
          <w:sz w:val="16"/>
          <w:szCs w:val="16"/>
          <w:lang w:val="en-US"/>
        </w:rPr>
        <w:t>An</w:t>
      </w:r>
      <w:proofErr w:type="gramEnd"/>
      <w:r w:rsidRPr="00D02199">
        <w:rPr>
          <w:sz w:val="16"/>
          <w:szCs w:val="16"/>
          <w:lang w:val="en-US"/>
        </w:rPr>
        <w:t xml:space="preserve"> {@link OperationServiceResponse} with the {@link Status} of the Operation (OK, HARD_ERROR) and all error messages.</w:t>
      </w:r>
    </w:p>
    <w:p w14:paraId="6D542212"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4FABFE94"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OperationServiceResponse updateMarketTimeOpeningInternal(OperationHeader header, UpdateMarketTimeOpening request) {</w:t>
      </w:r>
    </w:p>
    <w:p w14:paraId="14525F2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OperationServiceResponse response = new </w:t>
      </w:r>
      <w:proofErr w:type="gramStart"/>
      <w:r w:rsidRPr="00D02199">
        <w:rPr>
          <w:sz w:val="16"/>
          <w:szCs w:val="16"/>
          <w:lang w:val="en-US"/>
        </w:rPr>
        <w:t>OperationServiceResponse(</w:t>
      </w:r>
      <w:proofErr w:type="gramEnd"/>
      <w:r w:rsidRPr="00D02199">
        <w:rPr>
          <w:sz w:val="16"/>
          <w:szCs w:val="16"/>
          <w:lang w:val="en-US"/>
        </w:rPr>
        <w:t>);</w:t>
      </w:r>
    </w:p>
    <w:p w14:paraId="3718A6B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errorMessages</w:t>
      </w:r>
      <w:proofErr w:type="gramEnd"/>
      <w:r w:rsidRPr="00D02199">
        <w:rPr>
          <w:sz w:val="16"/>
          <w:szCs w:val="16"/>
          <w:lang w:val="en-US"/>
        </w:rPr>
        <w:t xml:space="preserve"> = validation.validateUpdateRequest(request);</w:t>
      </w:r>
    </w:p>
    <w:p w14:paraId="47C0B4F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6EC271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if(</w:t>
      </w:r>
      <w:proofErr w:type="gramEnd"/>
      <w:r w:rsidRPr="00D02199">
        <w:rPr>
          <w:sz w:val="16"/>
          <w:szCs w:val="16"/>
          <w:lang w:val="en-US"/>
        </w:rPr>
        <w:t>errorMessages.size() == 0) {</w:t>
      </w:r>
    </w:p>
    <w:p w14:paraId="6CA3E39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xml:space="preserve">MarketTimeOpening oldEntity = </w:t>
      </w:r>
      <w:proofErr w:type="gramStart"/>
      <w:r w:rsidRPr="00D02199">
        <w:rPr>
          <w:sz w:val="16"/>
          <w:szCs w:val="16"/>
          <w:lang w:val="en-US"/>
        </w:rPr>
        <w:t>staticDataAccessor.findMarketTimeOpeningById(</w:t>
      </w:r>
      <w:proofErr w:type="gramEnd"/>
      <w:r w:rsidRPr="00D02199">
        <w:rPr>
          <w:sz w:val="16"/>
          <w:szCs w:val="16"/>
          <w:lang w:val="en-US"/>
        </w:rPr>
        <w:t>request.getBusinessObject().getTimeInternalId());</w:t>
      </w:r>
    </w:p>
    <w:p w14:paraId="665EC99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
    <w:p w14:paraId="5D69308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xml:space="preserve">MarketTimeOpening newEntity = </w:t>
      </w:r>
      <w:proofErr w:type="gramStart"/>
      <w:r w:rsidRPr="00D02199">
        <w:rPr>
          <w:sz w:val="16"/>
          <w:szCs w:val="16"/>
          <w:lang w:val="en-US"/>
        </w:rPr>
        <w:t>convertUpdateRequestToEntity(</w:t>
      </w:r>
      <w:proofErr w:type="gramEnd"/>
      <w:r w:rsidRPr="00D02199">
        <w:rPr>
          <w:sz w:val="16"/>
          <w:szCs w:val="16"/>
          <w:lang w:val="en-US"/>
        </w:rPr>
        <w:t>header, request);</w:t>
      </w:r>
    </w:p>
    <w:p w14:paraId="2777702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xml:space="preserve">MarketTimeOpening execResult = </w:t>
      </w:r>
      <w:proofErr w:type="gramStart"/>
      <w:r w:rsidRPr="00D02199">
        <w:rPr>
          <w:sz w:val="16"/>
          <w:szCs w:val="16"/>
          <w:lang w:val="en-US"/>
        </w:rPr>
        <w:t>staticDataAccessor.updateMarketTimeOpening(</w:t>
      </w:r>
      <w:proofErr w:type="gramEnd"/>
      <w:r w:rsidRPr="00D02199">
        <w:rPr>
          <w:sz w:val="16"/>
          <w:szCs w:val="16"/>
          <w:lang w:val="en-US"/>
        </w:rPr>
        <w:t>newEntity);</w:t>
      </w:r>
    </w:p>
    <w:p w14:paraId="2C15679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if(</w:t>
      </w:r>
      <w:proofErr w:type="gramEnd"/>
      <w:r w:rsidRPr="00D02199">
        <w:rPr>
          <w:sz w:val="16"/>
          <w:szCs w:val="16"/>
          <w:lang w:val="en-US"/>
        </w:rPr>
        <w:t>execResult != null) { // if update fails, null will be returned</w:t>
      </w:r>
    </w:p>
    <w:p w14:paraId="4C34289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response.setStatus(</w:t>
      </w:r>
      <w:proofErr w:type="gramEnd"/>
      <w:r w:rsidRPr="00D02199">
        <w:rPr>
          <w:sz w:val="16"/>
          <w:szCs w:val="16"/>
          <w:lang w:val="en-US"/>
        </w:rPr>
        <w:t>Status.OK);</w:t>
      </w:r>
    </w:p>
    <w:p w14:paraId="08069BD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response.setRecordNumber(</w:t>
      </w:r>
      <w:proofErr w:type="gramEnd"/>
      <w:r w:rsidRPr="00D02199">
        <w:rPr>
          <w:sz w:val="16"/>
          <w:szCs w:val="16"/>
          <w:lang w:val="en-US"/>
        </w:rPr>
        <w:t>execResult.getTimeInternalId());</w:t>
      </w:r>
    </w:p>
    <w:p w14:paraId="0095AFF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LOGGER.info(</w:t>
      </w:r>
      <w:proofErr w:type="gramEnd"/>
      <w:r w:rsidRPr="00D02199">
        <w:rPr>
          <w:sz w:val="16"/>
          <w:szCs w:val="16"/>
          <w:lang w:val="en-US"/>
        </w:rPr>
        <w:t>"Updated: " + MarketTimeOpening.class.toString());</w:t>
      </w:r>
    </w:p>
    <w:p w14:paraId="098D8D2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LOGGER.info(</w:t>
      </w:r>
      <w:proofErr w:type="gramEnd"/>
      <w:r w:rsidRPr="00D02199">
        <w:rPr>
          <w:sz w:val="16"/>
          <w:szCs w:val="16"/>
          <w:lang w:val="en-US"/>
        </w:rPr>
        <w:t>oldEntity.toString()); // log before update</w:t>
      </w:r>
    </w:p>
    <w:p w14:paraId="166CB78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LOGGER.info(</w:t>
      </w:r>
      <w:proofErr w:type="gramEnd"/>
      <w:r w:rsidRPr="00D02199">
        <w:rPr>
          <w:sz w:val="16"/>
          <w:szCs w:val="16"/>
          <w:lang w:val="en-US"/>
        </w:rPr>
        <w:t>execResult.toString()); // log after update</w:t>
      </w:r>
    </w:p>
    <w:p w14:paraId="63C9C1B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response;</w:t>
      </w:r>
    </w:p>
    <w:p w14:paraId="4E1A9CB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6DFAA59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errorMessages.add(</w:t>
      </w:r>
      <w:proofErr w:type="gramEnd"/>
      <w:r w:rsidRPr="00D02199">
        <w:rPr>
          <w:sz w:val="16"/>
          <w:szCs w:val="16"/>
          <w:lang w:val="en-US"/>
        </w:rPr>
        <w:t xml:space="preserve">MarketTimeOpening.class.toString() + " object could not be updated. Check log. </w:t>
      </w:r>
      <w:proofErr w:type="gramStart"/>
      <w:r w:rsidRPr="00D02199">
        <w:rPr>
          <w:sz w:val="16"/>
          <w:szCs w:val="16"/>
          <w:lang w:val="en-US"/>
        </w:rPr>
        <w:t>" +</w:t>
      </w:r>
      <w:proofErr w:type="gramEnd"/>
      <w:r w:rsidRPr="00D02199">
        <w:rPr>
          <w:sz w:val="16"/>
          <w:szCs w:val="16"/>
          <w:lang w:val="en-US"/>
        </w:rPr>
        <w:t xml:space="preserve"> newEntity.toString());</w:t>
      </w:r>
    </w:p>
    <w:p w14:paraId="43AF89E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4049C93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69B9379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0195A7CC"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r>
      <w:proofErr w:type="gramStart"/>
      <w:r w:rsidRPr="00D02199">
        <w:rPr>
          <w:sz w:val="16"/>
          <w:szCs w:val="16"/>
          <w:lang w:val="en-US"/>
        </w:rPr>
        <w:t>response.getErrors(</w:t>
      </w:r>
      <w:proofErr w:type="gramEnd"/>
      <w:r w:rsidRPr="00D02199">
        <w:rPr>
          <w:sz w:val="16"/>
          <w:szCs w:val="16"/>
          <w:lang w:val="en-US"/>
        </w:rPr>
        <w:t>).add("Failed to update " + MarketTimeOpening.class.toString());</w:t>
      </w:r>
    </w:p>
    <w:p w14:paraId="6552E2B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for(</w:t>
      </w:r>
      <w:proofErr w:type="gramEnd"/>
      <w:r w:rsidRPr="00D02199">
        <w:rPr>
          <w:sz w:val="16"/>
          <w:szCs w:val="16"/>
          <w:lang w:val="en-US"/>
        </w:rPr>
        <w:t>String em : errorMessages) {</w:t>
      </w:r>
    </w:p>
    <w:p w14:paraId="37D0B41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response.getErrors(</w:t>
      </w:r>
      <w:proofErr w:type="gramEnd"/>
      <w:r w:rsidRPr="00D02199">
        <w:rPr>
          <w:sz w:val="16"/>
          <w:szCs w:val="16"/>
          <w:lang w:val="en-US"/>
        </w:rPr>
        <w:t>).add(em);</w:t>
      </w:r>
    </w:p>
    <w:p w14:paraId="5C99B65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LOGGER.info(</w:t>
      </w:r>
      <w:proofErr w:type="gramEnd"/>
      <w:r w:rsidRPr="00D02199">
        <w:rPr>
          <w:sz w:val="16"/>
          <w:szCs w:val="16"/>
          <w:lang w:val="en-US"/>
        </w:rPr>
        <w:t>em);</w:t>
      </w:r>
    </w:p>
    <w:p w14:paraId="0FF4F53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370B92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67C6D3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response.setStatus(</w:t>
      </w:r>
      <w:proofErr w:type="gramEnd"/>
      <w:r w:rsidRPr="00D02199">
        <w:rPr>
          <w:sz w:val="16"/>
          <w:szCs w:val="16"/>
          <w:lang w:val="en-US"/>
        </w:rPr>
        <w:t>Status.HARD_ERROR);</w:t>
      </w:r>
    </w:p>
    <w:p w14:paraId="7E7641C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response;</w:t>
      </w:r>
    </w:p>
    <w:p w14:paraId="19C639A0" w14:textId="77777777" w:rsidR="00D02199" w:rsidRPr="00D02199" w:rsidRDefault="00D02199" w:rsidP="00D02199">
      <w:pPr>
        <w:spacing w:line="240" w:lineRule="auto"/>
        <w:rPr>
          <w:sz w:val="16"/>
          <w:szCs w:val="16"/>
          <w:lang w:val="en-US"/>
        </w:rPr>
      </w:pPr>
      <w:r w:rsidRPr="00D02199">
        <w:rPr>
          <w:sz w:val="16"/>
          <w:szCs w:val="16"/>
          <w:lang w:val="en-US"/>
        </w:rPr>
        <w:tab/>
        <w:t>}</w:t>
      </w:r>
    </w:p>
    <w:p w14:paraId="649D69CB" w14:textId="77777777" w:rsidR="00D02199" w:rsidRPr="00D02199" w:rsidRDefault="00D02199" w:rsidP="00D02199">
      <w:pPr>
        <w:spacing w:line="240" w:lineRule="auto"/>
        <w:rPr>
          <w:sz w:val="16"/>
          <w:szCs w:val="16"/>
          <w:lang w:val="en-US"/>
        </w:rPr>
      </w:pPr>
      <w:r w:rsidRPr="00D02199">
        <w:rPr>
          <w:sz w:val="16"/>
          <w:szCs w:val="16"/>
          <w:lang w:val="en-US"/>
        </w:rPr>
        <w:tab/>
      </w:r>
    </w:p>
    <w:p w14:paraId="05F07335" w14:textId="77777777" w:rsidR="00D02199" w:rsidRPr="00D02199" w:rsidRDefault="00D02199" w:rsidP="00D02199">
      <w:pPr>
        <w:spacing w:line="240" w:lineRule="auto"/>
        <w:rPr>
          <w:sz w:val="16"/>
          <w:szCs w:val="16"/>
          <w:lang w:val="en-US"/>
        </w:rPr>
      </w:pPr>
      <w:r w:rsidRPr="00D02199">
        <w:rPr>
          <w:sz w:val="16"/>
          <w:szCs w:val="16"/>
          <w:lang w:val="en-US"/>
        </w:rPr>
        <w:tab/>
        <w:t>/**</w:t>
      </w:r>
    </w:p>
    <w:p w14:paraId="74805F4A"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deleting an existing MarketTimeOpening record.</w:t>
      </w:r>
    </w:p>
    <w:p w14:paraId="7BD48C12"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the record will be deleted.</w:t>
      </w:r>
    </w:p>
    <w:p w14:paraId="240E87DA" w14:textId="77777777" w:rsidR="00D02199" w:rsidRPr="00D02199" w:rsidRDefault="00D02199" w:rsidP="00D02199">
      <w:pPr>
        <w:spacing w:line="240" w:lineRule="auto"/>
        <w:rPr>
          <w:sz w:val="16"/>
          <w:szCs w:val="16"/>
          <w:lang w:val="en-US"/>
        </w:rPr>
      </w:pPr>
      <w:r w:rsidRPr="00D02199">
        <w:rPr>
          <w:sz w:val="16"/>
          <w:szCs w:val="16"/>
          <w:lang w:val="en-US"/>
        </w:rPr>
        <w:tab/>
        <w:t xml:space="preserve"> * The deleted entity will be logged in the state before the deletion.</w:t>
      </w:r>
    </w:p>
    <w:p w14:paraId="5C7E6CA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w:t>
      </w:r>
      <w:proofErr w:type="gramStart"/>
      <w:r w:rsidRPr="00D02199">
        <w:rPr>
          <w:sz w:val="16"/>
          <w:szCs w:val="16"/>
          <w:lang w:val="en-US"/>
        </w:rPr>
        <w:t>Provides</w:t>
      </w:r>
      <w:proofErr w:type="gramEnd"/>
      <w:r w:rsidRPr="00D02199">
        <w:rPr>
          <w:sz w:val="16"/>
          <w:szCs w:val="16"/>
          <w:lang w:val="en-US"/>
        </w:rPr>
        <w:t xml:space="preserve"> general infos to the request, like username of the sender.</w:t>
      </w:r>
    </w:p>
    <w:p w14:paraId="791BB7F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recordId for the delete Query.</w:t>
      </w:r>
    </w:p>
    <w:p w14:paraId="376E0C8C"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w:t>
      </w:r>
      <w:proofErr w:type="gramStart"/>
      <w:r w:rsidRPr="00D02199">
        <w:rPr>
          <w:sz w:val="16"/>
          <w:szCs w:val="16"/>
          <w:lang w:val="en-US"/>
        </w:rPr>
        <w:t>An</w:t>
      </w:r>
      <w:proofErr w:type="gramEnd"/>
      <w:r w:rsidRPr="00D02199">
        <w:rPr>
          <w:sz w:val="16"/>
          <w:szCs w:val="16"/>
          <w:lang w:val="en-US"/>
        </w:rPr>
        <w:t xml:space="preserve"> {@link OperationServiceResponse} with the {@link Status} of the Operation (OK, HARD_ERROR) and all error messages.</w:t>
      </w:r>
    </w:p>
    <w:p w14:paraId="13E43426"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34B14EC0"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OperationServiceResponse deleteMarketTimeOpeningInternal(OperationHeader header, DeleteMarketTimeOpening request) {</w:t>
      </w:r>
    </w:p>
    <w:p w14:paraId="1126F76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OperationServiceResponse response = new </w:t>
      </w:r>
      <w:proofErr w:type="gramStart"/>
      <w:r w:rsidRPr="00D02199">
        <w:rPr>
          <w:sz w:val="16"/>
          <w:szCs w:val="16"/>
          <w:lang w:val="en-US"/>
        </w:rPr>
        <w:t>OperationServiceResponse(</w:t>
      </w:r>
      <w:proofErr w:type="gramEnd"/>
      <w:r w:rsidRPr="00D02199">
        <w:rPr>
          <w:sz w:val="16"/>
          <w:szCs w:val="16"/>
          <w:lang w:val="en-US"/>
        </w:rPr>
        <w:t>);</w:t>
      </w:r>
    </w:p>
    <w:p w14:paraId="1EED706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errorMessages</w:t>
      </w:r>
      <w:proofErr w:type="gramEnd"/>
      <w:r w:rsidRPr="00D02199">
        <w:rPr>
          <w:sz w:val="16"/>
          <w:szCs w:val="16"/>
          <w:lang w:val="en-US"/>
        </w:rPr>
        <w:t xml:space="preserve"> = validation.validateDeleteRequest(request);</w:t>
      </w:r>
    </w:p>
    <w:p w14:paraId="15FEC8D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6A6A846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if(</w:t>
      </w:r>
      <w:proofErr w:type="gramEnd"/>
      <w:r w:rsidRPr="00D02199">
        <w:rPr>
          <w:sz w:val="16"/>
          <w:szCs w:val="16"/>
          <w:lang w:val="en-US"/>
        </w:rPr>
        <w:t>errorMessages.size() == 0) {</w:t>
      </w:r>
    </w:p>
    <w:p w14:paraId="1366C0D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xml:space="preserve">MarketTimeOpening execResult = </w:t>
      </w:r>
      <w:proofErr w:type="gramStart"/>
      <w:r w:rsidRPr="00D02199">
        <w:rPr>
          <w:sz w:val="16"/>
          <w:szCs w:val="16"/>
          <w:lang w:val="en-US"/>
        </w:rPr>
        <w:t>staticDataAccessor.deleteMarketTimeOpening(</w:t>
      </w:r>
      <w:proofErr w:type="gramEnd"/>
      <w:r w:rsidRPr="00D02199">
        <w:rPr>
          <w:sz w:val="16"/>
          <w:szCs w:val="16"/>
          <w:lang w:val="en-US"/>
        </w:rPr>
        <w:t>request.getRecordId());</w:t>
      </w:r>
    </w:p>
    <w:p w14:paraId="68007B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if(</w:t>
      </w:r>
      <w:proofErr w:type="gramEnd"/>
      <w:r w:rsidRPr="00D02199">
        <w:rPr>
          <w:sz w:val="16"/>
          <w:szCs w:val="16"/>
          <w:lang w:val="en-US"/>
        </w:rPr>
        <w:t>execResult != null) { // if delete fails, null will be returned</w:t>
      </w:r>
    </w:p>
    <w:p w14:paraId="7590B7B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response.setStatus(</w:t>
      </w:r>
      <w:proofErr w:type="gramEnd"/>
      <w:r w:rsidRPr="00D02199">
        <w:rPr>
          <w:sz w:val="16"/>
          <w:szCs w:val="16"/>
          <w:lang w:val="en-US"/>
        </w:rPr>
        <w:t>Status.OK);</w:t>
      </w:r>
    </w:p>
    <w:p w14:paraId="4BE421F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response.setRecordNumber(</w:t>
      </w:r>
      <w:proofErr w:type="gramEnd"/>
      <w:r w:rsidRPr="00D02199">
        <w:rPr>
          <w:sz w:val="16"/>
          <w:szCs w:val="16"/>
          <w:lang w:val="en-US"/>
        </w:rPr>
        <w:t>execResult.getTimeInternalId());</w:t>
      </w:r>
    </w:p>
    <w:p w14:paraId="09F72B8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LOGGER.info(</w:t>
      </w:r>
      <w:proofErr w:type="gramEnd"/>
      <w:r w:rsidRPr="00D02199">
        <w:rPr>
          <w:sz w:val="16"/>
          <w:szCs w:val="16"/>
          <w:lang w:val="en-US"/>
        </w:rPr>
        <w:t>"Deleted: " + execResult.toString());</w:t>
      </w:r>
    </w:p>
    <w:p w14:paraId="6A4E12D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response;</w:t>
      </w:r>
    </w:p>
    <w:p w14:paraId="5034B2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10C0B6C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errorMessages.add(</w:t>
      </w:r>
      <w:proofErr w:type="gramEnd"/>
      <w:r w:rsidRPr="00D02199">
        <w:rPr>
          <w:sz w:val="16"/>
          <w:szCs w:val="16"/>
          <w:lang w:val="en-US"/>
        </w:rPr>
        <w:t xml:space="preserve">MarketTimeOpening.class.toString() + " object could not be deleted. ID=" + </w:t>
      </w:r>
      <w:proofErr w:type="gramStart"/>
      <w:r w:rsidRPr="00D02199">
        <w:rPr>
          <w:sz w:val="16"/>
          <w:szCs w:val="16"/>
          <w:lang w:val="en-US"/>
        </w:rPr>
        <w:t>request.getRecordId(</w:t>
      </w:r>
      <w:proofErr w:type="gramEnd"/>
      <w:r w:rsidRPr="00D02199">
        <w:rPr>
          <w:sz w:val="16"/>
          <w:szCs w:val="16"/>
          <w:lang w:val="en-US"/>
        </w:rPr>
        <w:t>));</w:t>
      </w:r>
    </w:p>
    <w:p w14:paraId="4C313F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186E00B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F1E97B1"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r>
    </w:p>
    <w:p w14:paraId="63AE3D0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response.getErrors(</w:t>
      </w:r>
      <w:proofErr w:type="gramEnd"/>
      <w:r w:rsidRPr="00D02199">
        <w:rPr>
          <w:sz w:val="16"/>
          <w:szCs w:val="16"/>
          <w:lang w:val="en-US"/>
        </w:rPr>
        <w:t>).add("Failed to delete " + MarketTimeOpening.class.toString());</w:t>
      </w:r>
    </w:p>
    <w:p w14:paraId="2E67828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for(</w:t>
      </w:r>
      <w:proofErr w:type="gramEnd"/>
      <w:r w:rsidRPr="00D02199">
        <w:rPr>
          <w:sz w:val="16"/>
          <w:szCs w:val="16"/>
          <w:lang w:val="en-US"/>
        </w:rPr>
        <w:t>String em : errorMessages) {</w:t>
      </w:r>
    </w:p>
    <w:p w14:paraId="5406E7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response.getErrors(</w:t>
      </w:r>
      <w:proofErr w:type="gramEnd"/>
      <w:r w:rsidRPr="00D02199">
        <w:rPr>
          <w:sz w:val="16"/>
          <w:szCs w:val="16"/>
          <w:lang w:val="en-US"/>
        </w:rPr>
        <w:t>).add(em);</w:t>
      </w:r>
    </w:p>
    <w:p w14:paraId="27E8586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LOGGER.info(</w:t>
      </w:r>
      <w:proofErr w:type="gramEnd"/>
      <w:r w:rsidRPr="00D02199">
        <w:rPr>
          <w:sz w:val="16"/>
          <w:szCs w:val="16"/>
          <w:lang w:val="en-US"/>
        </w:rPr>
        <w:t>em);</w:t>
      </w:r>
    </w:p>
    <w:p w14:paraId="17931B5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018BADF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669ED29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response.setStatus(</w:t>
      </w:r>
      <w:proofErr w:type="gramEnd"/>
      <w:r w:rsidRPr="00D02199">
        <w:rPr>
          <w:sz w:val="16"/>
          <w:szCs w:val="16"/>
          <w:lang w:val="en-US"/>
        </w:rPr>
        <w:t>Status.HARD_ERROR);</w:t>
      </w:r>
    </w:p>
    <w:p w14:paraId="760306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response;</w:t>
      </w:r>
    </w:p>
    <w:p w14:paraId="6D1AD279" w14:textId="77777777" w:rsidR="00D02199" w:rsidRPr="00D02199" w:rsidRDefault="00D02199" w:rsidP="00D02199">
      <w:pPr>
        <w:spacing w:line="240" w:lineRule="auto"/>
        <w:rPr>
          <w:sz w:val="16"/>
          <w:szCs w:val="16"/>
          <w:lang w:val="en-US"/>
        </w:rPr>
      </w:pPr>
      <w:r w:rsidRPr="00D02199">
        <w:rPr>
          <w:sz w:val="16"/>
          <w:szCs w:val="16"/>
          <w:lang w:val="en-US"/>
        </w:rPr>
        <w:tab/>
        <w:t>}</w:t>
      </w:r>
    </w:p>
    <w:p w14:paraId="3909596E" w14:textId="77777777" w:rsidR="00D02199" w:rsidRPr="00D02199" w:rsidRDefault="00D02199" w:rsidP="00D02199">
      <w:pPr>
        <w:spacing w:line="240" w:lineRule="auto"/>
        <w:rPr>
          <w:sz w:val="16"/>
          <w:szCs w:val="16"/>
          <w:lang w:val="en-US"/>
        </w:rPr>
      </w:pPr>
      <w:r w:rsidRPr="00D02199">
        <w:rPr>
          <w:sz w:val="16"/>
          <w:szCs w:val="16"/>
          <w:lang w:val="en-US"/>
        </w:rPr>
        <w:tab/>
      </w:r>
    </w:p>
    <w:p w14:paraId="36B892F9" w14:textId="77777777" w:rsidR="00D02199" w:rsidRPr="00D02199" w:rsidRDefault="00D02199" w:rsidP="00D02199">
      <w:pPr>
        <w:spacing w:line="240" w:lineRule="auto"/>
        <w:rPr>
          <w:sz w:val="16"/>
          <w:szCs w:val="16"/>
          <w:lang w:val="en-US"/>
        </w:rPr>
      </w:pPr>
      <w:r w:rsidRPr="00D02199">
        <w:rPr>
          <w:sz w:val="16"/>
          <w:szCs w:val="16"/>
          <w:lang w:val="en-US"/>
        </w:rPr>
        <w:tab/>
        <w:t>/**</w:t>
      </w:r>
    </w:p>
    <w:p w14:paraId="61EB3545"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selecting all existing MarketTimeOpening records.</w:t>
      </w:r>
    </w:p>
    <w:p w14:paraId="1767779A"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w:t>
      </w:r>
      <w:proofErr w:type="gramStart"/>
      <w:r w:rsidRPr="00D02199">
        <w:rPr>
          <w:sz w:val="16"/>
          <w:szCs w:val="16"/>
          <w:lang w:val="en-US"/>
        </w:rPr>
        <w:t>An</w:t>
      </w:r>
      <w:proofErr w:type="gramEnd"/>
      <w:r w:rsidRPr="00D02199">
        <w:rPr>
          <w:sz w:val="16"/>
          <w:szCs w:val="16"/>
          <w:lang w:val="en-US"/>
        </w:rPr>
        <w:t xml:space="preserve"> {@link OperationServiceResponse} with the {@link Status} of the Operation (OK, HARD_ERROR) and a list of all MarketTimeOpening objects.</w:t>
      </w:r>
    </w:p>
    <w:p w14:paraId="7764191F"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5624B3B8"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OperationServiceResponse selectMarketTimeOpeningsInternal() {</w:t>
      </w:r>
    </w:p>
    <w:p w14:paraId="590F849E" w14:textId="201F3742"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SelectMarketTimeOpeningRe</w:t>
      </w:r>
      <w:r w:rsidR="00FC32D8">
        <w:rPr>
          <w:sz w:val="16"/>
          <w:szCs w:val="16"/>
          <w:lang w:val="en-US"/>
        </w:rPr>
        <w:t>s</w:t>
      </w:r>
      <w:r w:rsidRPr="00D02199">
        <w:rPr>
          <w:sz w:val="16"/>
          <w:szCs w:val="16"/>
          <w:lang w:val="en-US"/>
        </w:rPr>
        <w:t xml:space="preserve">ponse response = new </w:t>
      </w:r>
      <w:proofErr w:type="gramStart"/>
      <w:r w:rsidRPr="00D02199">
        <w:rPr>
          <w:sz w:val="16"/>
          <w:szCs w:val="16"/>
          <w:lang w:val="en-US"/>
        </w:rPr>
        <w:t>SelectMarketTimeOpeningRe</w:t>
      </w:r>
      <w:r w:rsidR="00FC32D8">
        <w:rPr>
          <w:sz w:val="16"/>
          <w:szCs w:val="16"/>
          <w:lang w:val="en-US"/>
        </w:rPr>
        <w:t>s</w:t>
      </w:r>
      <w:r w:rsidRPr="00D02199">
        <w:rPr>
          <w:sz w:val="16"/>
          <w:szCs w:val="16"/>
          <w:lang w:val="en-US"/>
        </w:rPr>
        <w:t>ponse(</w:t>
      </w:r>
      <w:proofErr w:type="gramEnd"/>
      <w:r w:rsidRPr="00D02199">
        <w:rPr>
          <w:sz w:val="16"/>
          <w:szCs w:val="16"/>
          <w:lang w:val="en-US"/>
        </w:rPr>
        <w:t>);</w:t>
      </w:r>
    </w:p>
    <w:p w14:paraId="435F750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0190F9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List&lt;MarketTimeOpening&gt; queryResult = </w:t>
      </w:r>
      <w:proofErr w:type="gramStart"/>
      <w:r w:rsidRPr="00D02199">
        <w:rPr>
          <w:sz w:val="16"/>
          <w:szCs w:val="16"/>
          <w:lang w:val="en-US"/>
        </w:rPr>
        <w:t>staticDataAccessor.findAllMarketTimeOpenings(</w:t>
      </w:r>
      <w:proofErr w:type="gramEnd"/>
      <w:r w:rsidRPr="00D02199">
        <w:rPr>
          <w:sz w:val="16"/>
          <w:szCs w:val="16"/>
          <w:lang w:val="en-US"/>
        </w:rPr>
        <w:t>);</w:t>
      </w:r>
    </w:p>
    <w:p w14:paraId="1C7703D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for(</w:t>
      </w:r>
      <w:proofErr w:type="gramEnd"/>
      <w:r w:rsidRPr="00D02199">
        <w:rPr>
          <w:sz w:val="16"/>
          <w:szCs w:val="16"/>
          <w:lang w:val="en-US"/>
        </w:rPr>
        <w:t>MarketTimeOpening entity : queryResult) {</w:t>
      </w:r>
    </w:p>
    <w:p w14:paraId="1CDB4AF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response.getMarketTimeOpenings(</w:t>
      </w:r>
      <w:proofErr w:type="gramEnd"/>
      <w:r w:rsidRPr="00D02199">
        <w:rPr>
          <w:sz w:val="16"/>
          <w:szCs w:val="16"/>
          <w:lang w:val="en-US"/>
        </w:rPr>
        <w:t>).add(convertEntityToSelectBO(entity));</w:t>
      </w:r>
    </w:p>
    <w:p w14:paraId="23D7A2E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2290273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0F3E546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LOGGER.info(</w:t>
      </w:r>
      <w:proofErr w:type="gramEnd"/>
      <w:r w:rsidRPr="00D02199">
        <w:rPr>
          <w:sz w:val="16"/>
          <w:szCs w:val="16"/>
          <w:lang w:val="en-US"/>
        </w:rPr>
        <w:t>"Successfully selected all records from " + MarketTimeOpening.class);</w:t>
      </w:r>
    </w:p>
    <w:p w14:paraId="65380B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response.setStatus(</w:t>
      </w:r>
      <w:proofErr w:type="gramEnd"/>
      <w:r w:rsidRPr="00D02199">
        <w:rPr>
          <w:sz w:val="16"/>
          <w:szCs w:val="16"/>
          <w:lang w:val="en-US"/>
        </w:rPr>
        <w:t>Status.OK);</w:t>
      </w:r>
    </w:p>
    <w:p w14:paraId="32293C9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response;</w:t>
      </w:r>
    </w:p>
    <w:p w14:paraId="73056E00" w14:textId="77777777" w:rsidR="00D02199" w:rsidRPr="00D02199" w:rsidRDefault="00D02199" w:rsidP="00D02199">
      <w:pPr>
        <w:spacing w:line="240" w:lineRule="auto"/>
        <w:rPr>
          <w:sz w:val="16"/>
          <w:szCs w:val="16"/>
          <w:lang w:val="en-US"/>
        </w:rPr>
      </w:pPr>
      <w:r w:rsidRPr="00D02199">
        <w:rPr>
          <w:sz w:val="16"/>
          <w:szCs w:val="16"/>
          <w:lang w:val="en-US"/>
        </w:rPr>
        <w:tab/>
        <w:t>}</w:t>
      </w:r>
    </w:p>
    <w:p w14:paraId="3259E259" w14:textId="77777777" w:rsidR="00D02199" w:rsidRPr="00D02199" w:rsidRDefault="00D02199" w:rsidP="00D02199">
      <w:pPr>
        <w:spacing w:line="240" w:lineRule="auto"/>
        <w:rPr>
          <w:sz w:val="16"/>
          <w:szCs w:val="16"/>
          <w:lang w:val="en-US"/>
        </w:rPr>
      </w:pPr>
    </w:p>
    <w:p w14:paraId="3D4D3CD6" w14:textId="77777777" w:rsidR="00D02199" w:rsidRPr="00D02199" w:rsidRDefault="00D02199" w:rsidP="00D02199">
      <w:pPr>
        <w:spacing w:line="240" w:lineRule="auto"/>
        <w:rPr>
          <w:sz w:val="16"/>
          <w:szCs w:val="16"/>
          <w:lang w:val="en-US"/>
        </w:rPr>
      </w:pPr>
      <w:r w:rsidRPr="00D02199">
        <w:rPr>
          <w:sz w:val="16"/>
          <w:szCs w:val="16"/>
          <w:lang w:val="en-US"/>
        </w:rPr>
        <w:tab/>
      </w:r>
    </w:p>
    <w:p w14:paraId="5723A2AD" w14:textId="77777777" w:rsidR="00D02199" w:rsidRPr="00D02199" w:rsidRDefault="00D02199" w:rsidP="00D02199">
      <w:pPr>
        <w:spacing w:line="240" w:lineRule="auto"/>
        <w:rPr>
          <w:sz w:val="16"/>
          <w:szCs w:val="16"/>
          <w:lang w:val="en-US"/>
        </w:rPr>
      </w:pPr>
      <w:r w:rsidRPr="00D02199">
        <w:rPr>
          <w:sz w:val="16"/>
          <w:szCs w:val="16"/>
          <w:lang w:val="en-US"/>
        </w:rPr>
        <w:tab/>
      </w:r>
    </w:p>
    <w:p w14:paraId="0D24A4E3" w14:textId="77777777" w:rsidR="00D02199" w:rsidRPr="00D02199" w:rsidRDefault="00D02199" w:rsidP="00D02199">
      <w:pPr>
        <w:spacing w:line="240" w:lineRule="auto"/>
        <w:rPr>
          <w:sz w:val="16"/>
          <w:szCs w:val="16"/>
          <w:lang w:val="en-US"/>
        </w:rPr>
      </w:pPr>
      <w:r w:rsidRPr="00D02199">
        <w:rPr>
          <w:sz w:val="16"/>
          <w:szCs w:val="16"/>
          <w:lang w:val="en-US"/>
        </w:rPr>
        <w:tab/>
        <w:t>/**</w:t>
      </w:r>
    </w:p>
    <w:p w14:paraId="51D64A5E"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the business object in the insert request to an entity object.</w:t>
      </w:r>
    </w:p>
    <w:p w14:paraId="24EFD0F1"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1F2F6A65"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proofErr w:type="gramStart"/>
      <w:r w:rsidRPr="00D02199">
        <w:rPr>
          <w:sz w:val="16"/>
          <w:szCs w:val="16"/>
          <w:lang w:val="en-US"/>
        </w:rPr>
        <w:t>private</w:t>
      </w:r>
      <w:proofErr w:type="gramEnd"/>
      <w:r w:rsidRPr="00D02199">
        <w:rPr>
          <w:sz w:val="16"/>
          <w:szCs w:val="16"/>
          <w:lang w:val="en-US"/>
        </w:rPr>
        <w:t xml:space="preserve"> MarketTimeOpening convertInsertRequestToEntity(OperationHeader header, InsertMarketTimeOpening request) {</w:t>
      </w:r>
    </w:p>
    <w:p w14:paraId="79116B0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MarketTimeOpening entity = </w:t>
      </w:r>
      <w:proofErr w:type="gramStart"/>
      <w:r w:rsidRPr="00D02199">
        <w:rPr>
          <w:sz w:val="16"/>
          <w:szCs w:val="16"/>
          <w:lang w:val="en-US"/>
        </w:rPr>
        <w:t>convertGeneralBOToEntity(</w:t>
      </w:r>
      <w:proofErr w:type="gramEnd"/>
      <w:r w:rsidRPr="00D02199">
        <w:rPr>
          <w:sz w:val="16"/>
          <w:szCs w:val="16"/>
          <w:lang w:val="en-US"/>
        </w:rPr>
        <w:t>request.getBusinessObject().getMarketTimeOpening());</w:t>
      </w:r>
    </w:p>
    <w:p w14:paraId="2C449AB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entity.setLastUpdate(</w:t>
      </w:r>
      <w:proofErr w:type="gramEnd"/>
      <w:r w:rsidRPr="00D02199">
        <w:rPr>
          <w:sz w:val="16"/>
          <w:szCs w:val="16"/>
          <w:lang w:val="en-US"/>
        </w:rPr>
        <w:t>new Timestamp(new Date().getTime()));</w:t>
      </w:r>
    </w:p>
    <w:p w14:paraId="5EEFC21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entity.setLastUpdatedByUser(</w:t>
      </w:r>
      <w:proofErr w:type="gramEnd"/>
      <w:r w:rsidRPr="00D02199">
        <w:rPr>
          <w:sz w:val="16"/>
          <w:szCs w:val="16"/>
          <w:lang w:val="en-US"/>
        </w:rPr>
        <w:t>header.getUsername());</w:t>
      </w:r>
    </w:p>
    <w:p w14:paraId="2EF57F8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entity;</w:t>
      </w:r>
    </w:p>
    <w:p w14:paraId="1B2A97CB" w14:textId="77777777" w:rsidR="00D02199" w:rsidRPr="00D02199" w:rsidRDefault="00D02199" w:rsidP="00D02199">
      <w:pPr>
        <w:spacing w:line="240" w:lineRule="auto"/>
        <w:rPr>
          <w:sz w:val="16"/>
          <w:szCs w:val="16"/>
          <w:lang w:val="en-US"/>
        </w:rPr>
      </w:pPr>
      <w:r w:rsidRPr="00D02199">
        <w:rPr>
          <w:sz w:val="16"/>
          <w:szCs w:val="16"/>
          <w:lang w:val="en-US"/>
        </w:rPr>
        <w:tab/>
        <w:t>}</w:t>
      </w:r>
    </w:p>
    <w:p w14:paraId="4C0E053C" w14:textId="77777777" w:rsidR="00D02199" w:rsidRPr="00D02199" w:rsidRDefault="00D02199" w:rsidP="00D02199">
      <w:pPr>
        <w:spacing w:line="240" w:lineRule="auto"/>
        <w:rPr>
          <w:sz w:val="16"/>
          <w:szCs w:val="16"/>
          <w:lang w:val="en-US"/>
        </w:rPr>
      </w:pPr>
      <w:r w:rsidRPr="00D02199">
        <w:rPr>
          <w:sz w:val="16"/>
          <w:szCs w:val="16"/>
          <w:lang w:val="en-US"/>
        </w:rPr>
        <w:tab/>
      </w:r>
    </w:p>
    <w:p w14:paraId="50EBBB5E" w14:textId="77777777" w:rsidR="00D02199" w:rsidRPr="00D02199" w:rsidRDefault="00D02199" w:rsidP="00D02199">
      <w:pPr>
        <w:spacing w:line="240" w:lineRule="auto"/>
        <w:rPr>
          <w:sz w:val="16"/>
          <w:szCs w:val="16"/>
          <w:lang w:val="en-US"/>
        </w:rPr>
      </w:pPr>
      <w:r w:rsidRPr="00D02199">
        <w:rPr>
          <w:sz w:val="16"/>
          <w:szCs w:val="16"/>
          <w:lang w:val="en-US"/>
        </w:rPr>
        <w:tab/>
      </w:r>
    </w:p>
    <w:p w14:paraId="7E7FE68D" w14:textId="77777777" w:rsidR="00D02199" w:rsidRPr="00D02199" w:rsidRDefault="00D02199" w:rsidP="00D02199">
      <w:pPr>
        <w:spacing w:line="240" w:lineRule="auto"/>
        <w:rPr>
          <w:sz w:val="16"/>
          <w:szCs w:val="16"/>
          <w:lang w:val="en-US"/>
        </w:rPr>
      </w:pPr>
      <w:r w:rsidRPr="00D02199">
        <w:rPr>
          <w:sz w:val="16"/>
          <w:szCs w:val="16"/>
          <w:lang w:val="en-US"/>
        </w:rPr>
        <w:tab/>
        <w:t>/**</w:t>
      </w:r>
    </w:p>
    <w:p w14:paraId="0BBCB486"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the business object in the update request to an entity object.</w:t>
      </w:r>
    </w:p>
    <w:p w14:paraId="6166318C"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2887C2E5"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MarketTimeOpening convertUpdateRequestToEntity(OperationHeader header, UpdateMarketTimeOpening request) {</w:t>
      </w:r>
    </w:p>
    <w:p w14:paraId="7B4C88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MarketTimeOpening entity = </w:t>
      </w:r>
      <w:proofErr w:type="gramStart"/>
      <w:r w:rsidRPr="00D02199">
        <w:rPr>
          <w:sz w:val="16"/>
          <w:szCs w:val="16"/>
          <w:lang w:val="en-US"/>
        </w:rPr>
        <w:t>convertGeneralBOToEntity(</w:t>
      </w:r>
      <w:proofErr w:type="gramEnd"/>
      <w:r w:rsidRPr="00D02199">
        <w:rPr>
          <w:sz w:val="16"/>
          <w:szCs w:val="16"/>
          <w:lang w:val="en-US"/>
        </w:rPr>
        <w:t>request.getBusinessObject().getMarketTimeOpening());</w:t>
      </w:r>
    </w:p>
    <w:p w14:paraId="4219E6F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entity.setLastUpdate(</w:t>
      </w:r>
      <w:proofErr w:type="gramEnd"/>
      <w:r w:rsidRPr="00D02199">
        <w:rPr>
          <w:sz w:val="16"/>
          <w:szCs w:val="16"/>
          <w:lang w:val="en-US"/>
        </w:rPr>
        <w:t>new Timestamp(new Date().getTime()));</w:t>
      </w:r>
    </w:p>
    <w:p w14:paraId="76BF05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entity.setLastUpdatedByUser(</w:t>
      </w:r>
      <w:proofErr w:type="gramEnd"/>
      <w:r w:rsidRPr="00D02199">
        <w:rPr>
          <w:sz w:val="16"/>
          <w:szCs w:val="16"/>
          <w:lang w:val="en-US"/>
        </w:rPr>
        <w:t>header.getUsername());</w:t>
      </w:r>
    </w:p>
    <w:p w14:paraId="1953074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entity.setTimeInternalId(</w:t>
      </w:r>
      <w:proofErr w:type="gramEnd"/>
      <w:r w:rsidRPr="00D02199">
        <w:rPr>
          <w:sz w:val="16"/>
          <w:szCs w:val="16"/>
          <w:lang w:val="en-US"/>
        </w:rPr>
        <w:t>request.getBusinessObject().getTimeInternalId());</w:t>
      </w:r>
    </w:p>
    <w:p w14:paraId="214BE34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entity;</w:t>
      </w:r>
    </w:p>
    <w:p w14:paraId="775AC726" w14:textId="77777777" w:rsidR="00D02199" w:rsidRPr="00D02199" w:rsidRDefault="00D02199" w:rsidP="00D02199">
      <w:pPr>
        <w:spacing w:line="240" w:lineRule="auto"/>
        <w:rPr>
          <w:sz w:val="16"/>
          <w:szCs w:val="16"/>
          <w:lang w:val="en-US"/>
        </w:rPr>
      </w:pPr>
      <w:r w:rsidRPr="00D02199">
        <w:rPr>
          <w:sz w:val="16"/>
          <w:szCs w:val="16"/>
          <w:lang w:val="en-US"/>
        </w:rPr>
        <w:tab/>
        <w:t>}</w:t>
      </w:r>
    </w:p>
    <w:p w14:paraId="7096EB06" w14:textId="77777777" w:rsidR="00D02199" w:rsidRPr="00D02199" w:rsidRDefault="00D02199" w:rsidP="00D02199">
      <w:pPr>
        <w:spacing w:line="240" w:lineRule="auto"/>
        <w:rPr>
          <w:sz w:val="16"/>
          <w:szCs w:val="16"/>
          <w:lang w:val="en-US"/>
        </w:rPr>
      </w:pPr>
      <w:r w:rsidRPr="00D02199">
        <w:rPr>
          <w:sz w:val="16"/>
          <w:szCs w:val="16"/>
          <w:lang w:val="en-US"/>
        </w:rPr>
        <w:tab/>
      </w:r>
    </w:p>
    <w:p w14:paraId="68C32682" w14:textId="77777777" w:rsidR="00D02199" w:rsidRPr="00D02199" w:rsidRDefault="00D02199" w:rsidP="00D02199">
      <w:pPr>
        <w:spacing w:line="240" w:lineRule="auto"/>
        <w:rPr>
          <w:sz w:val="16"/>
          <w:szCs w:val="16"/>
          <w:lang w:val="en-US"/>
        </w:rPr>
      </w:pPr>
      <w:r w:rsidRPr="00D02199">
        <w:rPr>
          <w:sz w:val="16"/>
          <w:szCs w:val="16"/>
          <w:lang w:val="en-US"/>
        </w:rPr>
        <w:tab/>
      </w:r>
    </w:p>
    <w:p w14:paraId="21A947A2" w14:textId="77777777" w:rsidR="00D02199" w:rsidRPr="00D02199" w:rsidRDefault="00D02199" w:rsidP="00D02199">
      <w:pPr>
        <w:spacing w:line="240" w:lineRule="auto"/>
        <w:rPr>
          <w:sz w:val="16"/>
          <w:szCs w:val="16"/>
          <w:lang w:val="en-US"/>
        </w:rPr>
      </w:pPr>
      <w:r w:rsidRPr="00D02199">
        <w:rPr>
          <w:sz w:val="16"/>
          <w:szCs w:val="16"/>
          <w:lang w:val="en-US"/>
        </w:rPr>
        <w:tab/>
        <w:t>/**</w:t>
      </w:r>
    </w:p>
    <w:p w14:paraId="762DD5BC"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a general business object to an entity object.</w:t>
      </w:r>
    </w:p>
    <w:p w14:paraId="576D7CDD"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1E5C15F6"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MarketTimeOpening convertGeneralBOToEntity(MarketTimeOpeningGeneralBO bo) {</w:t>
      </w:r>
    </w:p>
    <w:p w14:paraId="4DC3328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MarketTimeOpening entity = new </w:t>
      </w:r>
      <w:proofErr w:type="gramStart"/>
      <w:r w:rsidRPr="00D02199">
        <w:rPr>
          <w:sz w:val="16"/>
          <w:szCs w:val="16"/>
          <w:lang w:val="en-US"/>
        </w:rPr>
        <w:t>MarketTimeOpening(</w:t>
      </w:r>
      <w:proofErr w:type="gramEnd"/>
      <w:r w:rsidRPr="00D02199">
        <w:rPr>
          <w:sz w:val="16"/>
          <w:szCs w:val="16"/>
          <w:lang w:val="en-US"/>
        </w:rPr>
        <w:t>);</w:t>
      </w:r>
    </w:p>
    <w:p w14:paraId="5475DBF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884E07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XMLGregorianCalendar closingTime = </w:t>
      </w:r>
      <w:proofErr w:type="gramStart"/>
      <w:r w:rsidRPr="00D02199">
        <w:rPr>
          <w:sz w:val="16"/>
          <w:szCs w:val="16"/>
          <w:lang w:val="en-US"/>
        </w:rPr>
        <w:t>bo.getClosingTime(</w:t>
      </w:r>
      <w:proofErr w:type="gramEnd"/>
      <w:r w:rsidRPr="00D02199">
        <w:rPr>
          <w:sz w:val="16"/>
          <w:szCs w:val="16"/>
          <w:lang w:val="en-US"/>
        </w:rPr>
        <w:t>);</w:t>
      </w:r>
    </w:p>
    <w:p w14:paraId="2CA4C6A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if(</w:t>
      </w:r>
      <w:proofErr w:type="gramEnd"/>
      <w:r w:rsidRPr="00D02199">
        <w:rPr>
          <w:sz w:val="16"/>
          <w:szCs w:val="16"/>
          <w:lang w:val="en-US"/>
        </w:rPr>
        <w:t>closingTime != null) {</w:t>
      </w:r>
    </w:p>
    <w:p w14:paraId="48657A5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setCalendarDate(</w:t>
      </w:r>
      <w:proofErr w:type="gramEnd"/>
      <w:r w:rsidRPr="00D02199">
        <w:rPr>
          <w:sz w:val="16"/>
          <w:szCs w:val="16"/>
          <w:lang w:val="en-US"/>
        </w:rPr>
        <w:t>closingTime);</w:t>
      </w:r>
    </w:p>
    <w:p w14:paraId="7814142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entity.setClosingTime(</w:t>
      </w:r>
      <w:proofErr w:type="gramEnd"/>
      <w:r w:rsidRPr="00D02199">
        <w:rPr>
          <w:sz w:val="16"/>
          <w:szCs w:val="16"/>
          <w:lang w:val="en-US"/>
        </w:rPr>
        <w:t>new Timestamp(closingTime.toGregorianCalendar().getTimeInMillis()));</w:t>
      </w:r>
    </w:p>
    <w:p w14:paraId="355527B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1EE200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F37717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XMLGregorianCalendar openingTime = </w:t>
      </w:r>
      <w:proofErr w:type="gramStart"/>
      <w:r w:rsidRPr="00D02199">
        <w:rPr>
          <w:sz w:val="16"/>
          <w:szCs w:val="16"/>
          <w:lang w:val="en-US"/>
        </w:rPr>
        <w:t>bo.getOpeningTime(</w:t>
      </w:r>
      <w:proofErr w:type="gramEnd"/>
      <w:r w:rsidRPr="00D02199">
        <w:rPr>
          <w:sz w:val="16"/>
          <w:szCs w:val="16"/>
          <w:lang w:val="en-US"/>
        </w:rPr>
        <w:t>);</w:t>
      </w:r>
    </w:p>
    <w:p w14:paraId="6D081B6C"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r>
      <w:proofErr w:type="gramStart"/>
      <w:r w:rsidRPr="00D02199">
        <w:rPr>
          <w:sz w:val="16"/>
          <w:szCs w:val="16"/>
          <w:lang w:val="en-US"/>
        </w:rPr>
        <w:t>if(</w:t>
      </w:r>
      <w:proofErr w:type="gramEnd"/>
      <w:r w:rsidRPr="00D02199">
        <w:rPr>
          <w:sz w:val="16"/>
          <w:szCs w:val="16"/>
          <w:lang w:val="en-US"/>
        </w:rPr>
        <w:t>openingTime != null) {</w:t>
      </w:r>
    </w:p>
    <w:p w14:paraId="6B10E57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setCalendarDate(</w:t>
      </w:r>
      <w:proofErr w:type="gramEnd"/>
      <w:r w:rsidRPr="00D02199">
        <w:rPr>
          <w:sz w:val="16"/>
          <w:szCs w:val="16"/>
          <w:lang w:val="en-US"/>
        </w:rPr>
        <w:t>openingTime);</w:t>
      </w:r>
    </w:p>
    <w:p w14:paraId="0240AB6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entity.setOpeningTime(</w:t>
      </w:r>
      <w:proofErr w:type="gramEnd"/>
      <w:r w:rsidRPr="00D02199">
        <w:rPr>
          <w:sz w:val="16"/>
          <w:szCs w:val="16"/>
          <w:lang w:val="en-US"/>
        </w:rPr>
        <w:t>new Timestamp(openingTime.toGregorianCalendar().getTimeInMillis()));</w:t>
      </w:r>
    </w:p>
    <w:p w14:paraId="05FD454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6058402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34A173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XMLGregorianCalendar homeOpening = </w:t>
      </w:r>
      <w:proofErr w:type="gramStart"/>
      <w:r w:rsidRPr="00D02199">
        <w:rPr>
          <w:sz w:val="16"/>
          <w:szCs w:val="16"/>
          <w:lang w:val="en-US"/>
        </w:rPr>
        <w:t>bo.getHomeOpening(</w:t>
      </w:r>
      <w:proofErr w:type="gramEnd"/>
      <w:r w:rsidRPr="00D02199">
        <w:rPr>
          <w:sz w:val="16"/>
          <w:szCs w:val="16"/>
          <w:lang w:val="en-US"/>
        </w:rPr>
        <w:t>);</w:t>
      </w:r>
    </w:p>
    <w:p w14:paraId="30CB555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setCalendarDate(</w:t>
      </w:r>
      <w:proofErr w:type="gramEnd"/>
      <w:r w:rsidRPr="00D02199">
        <w:rPr>
          <w:sz w:val="16"/>
          <w:szCs w:val="16"/>
          <w:lang w:val="en-US"/>
        </w:rPr>
        <w:t>homeOpening);</w:t>
      </w:r>
    </w:p>
    <w:p w14:paraId="0395D0F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257E257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XMLGregorianCalendar homeClosing = </w:t>
      </w:r>
      <w:proofErr w:type="gramStart"/>
      <w:r w:rsidRPr="00D02199">
        <w:rPr>
          <w:sz w:val="16"/>
          <w:szCs w:val="16"/>
          <w:lang w:val="en-US"/>
        </w:rPr>
        <w:t>bo.getHomeClosing(</w:t>
      </w:r>
      <w:proofErr w:type="gramEnd"/>
      <w:r w:rsidRPr="00D02199">
        <w:rPr>
          <w:sz w:val="16"/>
          <w:szCs w:val="16"/>
          <w:lang w:val="en-US"/>
        </w:rPr>
        <w:t>);</w:t>
      </w:r>
    </w:p>
    <w:p w14:paraId="7371081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setCalendarDate(</w:t>
      </w:r>
      <w:proofErr w:type="gramEnd"/>
      <w:r w:rsidRPr="00D02199">
        <w:rPr>
          <w:sz w:val="16"/>
          <w:szCs w:val="16"/>
          <w:lang w:val="en-US"/>
        </w:rPr>
        <w:t>homeClosing);</w:t>
      </w:r>
    </w:p>
    <w:p w14:paraId="525173B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19D00C7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XMLGregorianCalendar execpoolSettleTime = </w:t>
      </w:r>
      <w:proofErr w:type="gramStart"/>
      <w:r w:rsidRPr="00D02199">
        <w:rPr>
          <w:sz w:val="16"/>
          <w:szCs w:val="16"/>
          <w:lang w:val="en-US"/>
        </w:rPr>
        <w:t>bo.getExecpoolSettleTime(</w:t>
      </w:r>
      <w:proofErr w:type="gramEnd"/>
      <w:r w:rsidRPr="00D02199">
        <w:rPr>
          <w:sz w:val="16"/>
          <w:szCs w:val="16"/>
          <w:lang w:val="en-US"/>
        </w:rPr>
        <w:t>);</w:t>
      </w:r>
    </w:p>
    <w:p w14:paraId="5D7B0F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setCalendarDate(</w:t>
      </w:r>
      <w:proofErr w:type="gramEnd"/>
      <w:r w:rsidRPr="00D02199">
        <w:rPr>
          <w:sz w:val="16"/>
          <w:szCs w:val="16"/>
          <w:lang w:val="en-US"/>
        </w:rPr>
        <w:t>execpoolSettleTime);</w:t>
      </w:r>
    </w:p>
    <w:p w14:paraId="55199B1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25E971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11D83FB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entity.setExecpoolSettleTime(</w:t>
      </w:r>
      <w:proofErr w:type="gramEnd"/>
      <w:r w:rsidRPr="00D02199">
        <w:rPr>
          <w:sz w:val="16"/>
          <w:szCs w:val="16"/>
          <w:lang w:val="en-US"/>
        </w:rPr>
        <w:t>new Timestamp(execpoolSettleTime.toGregorianCalendar().getTimeInMillis()));</w:t>
      </w:r>
    </w:p>
    <w:p w14:paraId="301196A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entity.setHomeClosing(</w:t>
      </w:r>
      <w:proofErr w:type="gramEnd"/>
      <w:r w:rsidRPr="00D02199">
        <w:rPr>
          <w:sz w:val="16"/>
          <w:szCs w:val="16"/>
          <w:lang w:val="en-US"/>
        </w:rPr>
        <w:t>new Timestamp(homeClosing.toGregorianCalendar().getTimeInMillis()));</w:t>
      </w:r>
    </w:p>
    <w:p w14:paraId="2DCCE3C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entity.setHomeOpening(</w:t>
      </w:r>
      <w:proofErr w:type="gramEnd"/>
      <w:r w:rsidRPr="00D02199">
        <w:rPr>
          <w:sz w:val="16"/>
          <w:szCs w:val="16"/>
          <w:lang w:val="en-US"/>
        </w:rPr>
        <w:t>new Timestamp(homeOpening.toGregorianCalendar().getTimeInMillis()));</w:t>
      </w:r>
    </w:p>
    <w:p w14:paraId="284B06BC"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proofErr w:type="gramStart"/>
      <w:r w:rsidRPr="00D02199">
        <w:rPr>
          <w:sz w:val="16"/>
          <w:szCs w:val="16"/>
          <w:lang w:val="it-IT"/>
        </w:rPr>
        <w:t>entity.setTimezoneInternalId</w:t>
      </w:r>
      <w:proofErr w:type="gramEnd"/>
      <w:r w:rsidRPr="00D02199">
        <w:rPr>
          <w:sz w:val="16"/>
          <w:szCs w:val="16"/>
          <w:lang w:val="it-IT"/>
        </w:rPr>
        <w:t>(bo.getTimezoneInternalId());</w:t>
      </w:r>
    </w:p>
    <w:p w14:paraId="614E3209"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0FE27803"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return entity;</w:t>
      </w:r>
    </w:p>
    <w:p w14:paraId="7E22BE6A"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en-US"/>
        </w:rPr>
        <w:t>}</w:t>
      </w:r>
    </w:p>
    <w:p w14:paraId="15EFD29C" w14:textId="77777777" w:rsidR="00D02199" w:rsidRPr="00D02199" w:rsidRDefault="00D02199" w:rsidP="00D02199">
      <w:pPr>
        <w:spacing w:line="240" w:lineRule="auto"/>
        <w:rPr>
          <w:sz w:val="16"/>
          <w:szCs w:val="16"/>
          <w:lang w:val="en-US"/>
        </w:rPr>
      </w:pPr>
      <w:r w:rsidRPr="00D02199">
        <w:rPr>
          <w:sz w:val="16"/>
          <w:szCs w:val="16"/>
          <w:lang w:val="en-US"/>
        </w:rPr>
        <w:tab/>
      </w:r>
    </w:p>
    <w:p w14:paraId="2C6F65F1" w14:textId="77777777" w:rsidR="00D02199" w:rsidRPr="00D02199" w:rsidRDefault="00D02199" w:rsidP="00D02199">
      <w:pPr>
        <w:spacing w:line="240" w:lineRule="auto"/>
        <w:rPr>
          <w:sz w:val="16"/>
          <w:szCs w:val="16"/>
          <w:lang w:val="en-US"/>
        </w:rPr>
      </w:pPr>
      <w:r w:rsidRPr="00D02199">
        <w:rPr>
          <w:sz w:val="16"/>
          <w:szCs w:val="16"/>
          <w:lang w:val="en-US"/>
        </w:rPr>
        <w:tab/>
      </w:r>
    </w:p>
    <w:p w14:paraId="48A69C07" w14:textId="77777777" w:rsidR="00D02199" w:rsidRPr="00D02199" w:rsidRDefault="00D02199" w:rsidP="00D02199">
      <w:pPr>
        <w:spacing w:line="240" w:lineRule="auto"/>
        <w:rPr>
          <w:sz w:val="16"/>
          <w:szCs w:val="16"/>
          <w:lang w:val="en-US"/>
        </w:rPr>
      </w:pPr>
      <w:r w:rsidRPr="00D02199">
        <w:rPr>
          <w:sz w:val="16"/>
          <w:szCs w:val="16"/>
          <w:lang w:val="en-US"/>
        </w:rPr>
        <w:tab/>
        <w:t>/**</w:t>
      </w:r>
    </w:p>
    <w:p w14:paraId="3ABC8B57" w14:textId="77777777" w:rsidR="00D02199" w:rsidRPr="00D02199" w:rsidRDefault="00D02199" w:rsidP="00D02199">
      <w:pPr>
        <w:spacing w:line="240" w:lineRule="auto"/>
        <w:rPr>
          <w:sz w:val="16"/>
          <w:szCs w:val="16"/>
          <w:lang w:val="en-US"/>
        </w:rPr>
      </w:pPr>
      <w:r w:rsidRPr="00D02199">
        <w:rPr>
          <w:sz w:val="16"/>
          <w:szCs w:val="16"/>
          <w:lang w:val="en-US"/>
        </w:rPr>
        <w:tab/>
        <w:t xml:space="preserve"> * For returning a select business object, entity has to be convert through this method.</w:t>
      </w:r>
    </w:p>
    <w:p w14:paraId="6E3A576D"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4F38F419" w14:textId="77777777" w:rsidR="00D02199" w:rsidRPr="00D02199" w:rsidRDefault="00D02199" w:rsidP="00D02199">
      <w:pPr>
        <w:spacing w:line="240" w:lineRule="auto"/>
        <w:rPr>
          <w:sz w:val="16"/>
          <w:szCs w:val="16"/>
          <w:lang w:val="en-US"/>
        </w:rPr>
      </w:pPr>
      <w:r w:rsidRPr="00D02199">
        <w:rPr>
          <w:sz w:val="16"/>
          <w:szCs w:val="16"/>
          <w:lang w:val="en-US"/>
        </w:rPr>
        <w:tab/>
      </w:r>
      <w:proofErr w:type="gramStart"/>
      <w:r w:rsidRPr="00D02199">
        <w:rPr>
          <w:sz w:val="16"/>
          <w:szCs w:val="16"/>
          <w:lang w:val="en-US"/>
        </w:rPr>
        <w:t>private</w:t>
      </w:r>
      <w:proofErr w:type="gramEnd"/>
      <w:r w:rsidRPr="00D02199">
        <w:rPr>
          <w:sz w:val="16"/>
          <w:szCs w:val="16"/>
          <w:lang w:val="en-US"/>
        </w:rPr>
        <w:t xml:space="preserve"> MarketTimeOpeningSelectBO convertEntityToSelectBO(MarketTimeOpening entity) {</w:t>
      </w:r>
    </w:p>
    <w:p w14:paraId="56F9348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 xml:space="preserve">MarketTimeOpeningSelectBO bo = new </w:t>
      </w:r>
      <w:proofErr w:type="gramStart"/>
      <w:r w:rsidRPr="00D02199">
        <w:rPr>
          <w:sz w:val="16"/>
          <w:szCs w:val="16"/>
          <w:lang w:val="en-US"/>
        </w:rPr>
        <w:t>MarketTimeOpeningSelectBO(</w:t>
      </w:r>
      <w:proofErr w:type="gramEnd"/>
      <w:r w:rsidRPr="00D02199">
        <w:rPr>
          <w:sz w:val="16"/>
          <w:szCs w:val="16"/>
          <w:lang w:val="en-US"/>
        </w:rPr>
        <w:t>);</w:t>
      </w:r>
    </w:p>
    <w:p w14:paraId="316109E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72C54A6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bo.setClosingTime(</w:t>
      </w:r>
      <w:proofErr w:type="gramEnd"/>
      <w:r w:rsidRPr="00D02199">
        <w:rPr>
          <w:sz w:val="16"/>
          <w:szCs w:val="16"/>
          <w:lang w:val="en-US"/>
        </w:rPr>
        <w:t>convertTimestampToCalendar(entity.getClosingTime()));</w:t>
      </w:r>
    </w:p>
    <w:p w14:paraId="15C4B58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bo.setExecpoolSettleTime(</w:t>
      </w:r>
      <w:proofErr w:type="gramEnd"/>
      <w:r w:rsidRPr="00D02199">
        <w:rPr>
          <w:sz w:val="16"/>
          <w:szCs w:val="16"/>
          <w:lang w:val="en-US"/>
        </w:rPr>
        <w:t>convertTimestampToCalendar(entity.getExecpoolSettleTime()));</w:t>
      </w:r>
    </w:p>
    <w:p w14:paraId="3673C60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bo.setHomeClosing(</w:t>
      </w:r>
      <w:proofErr w:type="gramEnd"/>
      <w:r w:rsidRPr="00D02199">
        <w:rPr>
          <w:sz w:val="16"/>
          <w:szCs w:val="16"/>
          <w:lang w:val="en-US"/>
        </w:rPr>
        <w:t>convertTimestampToCalendar(entity.getHomeClosing()));</w:t>
      </w:r>
    </w:p>
    <w:p w14:paraId="128165F9"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r>
      <w:proofErr w:type="gramStart"/>
      <w:r w:rsidRPr="00D02199">
        <w:rPr>
          <w:sz w:val="16"/>
          <w:szCs w:val="16"/>
          <w:lang w:val="en-US"/>
        </w:rPr>
        <w:t>bo.setHomeOpening(</w:t>
      </w:r>
      <w:proofErr w:type="gramEnd"/>
      <w:r w:rsidRPr="00D02199">
        <w:rPr>
          <w:sz w:val="16"/>
          <w:szCs w:val="16"/>
          <w:lang w:val="en-US"/>
        </w:rPr>
        <w:t>convertTimestampToCalendar(entity.getHomeOpening()));</w:t>
      </w:r>
    </w:p>
    <w:p w14:paraId="0931A9FF"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proofErr w:type="gramStart"/>
      <w:r w:rsidRPr="00D02199">
        <w:rPr>
          <w:sz w:val="16"/>
          <w:szCs w:val="16"/>
          <w:lang w:val="it-IT"/>
        </w:rPr>
        <w:t>bo.setLastUpdate</w:t>
      </w:r>
      <w:proofErr w:type="gramEnd"/>
      <w:r w:rsidRPr="00D02199">
        <w:rPr>
          <w:sz w:val="16"/>
          <w:szCs w:val="16"/>
          <w:lang w:val="it-IT"/>
        </w:rPr>
        <w:t>(convertTimestampToCalendar(entity.getLastUpdate()));</w:t>
      </w:r>
    </w:p>
    <w:p w14:paraId="51535960"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roofErr w:type="gramStart"/>
      <w:r w:rsidRPr="00D02199">
        <w:rPr>
          <w:sz w:val="16"/>
          <w:szCs w:val="16"/>
          <w:lang w:val="it-IT"/>
        </w:rPr>
        <w:t>bo.setLastUpdatedByUser</w:t>
      </w:r>
      <w:proofErr w:type="gramEnd"/>
      <w:r w:rsidRPr="00D02199">
        <w:rPr>
          <w:sz w:val="16"/>
          <w:szCs w:val="16"/>
          <w:lang w:val="it-IT"/>
        </w:rPr>
        <w:t>(entity.getLastUpdatedByUser());</w:t>
      </w:r>
    </w:p>
    <w:p w14:paraId="0598AB7E"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roofErr w:type="gramStart"/>
      <w:r w:rsidRPr="00D02199">
        <w:rPr>
          <w:sz w:val="16"/>
          <w:szCs w:val="16"/>
          <w:lang w:val="it-IT"/>
        </w:rPr>
        <w:t>bo.setOpeningTime</w:t>
      </w:r>
      <w:proofErr w:type="gramEnd"/>
      <w:r w:rsidRPr="00D02199">
        <w:rPr>
          <w:sz w:val="16"/>
          <w:szCs w:val="16"/>
          <w:lang w:val="it-IT"/>
        </w:rPr>
        <w:t>(convertTimestampToCalendar(entity.getOpeningTime()));</w:t>
      </w:r>
    </w:p>
    <w:p w14:paraId="4CF7BEAA"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roofErr w:type="gramStart"/>
      <w:r w:rsidRPr="00D02199">
        <w:rPr>
          <w:sz w:val="16"/>
          <w:szCs w:val="16"/>
          <w:lang w:val="it-IT"/>
        </w:rPr>
        <w:t>bo.setTimeInternalId</w:t>
      </w:r>
      <w:proofErr w:type="gramEnd"/>
      <w:r w:rsidRPr="00D02199">
        <w:rPr>
          <w:sz w:val="16"/>
          <w:szCs w:val="16"/>
          <w:lang w:val="it-IT"/>
        </w:rPr>
        <w:t>(entity.getTimeInternalId());</w:t>
      </w:r>
    </w:p>
    <w:p w14:paraId="575A5AF2"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roofErr w:type="gramStart"/>
      <w:r w:rsidRPr="00D02199">
        <w:rPr>
          <w:sz w:val="16"/>
          <w:szCs w:val="16"/>
          <w:lang w:val="it-IT"/>
        </w:rPr>
        <w:t>bo.setTimezoneInternalId</w:t>
      </w:r>
      <w:proofErr w:type="gramEnd"/>
      <w:r w:rsidRPr="00D02199">
        <w:rPr>
          <w:sz w:val="16"/>
          <w:szCs w:val="16"/>
          <w:lang w:val="it-IT"/>
        </w:rPr>
        <w:t>(entity.getTimezoneInternalId());</w:t>
      </w:r>
    </w:p>
    <w:p w14:paraId="405FD1ED"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37054D09"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proofErr w:type="gramStart"/>
      <w:r w:rsidRPr="00D02199">
        <w:rPr>
          <w:sz w:val="16"/>
          <w:szCs w:val="16"/>
          <w:lang w:val="en-US"/>
        </w:rPr>
        <w:t>return</w:t>
      </w:r>
      <w:proofErr w:type="gramEnd"/>
      <w:r w:rsidRPr="00D02199">
        <w:rPr>
          <w:sz w:val="16"/>
          <w:szCs w:val="16"/>
          <w:lang w:val="en-US"/>
        </w:rPr>
        <w:t xml:space="preserve"> bo;</w:t>
      </w:r>
    </w:p>
    <w:p w14:paraId="6169273D" w14:textId="77777777" w:rsidR="00D02199" w:rsidRPr="00D02199" w:rsidRDefault="00D02199" w:rsidP="00D02199">
      <w:pPr>
        <w:spacing w:line="240" w:lineRule="auto"/>
        <w:rPr>
          <w:sz w:val="16"/>
          <w:szCs w:val="16"/>
          <w:lang w:val="en-US"/>
        </w:rPr>
      </w:pPr>
      <w:r w:rsidRPr="00D02199">
        <w:rPr>
          <w:sz w:val="16"/>
          <w:szCs w:val="16"/>
          <w:lang w:val="en-US"/>
        </w:rPr>
        <w:tab/>
        <w:t>}</w:t>
      </w:r>
    </w:p>
    <w:p w14:paraId="1A132841" w14:textId="77777777" w:rsidR="00D02199" w:rsidRPr="00D02199" w:rsidRDefault="00D02199" w:rsidP="00D02199">
      <w:pPr>
        <w:spacing w:line="240" w:lineRule="auto"/>
        <w:rPr>
          <w:sz w:val="16"/>
          <w:szCs w:val="16"/>
          <w:lang w:val="en-US"/>
        </w:rPr>
      </w:pPr>
      <w:r w:rsidRPr="00D02199">
        <w:rPr>
          <w:sz w:val="16"/>
          <w:szCs w:val="16"/>
          <w:lang w:val="en-US"/>
        </w:rPr>
        <w:tab/>
      </w:r>
    </w:p>
    <w:p w14:paraId="6BFBF7F6" w14:textId="77777777" w:rsidR="00D02199" w:rsidRPr="00D02199" w:rsidRDefault="00D02199" w:rsidP="00D02199">
      <w:pPr>
        <w:spacing w:line="240" w:lineRule="auto"/>
        <w:rPr>
          <w:sz w:val="16"/>
          <w:szCs w:val="16"/>
          <w:lang w:val="en-US"/>
        </w:rPr>
      </w:pPr>
      <w:r w:rsidRPr="00D02199">
        <w:rPr>
          <w:sz w:val="16"/>
          <w:szCs w:val="16"/>
          <w:lang w:val="en-US"/>
        </w:rPr>
        <w:tab/>
      </w:r>
    </w:p>
    <w:p w14:paraId="3C649AF8" w14:textId="77777777" w:rsidR="00D02199" w:rsidRPr="00D02199" w:rsidRDefault="00D02199" w:rsidP="00D02199">
      <w:pPr>
        <w:spacing w:line="240" w:lineRule="auto"/>
        <w:rPr>
          <w:sz w:val="16"/>
          <w:szCs w:val="16"/>
          <w:lang w:val="en-US"/>
        </w:rPr>
      </w:pPr>
      <w:r w:rsidRPr="00D02199">
        <w:rPr>
          <w:sz w:val="16"/>
          <w:szCs w:val="16"/>
          <w:lang w:val="en-US"/>
        </w:rPr>
        <w:tab/>
        <w:t>/**</w:t>
      </w:r>
    </w:p>
    <w:p w14:paraId="7A99E6A5"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TimeStamp to XMLGregorianCalendar object, which is needed in response.</w:t>
      </w:r>
    </w:p>
    <w:p w14:paraId="7D323DE0" w14:textId="77777777" w:rsidR="00D02199" w:rsidRPr="00D02199" w:rsidRDefault="00D02199" w:rsidP="00D02199">
      <w:pPr>
        <w:spacing w:line="240" w:lineRule="auto"/>
        <w:rPr>
          <w:sz w:val="16"/>
          <w:szCs w:val="16"/>
          <w:lang w:val="it-IT"/>
        </w:rPr>
      </w:pPr>
      <w:r w:rsidRPr="00D02199">
        <w:rPr>
          <w:sz w:val="16"/>
          <w:szCs w:val="16"/>
          <w:lang w:val="en-US"/>
        </w:rPr>
        <w:tab/>
        <w:t xml:space="preserve"> </w:t>
      </w:r>
      <w:r w:rsidRPr="00D02199">
        <w:rPr>
          <w:sz w:val="16"/>
          <w:szCs w:val="16"/>
          <w:lang w:val="it-IT"/>
        </w:rPr>
        <w:t>*/</w:t>
      </w:r>
    </w:p>
    <w:p w14:paraId="0B7CB6D6" w14:textId="77777777" w:rsidR="00D02199" w:rsidRPr="00D02199" w:rsidRDefault="00D02199" w:rsidP="00D02199">
      <w:pPr>
        <w:spacing w:line="240" w:lineRule="auto"/>
        <w:rPr>
          <w:sz w:val="16"/>
          <w:szCs w:val="16"/>
          <w:lang w:val="it-IT"/>
        </w:rPr>
      </w:pPr>
      <w:r w:rsidRPr="00D02199">
        <w:rPr>
          <w:sz w:val="16"/>
          <w:szCs w:val="16"/>
          <w:lang w:val="it-IT"/>
        </w:rPr>
        <w:tab/>
        <w:t xml:space="preserve">private XMLGregorianCalendar </w:t>
      </w:r>
      <w:proofErr w:type="gramStart"/>
      <w:r w:rsidRPr="00D02199">
        <w:rPr>
          <w:sz w:val="16"/>
          <w:szCs w:val="16"/>
          <w:lang w:val="it-IT"/>
        </w:rPr>
        <w:t>convertTimestampToCalendar(</w:t>
      </w:r>
      <w:proofErr w:type="gramEnd"/>
      <w:r w:rsidRPr="00D02199">
        <w:rPr>
          <w:sz w:val="16"/>
          <w:szCs w:val="16"/>
          <w:lang w:val="it-IT"/>
        </w:rPr>
        <w:t>Timestamp timestamp) {</w:t>
      </w:r>
    </w:p>
    <w:p w14:paraId="4A7ED7FA"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proofErr w:type="gramStart"/>
      <w:r w:rsidRPr="00D02199">
        <w:rPr>
          <w:sz w:val="16"/>
          <w:szCs w:val="16"/>
          <w:lang w:val="en-US"/>
        </w:rPr>
        <w:t>if(</w:t>
      </w:r>
      <w:proofErr w:type="gramEnd"/>
      <w:r w:rsidRPr="00D02199">
        <w:rPr>
          <w:sz w:val="16"/>
          <w:szCs w:val="16"/>
          <w:lang w:val="en-US"/>
        </w:rPr>
        <w:t>timestamp == null) {</w:t>
      </w:r>
    </w:p>
    <w:p w14:paraId="7F30806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null;</w:t>
      </w:r>
    </w:p>
    <w:p w14:paraId="02BB403F"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w:t>
      </w:r>
    </w:p>
    <w:p w14:paraId="649C6D5A"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601C05F0"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 xml:space="preserve">GregorianCalendar cal = new </w:t>
      </w:r>
      <w:proofErr w:type="gramStart"/>
      <w:r w:rsidRPr="00D02199">
        <w:rPr>
          <w:sz w:val="16"/>
          <w:szCs w:val="16"/>
          <w:lang w:val="it-IT"/>
        </w:rPr>
        <w:t>GregorianCalendar(</w:t>
      </w:r>
      <w:proofErr w:type="gramEnd"/>
      <w:r w:rsidRPr="00D02199">
        <w:rPr>
          <w:sz w:val="16"/>
          <w:szCs w:val="16"/>
          <w:lang w:val="it-IT"/>
        </w:rPr>
        <w:t>);</w:t>
      </w:r>
    </w:p>
    <w:p w14:paraId="2E1CBCC7"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roofErr w:type="gramStart"/>
      <w:r w:rsidRPr="00D02199">
        <w:rPr>
          <w:sz w:val="16"/>
          <w:szCs w:val="16"/>
          <w:lang w:val="it-IT"/>
        </w:rPr>
        <w:t>cal.setTimeInMillis</w:t>
      </w:r>
      <w:proofErr w:type="gramEnd"/>
      <w:r w:rsidRPr="00D02199">
        <w:rPr>
          <w:sz w:val="16"/>
          <w:szCs w:val="16"/>
          <w:lang w:val="it-IT"/>
        </w:rPr>
        <w:t>(timestamp.getTime());</w:t>
      </w:r>
    </w:p>
    <w:p w14:paraId="1F82EA0C"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proofErr w:type="gramStart"/>
      <w:r w:rsidRPr="00D02199">
        <w:rPr>
          <w:sz w:val="16"/>
          <w:szCs w:val="16"/>
          <w:lang w:val="en-US"/>
        </w:rPr>
        <w:t>return</w:t>
      </w:r>
      <w:proofErr w:type="gramEnd"/>
      <w:r w:rsidRPr="00D02199">
        <w:rPr>
          <w:sz w:val="16"/>
          <w:szCs w:val="16"/>
          <w:lang w:val="en-US"/>
        </w:rPr>
        <w:t xml:space="preserve"> new XMLGregorianCalendarImpl(cal);</w:t>
      </w:r>
    </w:p>
    <w:p w14:paraId="7C599A55" w14:textId="77777777" w:rsidR="00D02199" w:rsidRPr="00D02199" w:rsidRDefault="00D02199" w:rsidP="00D02199">
      <w:pPr>
        <w:spacing w:line="240" w:lineRule="auto"/>
        <w:rPr>
          <w:sz w:val="16"/>
          <w:szCs w:val="16"/>
          <w:lang w:val="en-US"/>
        </w:rPr>
      </w:pPr>
      <w:r w:rsidRPr="00D02199">
        <w:rPr>
          <w:sz w:val="16"/>
          <w:szCs w:val="16"/>
          <w:lang w:val="en-US"/>
        </w:rPr>
        <w:tab/>
        <w:t>}</w:t>
      </w:r>
    </w:p>
    <w:p w14:paraId="1482B621" w14:textId="77777777" w:rsidR="00D02199" w:rsidRPr="00D02199" w:rsidRDefault="00D02199" w:rsidP="00D02199">
      <w:pPr>
        <w:spacing w:line="240" w:lineRule="auto"/>
        <w:rPr>
          <w:sz w:val="16"/>
          <w:szCs w:val="16"/>
          <w:lang w:val="en-US"/>
        </w:rPr>
      </w:pPr>
      <w:r w:rsidRPr="00D02199">
        <w:rPr>
          <w:sz w:val="16"/>
          <w:szCs w:val="16"/>
          <w:lang w:val="en-US"/>
        </w:rPr>
        <w:tab/>
      </w:r>
    </w:p>
    <w:p w14:paraId="7591BE37" w14:textId="77777777" w:rsidR="00D02199" w:rsidRPr="00D02199" w:rsidRDefault="00D02199" w:rsidP="00D02199">
      <w:pPr>
        <w:spacing w:line="240" w:lineRule="auto"/>
        <w:rPr>
          <w:sz w:val="16"/>
          <w:szCs w:val="16"/>
          <w:lang w:val="en-US"/>
        </w:rPr>
      </w:pPr>
      <w:r w:rsidRPr="00D02199">
        <w:rPr>
          <w:sz w:val="16"/>
          <w:szCs w:val="16"/>
          <w:lang w:val="en-US"/>
        </w:rPr>
        <w:tab/>
      </w:r>
    </w:p>
    <w:p w14:paraId="733B46F4" w14:textId="77777777" w:rsidR="00D02199" w:rsidRPr="00D02199" w:rsidRDefault="00D02199" w:rsidP="00D02199">
      <w:pPr>
        <w:spacing w:line="240" w:lineRule="auto"/>
        <w:rPr>
          <w:sz w:val="16"/>
          <w:szCs w:val="16"/>
          <w:lang w:val="en-US"/>
        </w:rPr>
      </w:pPr>
      <w:r w:rsidRPr="00D02199">
        <w:rPr>
          <w:sz w:val="16"/>
          <w:szCs w:val="16"/>
          <w:lang w:val="en-US"/>
        </w:rPr>
        <w:tab/>
        <w:t>/**</w:t>
      </w:r>
    </w:p>
    <w:p w14:paraId="441DEBF6" w14:textId="77777777" w:rsidR="00D02199" w:rsidRPr="00D02199" w:rsidRDefault="00D02199" w:rsidP="00D02199">
      <w:pPr>
        <w:spacing w:line="240" w:lineRule="auto"/>
        <w:rPr>
          <w:sz w:val="16"/>
          <w:szCs w:val="16"/>
          <w:lang w:val="en-US"/>
        </w:rPr>
      </w:pPr>
      <w:r w:rsidRPr="00D02199">
        <w:rPr>
          <w:sz w:val="16"/>
          <w:szCs w:val="16"/>
          <w:lang w:val="en-US"/>
        </w:rPr>
        <w:tab/>
        <w:t xml:space="preserve"> * Dates in DB have always to be 01.01.1900, excluding lastUpdated.</w:t>
      </w:r>
    </w:p>
    <w:p w14:paraId="4AF216CE" w14:textId="77777777" w:rsidR="00D02199" w:rsidRPr="00D02199" w:rsidRDefault="00D02199" w:rsidP="00D02199">
      <w:pPr>
        <w:spacing w:line="240" w:lineRule="auto"/>
        <w:rPr>
          <w:sz w:val="16"/>
          <w:szCs w:val="16"/>
          <w:lang w:val="en-US"/>
        </w:rPr>
      </w:pPr>
      <w:r w:rsidRPr="00D02199">
        <w:rPr>
          <w:sz w:val="16"/>
          <w:szCs w:val="16"/>
          <w:lang w:val="en-US"/>
        </w:rPr>
        <w:tab/>
        <w:t xml:space="preserve"> * Only times will be set in request for opening times.</w:t>
      </w:r>
    </w:p>
    <w:p w14:paraId="4461BFE4" w14:textId="77777777" w:rsidR="00D02199" w:rsidRPr="00D02199" w:rsidRDefault="00D02199" w:rsidP="00D02199">
      <w:pPr>
        <w:spacing w:line="240" w:lineRule="auto"/>
        <w:rPr>
          <w:sz w:val="16"/>
          <w:szCs w:val="16"/>
          <w:lang w:val="it-IT"/>
        </w:rPr>
      </w:pPr>
      <w:r w:rsidRPr="00D02199">
        <w:rPr>
          <w:sz w:val="16"/>
          <w:szCs w:val="16"/>
          <w:lang w:val="en-US"/>
        </w:rPr>
        <w:tab/>
        <w:t xml:space="preserve"> </w:t>
      </w:r>
      <w:r w:rsidRPr="00D02199">
        <w:rPr>
          <w:sz w:val="16"/>
          <w:szCs w:val="16"/>
          <w:lang w:val="it-IT"/>
        </w:rPr>
        <w:t>*/</w:t>
      </w:r>
    </w:p>
    <w:p w14:paraId="750B6C9C" w14:textId="77777777" w:rsidR="00D02199" w:rsidRPr="00D02199" w:rsidRDefault="00D02199" w:rsidP="00D02199">
      <w:pPr>
        <w:spacing w:line="240" w:lineRule="auto"/>
        <w:rPr>
          <w:sz w:val="16"/>
          <w:szCs w:val="16"/>
          <w:lang w:val="it-IT"/>
        </w:rPr>
      </w:pPr>
      <w:r w:rsidRPr="00D02199">
        <w:rPr>
          <w:sz w:val="16"/>
          <w:szCs w:val="16"/>
          <w:lang w:val="it-IT"/>
        </w:rPr>
        <w:tab/>
        <w:t xml:space="preserve">private XMLGregorianCalendar </w:t>
      </w:r>
      <w:proofErr w:type="gramStart"/>
      <w:r w:rsidRPr="00D02199">
        <w:rPr>
          <w:sz w:val="16"/>
          <w:szCs w:val="16"/>
          <w:lang w:val="it-IT"/>
        </w:rPr>
        <w:t>setCalendarDate(</w:t>
      </w:r>
      <w:proofErr w:type="gramEnd"/>
      <w:r w:rsidRPr="00D02199">
        <w:rPr>
          <w:sz w:val="16"/>
          <w:szCs w:val="16"/>
          <w:lang w:val="it-IT"/>
        </w:rPr>
        <w:t>XMLGregorianCalendar calendar) {</w:t>
      </w:r>
    </w:p>
    <w:p w14:paraId="52529442"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proofErr w:type="gramStart"/>
      <w:r w:rsidRPr="00D02199">
        <w:rPr>
          <w:sz w:val="16"/>
          <w:szCs w:val="16"/>
          <w:lang w:val="en-US"/>
        </w:rPr>
        <w:t>calendar.setDay(</w:t>
      </w:r>
      <w:proofErr w:type="gramEnd"/>
      <w:r w:rsidRPr="00D02199">
        <w:rPr>
          <w:sz w:val="16"/>
          <w:szCs w:val="16"/>
          <w:lang w:val="en-US"/>
        </w:rPr>
        <w:t>1);</w:t>
      </w:r>
    </w:p>
    <w:p w14:paraId="450E7D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calendar.setMonth(</w:t>
      </w:r>
      <w:proofErr w:type="gramEnd"/>
      <w:r w:rsidRPr="00D02199">
        <w:rPr>
          <w:sz w:val="16"/>
          <w:szCs w:val="16"/>
          <w:lang w:val="en-US"/>
        </w:rPr>
        <w:t>1);</w:t>
      </w:r>
    </w:p>
    <w:p w14:paraId="5801875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calendar.setYear(</w:t>
      </w:r>
      <w:proofErr w:type="gramEnd"/>
      <w:r w:rsidRPr="00D02199">
        <w:rPr>
          <w:sz w:val="16"/>
          <w:szCs w:val="16"/>
          <w:lang w:val="en-US"/>
        </w:rPr>
        <w:t>1900);</w:t>
      </w:r>
    </w:p>
    <w:p w14:paraId="4DB144A8"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 No setting of seconds, because xsd</w:t>
      </w:r>
      <w:proofErr w:type="gramStart"/>
      <w:r w:rsidRPr="00D02199">
        <w:rPr>
          <w:sz w:val="16"/>
          <w:szCs w:val="16"/>
          <w:lang w:val="en-US"/>
        </w:rPr>
        <w:t>:time</w:t>
      </w:r>
      <w:proofErr w:type="gramEnd"/>
      <w:r w:rsidRPr="00D02199">
        <w:rPr>
          <w:sz w:val="16"/>
          <w:szCs w:val="16"/>
          <w:lang w:val="en-US"/>
        </w:rPr>
        <w:t xml:space="preserve"> requires specification of hh:mm:ss</w:t>
      </w:r>
    </w:p>
    <w:p w14:paraId="24A3C22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roofErr w:type="gramStart"/>
      <w:r w:rsidRPr="00D02199">
        <w:rPr>
          <w:sz w:val="16"/>
          <w:szCs w:val="16"/>
          <w:lang w:val="en-US"/>
        </w:rPr>
        <w:t>return</w:t>
      </w:r>
      <w:proofErr w:type="gramEnd"/>
      <w:r w:rsidRPr="00D02199">
        <w:rPr>
          <w:sz w:val="16"/>
          <w:szCs w:val="16"/>
          <w:lang w:val="en-US"/>
        </w:rPr>
        <w:t xml:space="preserve"> calendar;</w:t>
      </w:r>
    </w:p>
    <w:p w14:paraId="395BA224" w14:textId="77777777" w:rsidR="00D02199" w:rsidRPr="00D02199" w:rsidRDefault="00D02199" w:rsidP="00D02199">
      <w:pPr>
        <w:spacing w:line="240" w:lineRule="auto"/>
        <w:rPr>
          <w:sz w:val="16"/>
          <w:szCs w:val="16"/>
          <w:lang w:val="en-US"/>
        </w:rPr>
      </w:pPr>
      <w:r w:rsidRPr="00D02199">
        <w:rPr>
          <w:sz w:val="16"/>
          <w:szCs w:val="16"/>
          <w:lang w:val="en-US"/>
        </w:rPr>
        <w:tab/>
        <w:t>}</w:t>
      </w:r>
    </w:p>
    <w:p w14:paraId="4764F155" w14:textId="352275AE" w:rsidR="00D02199" w:rsidRDefault="00D02199" w:rsidP="00D02199">
      <w:pPr>
        <w:spacing w:line="240" w:lineRule="auto"/>
        <w:rPr>
          <w:sz w:val="16"/>
          <w:szCs w:val="16"/>
          <w:lang w:val="en-US"/>
        </w:rPr>
      </w:pPr>
      <w:r w:rsidRPr="00D02199">
        <w:rPr>
          <w:sz w:val="16"/>
          <w:szCs w:val="16"/>
          <w:lang w:val="en-US"/>
        </w:rPr>
        <w:t>}</w:t>
      </w:r>
    </w:p>
    <w:p w14:paraId="060956E7" w14:textId="77777777" w:rsidR="00D02199" w:rsidRDefault="00D02199">
      <w:pPr>
        <w:jc w:val="left"/>
        <w:rPr>
          <w:sz w:val="16"/>
          <w:szCs w:val="16"/>
          <w:lang w:val="en-US"/>
        </w:rPr>
      </w:pPr>
      <w:r>
        <w:rPr>
          <w:sz w:val="16"/>
          <w:szCs w:val="16"/>
          <w:lang w:val="en-US"/>
        </w:rPr>
        <w:br w:type="page"/>
      </w:r>
    </w:p>
    <w:p w14:paraId="5269850F" w14:textId="594A6D4A" w:rsidR="00D02199" w:rsidRDefault="00D02199" w:rsidP="00D02199">
      <w:pPr>
        <w:pStyle w:val="berschrift2"/>
        <w:rPr>
          <w:lang w:val="en-US"/>
        </w:rPr>
      </w:pPr>
      <w:bookmarkStart w:id="161" w:name="_Toc446491036"/>
      <w:r>
        <w:rPr>
          <w:lang w:val="en-US"/>
        </w:rPr>
        <w:lastRenderedPageBreak/>
        <w:t>MarketTimeOpeningValidation.java</w:t>
      </w:r>
      <w:bookmarkEnd w:id="161"/>
    </w:p>
    <w:p w14:paraId="7AFAE7B2" w14:textId="77777777" w:rsidR="00D02199" w:rsidRPr="00D02199" w:rsidRDefault="00D02199" w:rsidP="00D02199">
      <w:pPr>
        <w:spacing w:line="240" w:lineRule="auto"/>
        <w:rPr>
          <w:sz w:val="16"/>
          <w:lang w:val="en-US"/>
        </w:rPr>
      </w:pPr>
      <w:proofErr w:type="gramStart"/>
      <w:r w:rsidRPr="00D02199">
        <w:rPr>
          <w:sz w:val="16"/>
          <w:lang w:val="en-US"/>
        </w:rPr>
        <w:t>package</w:t>
      </w:r>
      <w:proofErr w:type="gramEnd"/>
      <w:r w:rsidRPr="00D02199">
        <w:rPr>
          <w:sz w:val="16"/>
          <w:lang w:val="en-US"/>
        </w:rPr>
        <w:t xml:space="preserve"> com.csg.otex.guibe.validation.impl;</w:t>
      </w:r>
    </w:p>
    <w:p w14:paraId="069784B0" w14:textId="77777777" w:rsidR="00D02199" w:rsidRPr="00D02199" w:rsidRDefault="00D02199" w:rsidP="00D02199">
      <w:pPr>
        <w:spacing w:line="240" w:lineRule="auto"/>
        <w:rPr>
          <w:sz w:val="16"/>
          <w:lang w:val="en-US"/>
        </w:rPr>
      </w:pPr>
    </w:p>
    <w:p w14:paraId="7DCA1280" w14:textId="77777777" w:rsidR="00D02199" w:rsidRPr="00D02199" w:rsidRDefault="00D02199" w:rsidP="00D02199">
      <w:pPr>
        <w:spacing w:line="240" w:lineRule="auto"/>
        <w:rPr>
          <w:sz w:val="16"/>
          <w:lang w:val="en-US"/>
        </w:rPr>
      </w:pPr>
      <w:proofErr w:type="gramStart"/>
      <w:r w:rsidRPr="00D02199">
        <w:rPr>
          <w:sz w:val="16"/>
          <w:lang w:val="en-US"/>
        </w:rPr>
        <w:t>import</w:t>
      </w:r>
      <w:proofErr w:type="gramEnd"/>
      <w:r w:rsidRPr="00D02199">
        <w:rPr>
          <w:sz w:val="16"/>
          <w:lang w:val="en-US"/>
        </w:rPr>
        <w:t xml:space="preserve"> java.math.BigInteger;</w:t>
      </w:r>
    </w:p>
    <w:p w14:paraId="4C34AC0A" w14:textId="77777777" w:rsidR="00D02199" w:rsidRPr="00D02199" w:rsidRDefault="00D02199" w:rsidP="00D02199">
      <w:pPr>
        <w:spacing w:line="240" w:lineRule="auto"/>
        <w:rPr>
          <w:sz w:val="16"/>
          <w:lang w:val="en-US"/>
        </w:rPr>
      </w:pPr>
      <w:proofErr w:type="gramStart"/>
      <w:r w:rsidRPr="00D02199">
        <w:rPr>
          <w:sz w:val="16"/>
          <w:lang w:val="en-US"/>
        </w:rPr>
        <w:t>import</w:t>
      </w:r>
      <w:proofErr w:type="gramEnd"/>
      <w:r w:rsidRPr="00D02199">
        <w:rPr>
          <w:sz w:val="16"/>
          <w:lang w:val="en-US"/>
        </w:rPr>
        <w:t xml:space="preserve"> java.util.ArrayList;</w:t>
      </w:r>
    </w:p>
    <w:p w14:paraId="1BB8D8EC" w14:textId="77777777" w:rsidR="00D02199" w:rsidRPr="00D02199" w:rsidRDefault="00D02199" w:rsidP="00D02199">
      <w:pPr>
        <w:spacing w:line="240" w:lineRule="auto"/>
        <w:rPr>
          <w:sz w:val="16"/>
          <w:lang w:val="en-US"/>
        </w:rPr>
      </w:pPr>
      <w:proofErr w:type="gramStart"/>
      <w:r w:rsidRPr="00D02199">
        <w:rPr>
          <w:sz w:val="16"/>
          <w:lang w:val="en-US"/>
        </w:rPr>
        <w:t>import</w:t>
      </w:r>
      <w:proofErr w:type="gramEnd"/>
      <w:r w:rsidRPr="00D02199">
        <w:rPr>
          <w:sz w:val="16"/>
          <w:lang w:val="en-US"/>
        </w:rPr>
        <w:t xml:space="preserve"> java.util.List;</w:t>
      </w:r>
    </w:p>
    <w:p w14:paraId="1D668EAF" w14:textId="77777777" w:rsidR="00D02199" w:rsidRPr="00D02199" w:rsidRDefault="00D02199" w:rsidP="00D02199">
      <w:pPr>
        <w:spacing w:line="240" w:lineRule="auto"/>
        <w:rPr>
          <w:sz w:val="16"/>
          <w:lang w:val="en-US"/>
        </w:rPr>
      </w:pPr>
    </w:p>
    <w:p w14:paraId="027C84DA" w14:textId="77777777" w:rsidR="00D02199" w:rsidRPr="00D02199" w:rsidRDefault="00D02199" w:rsidP="00D02199">
      <w:pPr>
        <w:spacing w:line="240" w:lineRule="auto"/>
        <w:rPr>
          <w:sz w:val="16"/>
          <w:lang w:val="en-US"/>
        </w:rPr>
      </w:pPr>
      <w:proofErr w:type="gramStart"/>
      <w:r w:rsidRPr="00D02199">
        <w:rPr>
          <w:sz w:val="16"/>
          <w:lang w:val="en-US"/>
        </w:rPr>
        <w:t>import</w:t>
      </w:r>
      <w:proofErr w:type="gramEnd"/>
      <w:r w:rsidRPr="00D02199">
        <w:rPr>
          <w:sz w:val="16"/>
          <w:lang w:val="en-US"/>
        </w:rPr>
        <w:t xml:space="preserve"> javax.xml.datatype.DatatypeConstants;</w:t>
      </w:r>
    </w:p>
    <w:p w14:paraId="7E01584A" w14:textId="77777777" w:rsidR="00D02199" w:rsidRPr="00D02199" w:rsidRDefault="00D02199" w:rsidP="00D02199">
      <w:pPr>
        <w:spacing w:line="240" w:lineRule="auto"/>
        <w:rPr>
          <w:sz w:val="16"/>
          <w:lang w:val="en-US"/>
        </w:rPr>
      </w:pPr>
    </w:p>
    <w:p w14:paraId="14A4F876" w14:textId="77777777" w:rsidR="00D02199" w:rsidRPr="00D02199" w:rsidRDefault="00D02199" w:rsidP="00D02199">
      <w:pPr>
        <w:spacing w:line="240" w:lineRule="auto"/>
        <w:rPr>
          <w:sz w:val="16"/>
          <w:lang w:val="en-US"/>
        </w:rPr>
      </w:pPr>
      <w:proofErr w:type="gramStart"/>
      <w:r w:rsidRPr="00D02199">
        <w:rPr>
          <w:sz w:val="16"/>
          <w:lang w:val="en-US"/>
        </w:rPr>
        <w:t>import</w:t>
      </w:r>
      <w:proofErr w:type="gramEnd"/>
      <w:r w:rsidRPr="00D02199">
        <w:rPr>
          <w:sz w:val="16"/>
          <w:lang w:val="en-US"/>
        </w:rPr>
        <w:t xml:space="preserve"> com.csg.otex.guibe.api.commands.ops.DeleteMarketTimeOpening;</w:t>
      </w:r>
    </w:p>
    <w:p w14:paraId="17DC8EBA" w14:textId="77777777" w:rsidR="00D02199" w:rsidRPr="00D02199" w:rsidRDefault="00D02199" w:rsidP="00D02199">
      <w:pPr>
        <w:spacing w:line="240" w:lineRule="auto"/>
        <w:rPr>
          <w:sz w:val="16"/>
          <w:lang w:val="en-US"/>
        </w:rPr>
      </w:pPr>
      <w:proofErr w:type="gramStart"/>
      <w:r w:rsidRPr="00D02199">
        <w:rPr>
          <w:sz w:val="16"/>
          <w:lang w:val="en-US"/>
        </w:rPr>
        <w:t>import</w:t>
      </w:r>
      <w:proofErr w:type="gramEnd"/>
      <w:r w:rsidRPr="00D02199">
        <w:rPr>
          <w:sz w:val="16"/>
          <w:lang w:val="en-US"/>
        </w:rPr>
        <w:t xml:space="preserve"> com.csg.otex.guibe.api.commands.ops.InsertMarketTimeOpening;</w:t>
      </w:r>
    </w:p>
    <w:p w14:paraId="035C3078" w14:textId="77777777" w:rsidR="00D02199" w:rsidRPr="00D02199" w:rsidRDefault="00D02199" w:rsidP="00D02199">
      <w:pPr>
        <w:spacing w:line="240" w:lineRule="auto"/>
        <w:rPr>
          <w:sz w:val="16"/>
          <w:lang w:val="en-US"/>
        </w:rPr>
      </w:pPr>
      <w:proofErr w:type="gramStart"/>
      <w:r w:rsidRPr="00D02199">
        <w:rPr>
          <w:sz w:val="16"/>
          <w:lang w:val="en-US"/>
        </w:rPr>
        <w:t>import</w:t>
      </w:r>
      <w:proofErr w:type="gramEnd"/>
      <w:r w:rsidRPr="00D02199">
        <w:rPr>
          <w:sz w:val="16"/>
          <w:lang w:val="en-US"/>
        </w:rPr>
        <w:t xml:space="preserve"> com.csg.otex.guibe.api.commands.ops.MarketTimeOpeningGeneralBO;</w:t>
      </w:r>
    </w:p>
    <w:p w14:paraId="02BC163B" w14:textId="77777777" w:rsidR="00D02199" w:rsidRPr="00D02199" w:rsidRDefault="00D02199" w:rsidP="00D02199">
      <w:pPr>
        <w:spacing w:line="240" w:lineRule="auto"/>
        <w:rPr>
          <w:sz w:val="16"/>
          <w:lang w:val="en-US"/>
        </w:rPr>
      </w:pPr>
      <w:proofErr w:type="gramStart"/>
      <w:r w:rsidRPr="00D02199">
        <w:rPr>
          <w:sz w:val="16"/>
          <w:lang w:val="en-US"/>
        </w:rPr>
        <w:t>import</w:t>
      </w:r>
      <w:proofErr w:type="gramEnd"/>
      <w:r w:rsidRPr="00D02199">
        <w:rPr>
          <w:sz w:val="16"/>
          <w:lang w:val="en-US"/>
        </w:rPr>
        <w:t xml:space="preserve"> com.csg.otex.guibe.api.commands.ops.UpdateMarketTimeOpening;</w:t>
      </w:r>
    </w:p>
    <w:p w14:paraId="04AD967A" w14:textId="77777777" w:rsidR="00D02199" w:rsidRPr="00D02199" w:rsidRDefault="00D02199" w:rsidP="00D02199">
      <w:pPr>
        <w:spacing w:line="240" w:lineRule="auto"/>
        <w:rPr>
          <w:sz w:val="16"/>
          <w:lang w:val="en-US"/>
        </w:rPr>
      </w:pPr>
      <w:proofErr w:type="gramStart"/>
      <w:r w:rsidRPr="00D02199">
        <w:rPr>
          <w:sz w:val="16"/>
          <w:lang w:val="en-US"/>
        </w:rPr>
        <w:t>import</w:t>
      </w:r>
      <w:proofErr w:type="gramEnd"/>
      <w:r w:rsidRPr="00D02199">
        <w:rPr>
          <w:sz w:val="16"/>
          <w:lang w:val="en-US"/>
        </w:rPr>
        <w:t xml:space="preserve"> com.csg.otex.guibe.interop.StaticDataAccessor;</w:t>
      </w:r>
    </w:p>
    <w:p w14:paraId="12726CEA" w14:textId="77777777" w:rsidR="00D02199" w:rsidRPr="00D02199" w:rsidRDefault="00D02199" w:rsidP="00D02199">
      <w:pPr>
        <w:spacing w:line="240" w:lineRule="auto"/>
        <w:rPr>
          <w:sz w:val="16"/>
          <w:lang w:val="en-US"/>
        </w:rPr>
      </w:pPr>
    </w:p>
    <w:p w14:paraId="4AC90606" w14:textId="77777777" w:rsidR="00D02199" w:rsidRPr="00D02199" w:rsidRDefault="00D02199" w:rsidP="00D02199">
      <w:pPr>
        <w:spacing w:line="240" w:lineRule="auto"/>
        <w:rPr>
          <w:sz w:val="16"/>
          <w:lang w:val="en-US"/>
        </w:rPr>
      </w:pPr>
      <w:proofErr w:type="gramStart"/>
      <w:r w:rsidRPr="00D02199">
        <w:rPr>
          <w:sz w:val="16"/>
          <w:lang w:val="en-US"/>
        </w:rPr>
        <w:t>public</w:t>
      </w:r>
      <w:proofErr w:type="gramEnd"/>
      <w:r w:rsidRPr="00D02199">
        <w:rPr>
          <w:sz w:val="16"/>
          <w:lang w:val="en-US"/>
        </w:rPr>
        <w:t xml:space="preserve"> class MarketTimeOpeningValidation {</w:t>
      </w:r>
    </w:p>
    <w:p w14:paraId="1CF8EF2A" w14:textId="77777777" w:rsidR="00D02199" w:rsidRPr="00D02199" w:rsidRDefault="00D02199" w:rsidP="00D02199">
      <w:pPr>
        <w:spacing w:line="240" w:lineRule="auto"/>
        <w:rPr>
          <w:sz w:val="16"/>
          <w:lang w:val="en-US"/>
        </w:rPr>
      </w:pPr>
    </w:p>
    <w:p w14:paraId="14FBDD80" w14:textId="77777777"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private</w:t>
      </w:r>
      <w:proofErr w:type="gramEnd"/>
      <w:r w:rsidRPr="00D02199">
        <w:rPr>
          <w:sz w:val="16"/>
          <w:lang w:val="en-US"/>
        </w:rPr>
        <w:t xml:space="preserve"> StaticDataAccessor staticDataAccessor;</w:t>
      </w:r>
    </w:p>
    <w:p w14:paraId="1D6D36AB" w14:textId="77777777" w:rsidR="00D02199" w:rsidRPr="00D02199" w:rsidRDefault="00D02199" w:rsidP="00D02199">
      <w:pPr>
        <w:spacing w:line="240" w:lineRule="auto"/>
        <w:rPr>
          <w:sz w:val="16"/>
          <w:lang w:val="en-US"/>
        </w:rPr>
      </w:pPr>
      <w:r w:rsidRPr="00D02199">
        <w:rPr>
          <w:sz w:val="16"/>
          <w:lang w:val="en-US"/>
        </w:rPr>
        <w:tab/>
      </w:r>
    </w:p>
    <w:p w14:paraId="01D6F652" w14:textId="77777777"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public</w:t>
      </w:r>
      <w:proofErr w:type="gramEnd"/>
      <w:r w:rsidRPr="00D02199">
        <w:rPr>
          <w:sz w:val="16"/>
          <w:lang w:val="en-US"/>
        </w:rPr>
        <w:t xml:space="preserve"> MarketTimeOpeningValidation(StaticDataAccessor staticDataAccessor) {</w:t>
      </w:r>
    </w:p>
    <w:p w14:paraId="2EB4641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this.staticDataAccessor = staticDataAccessor;</w:t>
      </w:r>
    </w:p>
    <w:p w14:paraId="5971421E" w14:textId="77777777" w:rsidR="00D02199" w:rsidRPr="00D02199" w:rsidRDefault="00D02199" w:rsidP="00D02199">
      <w:pPr>
        <w:spacing w:line="240" w:lineRule="auto"/>
        <w:rPr>
          <w:sz w:val="16"/>
          <w:lang w:val="en-US"/>
        </w:rPr>
      </w:pPr>
      <w:r w:rsidRPr="00D02199">
        <w:rPr>
          <w:sz w:val="16"/>
          <w:lang w:val="en-US"/>
        </w:rPr>
        <w:tab/>
        <w:t>}</w:t>
      </w:r>
    </w:p>
    <w:p w14:paraId="69024F5D" w14:textId="77777777" w:rsidR="00D02199" w:rsidRPr="00D02199" w:rsidRDefault="00D02199" w:rsidP="00D02199">
      <w:pPr>
        <w:spacing w:line="240" w:lineRule="auto"/>
        <w:rPr>
          <w:sz w:val="16"/>
          <w:lang w:val="en-US"/>
        </w:rPr>
      </w:pPr>
      <w:r w:rsidRPr="00D02199">
        <w:rPr>
          <w:sz w:val="16"/>
          <w:lang w:val="en-US"/>
        </w:rPr>
        <w:tab/>
      </w:r>
    </w:p>
    <w:p w14:paraId="18AB9428" w14:textId="77777777" w:rsidR="00D02199" w:rsidRPr="00D02199" w:rsidRDefault="00D02199" w:rsidP="00D02199">
      <w:pPr>
        <w:spacing w:line="240" w:lineRule="auto"/>
        <w:rPr>
          <w:sz w:val="16"/>
          <w:lang w:val="en-US"/>
        </w:rPr>
      </w:pPr>
      <w:r w:rsidRPr="00D02199">
        <w:rPr>
          <w:sz w:val="16"/>
          <w:lang w:val="en-US"/>
        </w:rPr>
        <w:tab/>
      </w:r>
    </w:p>
    <w:p w14:paraId="095F6F31" w14:textId="77777777"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public</w:t>
      </w:r>
      <w:proofErr w:type="gramEnd"/>
      <w:r w:rsidRPr="00D02199">
        <w:rPr>
          <w:sz w:val="16"/>
          <w:lang w:val="en-US"/>
        </w:rPr>
        <w:t xml:space="preserve"> List&lt;String&gt; validateInsertRequest(InsertMarketTimeOpening request) {</w:t>
      </w:r>
    </w:p>
    <w:p w14:paraId="2D3968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return</w:t>
      </w:r>
      <w:proofErr w:type="gramEnd"/>
      <w:r w:rsidRPr="00D02199">
        <w:rPr>
          <w:sz w:val="16"/>
          <w:lang w:val="en-US"/>
        </w:rPr>
        <w:t xml:space="preserve"> validateGeneralAttributes(request.getBusinessObject().getMarketTimeOpening());</w:t>
      </w:r>
    </w:p>
    <w:p w14:paraId="0E5E0A66" w14:textId="77777777" w:rsidR="00D02199" w:rsidRPr="00D02199" w:rsidRDefault="00D02199" w:rsidP="00D02199">
      <w:pPr>
        <w:spacing w:line="240" w:lineRule="auto"/>
        <w:rPr>
          <w:sz w:val="16"/>
          <w:lang w:val="en-US"/>
        </w:rPr>
      </w:pPr>
      <w:r w:rsidRPr="00D02199">
        <w:rPr>
          <w:sz w:val="16"/>
          <w:lang w:val="en-US"/>
        </w:rPr>
        <w:tab/>
        <w:t>}</w:t>
      </w:r>
    </w:p>
    <w:p w14:paraId="48C19730" w14:textId="77777777" w:rsidR="00D02199" w:rsidRPr="00D02199" w:rsidRDefault="00D02199" w:rsidP="00D02199">
      <w:pPr>
        <w:spacing w:line="240" w:lineRule="auto"/>
        <w:rPr>
          <w:sz w:val="16"/>
          <w:lang w:val="en-US"/>
        </w:rPr>
      </w:pPr>
      <w:r w:rsidRPr="00D02199">
        <w:rPr>
          <w:sz w:val="16"/>
          <w:lang w:val="en-US"/>
        </w:rPr>
        <w:tab/>
      </w:r>
    </w:p>
    <w:p w14:paraId="45D1E5C1" w14:textId="77777777"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public</w:t>
      </w:r>
      <w:proofErr w:type="gramEnd"/>
      <w:r w:rsidRPr="00D02199">
        <w:rPr>
          <w:sz w:val="16"/>
          <w:lang w:val="en-US"/>
        </w:rPr>
        <w:t xml:space="preserve"> List&lt;String&gt; validateUpdateRequest(UpdateMarketTimeOpening request) {</w:t>
      </w:r>
    </w:p>
    <w:p w14:paraId="2067E45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w:t>
      </w:r>
      <w:proofErr w:type="gramStart"/>
      <w:r w:rsidRPr="00D02199">
        <w:rPr>
          <w:sz w:val="16"/>
          <w:lang w:val="en-US"/>
        </w:rPr>
        <w:t>&gt;(</w:t>
      </w:r>
      <w:proofErr w:type="gramEnd"/>
      <w:r w:rsidRPr="00D02199">
        <w:rPr>
          <w:sz w:val="16"/>
          <w:lang w:val="en-US"/>
        </w:rPr>
        <w:t>);</w:t>
      </w:r>
    </w:p>
    <w:p w14:paraId="4CB0E06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389D019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errorMessages.addAll(</w:t>
      </w:r>
      <w:proofErr w:type="gramEnd"/>
      <w:r w:rsidRPr="00D02199">
        <w:rPr>
          <w:sz w:val="16"/>
          <w:lang w:val="en-US"/>
        </w:rPr>
        <w:t>validateGeneralAttributes(request.getBusinessObject().getMarketTimeOpening()));</w:t>
      </w:r>
    </w:p>
    <w:p w14:paraId="7A51FC1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errorMessages.addAll(</w:t>
      </w:r>
      <w:proofErr w:type="gramEnd"/>
      <w:r w:rsidRPr="00D02199">
        <w:rPr>
          <w:sz w:val="16"/>
          <w:lang w:val="en-US"/>
        </w:rPr>
        <w:t>validateId(request.getBusinessObject().getTimeInternalId()));</w:t>
      </w:r>
    </w:p>
    <w:p w14:paraId="36407464"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r>
    </w:p>
    <w:p w14:paraId="61BDF42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return</w:t>
      </w:r>
      <w:proofErr w:type="gramEnd"/>
      <w:r w:rsidRPr="00D02199">
        <w:rPr>
          <w:sz w:val="16"/>
          <w:lang w:val="en-US"/>
        </w:rPr>
        <w:t xml:space="preserve"> errorMessages;</w:t>
      </w:r>
    </w:p>
    <w:p w14:paraId="4F4D1FA3" w14:textId="77777777" w:rsidR="00D02199" w:rsidRPr="00D02199" w:rsidRDefault="00D02199" w:rsidP="00D02199">
      <w:pPr>
        <w:spacing w:line="240" w:lineRule="auto"/>
        <w:rPr>
          <w:sz w:val="16"/>
          <w:lang w:val="en-US"/>
        </w:rPr>
      </w:pPr>
      <w:r w:rsidRPr="00D02199">
        <w:rPr>
          <w:sz w:val="16"/>
          <w:lang w:val="en-US"/>
        </w:rPr>
        <w:tab/>
        <w:t>}</w:t>
      </w:r>
    </w:p>
    <w:p w14:paraId="5CC3A062" w14:textId="77777777" w:rsidR="00D02199" w:rsidRPr="00D02199" w:rsidRDefault="00D02199" w:rsidP="00D02199">
      <w:pPr>
        <w:spacing w:line="240" w:lineRule="auto"/>
        <w:rPr>
          <w:sz w:val="16"/>
          <w:lang w:val="en-US"/>
        </w:rPr>
      </w:pPr>
      <w:r w:rsidRPr="00D02199">
        <w:rPr>
          <w:sz w:val="16"/>
          <w:lang w:val="en-US"/>
        </w:rPr>
        <w:tab/>
      </w:r>
    </w:p>
    <w:p w14:paraId="57ECA638" w14:textId="77777777"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public</w:t>
      </w:r>
      <w:proofErr w:type="gramEnd"/>
      <w:r w:rsidRPr="00D02199">
        <w:rPr>
          <w:sz w:val="16"/>
          <w:lang w:val="en-US"/>
        </w:rPr>
        <w:t xml:space="preserve"> List&lt;String&gt; validateDeleteRequest(DeleteMarketTimeOpening request) {</w:t>
      </w:r>
    </w:p>
    <w:p w14:paraId="2CB18B4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return</w:t>
      </w:r>
      <w:proofErr w:type="gramEnd"/>
      <w:r w:rsidRPr="00D02199">
        <w:rPr>
          <w:sz w:val="16"/>
          <w:lang w:val="en-US"/>
        </w:rPr>
        <w:t xml:space="preserve"> validateId(request.getRecordId());</w:t>
      </w:r>
    </w:p>
    <w:p w14:paraId="32393A4D" w14:textId="77777777" w:rsidR="00D02199" w:rsidRPr="00D02199" w:rsidRDefault="00D02199" w:rsidP="00D02199">
      <w:pPr>
        <w:spacing w:line="240" w:lineRule="auto"/>
        <w:rPr>
          <w:sz w:val="16"/>
          <w:lang w:val="en-US"/>
        </w:rPr>
      </w:pPr>
      <w:r w:rsidRPr="00D02199">
        <w:rPr>
          <w:sz w:val="16"/>
          <w:lang w:val="en-US"/>
        </w:rPr>
        <w:tab/>
        <w:t>}</w:t>
      </w:r>
    </w:p>
    <w:p w14:paraId="587E5A16" w14:textId="77777777" w:rsidR="00D02199" w:rsidRPr="00D02199" w:rsidRDefault="00D02199" w:rsidP="00D02199">
      <w:pPr>
        <w:spacing w:line="240" w:lineRule="auto"/>
        <w:rPr>
          <w:sz w:val="16"/>
          <w:lang w:val="en-US"/>
        </w:rPr>
      </w:pPr>
      <w:r w:rsidRPr="00D02199">
        <w:rPr>
          <w:sz w:val="16"/>
          <w:lang w:val="en-US"/>
        </w:rPr>
        <w:tab/>
      </w:r>
    </w:p>
    <w:p w14:paraId="0252EE17" w14:textId="77777777" w:rsidR="00D02199" w:rsidRPr="00D02199" w:rsidRDefault="00D02199" w:rsidP="00D02199">
      <w:pPr>
        <w:spacing w:line="240" w:lineRule="auto"/>
        <w:rPr>
          <w:sz w:val="16"/>
          <w:lang w:val="en-US"/>
        </w:rPr>
      </w:pPr>
      <w:r w:rsidRPr="00D02199">
        <w:rPr>
          <w:sz w:val="16"/>
          <w:lang w:val="en-US"/>
        </w:rPr>
        <w:tab/>
      </w:r>
    </w:p>
    <w:p w14:paraId="428491A4" w14:textId="77777777" w:rsidR="00D02199" w:rsidRPr="00D02199" w:rsidRDefault="00D02199" w:rsidP="00D02199">
      <w:pPr>
        <w:spacing w:line="240" w:lineRule="auto"/>
        <w:rPr>
          <w:sz w:val="16"/>
          <w:lang w:val="en-US"/>
        </w:rPr>
      </w:pPr>
      <w:r w:rsidRPr="00D02199">
        <w:rPr>
          <w:sz w:val="16"/>
          <w:lang w:val="en-US"/>
        </w:rPr>
        <w:tab/>
      </w:r>
    </w:p>
    <w:p w14:paraId="72D41DA3" w14:textId="77777777" w:rsidR="00D02199" w:rsidRPr="00D02199" w:rsidRDefault="00D02199" w:rsidP="00D02199">
      <w:pPr>
        <w:spacing w:line="240" w:lineRule="auto"/>
        <w:rPr>
          <w:sz w:val="16"/>
          <w:lang w:val="en-US"/>
        </w:rPr>
      </w:pPr>
      <w:r w:rsidRPr="00D02199">
        <w:rPr>
          <w:sz w:val="16"/>
          <w:lang w:val="en-US"/>
        </w:rPr>
        <w:tab/>
      </w:r>
    </w:p>
    <w:p w14:paraId="4E81FDFC" w14:textId="77777777" w:rsidR="00D02199" w:rsidRPr="00D02199" w:rsidRDefault="00D02199" w:rsidP="00D02199">
      <w:pPr>
        <w:spacing w:line="240" w:lineRule="auto"/>
        <w:rPr>
          <w:sz w:val="16"/>
          <w:lang w:val="en-US"/>
        </w:rPr>
      </w:pPr>
      <w:r w:rsidRPr="00D02199">
        <w:rPr>
          <w:sz w:val="16"/>
          <w:lang w:val="en-US"/>
        </w:rPr>
        <w:tab/>
      </w:r>
    </w:p>
    <w:p w14:paraId="6BF98B7B" w14:textId="77777777"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private</w:t>
      </w:r>
      <w:proofErr w:type="gramEnd"/>
      <w:r w:rsidRPr="00D02199">
        <w:rPr>
          <w:sz w:val="16"/>
          <w:lang w:val="en-US"/>
        </w:rPr>
        <w:t xml:space="preserve"> List&lt;String&gt; validateGeneralAttributes(MarketTimeOpeningGeneralBO businessObject) {</w:t>
      </w:r>
    </w:p>
    <w:p w14:paraId="5F68CCD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w:t>
      </w:r>
      <w:proofErr w:type="gramStart"/>
      <w:r w:rsidRPr="00D02199">
        <w:rPr>
          <w:sz w:val="16"/>
          <w:lang w:val="en-US"/>
        </w:rPr>
        <w:t>&gt;(</w:t>
      </w:r>
      <w:proofErr w:type="gramEnd"/>
      <w:r w:rsidRPr="00D02199">
        <w:rPr>
          <w:sz w:val="16"/>
          <w:lang w:val="en-US"/>
        </w:rPr>
        <w:t>);</w:t>
      </w:r>
    </w:p>
    <w:p w14:paraId="528748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AE8815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businessObject.getHomeOpening() == null) {</w:t>
      </w:r>
    </w:p>
    <w:p w14:paraId="34B60F9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"Attribute HomeOpening is null.");</w:t>
      </w:r>
    </w:p>
    <w:p w14:paraId="4781D84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5B53A26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businessObject.getHomeOpening().getHour() == DatatypeConstants.FIELD_UNDEFINED) {</w:t>
      </w:r>
    </w:p>
    <w:p w14:paraId="328AAF4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Hour defined in HomeOpening. Value=" + </w:t>
      </w:r>
      <w:proofErr w:type="gramStart"/>
      <w:r w:rsidRPr="00D02199">
        <w:rPr>
          <w:sz w:val="16"/>
          <w:lang w:val="en-US"/>
        </w:rPr>
        <w:t>businessObject.getHomeOpening(</w:t>
      </w:r>
      <w:proofErr w:type="gramEnd"/>
      <w:r w:rsidRPr="00D02199">
        <w:rPr>
          <w:sz w:val="16"/>
          <w:lang w:val="en-US"/>
        </w:rPr>
        <w:t>).getHour());</w:t>
      </w:r>
    </w:p>
    <w:p w14:paraId="0D73DAF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r w:rsidRPr="00D02199">
        <w:rPr>
          <w:sz w:val="16"/>
          <w:lang w:val="en-US"/>
        </w:rPr>
        <w:tab/>
      </w:r>
    </w:p>
    <w:p w14:paraId="30A30B58"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businessObject.getHomeOpening().getMinute() == DatatypeConstants.FIELD_UNDEFINED) {</w:t>
      </w:r>
    </w:p>
    <w:p w14:paraId="79F706D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Minute defined in HomeOpening. Value=" + </w:t>
      </w:r>
      <w:proofErr w:type="gramStart"/>
      <w:r w:rsidRPr="00D02199">
        <w:rPr>
          <w:sz w:val="16"/>
          <w:lang w:val="en-US"/>
        </w:rPr>
        <w:t>businessObject.getHomeOpening(</w:t>
      </w:r>
      <w:proofErr w:type="gramEnd"/>
      <w:r w:rsidRPr="00D02199">
        <w:rPr>
          <w:sz w:val="16"/>
          <w:lang w:val="en-US"/>
        </w:rPr>
        <w:t>).getMinute());</w:t>
      </w:r>
    </w:p>
    <w:p w14:paraId="14CF023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r w:rsidRPr="00D02199">
        <w:rPr>
          <w:sz w:val="16"/>
          <w:lang w:val="en-US"/>
        </w:rPr>
        <w:tab/>
      </w:r>
      <w:r w:rsidRPr="00D02199">
        <w:rPr>
          <w:sz w:val="16"/>
          <w:lang w:val="en-US"/>
        </w:rPr>
        <w:tab/>
      </w:r>
      <w:r w:rsidRPr="00D02199">
        <w:rPr>
          <w:sz w:val="16"/>
          <w:lang w:val="en-US"/>
        </w:rPr>
        <w:tab/>
      </w:r>
      <w:r w:rsidRPr="00D02199">
        <w:rPr>
          <w:sz w:val="16"/>
          <w:lang w:val="en-US"/>
        </w:rPr>
        <w:tab/>
      </w:r>
    </w:p>
    <w:p w14:paraId="6495893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57BEFA5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businessObject.getHomeClosing() == null) {</w:t>
      </w:r>
    </w:p>
    <w:p w14:paraId="5497E91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"Attribute HomeClosing is null.");</w:t>
      </w:r>
    </w:p>
    <w:p w14:paraId="62D6551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538A907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businessObject.getHomeClosing().getHour() == DatatypeConstants.FIELD_UNDEFINED) {</w:t>
      </w:r>
    </w:p>
    <w:p w14:paraId="05D4376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Hour defined in HomeClosing. Value=" + </w:t>
      </w:r>
      <w:proofErr w:type="gramStart"/>
      <w:r w:rsidRPr="00D02199">
        <w:rPr>
          <w:sz w:val="16"/>
          <w:lang w:val="en-US"/>
        </w:rPr>
        <w:t>businessObject.getHomeClosing(</w:t>
      </w:r>
      <w:proofErr w:type="gramEnd"/>
      <w:r w:rsidRPr="00D02199">
        <w:rPr>
          <w:sz w:val="16"/>
          <w:lang w:val="en-US"/>
        </w:rPr>
        <w:t>).getHour());</w:t>
      </w:r>
    </w:p>
    <w:p w14:paraId="395D9FD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57CAC56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businessObject.getHomeClosing().getMinute() == DatatypeConstants.FIELD_UNDEFINED) {</w:t>
      </w:r>
    </w:p>
    <w:p w14:paraId="19035A9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Minute value defined in HomeClosing. Value=" + </w:t>
      </w:r>
      <w:proofErr w:type="gramStart"/>
      <w:r w:rsidRPr="00D02199">
        <w:rPr>
          <w:sz w:val="16"/>
          <w:lang w:val="en-US"/>
        </w:rPr>
        <w:t>businessObject.getHomeClosing(</w:t>
      </w:r>
      <w:proofErr w:type="gramEnd"/>
      <w:r w:rsidRPr="00D02199">
        <w:rPr>
          <w:sz w:val="16"/>
          <w:lang w:val="en-US"/>
        </w:rPr>
        <w:t>).getMinute());</w:t>
      </w:r>
    </w:p>
    <w:p w14:paraId="30B6C405"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r>
      <w:r w:rsidRPr="00D02199">
        <w:rPr>
          <w:sz w:val="16"/>
          <w:lang w:val="en-US"/>
        </w:rPr>
        <w:tab/>
        <w:t>}</w:t>
      </w:r>
    </w:p>
    <w:p w14:paraId="6E8ACF0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5E34356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businessObject.getExecpoolSettleTime() == null) {</w:t>
      </w:r>
    </w:p>
    <w:p w14:paraId="13F07FD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"Attribute ExecPoolSettleTime is null.");</w:t>
      </w:r>
    </w:p>
    <w:p w14:paraId="0C64238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78B3F17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businessObject.getExecpoolSettleTime().getHour() == DatatypeConstants.FIELD_UNDEFINED) {</w:t>
      </w:r>
    </w:p>
    <w:p w14:paraId="2A446DD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Hour defined in ExecPoolSettleTime. Value=" + </w:t>
      </w:r>
      <w:proofErr w:type="gramStart"/>
      <w:r w:rsidRPr="00D02199">
        <w:rPr>
          <w:sz w:val="16"/>
          <w:lang w:val="en-US"/>
        </w:rPr>
        <w:t>businessObject.getExecpoolSettleTime(</w:t>
      </w:r>
      <w:proofErr w:type="gramEnd"/>
      <w:r w:rsidRPr="00D02199">
        <w:rPr>
          <w:sz w:val="16"/>
          <w:lang w:val="en-US"/>
        </w:rPr>
        <w:t>).getHour());</w:t>
      </w:r>
    </w:p>
    <w:p w14:paraId="1E37206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43E40CC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businessObject.getExecpoolSettleTime().getMinute() == DatatypeConstants.FIELD_UNDEFINED) {</w:t>
      </w:r>
    </w:p>
    <w:p w14:paraId="1ECC037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Minute defined in ExecPoolSettleTime. Value=" + </w:t>
      </w:r>
      <w:proofErr w:type="gramStart"/>
      <w:r w:rsidRPr="00D02199">
        <w:rPr>
          <w:sz w:val="16"/>
          <w:lang w:val="en-US"/>
        </w:rPr>
        <w:t>businessObject.getExecpoolSettleTime(</w:t>
      </w:r>
      <w:proofErr w:type="gramEnd"/>
      <w:r w:rsidRPr="00D02199">
        <w:rPr>
          <w:sz w:val="16"/>
          <w:lang w:val="en-US"/>
        </w:rPr>
        <w:t>).getMinute());</w:t>
      </w:r>
    </w:p>
    <w:p w14:paraId="13ACE04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6A245ED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1057BC5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10E14C1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businessObject.getOpeningTime() != null) {</w:t>
      </w:r>
    </w:p>
    <w:p w14:paraId="2E3008A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businessObject.getOpeningTime().getHour() == DatatypeConstants.FIELD_UNDEFINED) {</w:t>
      </w:r>
    </w:p>
    <w:p w14:paraId="03C9F99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Hour defined in OpeningTime. Value=" + </w:t>
      </w:r>
      <w:proofErr w:type="gramStart"/>
      <w:r w:rsidRPr="00D02199">
        <w:rPr>
          <w:sz w:val="16"/>
          <w:lang w:val="en-US"/>
        </w:rPr>
        <w:t>businessObject.getOpeningTime(</w:t>
      </w:r>
      <w:proofErr w:type="gramEnd"/>
      <w:r w:rsidRPr="00D02199">
        <w:rPr>
          <w:sz w:val="16"/>
          <w:lang w:val="en-US"/>
        </w:rPr>
        <w:t>).getHour());</w:t>
      </w:r>
    </w:p>
    <w:p w14:paraId="7679E648"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3D8447B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businessObject.getOpeningTime().getMinute() == DatatypeConstants.FIELD_UNDEFINED) {</w:t>
      </w:r>
    </w:p>
    <w:p w14:paraId="16C06FE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Minute defined in OpeningTime. Value=" + </w:t>
      </w:r>
      <w:proofErr w:type="gramStart"/>
      <w:r w:rsidRPr="00D02199">
        <w:rPr>
          <w:sz w:val="16"/>
          <w:lang w:val="en-US"/>
        </w:rPr>
        <w:t>businessObject.getOpeningTime(</w:t>
      </w:r>
      <w:proofErr w:type="gramEnd"/>
      <w:r w:rsidRPr="00D02199">
        <w:rPr>
          <w:sz w:val="16"/>
          <w:lang w:val="en-US"/>
        </w:rPr>
        <w:t>).getMinute());</w:t>
      </w:r>
    </w:p>
    <w:p w14:paraId="6F90E54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24B7B24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63F02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businessObject.getClosingTime() != null) {</w:t>
      </w:r>
    </w:p>
    <w:p w14:paraId="2A43043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businessObject.getClosingTime().getHour() == DatatypeConstants.FIELD_UNDEFINED) {</w:t>
      </w:r>
    </w:p>
    <w:p w14:paraId="680473B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Hour defined in ClosingTime. Value=" + </w:t>
      </w:r>
      <w:proofErr w:type="gramStart"/>
      <w:r w:rsidRPr="00D02199">
        <w:rPr>
          <w:sz w:val="16"/>
          <w:lang w:val="en-US"/>
        </w:rPr>
        <w:t>businessObject.getClosingTime(</w:t>
      </w:r>
      <w:proofErr w:type="gramEnd"/>
      <w:r w:rsidRPr="00D02199">
        <w:rPr>
          <w:sz w:val="16"/>
          <w:lang w:val="en-US"/>
        </w:rPr>
        <w:t>).getHour());</w:t>
      </w:r>
    </w:p>
    <w:p w14:paraId="0DD8EC6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55F1337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businessObject.getClosingTime().getMinute() == DatatypeConstants.FIELD_UNDEFINED) {</w:t>
      </w:r>
    </w:p>
    <w:p w14:paraId="214FF0C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"No Minute defined in ClosingTime. Value=" + </w:t>
      </w:r>
      <w:proofErr w:type="gramStart"/>
      <w:r w:rsidRPr="00D02199">
        <w:rPr>
          <w:sz w:val="16"/>
          <w:lang w:val="en-US"/>
        </w:rPr>
        <w:t>businessObject.getClosingTime(</w:t>
      </w:r>
      <w:proofErr w:type="gramEnd"/>
      <w:r w:rsidRPr="00D02199">
        <w:rPr>
          <w:sz w:val="16"/>
          <w:lang w:val="en-US"/>
        </w:rPr>
        <w:t>).getMinute());</w:t>
      </w:r>
    </w:p>
    <w:p w14:paraId="12D439D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72BBAE2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25148E6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0A7812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55125B1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businessObject.getTimezoneInternalId() == null) {</w:t>
      </w:r>
    </w:p>
    <w:p w14:paraId="3C3D0B0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"Attribute TimezoneInternalId is null.");</w:t>
      </w:r>
    </w:p>
    <w:p w14:paraId="0CDCA938"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t>} else {</w:t>
      </w:r>
    </w:p>
    <w:p w14:paraId="08547A2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staticDataAccessor.findTimezoneById(businessObject.getTimezoneInternalId()) == null) {</w:t>
      </w:r>
    </w:p>
    <w:p w14:paraId="2BDDDA9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 xml:space="preserve">"The given value for the Foreign Key TimeZoneInternalId doesn't exist. Value=" + </w:t>
      </w:r>
      <w:proofErr w:type="gramStart"/>
      <w:r w:rsidRPr="00D02199">
        <w:rPr>
          <w:sz w:val="16"/>
          <w:lang w:val="en-US"/>
        </w:rPr>
        <w:t>businessObject.getTimezoneInternalId(</w:t>
      </w:r>
      <w:proofErr w:type="gramEnd"/>
      <w:r w:rsidRPr="00D02199">
        <w:rPr>
          <w:sz w:val="16"/>
          <w:lang w:val="en-US"/>
        </w:rPr>
        <w:t>));</w:t>
      </w:r>
    </w:p>
    <w:p w14:paraId="7918B3B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43B2746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0286AD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199852C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return</w:t>
      </w:r>
      <w:proofErr w:type="gramEnd"/>
      <w:r w:rsidRPr="00D02199">
        <w:rPr>
          <w:sz w:val="16"/>
          <w:lang w:val="en-US"/>
        </w:rPr>
        <w:t xml:space="preserve"> errorMessages;</w:t>
      </w:r>
    </w:p>
    <w:p w14:paraId="03ACD332" w14:textId="77777777" w:rsidR="00D02199" w:rsidRPr="00D02199" w:rsidRDefault="00D02199" w:rsidP="00D02199">
      <w:pPr>
        <w:spacing w:line="240" w:lineRule="auto"/>
        <w:rPr>
          <w:sz w:val="16"/>
          <w:lang w:val="en-US"/>
        </w:rPr>
      </w:pPr>
      <w:r w:rsidRPr="00D02199">
        <w:rPr>
          <w:sz w:val="16"/>
          <w:lang w:val="en-US"/>
        </w:rPr>
        <w:tab/>
        <w:t>}</w:t>
      </w:r>
    </w:p>
    <w:p w14:paraId="182EE767" w14:textId="77777777" w:rsidR="00D02199" w:rsidRPr="00D02199" w:rsidRDefault="00D02199" w:rsidP="00D02199">
      <w:pPr>
        <w:spacing w:line="240" w:lineRule="auto"/>
        <w:rPr>
          <w:sz w:val="16"/>
          <w:lang w:val="en-US"/>
        </w:rPr>
      </w:pPr>
      <w:r w:rsidRPr="00D02199">
        <w:rPr>
          <w:sz w:val="16"/>
          <w:lang w:val="en-US"/>
        </w:rPr>
        <w:tab/>
      </w:r>
    </w:p>
    <w:p w14:paraId="5A7023C5" w14:textId="77777777" w:rsidR="00D02199" w:rsidRPr="00D02199" w:rsidRDefault="00D02199" w:rsidP="00D02199">
      <w:pPr>
        <w:spacing w:line="240" w:lineRule="auto"/>
        <w:rPr>
          <w:sz w:val="16"/>
          <w:lang w:val="en-US"/>
        </w:rPr>
      </w:pPr>
      <w:r w:rsidRPr="00D02199">
        <w:rPr>
          <w:sz w:val="16"/>
          <w:lang w:val="en-US"/>
        </w:rPr>
        <w:tab/>
      </w:r>
    </w:p>
    <w:p w14:paraId="1B19361A" w14:textId="77777777" w:rsidR="00D02199" w:rsidRPr="00D02199" w:rsidRDefault="00D02199" w:rsidP="00D02199">
      <w:pPr>
        <w:spacing w:line="240" w:lineRule="auto"/>
        <w:rPr>
          <w:sz w:val="16"/>
          <w:lang w:val="en-US"/>
        </w:rPr>
      </w:pPr>
      <w:r w:rsidRPr="00D02199">
        <w:rPr>
          <w:sz w:val="16"/>
          <w:lang w:val="en-US"/>
        </w:rPr>
        <w:tab/>
      </w:r>
      <w:proofErr w:type="gramStart"/>
      <w:r w:rsidRPr="00D02199">
        <w:rPr>
          <w:sz w:val="16"/>
          <w:lang w:val="en-US"/>
        </w:rPr>
        <w:t>private</w:t>
      </w:r>
      <w:proofErr w:type="gramEnd"/>
      <w:r w:rsidRPr="00D02199">
        <w:rPr>
          <w:sz w:val="16"/>
          <w:lang w:val="en-US"/>
        </w:rPr>
        <w:t xml:space="preserve"> List&lt;String&gt; validateId(BigInteger id) {</w:t>
      </w:r>
    </w:p>
    <w:p w14:paraId="313D4EC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w:t>
      </w:r>
      <w:proofErr w:type="gramStart"/>
      <w:r w:rsidRPr="00D02199">
        <w:rPr>
          <w:sz w:val="16"/>
          <w:lang w:val="en-US"/>
        </w:rPr>
        <w:t>&gt;(</w:t>
      </w:r>
      <w:proofErr w:type="gramEnd"/>
      <w:r w:rsidRPr="00D02199">
        <w:rPr>
          <w:sz w:val="16"/>
          <w:lang w:val="en-US"/>
        </w:rPr>
        <w:t>);</w:t>
      </w:r>
    </w:p>
    <w:p w14:paraId="1802E44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41FC716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id == null) {</w:t>
      </w:r>
    </w:p>
    <w:p w14:paraId="0C974EB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"Attribute TimeInternalId is null.");</w:t>
      </w:r>
    </w:p>
    <w:p w14:paraId="23B2A0B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16CC39B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proofErr w:type="gramStart"/>
      <w:r w:rsidRPr="00D02199">
        <w:rPr>
          <w:sz w:val="16"/>
          <w:lang w:val="en-US"/>
        </w:rPr>
        <w:t>if(</w:t>
      </w:r>
      <w:proofErr w:type="gramEnd"/>
      <w:r w:rsidRPr="00D02199">
        <w:rPr>
          <w:sz w:val="16"/>
          <w:lang w:val="en-US"/>
        </w:rPr>
        <w:t>staticDataAccessor.findMarketTimeOpeningById(id) == null) {</w:t>
      </w:r>
    </w:p>
    <w:p w14:paraId="33CFD66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r>
      <w:proofErr w:type="gramStart"/>
      <w:r w:rsidRPr="00D02199">
        <w:rPr>
          <w:sz w:val="16"/>
          <w:lang w:val="en-US"/>
        </w:rPr>
        <w:t>errormessages.add(</w:t>
      </w:r>
      <w:proofErr w:type="gramEnd"/>
      <w:r w:rsidRPr="00D02199">
        <w:rPr>
          <w:sz w:val="16"/>
          <w:lang w:val="en-US"/>
        </w:rPr>
        <w:t>"MarketTimeOpening record with ID=" + id + " does not exist.");</w:t>
      </w:r>
    </w:p>
    <w:p w14:paraId="4761505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7B52E28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5CA451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BC9659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roofErr w:type="gramStart"/>
      <w:r w:rsidRPr="00D02199">
        <w:rPr>
          <w:sz w:val="16"/>
          <w:lang w:val="en-US"/>
        </w:rPr>
        <w:t>return</w:t>
      </w:r>
      <w:proofErr w:type="gramEnd"/>
      <w:r w:rsidRPr="00D02199">
        <w:rPr>
          <w:sz w:val="16"/>
          <w:lang w:val="en-US"/>
        </w:rPr>
        <w:t xml:space="preserve"> errormessages;</w:t>
      </w:r>
    </w:p>
    <w:p w14:paraId="684B0A59" w14:textId="77777777" w:rsidR="00D02199" w:rsidRPr="00D02199" w:rsidRDefault="00D02199" w:rsidP="00D02199">
      <w:pPr>
        <w:spacing w:line="240" w:lineRule="auto"/>
        <w:rPr>
          <w:sz w:val="16"/>
          <w:lang w:val="en-US"/>
        </w:rPr>
      </w:pPr>
      <w:r w:rsidRPr="00D02199">
        <w:rPr>
          <w:sz w:val="16"/>
          <w:lang w:val="en-US"/>
        </w:rPr>
        <w:tab/>
        <w:t>}</w:t>
      </w:r>
    </w:p>
    <w:p w14:paraId="27F0BB33" w14:textId="3B1D25D6" w:rsidR="008C2667" w:rsidRDefault="00D02199" w:rsidP="00D02199">
      <w:pPr>
        <w:spacing w:line="240" w:lineRule="auto"/>
        <w:rPr>
          <w:sz w:val="16"/>
          <w:lang w:val="en-US"/>
        </w:rPr>
      </w:pPr>
      <w:r w:rsidRPr="00D02199">
        <w:rPr>
          <w:sz w:val="16"/>
          <w:lang w:val="en-US"/>
        </w:rPr>
        <w:t>}</w:t>
      </w:r>
    </w:p>
    <w:p w14:paraId="684163D9" w14:textId="77777777" w:rsidR="008C2667" w:rsidRDefault="008C2667">
      <w:pPr>
        <w:jc w:val="left"/>
        <w:rPr>
          <w:sz w:val="16"/>
          <w:lang w:val="en-US"/>
        </w:rPr>
      </w:pPr>
      <w:r>
        <w:rPr>
          <w:sz w:val="16"/>
          <w:lang w:val="en-US"/>
        </w:rPr>
        <w:br w:type="page"/>
      </w:r>
    </w:p>
    <w:p w14:paraId="0512BE5A" w14:textId="37595E42" w:rsidR="00D02199" w:rsidRDefault="008C2667" w:rsidP="008C2667">
      <w:pPr>
        <w:pStyle w:val="berschrift2"/>
        <w:rPr>
          <w:lang w:val="en-US"/>
        </w:rPr>
      </w:pPr>
      <w:bookmarkStart w:id="162" w:name="_Toc446491037"/>
      <w:r>
        <w:rPr>
          <w:lang w:val="en-US"/>
        </w:rPr>
        <w:lastRenderedPageBreak/>
        <w:t>StaticDataAccessor.java</w:t>
      </w:r>
      <w:bookmarkEnd w:id="162"/>
    </w:p>
    <w:p w14:paraId="6D22D772" w14:textId="77777777" w:rsidR="008C2667" w:rsidRPr="008C2667" w:rsidRDefault="008C2667" w:rsidP="008C2667">
      <w:pPr>
        <w:spacing w:line="240" w:lineRule="auto"/>
        <w:rPr>
          <w:sz w:val="16"/>
          <w:lang w:val="en-US"/>
        </w:rPr>
      </w:pPr>
      <w:r w:rsidRPr="008C2667">
        <w:rPr>
          <w:sz w:val="16"/>
          <w:lang w:val="en-US"/>
        </w:rPr>
        <w:t>/*</w:t>
      </w:r>
    </w:p>
    <w:p w14:paraId="6CB01BB5" w14:textId="77E3140C" w:rsidR="008C2667" w:rsidRPr="008C2667" w:rsidRDefault="008C2667" w:rsidP="008C2667">
      <w:pPr>
        <w:spacing w:line="240" w:lineRule="auto"/>
        <w:rPr>
          <w:sz w:val="16"/>
          <w:lang w:val="en-US"/>
        </w:rPr>
      </w:pPr>
      <w:r w:rsidRPr="008C2667">
        <w:rPr>
          <w:sz w:val="16"/>
          <w:lang w:val="en-US"/>
        </w:rPr>
        <w:tab/>
        <w:t xml:space="preserve"> * This StaticDataAccessor Class represents the interface </w:t>
      </w:r>
      <w:r w:rsidR="006856E9" w:rsidRPr="008C2667">
        <w:rPr>
          <w:sz w:val="16"/>
          <w:lang w:val="en-US"/>
        </w:rPr>
        <w:t>between</w:t>
      </w:r>
      <w:r w:rsidRPr="008C2667">
        <w:rPr>
          <w:sz w:val="16"/>
          <w:lang w:val="en-US"/>
        </w:rPr>
        <w:t xml:space="preserve"> business layer and persistence layer.</w:t>
      </w:r>
    </w:p>
    <w:p w14:paraId="3B23F327" w14:textId="77777777" w:rsidR="008C2667" w:rsidRPr="008C2667" w:rsidRDefault="008C2667" w:rsidP="008C2667">
      <w:pPr>
        <w:spacing w:line="240" w:lineRule="auto"/>
        <w:rPr>
          <w:sz w:val="16"/>
          <w:lang w:val="en-US"/>
        </w:rPr>
      </w:pPr>
      <w:r w:rsidRPr="008C2667">
        <w:rPr>
          <w:sz w:val="16"/>
          <w:lang w:val="en-US"/>
        </w:rPr>
        <w:tab/>
        <w:t xml:space="preserve"> * Every call on the DAO class should be done in this class.</w:t>
      </w:r>
    </w:p>
    <w:p w14:paraId="6D33F782" w14:textId="77777777" w:rsidR="008C2667" w:rsidRPr="008C2667" w:rsidRDefault="008C2667" w:rsidP="008C2667">
      <w:pPr>
        <w:spacing w:line="240" w:lineRule="auto"/>
        <w:rPr>
          <w:sz w:val="16"/>
          <w:lang w:val="en-US"/>
        </w:rPr>
      </w:pPr>
      <w:r w:rsidRPr="008C2667">
        <w:rPr>
          <w:sz w:val="16"/>
          <w:lang w:val="en-US"/>
        </w:rPr>
        <w:tab/>
        <w:t xml:space="preserve"> */</w:t>
      </w:r>
    </w:p>
    <w:p w14:paraId="7DAB15FB"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List&lt;MarketTimeOpening&gt; findAllMarketTimeOpenings() {</w:t>
      </w:r>
    </w:p>
    <w:p w14:paraId="277743A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marketTimeOpeningDao.findAll();</w:t>
      </w:r>
    </w:p>
    <w:p w14:paraId="256A64A9" w14:textId="77777777" w:rsidR="008C2667" w:rsidRPr="008C2667" w:rsidRDefault="008C2667" w:rsidP="008C2667">
      <w:pPr>
        <w:spacing w:line="240" w:lineRule="auto"/>
        <w:rPr>
          <w:sz w:val="16"/>
          <w:lang w:val="en-US"/>
        </w:rPr>
      </w:pPr>
      <w:r w:rsidRPr="008C2667">
        <w:rPr>
          <w:sz w:val="16"/>
          <w:lang w:val="en-US"/>
        </w:rPr>
        <w:tab/>
        <w:t>}</w:t>
      </w:r>
    </w:p>
    <w:p w14:paraId="7DA473D1" w14:textId="77777777" w:rsidR="008C2667" w:rsidRPr="008C2667" w:rsidRDefault="008C2667" w:rsidP="008C2667">
      <w:pPr>
        <w:spacing w:line="240" w:lineRule="auto"/>
        <w:rPr>
          <w:sz w:val="16"/>
          <w:lang w:val="en-US"/>
        </w:rPr>
      </w:pPr>
      <w:r w:rsidRPr="008C2667">
        <w:rPr>
          <w:sz w:val="16"/>
          <w:lang w:val="en-US"/>
        </w:rPr>
        <w:tab/>
      </w:r>
    </w:p>
    <w:p w14:paraId="28FC239F"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 findMarketTimeOpeningById(BigInteger id) {</w:t>
      </w:r>
    </w:p>
    <w:p w14:paraId="6BEF46A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marketTimeOpeningDao.findById(id);</w:t>
      </w:r>
    </w:p>
    <w:p w14:paraId="55756D59" w14:textId="77777777" w:rsidR="008C2667" w:rsidRPr="008C2667" w:rsidRDefault="008C2667" w:rsidP="008C2667">
      <w:pPr>
        <w:spacing w:line="240" w:lineRule="auto"/>
        <w:rPr>
          <w:sz w:val="16"/>
          <w:lang w:val="en-US"/>
        </w:rPr>
      </w:pPr>
      <w:r w:rsidRPr="008C2667">
        <w:rPr>
          <w:sz w:val="16"/>
          <w:lang w:val="en-US"/>
        </w:rPr>
        <w:tab/>
        <w:t>}</w:t>
      </w:r>
    </w:p>
    <w:p w14:paraId="14F0C787" w14:textId="77777777" w:rsidR="008C2667" w:rsidRPr="008C2667" w:rsidRDefault="008C2667" w:rsidP="008C2667">
      <w:pPr>
        <w:spacing w:line="240" w:lineRule="auto"/>
        <w:rPr>
          <w:sz w:val="16"/>
          <w:lang w:val="en-US"/>
        </w:rPr>
      </w:pPr>
      <w:r w:rsidRPr="008C2667">
        <w:rPr>
          <w:sz w:val="16"/>
          <w:lang w:val="en-US"/>
        </w:rPr>
        <w:tab/>
      </w:r>
    </w:p>
    <w:p w14:paraId="74233180"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 insertMarketTimeOpening(MarketTimeOpening entity) {</w:t>
      </w:r>
    </w:p>
    <w:p w14:paraId="052EE2D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marketTimeOpeningDao.insert(entity);</w:t>
      </w:r>
    </w:p>
    <w:p w14:paraId="72C0A512" w14:textId="77777777" w:rsidR="008C2667" w:rsidRPr="008C2667" w:rsidRDefault="008C2667" w:rsidP="008C2667">
      <w:pPr>
        <w:spacing w:line="240" w:lineRule="auto"/>
        <w:rPr>
          <w:sz w:val="16"/>
          <w:lang w:val="en-US"/>
        </w:rPr>
      </w:pPr>
      <w:r w:rsidRPr="008C2667">
        <w:rPr>
          <w:sz w:val="16"/>
          <w:lang w:val="en-US"/>
        </w:rPr>
        <w:tab/>
        <w:t>}</w:t>
      </w:r>
    </w:p>
    <w:p w14:paraId="63899D5F" w14:textId="77777777" w:rsidR="008C2667" w:rsidRPr="008C2667" w:rsidRDefault="008C2667" w:rsidP="008C2667">
      <w:pPr>
        <w:spacing w:line="240" w:lineRule="auto"/>
        <w:rPr>
          <w:sz w:val="16"/>
          <w:lang w:val="en-US"/>
        </w:rPr>
      </w:pPr>
      <w:r w:rsidRPr="008C2667">
        <w:rPr>
          <w:sz w:val="16"/>
          <w:lang w:val="en-US"/>
        </w:rPr>
        <w:tab/>
      </w:r>
    </w:p>
    <w:p w14:paraId="31672CB0"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 updateMarketTimeOpening(MarketTimeOpening entity) {</w:t>
      </w:r>
    </w:p>
    <w:p w14:paraId="5E2A3A5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marketTimeOpeningDao.update(entity);</w:t>
      </w:r>
    </w:p>
    <w:p w14:paraId="150D3D14" w14:textId="77777777" w:rsidR="008C2667" w:rsidRPr="008C2667" w:rsidRDefault="008C2667" w:rsidP="008C2667">
      <w:pPr>
        <w:spacing w:line="240" w:lineRule="auto"/>
        <w:rPr>
          <w:sz w:val="16"/>
          <w:lang w:val="en-US"/>
        </w:rPr>
      </w:pPr>
      <w:r w:rsidRPr="008C2667">
        <w:rPr>
          <w:sz w:val="16"/>
          <w:lang w:val="en-US"/>
        </w:rPr>
        <w:tab/>
        <w:t>}</w:t>
      </w:r>
    </w:p>
    <w:p w14:paraId="37ECEC74" w14:textId="77777777" w:rsidR="008C2667" w:rsidRPr="008C2667" w:rsidRDefault="008C2667" w:rsidP="008C2667">
      <w:pPr>
        <w:spacing w:line="240" w:lineRule="auto"/>
        <w:rPr>
          <w:sz w:val="16"/>
          <w:lang w:val="en-US"/>
        </w:rPr>
      </w:pPr>
      <w:r w:rsidRPr="008C2667">
        <w:rPr>
          <w:sz w:val="16"/>
          <w:lang w:val="en-US"/>
        </w:rPr>
        <w:tab/>
      </w:r>
    </w:p>
    <w:p w14:paraId="1737DCDC" w14:textId="77777777" w:rsidR="008C2667" w:rsidRPr="008C2667" w:rsidRDefault="008C2667" w:rsidP="008C2667">
      <w:pPr>
        <w:spacing w:line="240" w:lineRule="auto"/>
        <w:rPr>
          <w:sz w:val="16"/>
          <w:lang w:val="en-US"/>
        </w:rPr>
      </w:pPr>
      <w:r w:rsidRPr="008C2667">
        <w:rPr>
          <w:sz w:val="16"/>
          <w:lang w:val="en-US"/>
        </w:rPr>
        <w:tab/>
        <w:t>/**</w:t>
      </w:r>
    </w:p>
    <w:p w14:paraId="552098AC" w14:textId="77777777" w:rsidR="008C2667" w:rsidRPr="008C2667" w:rsidRDefault="008C2667" w:rsidP="008C2667">
      <w:pPr>
        <w:spacing w:line="240" w:lineRule="auto"/>
        <w:rPr>
          <w:sz w:val="16"/>
          <w:lang w:val="en-US"/>
        </w:rPr>
      </w:pPr>
      <w:r w:rsidRPr="008C2667">
        <w:rPr>
          <w:sz w:val="16"/>
          <w:lang w:val="en-US"/>
        </w:rPr>
        <w:tab/>
        <w:t xml:space="preserve"> * By calling this method the record with the same primary key as the passed id will be deleted.</w:t>
      </w:r>
    </w:p>
    <w:p w14:paraId="5E8DD387" w14:textId="3FC79794" w:rsidR="008C2667" w:rsidRPr="008C2667" w:rsidRDefault="008C2667" w:rsidP="008C2667">
      <w:pPr>
        <w:spacing w:line="240" w:lineRule="auto"/>
        <w:rPr>
          <w:sz w:val="16"/>
          <w:lang w:val="en-US"/>
        </w:rPr>
      </w:pPr>
      <w:r w:rsidRPr="008C2667">
        <w:rPr>
          <w:sz w:val="16"/>
          <w:lang w:val="en-US"/>
        </w:rPr>
        <w:tab/>
        <w:t xml:space="preserve"> * If the operation was successful the entity before it got deleted will be returned. Else the method returns null.</w:t>
      </w:r>
    </w:p>
    <w:p w14:paraId="01F8C21B" w14:textId="77777777" w:rsidR="008C2667" w:rsidRPr="008C2667" w:rsidRDefault="008C2667" w:rsidP="008C2667">
      <w:pPr>
        <w:spacing w:line="240" w:lineRule="auto"/>
        <w:rPr>
          <w:sz w:val="16"/>
          <w:lang w:val="en-US"/>
        </w:rPr>
      </w:pPr>
      <w:r w:rsidRPr="008C2667">
        <w:rPr>
          <w:sz w:val="16"/>
          <w:lang w:val="en-US"/>
        </w:rPr>
        <w:tab/>
        <w:t xml:space="preserve"> */</w:t>
      </w:r>
    </w:p>
    <w:p w14:paraId="3F3B340A"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 deleteMarketTimeOpening(BigInteger id) {</w:t>
      </w:r>
    </w:p>
    <w:p w14:paraId="5D48403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marketTimeOpeningDao.delete(id);</w:t>
      </w:r>
    </w:p>
    <w:p w14:paraId="37D58ED9" w14:textId="77777777" w:rsidR="008C2667" w:rsidRPr="008C2667" w:rsidRDefault="008C2667" w:rsidP="008C2667">
      <w:pPr>
        <w:spacing w:line="240" w:lineRule="auto"/>
        <w:rPr>
          <w:sz w:val="16"/>
          <w:lang w:val="en-US"/>
        </w:rPr>
      </w:pPr>
      <w:r w:rsidRPr="008C2667">
        <w:rPr>
          <w:sz w:val="16"/>
          <w:lang w:val="en-US"/>
        </w:rPr>
        <w:tab/>
        <w:t>}</w:t>
      </w:r>
    </w:p>
    <w:p w14:paraId="16D5EC22" w14:textId="77777777" w:rsidR="008C2667" w:rsidRPr="008C2667" w:rsidRDefault="008C2667" w:rsidP="008C2667">
      <w:pPr>
        <w:spacing w:line="240" w:lineRule="auto"/>
        <w:rPr>
          <w:sz w:val="16"/>
          <w:lang w:val="en-US"/>
        </w:rPr>
      </w:pPr>
      <w:r w:rsidRPr="008C2667">
        <w:rPr>
          <w:sz w:val="16"/>
          <w:lang w:val="en-US"/>
        </w:rPr>
        <w:tab/>
        <w:t xml:space="preserve"> </w:t>
      </w:r>
    </w:p>
    <w:p w14:paraId="27D08AE7" w14:textId="77777777" w:rsidR="008C2667" w:rsidRPr="008C2667" w:rsidRDefault="008C2667" w:rsidP="008C2667">
      <w:pPr>
        <w:spacing w:line="240" w:lineRule="auto"/>
        <w:rPr>
          <w:sz w:val="16"/>
          <w:lang w:val="en-US"/>
        </w:rPr>
      </w:pPr>
      <w:r w:rsidRPr="008C2667">
        <w:rPr>
          <w:sz w:val="16"/>
          <w:lang w:val="en-US"/>
        </w:rPr>
        <w:tab/>
      </w:r>
    </w:p>
    <w:p w14:paraId="066D7C64"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Timezone findTimezoneById(BigInteger id) {</w:t>
      </w:r>
    </w:p>
    <w:p w14:paraId="3149ABD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timezoneDao.findById(id);</w:t>
      </w:r>
    </w:p>
    <w:p w14:paraId="2FA06542" w14:textId="365FDE77" w:rsidR="008C2667" w:rsidRDefault="008C2667" w:rsidP="008C2667">
      <w:pPr>
        <w:spacing w:line="240" w:lineRule="auto"/>
        <w:rPr>
          <w:sz w:val="16"/>
          <w:lang w:val="en-US"/>
        </w:rPr>
      </w:pPr>
      <w:r w:rsidRPr="008C2667">
        <w:rPr>
          <w:sz w:val="16"/>
          <w:lang w:val="en-US"/>
        </w:rPr>
        <w:tab/>
        <w:t>}</w:t>
      </w:r>
    </w:p>
    <w:p w14:paraId="5B786FA4" w14:textId="37BCCE05" w:rsidR="008C2667" w:rsidRDefault="008C2667" w:rsidP="008C2667">
      <w:pPr>
        <w:pStyle w:val="berschrift2"/>
        <w:rPr>
          <w:lang w:val="en-US"/>
        </w:rPr>
      </w:pPr>
      <w:r>
        <w:rPr>
          <w:lang w:val="en-US"/>
        </w:rPr>
        <w:br w:type="page"/>
      </w:r>
      <w:bookmarkStart w:id="163" w:name="_Toc446491038"/>
      <w:r>
        <w:rPr>
          <w:lang w:val="en-US"/>
        </w:rPr>
        <w:lastRenderedPageBreak/>
        <w:t>MarketTimeOpeningDao.java</w:t>
      </w:r>
      <w:bookmarkEnd w:id="163"/>
    </w:p>
    <w:p w14:paraId="6C2067E2" w14:textId="77777777" w:rsidR="008C2667" w:rsidRPr="008C2667" w:rsidRDefault="008C2667" w:rsidP="008C2667">
      <w:pPr>
        <w:spacing w:line="240" w:lineRule="auto"/>
        <w:rPr>
          <w:sz w:val="16"/>
          <w:lang w:val="en-US"/>
        </w:rPr>
      </w:pPr>
      <w:proofErr w:type="gramStart"/>
      <w:r w:rsidRPr="008C2667">
        <w:rPr>
          <w:sz w:val="16"/>
          <w:lang w:val="en-US"/>
        </w:rPr>
        <w:t>package</w:t>
      </w:r>
      <w:proofErr w:type="gramEnd"/>
      <w:r w:rsidRPr="008C2667">
        <w:rPr>
          <w:sz w:val="16"/>
          <w:lang w:val="en-US"/>
        </w:rPr>
        <w:t xml:space="preserve"> com.csg.street.dao;</w:t>
      </w:r>
    </w:p>
    <w:p w14:paraId="323E3839" w14:textId="77777777" w:rsidR="008C2667" w:rsidRPr="008C2667" w:rsidRDefault="008C2667" w:rsidP="008C2667">
      <w:pPr>
        <w:spacing w:line="240" w:lineRule="auto"/>
        <w:rPr>
          <w:sz w:val="16"/>
          <w:lang w:val="en-US"/>
        </w:rPr>
      </w:pPr>
    </w:p>
    <w:p w14:paraId="17FFA492"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java.math.BigInteger;</w:t>
      </w:r>
    </w:p>
    <w:p w14:paraId="455941EA"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java.util.List;</w:t>
      </w:r>
    </w:p>
    <w:p w14:paraId="0C4295C9" w14:textId="77777777" w:rsidR="008C2667" w:rsidRPr="008C2667" w:rsidRDefault="008C2667" w:rsidP="008C2667">
      <w:pPr>
        <w:spacing w:line="240" w:lineRule="auto"/>
        <w:rPr>
          <w:sz w:val="16"/>
          <w:lang w:val="fr-CH"/>
        </w:rPr>
      </w:pPr>
    </w:p>
    <w:p w14:paraId="71790972"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javax.persistence.EntityManager;</w:t>
      </w:r>
    </w:p>
    <w:p w14:paraId="4B6C5AEA" w14:textId="77777777" w:rsidR="008C2667" w:rsidRPr="008C2667" w:rsidRDefault="008C2667" w:rsidP="008C2667">
      <w:pPr>
        <w:spacing w:line="240" w:lineRule="auto"/>
        <w:rPr>
          <w:sz w:val="16"/>
          <w:lang w:val="fr-CH"/>
        </w:rPr>
      </w:pPr>
    </w:p>
    <w:p w14:paraId="16E8B0A1"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org.apache.log4j.Logger;</w:t>
      </w:r>
    </w:p>
    <w:p w14:paraId="77CCE05C" w14:textId="77777777" w:rsidR="008C2667" w:rsidRPr="008C2667" w:rsidRDefault="008C2667" w:rsidP="008C2667">
      <w:pPr>
        <w:spacing w:line="240" w:lineRule="auto"/>
        <w:rPr>
          <w:sz w:val="16"/>
          <w:lang w:val="fr-CH"/>
        </w:rPr>
      </w:pPr>
    </w:p>
    <w:p w14:paraId="09C81B64"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com.csg.street.dao.generic.JpaDao;</w:t>
      </w:r>
    </w:p>
    <w:p w14:paraId="5CCF8971"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com.csg.street.persistence.MarketTimeOpening;</w:t>
      </w:r>
    </w:p>
    <w:p w14:paraId="20D8A425" w14:textId="77777777" w:rsidR="008C2667" w:rsidRPr="008C2667" w:rsidRDefault="008C2667" w:rsidP="008C2667">
      <w:pPr>
        <w:spacing w:line="240" w:lineRule="auto"/>
        <w:rPr>
          <w:sz w:val="16"/>
          <w:lang w:val="en-US"/>
        </w:rPr>
      </w:pPr>
    </w:p>
    <w:p w14:paraId="321DEF17" w14:textId="77777777" w:rsidR="008C2667" w:rsidRPr="008C2667" w:rsidRDefault="008C2667" w:rsidP="008C2667">
      <w:pPr>
        <w:spacing w:line="240" w:lineRule="auto"/>
        <w:rPr>
          <w:sz w:val="16"/>
          <w:lang w:val="en-US"/>
        </w:rPr>
      </w:pPr>
      <w:proofErr w:type="gramStart"/>
      <w:r w:rsidRPr="008C2667">
        <w:rPr>
          <w:sz w:val="16"/>
          <w:lang w:val="en-US"/>
        </w:rPr>
        <w:t>public</w:t>
      </w:r>
      <w:proofErr w:type="gramEnd"/>
      <w:r w:rsidRPr="008C2667">
        <w:rPr>
          <w:sz w:val="16"/>
          <w:lang w:val="en-US"/>
        </w:rPr>
        <w:t xml:space="preserve"> class MarketTimeOpeningDao extends JpaDao&lt;BigInteger, MarketTimeOpening&gt; {</w:t>
      </w:r>
    </w:p>
    <w:p w14:paraId="416A226B" w14:textId="77777777" w:rsidR="008C2667" w:rsidRPr="008C2667" w:rsidRDefault="008C2667" w:rsidP="008C2667">
      <w:pPr>
        <w:spacing w:line="240" w:lineRule="auto"/>
        <w:rPr>
          <w:sz w:val="16"/>
          <w:lang w:val="en-US"/>
        </w:rPr>
      </w:pPr>
    </w:p>
    <w:p w14:paraId="1FB72D4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static final Logger LOGGER = Logger.getLogger(MarketTimeOpeningDao.class);</w:t>
      </w:r>
    </w:p>
    <w:p w14:paraId="5150BE6E" w14:textId="77777777" w:rsidR="008C2667" w:rsidRPr="008C2667" w:rsidRDefault="008C2667" w:rsidP="008C2667">
      <w:pPr>
        <w:spacing w:line="240" w:lineRule="auto"/>
        <w:rPr>
          <w:sz w:val="16"/>
          <w:lang w:val="en-US"/>
        </w:rPr>
      </w:pPr>
      <w:r w:rsidRPr="008C2667">
        <w:rPr>
          <w:sz w:val="16"/>
          <w:lang w:val="en-US"/>
        </w:rPr>
        <w:tab/>
      </w:r>
    </w:p>
    <w:p w14:paraId="21A6604C"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MarketTimeOpeningDao() {</w:t>
      </w:r>
    </w:p>
    <w:p w14:paraId="06C9116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6AACCB45" w14:textId="77777777" w:rsidR="008C2667" w:rsidRPr="008C2667" w:rsidRDefault="008C2667" w:rsidP="008C2667">
      <w:pPr>
        <w:spacing w:line="240" w:lineRule="auto"/>
        <w:rPr>
          <w:sz w:val="16"/>
          <w:lang w:val="en-US"/>
        </w:rPr>
      </w:pPr>
      <w:r w:rsidRPr="008C2667">
        <w:rPr>
          <w:sz w:val="16"/>
          <w:lang w:val="en-US"/>
        </w:rPr>
        <w:tab/>
        <w:t>}</w:t>
      </w:r>
    </w:p>
    <w:p w14:paraId="01FEFAC6" w14:textId="77777777" w:rsidR="008C2667" w:rsidRPr="008C2667" w:rsidRDefault="008C2667" w:rsidP="008C2667">
      <w:pPr>
        <w:spacing w:line="240" w:lineRule="auto"/>
        <w:rPr>
          <w:sz w:val="16"/>
          <w:lang w:val="en-US"/>
        </w:rPr>
      </w:pPr>
      <w:r w:rsidRPr="008C2667">
        <w:rPr>
          <w:sz w:val="16"/>
          <w:lang w:val="en-US"/>
        </w:rPr>
        <w:tab/>
      </w:r>
    </w:p>
    <w:p w14:paraId="2DE73634"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MarketTimeOpeningDao(EntityManager entityManager) {</w:t>
      </w:r>
    </w:p>
    <w:p w14:paraId="1A172C2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super(</w:t>
      </w:r>
      <w:proofErr w:type="gramEnd"/>
      <w:r w:rsidRPr="008C2667">
        <w:rPr>
          <w:sz w:val="16"/>
          <w:lang w:val="en-US"/>
        </w:rPr>
        <w:t>entityManager);</w:t>
      </w:r>
    </w:p>
    <w:p w14:paraId="0606AF8A" w14:textId="77777777" w:rsidR="008C2667" w:rsidRPr="008C2667" w:rsidRDefault="008C2667" w:rsidP="008C2667">
      <w:pPr>
        <w:spacing w:line="240" w:lineRule="auto"/>
        <w:rPr>
          <w:sz w:val="16"/>
          <w:lang w:val="en-US"/>
        </w:rPr>
      </w:pPr>
      <w:r w:rsidRPr="008C2667">
        <w:rPr>
          <w:sz w:val="16"/>
          <w:lang w:val="en-US"/>
        </w:rPr>
        <w:tab/>
        <w:t>}</w:t>
      </w:r>
    </w:p>
    <w:p w14:paraId="4988F7E8" w14:textId="77777777" w:rsidR="008C2667" w:rsidRPr="008C2667" w:rsidRDefault="008C2667" w:rsidP="008C2667">
      <w:pPr>
        <w:spacing w:line="240" w:lineRule="auto"/>
        <w:rPr>
          <w:sz w:val="16"/>
          <w:lang w:val="en-US"/>
        </w:rPr>
      </w:pPr>
      <w:r w:rsidRPr="008C2667">
        <w:rPr>
          <w:sz w:val="16"/>
          <w:lang w:val="en-US"/>
        </w:rPr>
        <w:tab/>
      </w:r>
    </w:p>
    <w:p w14:paraId="269B50A8" w14:textId="77777777" w:rsidR="008C2667" w:rsidRPr="008C2667" w:rsidRDefault="008C2667" w:rsidP="008C2667">
      <w:pPr>
        <w:spacing w:line="240" w:lineRule="auto"/>
        <w:rPr>
          <w:sz w:val="16"/>
          <w:lang w:val="en-US"/>
        </w:rPr>
      </w:pPr>
      <w:r w:rsidRPr="008C2667">
        <w:rPr>
          <w:sz w:val="16"/>
          <w:lang w:val="en-US"/>
        </w:rPr>
        <w:tab/>
      </w:r>
    </w:p>
    <w:p w14:paraId="2F71FA8C" w14:textId="77777777" w:rsidR="008C2667" w:rsidRPr="008C2667" w:rsidRDefault="008C2667" w:rsidP="008C2667">
      <w:pPr>
        <w:spacing w:line="240" w:lineRule="auto"/>
        <w:rPr>
          <w:sz w:val="16"/>
          <w:lang w:val="en-US"/>
        </w:rPr>
      </w:pPr>
      <w:r w:rsidRPr="008C2667">
        <w:rPr>
          <w:sz w:val="16"/>
          <w:lang w:val="en-US"/>
        </w:rPr>
        <w:tab/>
        <w:t>/**</w:t>
      </w:r>
    </w:p>
    <w:p w14:paraId="42A5AB92" w14:textId="77777777" w:rsidR="008C2667" w:rsidRPr="008C2667" w:rsidRDefault="008C2667" w:rsidP="008C2667">
      <w:pPr>
        <w:spacing w:line="240" w:lineRule="auto"/>
        <w:rPr>
          <w:sz w:val="16"/>
          <w:lang w:val="en-US"/>
        </w:rPr>
      </w:pPr>
      <w:r w:rsidRPr="008C2667">
        <w:rPr>
          <w:sz w:val="16"/>
          <w:lang w:val="en-US"/>
        </w:rPr>
        <w:tab/>
        <w:t xml:space="preserve"> * Select all records from entity.</w:t>
      </w:r>
    </w:p>
    <w:p w14:paraId="68B3CA4A" w14:textId="77777777" w:rsidR="008C2667" w:rsidRPr="008C2667" w:rsidRDefault="008C2667" w:rsidP="008C2667">
      <w:pPr>
        <w:spacing w:line="240" w:lineRule="auto"/>
        <w:rPr>
          <w:sz w:val="16"/>
          <w:lang w:val="en-US"/>
        </w:rPr>
      </w:pPr>
      <w:r w:rsidRPr="008C2667">
        <w:rPr>
          <w:sz w:val="16"/>
          <w:lang w:val="en-US"/>
        </w:rPr>
        <w:tab/>
        <w:t xml:space="preserve"> */</w:t>
      </w:r>
    </w:p>
    <w:p w14:paraId="5464794F"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List&lt;MarketTimeOpening&gt; findAll() {</w:t>
      </w:r>
    </w:p>
    <w:p w14:paraId="2D8EB24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super.findManyByQuery(getEntityClass().getSimpleName() + ".findAll");</w:t>
      </w:r>
    </w:p>
    <w:p w14:paraId="565A1AD1" w14:textId="77777777" w:rsidR="008C2667" w:rsidRPr="008C2667" w:rsidRDefault="008C2667" w:rsidP="008C2667">
      <w:pPr>
        <w:spacing w:line="240" w:lineRule="auto"/>
        <w:rPr>
          <w:sz w:val="16"/>
          <w:lang w:val="en-US"/>
        </w:rPr>
      </w:pPr>
      <w:r w:rsidRPr="008C2667">
        <w:rPr>
          <w:sz w:val="16"/>
          <w:lang w:val="en-US"/>
        </w:rPr>
        <w:tab/>
        <w:t>}</w:t>
      </w:r>
    </w:p>
    <w:p w14:paraId="59C3B9A3" w14:textId="77777777" w:rsidR="008C2667" w:rsidRDefault="008C2667" w:rsidP="008C2667">
      <w:pPr>
        <w:spacing w:line="240" w:lineRule="auto"/>
        <w:rPr>
          <w:sz w:val="16"/>
          <w:lang w:val="en-US"/>
        </w:rPr>
      </w:pPr>
      <w:r w:rsidRPr="008C2667">
        <w:rPr>
          <w:sz w:val="16"/>
          <w:lang w:val="en-US"/>
        </w:rPr>
        <w:tab/>
      </w:r>
    </w:p>
    <w:p w14:paraId="0F4B2153" w14:textId="163E5743" w:rsidR="008C2667" w:rsidRPr="008C2667" w:rsidRDefault="008C2667" w:rsidP="008C2667">
      <w:pPr>
        <w:spacing w:line="240" w:lineRule="auto"/>
        <w:rPr>
          <w:sz w:val="16"/>
          <w:lang w:val="en-US"/>
        </w:rPr>
      </w:pPr>
      <w:r>
        <w:rPr>
          <w:sz w:val="16"/>
          <w:lang w:val="en-US"/>
        </w:rPr>
        <w:lastRenderedPageBreak/>
        <w:tab/>
      </w:r>
    </w:p>
    <w:p w14:paraId="44B589C4" w14:textId="77777777" w:rsidR="008C2667" w:rsidRPr="008C2667" w:rsidRDefault="008C2667" w:rsidP="008C2667">
      <w:pPr>
        <w:spacing w:line="240" w:lineRule="auto"/>
        <w:rPr>
          <w:sz w:val="16"/>
          <w:lang w:val="en-US"/>
        </w:rPr>
      </w:pPr>
      <w:r w:rsidRPr="008C2667">
        <w:rPr>
          <w:sz w:val="16"/>
          <w:lang w:val="en-US"/>
        </w:rPr>
        <w:tab/>
        <w:t>/**</w:t>
      </w:r>
    </w:p>
    <w:p w14:paraId="0372FF18" w14:textId="77777777" w:rsidR="008C2667" w:rsidRPr="008C2667" w:rsidRDefault="008C2667" w:rsidP="008C2667">
      <w:pPr>
        <w:spacing w:line="240" w:lineRule="auto"/>
        <w:rPr>
          <w:sz w:val="16"/>
          <w:lang w:val="en-US"/>
        </w:rPr>
      </w:pPr>
      <w:r w:rsidRPr="008C2667">
        <w:rPr>
          <w:sz w:val="16"/>
          <w:lang w:val="en-US"/>
        </w:rPr>
        <w:tab/>
        <w:t xml:space="preserve"> * Selects a single record from entity.</w:t>
      </w:r>
    </w:p>
    <w:p w14:paraId="6DB0FBDB" w14:textId="77777777" w:rsidR="008C2667" w:rsidRPr="008C2667" w:rsidRDefault="008C2667" w:rsidP="008C2667">
      <w:pPr>
        <w:spacing w:line="240" w:lineRule="auto"/>
        <w:rPr>
          <w:sz w:val="16"/>
          <w:lang w:val="en-US"/>
        </w:rPr>
      </w:pPr>
      <w:r w:rsidRPr="008C2667">
        <w:rPr>
          <w:sz w:val="16"/>
          <w:lang w:val="en-US"/>
        </w:rPr>
        <w:tab/>
        <w:t xml:space="preserve"> */</w:t>
      </w:r>
    </w:p>
    <w:p w14:paraId="39BAECFB"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 findById(BigInteger id) {</w:t>
      </w:r>
    </w:p>
    <w:p w14:paraId="53222CB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super.findOneByQuery(getEntityClass().getSimpleName() + ".findById", "timeInternalId", id);</w:t>
      </w:r>
    </w:p>
    <w:p w14:paraId="611AC9B7" w14:textId="77777777" w:rsidR="008C2667" w:rsidRPr="008C2667" w:rsidRDefault="008C2667" w:rsidP="008C2667">
      <w:pPr>
        <w:spacing w:line="240" w:lineRule="auto"/>
        <w:rPr>
          <w:sz w:val="16"/>
          <w:lang w:val="en-US"/>
        </w:rPr>
      </w:pPr>
      <w:r w:rsidRPr="008C2667">
        <w:rPr>
          <w:sz w:val="16"/>
          <w:lang w:val="en-US"/>
        </w:rPr>
        <w:tab/>
        <w:t>}</w:t>
      </w:r>
    </w:p>
    <w:p w14:paraId="5BB94BC5" w14:textId="77777777" w:rsidR="008C2667" w:rsidRPr="008C2667" w:rsidRDefault="008C2667" w:rsidP="008C2667">
      <w:pPr>
        <w:spacing w:line="240" w:lineRule="auto"/>
        <w:rPr>
          <w:sz w:val="16"/>
          <w:lang w:val="en-US"/>
        </w:rPr>
      </w:pPr>
      <w:r w:rsidRPr="008C2667">
        <w:rPr>
          <w:sz w:val="16"/>
          <w:lang w:val="en-US"/>
        </w:rPr>
        <w:tab/>
      </w:r>
    </w:p>
    <w:p w14:paraId="6E9C99AF" w14:textId="77777777" w:rsidR="008C2667" w:rsidRPr="008C2667" w:rsidRDefault="008C2667" w:rsidP="008C2667">
      <w:pPr>
        <w:spacing w:line="240" w:lineRule="auto"/>
        <w:rPr>
          <w:sz w:val="16"/>
          <w:lang w:val="en-US"/>
        </w:rPr>
      </w:pPr>
      <w:r w:rsidRPr="008C2667">
        <w:rPr>
          <w:sz w:val="16"/>
          <w:lang w:val="en-US"/>
        </w:rPr>
        <w:tab/>
      </w:r>
    </w:p>
    <w:p w14:paraId="08C0B59B" w14:textId="77777777" w:rsidR="008C2667" w:rsidRPr="008C2667" w:rsidRDefault="008C2667" w:rsidP="008C2667">
      <w:pPr>
        <w:spacing w:line="240" w:lineRule="auto"/>
        <w:rPr>
          <w:sz w:val="16"/>
          <w:lang w:val="en-US"/>
        </w:rPr>
      </w:pPr>
      <w:r w:rsidRPr="008C2667">
        <w:rPr>
          <w:sz w:val="16"/>
          <w:lang w:val="en-US"/>
        </w:rPr>
        <w:tab/>
        <w:t>/**</w:t>
      </w:r>
    </w:p>
    <w:p w14:paraId="6403A57E" w14:textId="77777777" w:rsidR="008C2667" w:rsidRPr="008C2667" w:rsidRDefault="008C2667" w:rsidP="008C2667">
      <w:pPr>
        <w:spacing w:line="240" w:lineRule="auto"/>
        <w:rPr>
          <w:sz w:val="16"/>
          <w:lang w:val="en-US"/>
        </w:rPr>
      </w:pPr>
      <w:r w:rsidRPr="008C2667">
        <w:rPr>
          <w:sz w:val="16"/>
          <w:lang w:val="en-US"/>
        </w:rPr>
        <w:tab/>
        <w:t xml:space="preserve"> * Insert an entity object.</w:t>
      </w:r>
    </w:p>
    <w:p w14:paraId="7AF0B6B9" w14:textId="77777777" w:rsidR="008C2667" w:rsidRPr="008C2667" w:rsidRDefault="008C2667" w:rsidP="008C2667">
      <w:pPr>
        <w:spacing w:line="240" w:lineRule="auto"/>
        <w:rPr>
          <w:sz w:val="16"/>
          <w:lang w:val="en-US"/>
        </w:rPr>
      </w:pPr>
      <w:r w:rsidRPr="008C2667">
        <w:rPr>
          <w:sz w:val="16"/>
          <w:lang w:val="en-US"/>
        </w:rPr>
        <w:tab/>
        <w:t xml:space="preserve"> * @param entity to insert</w:t>
      </w:r>
    </w:p>
    <w:p w14:paraId="7F9EE33F" w14:textId="77777777" w:rsidR="008C2667" w:rsidRPr="008C2667" w:rsidRDefault="008C2667" w:rsidP="008C2667">
      <w:pPr>
        <w:spacing w:line="240" w:lineRule="auto"/>
        <w:rPr>
          <w:sz w:val="16"/>
          <w:lang w:val="en-US"/>
        </w:rPr>
      </w:pPr>
      <w:r w:rsidRPr="008C2667">
        <w:rPr>
          <w:sz w:val="16"/>
          <w:lang w:val="en-US"/>
        </w:rPr>
        <w:tab/>
        <w:t xml:space="preserve"> * @return the inserted entity, inclusive a generated primary key</w:t>
      </w:r>
    </w:p>
    <w:p w14:paraId="0D80D476" w14:textId="77777777" w:rsidR="008C2667" w:rsidRPr="008C2667" w:rsidRDefault="008C2667" w:rsidP="008C2667">
      <w:pPr>
        <w:spacing w:line="240" w:lineRule="auto"/>
        <w:rPr>
          <w:sz w:val="16"/>
          <w:lang w:val="en-US"/>
        </w:rPr>
      </w:pPr>
      <w:r w:rsidRPr="008C2667">
        <w:rPr>
          <w:sz w:val="16"/>
          <w:lang w:val="en-US"/>
        </w:rPr>
        <w:tab/>
        <w:t xml:space="preserve"> */</w:t>
      </w:r>
    </w:p>
    <w:p w14:paraId="22636DFD"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 insert(MarketTimeOpening entity) {</w:t>
      </w:r>
    </w:p>
    <w:p w14:paraId="5B7F427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if(</w:t>
      </w:r>
      <w:proofErr w:type="gramEnd"/>
      <w:r w:rsidRPr="008C2667">
        <w:rPr>
          <w:sz w:val="16"/>
          <w:lang w:val="en-US"/>
        </w:rPr>
        <w:t>entity == null) { // check to avoid exceptions in hibernate</w:t>
      </w:r>
    </w:p>
    <w:p w14:paraId="3C2510D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null;</w:t>
      </w:r>
    </w:p>
    <w:p w14:paraId="7502F00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w:t>
      </w:r>
    </w:p>
    <w:p w14:paraId="0CBE142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7318FD0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entity</w:t>
      </w:r>
      <w:proofErr w:type="gramEnd"/>
      <w:r w:rsidRPr="008C2667">
        <w:rPr>
          <w:sz w:val="16"/>
          <w:lang w:val="en-US"/>
        </w:rPr>
        <w:t xml:space="preserve"> = merge(entity);</w:t>
      </w:r>
    </w:p>
    <w:p w14:paraId="20AEF67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logEntity(</w:t>
      </w:r>
      <w:proofErr w:type="gramEnd"/>
      <w:r w:rsidRPr="008C2667">
        <w:rPr>
          <w:sz w:val="16"/>
          <w:lang w:val="en-US"/>
        </w:rPr>
        <w:t>"Inserted:", entity);</w:t>
      </w:r>
    </w:p>
    <w:p w14:paraId="73320AA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entity;</w:t>
      </w:r>
    </w:p>
    <w:p w14:paraId="61D04159" w14:textId="77777777" w:rsidR="008C2667" w:rsidRPr="008C2667" w:rsidRDefault="008C2667" w:rsidP="008C2667">
      <w:pPr>
        <w:spacing w:line="240" w:lineRule="auto"/>
        <w:rPr>
          <w:sz w:val="16"/>
          <w:lang w:val="en-US"/>
        </w:rPr>
      </w:pPr>
      <w:r w:rsidRPr="008C2667">
        <w:rPr>
          <w:sz w:val="16"/>
          <w:lang w:val="en-US"/>
        </w:rPr>
        <w:tab/>
        <w:t>}</w:t>
      </w:r>
    </w:p>
    <w:p w14:paraId="0D67DD82" w14:textId="77777777" w:rsidR="008C2667" w:rsidRDefault="008C2667" w:rsidP="008C2667">
      <w:pPr>
        <w:spacing w:line="240" w:lineRule="auto"/>
        <w:rPr>
          <w:sz w:val="16"/>
          <w:lang w:val="en-US"/>
        </w:rPr>
      </w:pPr>
      <w:r w:rsidRPr="008C2667">
        <w:rPr>
          <w:sz w:val="16"/>
          <w:lang w:val="en-US"/>
        </w:rPr>
        <w:tab/>
      </w:r>
    </w:p>
    <w:p w14:paraId="5E3F9D31" w14:textId="497E59E2" w:rsidR="008C2667" w:rsidRPr="008C2667" w:rsidRDefault="008C2667" w:rsidP="008C2667">
      <w:pPr>
        <w:spacing w:line="240" w:lineRule="auto"/>
        <w:rPr>
          <w:sz w:val="16"/>
          <w:lang w:val="en-US"/>
        </w:rPr>
      </w:pPr>
      <w:r>
        <w:rPr>
          <w:sz w:val="16"/>
          <w:lang w:val="en-US"/>
        </w:rPr>
        <w:tab/>
      </w:r>
    </w:p>
    <w:p w14:paraId="64A98676" w14:textId="77777777" w:rsidR="008C2667" w:rsidRPr="008C2667" w:rsidRDefault="008C2667" w:rsidP="008C2667">
      <w:pPr>
        <w:spacing w:line="240" w:lineRule="auto"/>
        <w:rPr>
          <w:sz w:val="16"/>
          <w:lang w:val="en-US"/>
        </w:rPr>
      </w:pPr>
      <w:r w:rsidRPr="008C2667">
        <w:rPr>
          <w:sz w:val="16"/>
          <w:lang w:val="en-US"/>
        </w:rPr>
        <w:tab/>
        <w:t>/**</w:t>
      </w:r>
    </w:p>
    <w:p w14:paraId="56984C96" w14:textId="77777777" w:rsidR="008C2667" w:rsidRPr="008C2667" w:rsidRDefault="008C2667" w:rsidP="008C2667">
      <w:pPr>
        <w:spacing w:line="240" w:lineRule="auto"/>
        <w:rPr>
          <w:sz w:val="16"/>
          <w:lang w:val="en-US"/>
        </w:rPr>
      </w:pPr>
      <w:r w:rsidRPr="008C2667">
        <w:rPr>
          <w:sz w:val="16"/>
          <w:lang w:val="en-US"/>
        </w:rPr>
        <w:tab/>
        <w:t xml:space="preserve"> * Update an entity object.</w:t>
      </w:r>
    </w:p>
    <w:p w14:paraId="2BBEE9AA" w14:textId="77777777" w:rsidR="008C2667" w:rsidRPr="008C2667" w:rsidRDefault="008C2667" w:rsidP="008C2667">
      <w:pPr>
        <w:spacing w:line="240" w:lineRule="auto"/>
        <w:rPr>
          <w:sz w:val="16"/>
          <w:lang w:val="en-US"/>
        </w:rPr>
      </w:pPr>
      <w:r w:rsidRPr="008C2667">
        <w:rPr>
          <w:sz w:val="16"/>
          <w:lang w:val="en-US"/>
        </w:rPr>
        <w:tab/>
        <w:t xml:space="preserve"> * @param entity to update</w:t>
      </w:r>
    </w:p>
    <w:p w14:paraId="5616EA0F" w14:textId="77777777" w:rsidR="008C2667" w:rsidRPr="008C2667" w:rsidRDefault="008C2667" w:rsidP="008C2667">
      <w:pPr>
        <w:spacing w:line="240" w:lineRule="auto"/>
        <w:rPr>
          <w:sz w:val="16"/>
          <w:lang w:val="en-US"/>
        </w:rPr>
      </w:pPr>
      <w:r w:rsidRPr="008C2667">
        <w:rPr>
          <w:sz w:val="16"/>
          <w:lang w:val="en-US"/>
        </w:rPr>
        <w:tab/>
        <w:t xml:space="preserve"> * @return the updated entity</w:t>
      </w:r>
    </w:p>
    <w:p w14:paraId="481E3058" w14:textId="77777777" w:rsidR="008C2667" w:rsidRPr="008C2667" w:rsidRDefault="008C2667" w:rsidP="008C2667">
      <w:pPr>
        <w:spacing w:line="240" w:lineRule="auto"/>
        <w:rPr>
          <w:sz w:val="16"/>
          <w:lang w:val="en-US"/>
        </w:rPr>
      </w:pPr>
      <w:r w:rsidRPr="008C2667">
        <w:rPr>
          <w:sz w:val="16"/>
          <w:lang w:val="en-US"/>
        </w:rPr>
        <w:tab/>
        <w:t xml:space="preserve"> */</w:t>
      </w:r>
    </w:p>
    <w:p w14:paraId="4931733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 update(MarketTimeOpening entity) {</w:t>
      </w:r>
    </w:p>
    <w:p w14:paraId="091DD74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if(</w:t>
      </w:r>
      <w:proofErr w:type="gramEnd"/>
      <w:r w:rsidRPr="008C2667">
        <w:rPr>
          <w:sz w:val="16"/>
          <w:lang w:val="en-US"/>
        </w:rPr>
        <w:t>entity == null) {</w:t>
      </w:r>
    </w:p>
    <w:p w14:paraId="58D79D0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null;</w:t>
      </w:r>
    </w:p>
    <w:p w14:paraId="62AFC2CC" w14:textId="77777777" w:rsidR="008C2667" w:rsidRPr="008C2667" w:rsidRDefault="008C2667" w:rsidP="008C2667">
      <w:pPr>
        <w:spacing w:line="240" w:lineRule="auto"/>
        <w:rPr>
          <w:sz w:val="16"/>
          <w:lang w:val="en-US"/>
        </w:rPr>
      </w:pPr>
      <w:r w:rsidRPr="008C2667">
        <w:rPr>
          <w:sz w:val="16"/>
          <w:lang w:val="en-US"/>
        </w:rPr>
        <w:lastRenderedPageBreak/>
        <w:tab/>
      </w:r>
      <w:r w:rsidRPr="008C2667">
        <w:rPr>
          <w:sz w:val="16"/>
          <w:lang w:val="en-US"/>
        </w:rPr>
        <w:tab/>
        <w:t>}</w:t>
      </w:r>
    </w:p>
    <w:p w14:paraId="0BD1013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6C28BDD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entity</w:t>
      </w:r>
      <w:proofErr w:type="gramEnd"/>
      <w:r w:rsidRPr="008C2667">
        <w:rPr>
          <w:sz w:val="16"/>
          <w:lang w:val="en-US"/>
        </w:rPr>
        <w:t xml:space="preserve"> = merge(entity);</w:t>
      </w:r>
    </w:p>
    <w:p w14:paraId="72090FD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logEntity(</w:t>
      </w:r>
      <w:proofErr w:type="gramEnd"/>
      <w:r w:rsidRPr="008C2667">
        <w:rPr>
          <w:sz w:val="16"/>
          <w:lang w:val="en-US"/>
        </w:rPr>
        <w:t>"Updated:", entity);</w:t>
      </w:r>
    </w:p>
    <w:p w14:paraId="60B29B3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entity;</w:t>
      </w:r>
    </w:p>
    <w:p w14:paraId="3EF9E958" w14:textId="77777777" w:rsidR="008C2667" w:rsidRPr="008C2667" w:rsidRDefault="008C2667" w:rsidP="008C2667">
      <w:pPr>
        <w:spacing w:line="240" w:lineRule="auto"/>
        <w:rPr>
          <w:sz w:val="16"/>
          <w:lang w:val="en-US"/>
        </w:rPr>
      </w:pPr>
      <w:r w:rsidRPr="008C2667">
        <w:rPr>
          <w:sz w:val="16"/>
          <w:lang w:val="en-US"/>
        </w:rPr>
        <w:tab/>
        <w:t>}</w:t>
      </w:r>
    </w:p>
    <w:p w14:paraId="1479B6AE" w14:textId="77777777" w:rsidR="008C2667" w:rsidRPr="008C2667" w:rsidRDefault="008C2667" w:rsidP="008C2667">
      <w:pPr>
        <w:spacing w:line="240" w:lineRule="auto"/>
        <w:rPr>
          <w:sz w:val="16"/>
          <w:lang w:val="en-US"/>
        </w:rPr>
      </w:pPr>
      <w:r w:rsidRPr="008C2667">
        <w:rPr>
          <w:sz w:val="16"/>
          <w:lang w:val="en-US"/>
        </w:rPr>
        <w:tab/>
      </w:r>
    </w:p>
    <w:p w14:paraId="1C61DF4B" w14:textId="77777777" w:rsidR="008C2667" w:rsidRPr="008C2667" w:rsidRDefault="008C2667" w:rsidP="008C2667">
      <w:pPr>
        <w:spacing w:line="240" w:lineRule="auto"/>
        <w:rPr>
          <w:sz w:val="16"/>
          <w:lang w:val="en-US"/>
        </w:rPr>
      </w:pPr>
      <w:r w:rsidRPr="008C2667">
        <w:rPr>
          <w:sz w:val="16"/>
          <w:lang w:val="en-US"/>
        </w:rPr>
        <w:tab/>
      </w:r>
    </w:p>
    <w:p w14:paraId="71C00EEB" w14:textId="77777777" w:rsidR="008C2667" w:rsidRPr="008C2667" w:rsidRDefault="008C2667" w:rsidP="008C2667">
      <w:pPr>
        <w:spacing w:line="240" w:lineRule="auto"/>
        <w:rPr>
          <w:sz w:val="16"/>
          <w:lang w:val="en-US"/>
        </w:rPr>
      </w:pPr>
      <w:r w:rsidRPr="008C2667">
        <w:rPr>
          <w:sz w:val="16"/>
          <w:lang w:val="en-US"/>
        </w:rPr>
        <w:tab/>
        <w:t>/**</w:t>
      </w:r>
    </w:p>
    <w:p w14:paraId="700942EE" w14:textId="77777777" w:rsidR="008C2667" w:rsidRPr="008C2667" w:rsidRDefault="008C2667" w:rsidP="008C2667">
      <w:pPr>
        <w:spacing w:line="240" w:lineRule="auto"/>
        <w:rPr>
          <w:sz w:val="16"/>
          <w:lang w:val="en-US"/>
        </w:rPr>
      </w:pPr>
      <w:r w:rsidRPr="008C2667">
        <w:rPr>
          <w:sz w:val="16"/>
          <w:lang w:val="en-US"/>
        </w:rPr>
        <w:tab/>
        <w:t xml:space="preserve"> * Removes an entity from the database.</w:t>
      </w:r>
    </w:p>
    <w:p w14:paraId="2E59A484" w14:textId="77777777" w:rsidR="008C2667" w:rsidRPr="008C2667" w:rsidRDefault="008C2667" w:rsidP="008C2667">
      <w:pPr>
        <w:spacing w:line="240" w:lineRule="auto"/>
        <w:rPr>
          <w:sz w:val="16"/>
          <w:lang w:val="en-US"/>
        </w:rPr>
      </w:pPr>
      <w:r w:rsidRPr="008C2667">
        <w:rPr>
          <w:sz w:val="16"/>
          <w:lang w:val="en-US"/>
        </w:rPr>
        <w:tab/>
        <w:t xml:space="preserve"> * @param id the primary key of the record to be removed.</w:t>
      </w:r>
    </w:p>
    <w:p w14:paraId="40091FC3" w14:textId="77777777" w:rsidR="008C2667" w:rsidRPr="008C2667" w:rsidRDefault="008C2667" w:rsidP="008C2667">
      <w:pPr>
        <w:spacing w:line="240" w:lineRule="auto"/>
        <w:rPr>
          <w:sz w:val="16"/>
          <w:lang w:val="en-US"/>
        </w:rPr>
      </w:pPr>
      <w:r w:rsidRPr="008C2667">
        <w:rPr>
          <w:sz w:val="16"/>
          <w:lang w:val="en-US"/>
        </w:rPr>
        <w:tab/>
        <w:t xml:space="preserve"> * @return the entity object before it was removed or null if remove failed.</w:t>
      </w:r>
    </w:p>
    <w:p w14:paraId="39146471" w14:textId="77777777" w:rsidR="008C2667" w:rsidRPr="008C2667" w:rsidRDefault="008C2667" w:rsidP="008C2667">
      <w:pPr>
        <w:spacing w:line="240" w:lineRule="auto"/>
        <w:rPr>
          <w:sz w:val="16"/>
          <w:lang w:val="en-US"/>
        </w:rPr>
      </w:pPr>
      <w:r w:rsidRPr="008C2667">
        <w:rPr>
          <w:sz w:val="16"/>
          <w:lang w:val="en-US"/>
        </w:rPr>
        <w:tab/>
        <w:t xml:space="preserve"> */</w:t>
      </w:r>
    </w:p>
    <w:p w14:paraId="5E5E0C6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MarketTimeOpening delete(BigInteger id) {</w:t>
      </w:r>
    </w:p>
    <w:p w14:paraId="590EC4F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 xml:space="preserve">MarketTimeOpening entity = </w:t>
      </w:r>
      <w:proofErr w:type="gramStart"/>
      <w:r w:rsidRPr="008C2667">
        <w:rPr>
          <w:sz w:val="16"/>
          <w:lang w:val="en-US"/>
        </w:rPr>
        <w:t>findById(</w:t>
      </w:r>
      <w:proofErr w:type="gramEnd"/>
      <w:r w:rsidRPr="008C2667">
        <w:rPr>
          <w:sz w:val="16"/>
          <w:lang w:val="en-US"/>
        </w:rPr>
        <w:t>id);</w:t>
      </w:r>
    </w:p>
    <w:p w14:paraId="26A68FF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if(</w:t>
      </w:r>
      <w:proofErr w:type="gramEnd"/>
      <w:r w:rsidRPr="008C2667">
        <w:rPr>
          <w:sz w:val="16"/>
          <w:lang w:val="en-US"/>
        </w:rPr>
        <w:t>entity == null) {</w:t>
      </w:r>
    </w:p>
    <w:p w14:paraId="5EECFF7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null;</w:t>
      </w:r>
    </w:p>
    <w:p w14:paraId="45108BA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w:t>
      </w:r>
    </w:p>
    <w:p w14:paraId="26CAA4A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remove(</w:t>
      </w:r>
      <w:proofErr w:type="gramEnd"/>
      <w:r w:rsidRPr="008C2667">
        <w:rPr>
          <w:sz w:val="16"/>
          <w:lang w:val="en-US"/>
        </w:rPr>
        <w:t>entity);</w:t>
      </w:r>
    </w:p>
    <w:p w14:paraId="471BF88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logEntity(</w:t>
      </w:r>
      <w:proofErr w:type="gramEnd"/>
      <w:r w:rsidRPr="008C2667">
        <w:rPr>
          <w:sz w:val="16"/>
          <w:lang w:val="en-US"/>
        </w:rPr>
        <w:t>"Removed:", entity);</w:t>
      </w:r>
    </w:p>
    <w:p w14:paraId="171A4D0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entity;</w:t>
      </w:r>
    </w:p>
    <w:p w14:paraId="6709D44A" w14:textId="77777777" w:rsidR="008C2667" w:rsidRPr="008C2667" w:rsidRDefault="008C2667" w:rsidP="008C2667">
      <w:pPr>
        <w:spacing w:line="240" w:lineRule="auto"/>
        <w:rPr>
          <w:sz w:val="16"/>
          <w:lang w:val="en-US"/>
        </w:rPr>
      </w:pPr>
      <w:r w:rsidRPr="008C2667">
        <w:rPr>
          <w:sz w:val="16"/>
          <w:lang w:val="en-US"/>
        </w:rPr>
        <w:tab/>
        <w:t>}</w:t>
      </w:r>
    </w:p>
    <w:p w14:paraId="7F221769" w14:textId="77777777" w:rsidR="008C2667" w:rsidRPr="008C2667" w:rsidRDefault="008C2667" w:rsidP="008C2667">
      <w:pPr>
        <w:spacing w:line="240" w:lineRule="auto"/>
        <w:rPr>
          <w:sz w:val="16"/>
          <w:lang w:val="en-US"/>
        </w:rPr>
      </w:pPr>
      <w:r w:rsidRPr="008C2667">
        <w:rPr>
          <w:sz w:val="16"/>
          <w:lang w:val="en-US"/>
        </w:rPr>
        <w:tab/>
      </w:r>
    </w:p>
    <w:p w14:paraId="59E91300" w14:textId="77777777" w:rsidR="008C2667" w:rsidRPr="008C2667" w:rsidRDefault="008C2667" w:rsidP="008C2667">
      <w:pPr>
        <w:spacing w:line="240" w:lineRule="auto"/>
        <w:rPr>
          <w:sz w:val="16"/>
          <w:lang w:val="en-US"/>
        </w:rPr>
      </w:pPr>
      <w:r w:rsidRPr="008C2667">
        <w:rPr>
          <w:sz w:val="16"/>
          <w:lang w:val="en-US"/>
        </w:rPr>
        <w:tab/>
      </w:r>
    </w:p>
    <w:p w14:paraId="5D8ACA94" w14:textId="77777777" w:rsidR="008C2667" w:rsidRPr="008C2667" w:rsidRDefault="008C2667" w:rsidP="008C2667">
      <w:pPr>
        <w:spacing w:line="240" w:lineRule="auto"/>
        <w:rPr>
          <w:sz w:val="16"/>
          <w:lang w:val="en-US"/>
        </w:rPr>
      </w:pPr>
      <w:r w:rsidRPr="008C2667">
        <w:rPr>
          <w:sz w:val="16"/>
          <w:lang w:val="en-US"/>
        </w:rPr>
        <w:tab/>
      </w:r>
    </w:p>
    <w:p w14:paraId="7B1A36FF" w14:textId="7C5AEE5A" w:rsidR="008C2667" w:rsidRDefault="008C2667" w:rsidP="008C2667">
      <w:pPr>
        <w:spacing w:line="240" w:lineRule="auto"/>
        <w:rPr>
          <w:sz w:val="16"/>
          <w:lang w:val="en-US"/>
        </w:rPr>
      </w:pPr>
      <w:r w:rsidRPr="008C2667">
        <w:rPr>
          <w:sz w:val="16"/>
          <w:lang w:val="en-US"/>
        </w:rPr>
        <w:t>}</w:t>
      </w:r>
    </w:p>
    <w:p w14:paraId="4776EB7B" w14:textId="77777777" w:rsidR="008C2667" w:rsidRDefault="008C2667">
      <w:pPr>
        <w:jc w:val="left"/>
        <w:rPr>
          <w:sz w:val="16"/>
          <w:lang w:val="en-US"/>
        </w:rPr>
      </w:pPr>
      <w:r>
        <w:rPr>
          <w:sz w:val="16"/>
          <w:lang w:val="en-US"/>
        </w:rPr>
        <w:br w:type="page"/>
      </w:r>
    </w:p>
    <w:p w14:paraId="3B16FFAA" w14:textId="55EC1E48" w:rsidR="008C2667" w:rsidRDefault="008C2667" w:rsidP="008C2667">
      <w:pPr>
        <w:pStyle w:val="berschrift2"/>
        <w:rPr>
          <w:lang w:val="en-US"/>
        </w:rPr>
      </w:pPr>
      <w:bookmarkStart w:id="164" w:name="_Toc446491039"/>
      <w:r>
        <w:rPr>
          <w:lang w:val="en-US"/>
        </w:rPr>
        <w:lastRenderedPageBreak/>
        <w:t>TimezoneDao.java</w:t>
      </w:r>
      <w:bookmarkEnd w:id="164"/>
    </w:p>
    <w:p w14:paraId="272CFA60" w14:textId="77777777" w:rsidR="008C2667" w:rsidRPr="008C2667" w:rsidRDefault="008C2667" w:rsidP="008C2667">
      <w:pPr>
        <w:spacing w:line="240" w:lineRule="auto"/>
        <w:rPr>
          <w:sz w:val="16"/>
          <w:lang w:val="en-US"/>
        </w:rPr>
      </w:pPr>
      <w:proofErr w:type="gramStart"/>
      <w:r w:rsidRPr="008C2667">
        <w:rPr>
          <w:sz w:val="16"/>
          <w:lang w:val="en-US"/>
        </w:rPr>
        <w:t>package</w:t>
      </w:r>
      <w:proofErr w:type="gramEnd"/>
      <w:r w:rsidRPr="008C2667">
        <w:rPr>
          <w:sz w:val="16"/>
          <w:lang w:val="en-US"/>
        </w:rPr>
        <w:t xml:space="preserve"> com.csg.street.dao;</w:t>
      </w:r>
    </w:p>
    <w:p w14:paraId="038E002F" w14:textId="77777777" w:rsidR="008C2667" w:rsidRPr="008C2667" w:rsidRDefault="008C2667" w:rsidP="008C2667">
      <w:pPr>
        <w:spacing w:line="240" w:lineRule="auto"/>
        <w:rPr>
          <w:sz w:val="16"/>
          <w:lang w:val="en-US"/>
        </w:rPr>
      </w:pPr>
    </w:p>
    <w:p w14:paraId="79A9AD3D"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java.math.BigInteger;</w:t>
      </w:r>
    </w:p>
    <w:p w14:paraId="7D67F6C4"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java.util.List;</w:t>
      </w:r>
    </w:p>
    <w:p w14:paraId="1872B5EA" w14:textId="77777777" w:rsidR="008C2667" w:rsidRPr="008C2667" w:rsidRDefault="008C2667" w:rsidP="008C2667">
      <w:pPr>
        <w:spacing w:line="240" w:lineRule="auto"/>
        <w:rPr>
          <w:sz w:val="16"/>
          <w:lang w:val="fr-CH"/>
        </w:rPr>
      </w:pPr>
    </w:p>
    <w:p w14:paraId="03B99D77"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javax.persistence.EntityManager;</w:t>
      </w:r>
    </w:p>
    <w:p w14:paraId="02DA8E57" w14:textId="77777777" w:rsidR="008C2667" w:rsidRPr="008C2667" w:rsidRDefault="008C2667" w:rsidP="008C2667">
      <w:pPr>
        <w:spacing w:line="240" w:lineRule="auto"/>
        <w:rPr>
          <w:sz w:val="16"/>
          <w:lang w:val="fr-CH"/>
        </w:rPr>
      </w:pPr>
    </w:p>
    <w:p w14:paraId="15934440"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com.csg.street.dao.generic.JpaDao;</w:t>
      </w:r>
    </w:p>
    <w:p w14:paraId="4DADF7E9" w14:textId="77777777" w:rsidR="008C2667" w:rsidRPr="008C2667" w:rsidRDefault="008C2667" w:rsidP="008C2667">
      <w:pPr>
        <w:spacing w:line="240" w:lineRule="auto"/>
        <w:rPr>
          <w:sz w:val="16"/>
          <w:lang w:val="fr-CH"/>
        </w:rPr>
      </w:pPr>
      <w:proofErr w:type="gramStart"/>
      <w:r w:rsidRPr="008C2667">
        <w:rPr>
          <w:sz w:val="16"/>
          <w:lang w:val="fr-CH"/>
        </w:rPr>
        <w:t>import</w:t>
      </w:r>
      <w:proofErr w:type="gramEnd"/>
      <w:r w:rsidRPr="008C2667">
        <w:rPr>
          <w:sz w:val="16"/>
          <w:lang w:val="fr-CH"/>
        </w:rPr>
        <w:t xml:space="preserve"> com.csg.street.persistence.Timezone;</w:t>
      </w:r>
    </w:p>
    <w:p w14:paraId="260C7A04" w14:textId="77777777" w:rsidR="008C2667" w:rsidRPr="008C2667" w:rsidRDefault="008C2667" w:rsidP="008C2667">
      <w:pPr>
        <w:spacing w:line="240" w:lineRule="auto"/>
        <w:rPr>
          <w:sz w:val="16"/>
          <w:lang w:val="fr-CH"/>
        </w:rPr>
      </w:pPr>
    </w:p>
    <w:p w14:paraId="47B1B329" w14:textId="77777777" w:rsidR="008C2667" w:rsidRPr="008C2667" w:rsidRDefault="008C2667" w:rsidP="008C2667">
      <w:pPr>
        <w:spacing w:line="240" w:lineRule="auto"/>
        <w:rPr>
          <w:sz w:val="16"/>
          <w:lang w:val="en-US"/>
        </w:rPr>
      </w:pPr>
      <w:proofErr w:type="gramStart"/>
      <w:r w:rsidRPr="008C2667">
        <w:rPr>
          <w:sz w:val="16"/>
          <w:lang w:val="en-US"/>
        </w:rPr>
        <w:t>public</w:t>
      </w:r>
      <w:proofErr w:type="gramEnd"/>
      <w:r w:rsidRPr="008C2667">
        <w:rPr>
          <w:sz w:val="16"/>
          <w:lang w:val="en-US"/>
        </w:rPr>
        <w:t xml:space="preserve"> class TimezoneDao extends JpaDao&lt;BigInteger, Timezone&gt;{</w:t>
      </w:r>
    </w:p>
    <w:p w14:paraId="0732FF38" w14:textId="77777777" w:rsidR="008C2667" w:rsidRPr="008C2667" w:rsidRDefault="008C2667" w:rsidP="008C2667">
      <w:pPr>
        <w:spacing w:line="240" w:lineRule="auto"/>
        <w:rPr>
          <w:sz w:val="16"/>
          <w:lang w:val="en-US"/>
        </w:rPr>
      </w:pPr>
    </w:p>
    <w:p w14:paraId="4A75BA38" w14:textId="77777777" w:rsidR="008C2667" w:rsidRPr="008C2667" w:rsidRDefault="008C2667" w:rsidP="008C2667">
      <w:pPr>
        <w:spacing w:line="240" w:lineRule="auto"/>
        <w:rPr>
          <w:sz w:val="16"/>
          <w:lang w:val="en-US"/>
        </w:rPr>
      </w:pPr>
      <w:r w:rsidRPr="008C2667">
        <w:rPr>
          <w:sz w:val="16"/>
          <w:lang w:val="en-US"/>
        </w:rPr>
        <w:tab/>
      </w:r>
    </w:p>
    <w:p w14:paraId="2175DCFF"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TimezoneDao() {</w:t>
      </w:r>
    </w:p>
    <w:p w14:paraId="41ABF6A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7D217013" w14:textId="77777777" w:rsidR="008C2667" w:rsidRPr="008C2667" w:rsidRDefault="008C2667" w:rsidP="008C2667">
      <w:pPr>
        <w:spacing w:line="240" w:lineRule="auto"/>
        <w:rPr>
          <w:sz w:val="16"/>
          <w:lang w:val="en-US"/>
        </w:rPr>
      </w:pPr>
      <w:r w:rsidRPr="008C2667">
        <w:rPr>
          <w:sz w:val="16"/>
          <w:lang w:val="en-US"/>
        </w:rPr>
        <w:tab/>
        <w:t>}</w:t>
      </w:r>
    </w:p>
    <w:p w14:paraId="06D59732" w14:textId="77777777" w:rsidR="008C2667" w:rsidRPr="008C2667" w:rsidRDefault="008C2667" w:rsidP="008C2667">
      <w:pPr>
        <w:spacing w:line="240" w:lineRule="auto"/>
        <w:rPr>
          <w:sz w:val="16"/>
          <w:lang w:val="en-US"/>
        </w:rPr>
      </w:pPr>
      <w:r w:rsidRPr="008C2667">
        <w:rPr>
          <w:sz w:val="16"/>
          <w:lang w:val="en-US"/>
        </w:rPr>
        <w:tab/>
      </w:r>
    </w:p>
    <w:p w14:paraId="4B160A3E"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TimezoneDao(EntityManager entityManager) {</w:t>
      </w:r>
    </w:p>
    <w:p w14:paraId="2793C56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super(</w:t>
      </w:r>
      <w:proofErr w:type="gramEnd"/>
      <w:r w:rsidRPr="008C2667">
        <w:rPr>
          <w:sz w:val="16"/>
          <w:lang w:val="en-US"/>
        </w:rPr>
        <w:t>entityManager);</w:t>
      </w:r>
    </w:p>
    <w:p w14:paraId="6B085123" w14:textId="77777777" w:rsidR="008C2667" w:rsidRPr="008C2667" w:rsidRDefault="008C2667" w:rsidP="008C2667">
      <w:pPr>
        <w:spacing w:line="240" w:lineRule="auto"/>
        <w:rPr>
          <w:sz w:val="16"/>
          <w:lang w:val="en-US"/>
        </w:rPr>
      </w:pPr>
      <w:r w:rsidRPr="008C2667">
        <w:rPr>
          <w:sz w:val="16"/>
          <w:lang w:val="en-US"/>
        </w:rPr>
        <w:tab/>
        <w:t>}</w:t>
      </w:r>
    </w:p>
    <w:p w14:paraId="391D9451" w14:textId="77777777" w:rsidR="008C2667" w:rsidRPr="008C2667" w:rsidRDefault="008C2667" w:rsidP="008C2667">
      <w:pPr>
        <w:spacing w:line="240" w:lineRule="auto"/>
        <w:rPr>
          <w:sz w:val="16"/>
          <w:lang w:val="en-US"/>
        </w:rPr>
      </w:pPr>
      <w:r w:rsidRPr="008C2667">
        <w:rPr>
          <w:sz w:val="16"/>
          <w:lang w:val="en-US"/>
        </w:rPr>
        <w:tab/>
      </w:r>
    </w:p>
    <w:p w14:paraId="3ECFB0C8"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List&lt;Timezone&gt; findAll() {</w:t>
      </w:r>
    </w:p>
    <w:p w14:paraId="40BDBBD4" w14:textId="77777777" w:rsidR="008C2667" w:rsidRPr="008C2667" w:rsidRDefault="008C2667" w:rsidP="008C2667">
      <w:pPr>
        <w:spacing w:line="240" w:lineRule="auto"/>
        <w:rPr>
          <w:sz w:val="16"/>
          <w:lang w:val="en-US"/>
        </w:rPr>
      </w:pPr>
      <w:r w:rsidRPr="008C2667">
        <w:rPr>
          <w:sz w:val="16"/>
          <w:lang w:val="en-US"/>
        </w:rPr>
        <w:t xml:space="preserve">        </w:t>
      </w:r>
      <w:proofErr w:type="gramStart"/>
      <w:r w:rsidRPr="008C2667">
        <w:rPr>
          <w:sz w:val="16"/>
          <w:lang w:val="en-US"/>
        </w:rPr>
        <w:t>return</w:t>
      </w:r>
      <w:proofErr w:type="gramEnd"/>
      <w:r w:rsidRPr="008C2667">
        <w:rPr>
          <w:sz w:val="16"/>
          <w:lang w:val="en-US"/>
        </w:rPr>
        <w:t xml:space="preserve"> super.findManyByQuery(getEntityClass().getSimpleName() + ".findAll");</w:t>
      </w:r>
    </w:p>
    <w:p w14:paraId="49DB7F51" w14:textId="77777777" w:rsidR="008C2667" w:rsidRPr="008C2667" w:rsidRDefault="008C2667" w:rsidP="008C2667">
      <w:pPr>
        <w:spacing w:line="240" w:lineRule="auto"/>
        <w:rPr>
          <w:sz w:val="16"/>
          <w:lang w:val="en-US"/>
        </w:rPr>
      </w:pPr>
      <w:r w:rsidRPr="008C2667">
        <w:rPr>
          <w:sz w:val="16"/>
          <w:lang w:val="en-US"/>
        </w:rPr>
        <w:t xml:space="preserve">    }</w:t>
      </w:r>
    </w:p>
    <w:p w14:paraId="04B03553" w14:textId="77777777" w:rsidR="008C2667" w:rsidRPr="008C2667" w:rsidRDefault="008C2667" w:rsidP="008C2667">
      <w:pPr>
        <w:spacing w:line="240" w:lineRule="auto"/>
        <w:rPr>
          <w:sz w:val="16"/>
          <w:lang w:val="en-US"/>
        </w:rPr>
      </w:pPr>
    </w:p>
    <w:p w14:paraId="76FA5E08" w14:textId="77777777" w:rsidR="008C2667" w:rsidRPr="008C2667" w:rsidRDefault="008C2667" w:rsidP="008C2667">
      <w:pPr>
        <w:spacing w:line="240" w:lineRule="auto"/>
        <w:rPr>
          <w:sz w:val="16"/>
          <w:lang w:val="en-US"/>
        </w:rPr>
      </w:pPr>
      <w:r w:rsidRPr="008C2667">
        <w:rPr>
          <w:sz w:val="16"/>
          <w:lang w:val="en-US"/>
        </w:rPr>
        <w:tab/>
      </w:r>
    </w:p>
    <w:p w14:paraId="7DF6518A" w14:textId="77777777" w:rsidR="008C2667" w:rsidRPr="008C2667" w:rsidRDefault="008C2667" w:rsidP="008C2667">
      <w:pPr>
        <w:spacing w:line="240" w:lineRule="auto"/>
        <w:rPr>
          <w:sz w:val="16"/>
          <w:lang w:val="en-US"/>
        </w:rPr>
      </w:pPr>
      <w:r w:rsidRPr="008C2667">
        <w:rPr>
          <w:sz w:val="16"/>
          <w:lang w:val="en-US"/>
        </w:rPr>
        <w:t xml:space="preserve">    </w:t>
      </w:r>
      <w:proofErr w:type="gramStart"/>
      <w:r w:rsidRPr="008C2667">
        <w:rPr>
          <w:sz w:val="16"/>
          <w:lang w:val="en-US"/>
        </w:rPr>
        <w:t>public</w:t>
      </w:r>
      <w:proofErr w:type="gramEnd"/>
      <w:r w:rsidRPr="008C2667">
        <w:rPr>
          <w:sz w:val="16"/>
          <w:lang w:val="en-US"/>
        </w:rPr>
        <w:t xml:space="preserve"> Timezone findById(BigInteger id) {</w:t>
      </w:r>
    </w:p>
    <w:p w14:paraId="6DA305E7" w14:textId="77777777" w:rsidR="008C2667" w:rsidRPr="008C2667" w:rsidRDefault="008C2667" w:rsidP="008C2667">
      <w:pPr>
        <w:spacing w:line="240" w:lineRule="auto"/>
        <w:rPr>
          <w:sz w:val="16"/>
          <w:lang w:val="en-US"/>
        </w:rPr>
      </w:pPr>
      <w:r w:rsidRPr="008C2667">
        <w:rPr>
          <w:sz w:val="16"/>
          <w:lang w:val="en-US"/>
        </w:rPr>
        <w:t xml:space="preserve">        Timezone result = </w:t>
      </w:r>
      <w:proofErr w:type="gramStart"/>
      <w:r w:rsidRPr="008C2667">
        <w:rPr>
          <w:sz w:val="16"/>
          <w:lang w:val="en-US"/>
        </w:rPr>
        <w:t>super.findOneByQuery(</w:t>
      </w:r>
      <w:proofErr w:type="gramEnd"/>
      <w:r w:rsidRPr="008C2667">
        <w:rPr>
          <w:sz w:val="16"/>
          <w:lang w:val="en-US"/>
        </w:rPr>
        <w:t>getEntityClass().getSimpleName() + ".findById", "timezoneInternalId", id);</w:t>
      </w:r>
    </w:p>
    <w:p w14:paraId="222668FA" w14:textId="77777777" w:rsidR="008C2667" w:rsidRPr="008C2667" w:rsidRDefault="008C2667" w:rsidP="008C2667">
      <w:pPr>
        <w:spacing w:line="240" w:lineRule="auto"/>
        <w:rPr>
          <w:sz w:val="16"/>
          <w:lang w:val="en-US"/>
        </w:rPr>
      </w:pPr>
      <w:r w:rsidRPr="008C2667">
        <w:rPr>
          <w:sz w:val="16"/>
          <w:lang w:val="en-US"/>
        </w:rPr>
        <w:t xml:space="preserve">        </w:t>
      </w:r>
      <w:proofErr w:type="gramStart"/>
      <w:r w:rsidRPr="008C2667">
        <w:rPr>
          <w:sz w:val="16"/>
          <w:lang w:val="en-US"/>
        </w:rPr>
        <w:t>return</w:t>
      </w:r>
      <w:proofErr w:type="gramEnd"/>
      <w:r w:rsidRPr="008C2667">
        <w:rPr>
          <w:sz w:val="16"/>
          <w:lang w:val="en-US"/>
        </w:rPr>
        <w:t xml:space="preserve"> result;</w:t>
      </w:r>
    </w:p>
    <w:p w14:paraId="3696149D" w14:textId="77777777" w:rsidR="008C2667" w:rsidRPr="008C2667" w:rsidRDefault="008C2667" w:rsidP="008C2667">
      <w:pPr>
        <w:spacing w:line="240" w:lineRule="auto"/>
        <w:rPr>
          <w:sz w:val="16"/>
          <w:lang w:val="en-US"/>
        </w:rPr>
      </w:pPr>
      <w:r w:rsidRPr="008C2667">
        <w:rPr>
          <w:sz w:val="16"/>
          <w:lang w:val="en-US"/>
        </w:rPr>
        <w:t xml:space="preserve">    }</w:t>
      </w:r>
    </w:p>
    <w:p w14:paraId="3834A008" w14:textId="79F13868" w:rsidR="008C2667" w:rsidRDefault="008C2667" w:rsidP="008C2667">
      <w:pPr>
        <w:spacing w:line="240" w:lineRule="auto"/>
        <w:rPr>
          <w:sz w:val="16"/>
          <w:lang w:val="en-US"/>
        </w:rPr>
      </w:pPr>
      <w:r w:rsidRPr="008C2667">
        <w:rPr>
          <w:sz w:val="16"/>
          <w:lang w:val="en-US"/>
        </w:rPr>
        <w:t>}</w:t>
      </w:r>
    </w:p>
    <w:p w14:paraId="360DE06C" w14:textId="77777777" w:rsidR="008C2667" w:rsidRDefault="008C2667">
      <w:pPr>
        <w:jc w:val="left"/>
        <w:rPr>
          <w:sz w:val="16"/>
          <w:lang w:val="en-US"/>
        </w:rPr>
      </w:pPr>
      <w:r>
        <w:rPr>
          <w:sz w:val="16"/>
          <w:lang w:val="en-US"/>
        </w:rPr>
        <w:br w:type="page"/>
      </w:r>
    </w:p>
    <w:p w14:paraId="06B8C885" w14:textId="0A3BB7A6" w:rsidR="008C2667" w:rsidRDefault="008C2667" w:rsidP="008C2667">
      <w:pPr>
        <w:pStyle w:val="berschrift2"/>
        <w:rPr>
          <w:lang w:val="en-US"/>
        </w:rPr>
      </w:pPr>
      <w:bookmarkStart w:id="165" w:name="_Toc446491040"/>
      <w:r>
        <w:rPr>
          <w:lang w:val="en-US"/>
        </w:rPr>
        <w:lastRenderedPageBreak/>
        <w:t>MarketTimeOpening.java</w:t>
      </w:r>
      <w:bookmarkEnd w:id="165"/>
    </w:p>
    <w:p w14:paraId="048133C1" w14:textId="77777777" w:rsidR="008C2667" w:rsidRPr="008C2667" w:rsidRDefault="008C2667" w:rsidP="008C2667">
      <w:pPr>
        <w:spacing w:line="240" w:lineRule="auto"/>
        <w:rPr>
          <w:sz w:val="16"/>
          <w:lang w:val="en-US"/>
        </w:rPr>
      </w:pPr>
      <w:proofErr w:type="gramStart"/>
      <w:r w:rsidRPr="008C2667">
        <w:rPr>
          <w:sz w:val="16"/>
          <w:lang w:val="en-US"/>
        </w:rPr>
        <w:t>package</w:t>
      </w:r>
      <w:proofErr w:type="gramEnd"/>
      <w:r w:rsidRPr="008C2667">
        <w:rPr>
          <w:sz w:val="16"/>
          <w:lang w:val="en-US"/>
        </w:rPr>
        <w:t xml:space="preserve"> com.csg.street.persistence;</w:t>
      </w:r>
    </w:p>
    <w:p w14:paraId="6BAB3593" w14:textId="77777777" w:rsidR="008C2667" w:rsidRPr="008C2667" w:rsidRDefault="008C2667" w:rsidP="008C2667">
      <w:pPr>
        <w:spacing w:line="240" w:lineRule="auto"/>
        <w:rPr>
          <w:sz w:val="16"/>
          <w:lang w:val="en-US"/>
        </w:rPr>
      </w:pPr>
    </w:p>
    <w:p w14:paraId="223326AA"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java.io.Serializable;</w:t>
      </w:r>
    </w:p>
    <w:p w14:paraId="1F5F0E91"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java.math.BigInteger;</w:t>
      </w:r>
    </w:p>
    <w:p w14:paraId="1CBE9D1B"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java.sql.Timestamp;</w:t>
      </w:r>
    </w:p>
    <w:p w14:paraId="579DD2C6" w14:textId="77777777" w:rsidR="008C2667" w:rsidRPr="008C2667" w:rsidRDefault="008C2667" w:rsidP="008C2667">
      <w:pPr>
        <w:spacing w:line="240" w:lineRule="auto"/>
        <w:rPr>
          <w:sz w:val="16"/>
          <w:lang w:val="en-US"/>
        </w:rPr>
      </w:pPr>
    </w:p>
    <w:p w14:paraId="5CABD816"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javax.persistence.Access;</w:t>
      </w:r>
    </w:p>
    <w:p w14:paraId="478D9BE2"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javax.persistence.AccessType;</w:t>
      </w:r>
    </w:p>
    <w:p w14:paraId="1EA2096A"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javax.persistence.Cacheable;</w:t>
      </w:r>
    </w:p>
    <w:p w14:paraId="494FF8F4"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javax.persistence.Column;</w:t>
      </w:r>
    </w:p>
    <w:p w14:paraId="1C0E937E"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javax.persistence.Entity;</w:t>
      </w:r>
    </w:p>
    <w:p w14:paraId="763CFCFF"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javax.persistence.GeneratedValue;</w:t>
      </w:r>
    </w:p>
    <w:p w14:paraId="1CC2B3A2"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javax.persistence.GenerationType;</w:t>
      </w:r>
    </w:p>
    <w:p w14:paraId="7471FE07"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javax.persistence.Id;</w:t>
      </w:r>
    </w:p>
    <w:p w14:paraId="542B4AE0"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javax.persistence.NamedQueries;</w:t>
      </w:r>
    </w:p>
    <w:p w14:paraId="1BE468A4"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javax.persistence.NamedQuery;</w:t>
      </w:r>
    </w:p>
    <w:p w14:paraId="248F1952"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javax.persistence.Table;</w:t>
      </w:r>
    </w:p>
    <w:p w14:paraId="20CB2C0B" w14:textId="77777777" w:rsidR="008C2667" w:rsidRPr="008C2667" w:rsidRDefault="008C2667" w:rsidP="008C2667">
      <w:pPr>
        <w:spacing w:line="240" w:lineRule="auto"/>
        <w:rPr>
          <w:sz w:val="16"/>
          <w:lang w:val="en-US"/>
        </w:rPr>
      </w:pPr>
    </w:p>
    <w:p w14:paraId="2D655FE3"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org.hibernate.annotations.Cache;</w:t>
      </w:r>
    </w:p>
    <w:p w14:paraId="251C62A8"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org.hibernate.annotations.CacheConcurrencyStrategy;</w:t>
      </w:r>
    </w:p>
    <w:p w14:paraId="4D017CAE" w14:textId="77777777" w:rsidR="008C2667" w:rsidRPr="008C2667" w:rsidRDefault="008C2667" w:rsidP="008C2667">
      <w:pPr>
        <w:spacing w:line="240" w:lineRule="auto"/>
        <w:rPr>
          <w:sz w:val="16"/>
          <w:lang w:val="en-US"/>
        </w:rPr>
      </w:pPr>
    </w:p>
    <w:p w14:paraId="4D18FB26"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com.csg.street.model.PersistenceEntity;</w:t>
      </w:r>
    </w:p>
    <w:p w14:paraId="5267B5C6" w14:textId="77777777" w:rsidR="008C2667" w:rsidRPr="008C2667" w:rsidRDefault="008C2667" w:rsidP="008C2667">
      <w:pPr>
        <w:spacing w:line="240" w:lineRule="auto"/>
        <w:rPr>
          <w:sz w:val="16"/>
          <w:lang w:val="en-US"/>
        </w:rPr>
      </w:pPr>
    </w:p>
    <w:p w14:paraId="6FB54604" w14:textId="77777777" w:rsidR="008C2667" w:rsidRPr="008C2667" w:rsidRDefault="008C2667" w:rsidP="008C2667">
      <w:pPr>
        <w:spacing w:line="240" w:lineRule="auto"/>
        <w:rPr>
          <w:sz w:val="16"/>
          <w:lang w:val="en-US"/>
        </w:rPr>
      </w:pPr>
      <w:proofErr w:type="gramStart"/>
      <w:r w:rsidRPr="008C2667">
        <w:rPr>
          <w:sz w:val="16"/>
          <w:lang w:val="en-US"/>
        </w:rPr>
        <w:t>@NamedQueries({</w:t>
      </w:r>
      <w:proofErr w:type="gramEnd"/>
    </w:p>
    <w:p w14:paraId="184C0689"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@NamedQuery(</w:t>
      </w:r>
      <w:proofErr w:type="gramEnd"/>
      <w:r w:rsidRPr="008C2667">
        <w:rPr>
          <w:sz w:val="16"/>
          <w:lang w:val="en-US"/>
        </w:rPr>
        <w:t>name="MarketTimeOpening.findAll", query="SELECT e FROM MarketTimeOpening e"),</w:t>
      </w:r>
    </w:p>
    <w:p w14:paraId="37A36BA5"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@NamedQuery(</w:t>
      </w:r>
      <w:proofErr w:type="gramEnd"/>
      <w:r w:rsidRPr="008C2667">
        <w:rPr>
          <w:sz w:val="16"/>
          <w:lang w:val="en-US"/>
        </w:rPr>
        <w:t>name="MarketTimeOpening.findById", query="SELECT e FROM MarketTimeOpening e WHERE e.timeInternalId = :timeInternalId")</w:t>
      </w:r>
    </w:p>
    <w:p w14:paraId="1365636C" w14:textId="77777777" w:rsidR="008C2667" w:rsidRPr="008C2667" w:rsidRDefault="008C2667" w:rsidP="008C2667">
      <w:pPr>
        <w:spacing w:line="240" w:lineRule="auto"/>
        <w:rPr>
          <w:sz w:val="16"/>
          <w:lang w:val="en-US"/>
        </w:rPr>
      </w:pPr>
      <w:r w:rsidRPr="008C2667">
        <w:rPr>
          <w:sz w:val="16"/>
          <w:lang w:val="en-US"/>
        </w:rPr>
        <w:tab/>
        <w:t>})</w:t>
      </w:r>
    </w:p>
    <w:p w14:paraId="33A3EED7" w14:textId="77777777" w:rsidR="008C2667" w:rsidRPr="008C2667" w:rsidRDefault="008C2667" w:rsidP="008C2667">
      <w:pPr>
        <w:spacing w:line="240" w:lineRule="auto"/>
        <w:rPr>
          <w:sz w:val="16"/>
          <w:lang w:val="en-US"/>
        </w:rPr>
      </w:pPr>
    </w:p>
    <w:p w14:paraId="330E8852" w14:textId="77777777" w:rsidR="008C2667" w:rsidRPr="008C2667" w:rsidRDefault="008C2667" w:rsidP="008C2667">
      <w:pPr>
        <w:spacing w:line="240" w:lineRule="auto"/>
        <w:rPr>
          <w:sz w:val="16"/>
          <w:lang w:val="en-US"/>
        </w:rPr>
      </w:pPr>
      <w:r w:rsidRPr="008C2667">
        <w:rPr>
          <w:sz w:val="16"/>
          <w:lang w:val="en-US"/>
        </w:rPr>
        <w:t>@Entity</w:t>
      </w:r>
    </w:p>
    <w:p w14:paraId="4F907FF0" w14:textId="77777777" w:rsidR="008C2667" w:rsidRPr="008C2667" w:rsidRDefault="008C2667" w:rsidP="008C2667">
      <w:pPr>
        <w:spacing w:line="240" w:lineRule="auto"/>
        <w:rPr>
          <w:sz w:val="16"/>
          <w:lang w:val="en-US"/>
        </w:rPr>
      </w:pPr>
      <w:proofErr w:type="gramStart"/>
      <w:r w:rsidRPr="008C2667">
        <w:rPr>
          <w:sz w:val="16"/>
          <w:lang w:val="en-US"/>
        </w:rPr>
        <w:t>@Table(</w:t>
      </w:r>
      <w:proofErr w:type="gramEnd"/>
      <w:r w:rsidRPr="008C2667">
        <w:rPr>
          <w:sz w:val="16"/>
          <w:lang w:val="en-US"/>
        </w:rPr>
        <w:t>name="ref_MARKET_TIME")</w:t>
      </w:r>
    </w:p>
    <w:p w14:paraId="75890555" w14:textId="77777777" w:rsidR="008C2667" w:rsidRPr="008C2667" w:rsidRDefault="008C2667" w:rsidP="008C2667">
      <w:pPr>
        <w:spacing w:line="240" w:lineRule="auto"/>
        <w:rPr>
          <w:sz w:val="16"/>
          <w:lang w:val="en-US"/>
        </w:rPr>
      </w:pPr>
      <w:proofErr w:type="gramStart"/>
      <w:r w:rsidRPr="008C2667">
        <w:rPr>
          <w:sz w:val="16"/>
          <w:lang w:val="en-US"/>
        </w:rPr>
        <w:t>@Cacheable(</w:t>
      </w:r>
      <w:proofErr w:type="gramEnd"/>
      <w:r w:rsidRPr="008C2667">
        <w:rPr>
          <w:sz w:val="16"/>
          <w:lang w:val="en-US"/>
        </w:rPr>
        <w:t>true)</w:t>
      </w:r>
    </w:p>
    <w:p w14:paraId="249E8458" w14:textId="77777777" w:rsidR="008C2667" w:rsidRPr="008C2667" w:rsidRDefault="008C2667" w:rsidP="008C2667">
      <w:pPr>
        <w:spacing w:line="240" w:lineRule="auto"/>
        <w:rPr>
          <w:sz w:val="16"/>
          <w:lang w:val="en-US"/>
        </w:rPr>
      </w:pPr>
      <w:proofErr w:type="gramStart"/>
      <w:r w:rsidRPr="008C2667">
        <w:rPr>
          <w:sz w:val="16"/>
          <w:lang w:val="en-US"/>
        </w:rPr>
        <w:t>@Cache(</w:t>
      </w:r>
      <w:proofErr w:type="gramEnd"/>
      <w:r w:rsidRPr="008C2667">
        <w:rPr>
          <w:sz w:val="16"/>
          <w:lang w:val="en-US"/>
        </w:rPr>
        <w:t>usage=CacheConcurrencyStrategy.READ_WRITE)</w:t>
      </w:r>
    </w:p>
    <w:p w14:paraId="7047DE2F" w14:textId="77777777" w:rsidR="008C2667" w:rsidRPr="008C2667" w:rsidRDefault="008C2667" w:rsidP="008C2667">
      <w:pPr>
        <w:spacing w:line="240" w:lineRule="auto"/>
        <w:rPr>
          <w:sz w:val="16"/>
          <w:lang w:val="en-US"/>
        </w:rPr>
      </w:pPr>
      <w:proofErr w:type="gramStart"/>
      <w:r w:rsidRPr="008C2667">
        <w:rPr>
          <w:sz w:val="16"/>
          <w:lang w:val="en-US"/>
        </w:rPr>
        <w:lastRenderedPageBreak/>
        <w:t>@Access(</w:t>
      </w:r>
      <w:proofErr w:type="gramEnd"/>
      <w:r w:rsidRPr="008C2667">
        <w:rPr>
          <w:sz w:val="16"/>
          <w:lang w:val="en-US"/>
        </w:rPr>
        <w:t>AccessType.FIELD)</w:t>
      </w:r>
    </w:p>
    <w:p w14:paraId="1023B673" w14:textId="77777777" w:rsidR="008C2667" w:rsidRPr="008C2667" w:rsidRDefault="008C2667" w:rsidP="008C2667">
      <w:pPr>
        <w:spacing w:line="240" w:lineRule="auto"/>
        <w:rPr>
          <w:sz w:val="16"/>
          <w:lang w:val="en-US"/>
        </w:rPr>
      </w:pPr>
      <w:proofErr w:type="gramStart"/>
      <w:r w:rsidRPr="008C2667">
        <w:rPr>
          <w:sz w:val="16"/>
          <w:lang w:val="en-US"/>
        </w:rPr>
        <w:t>public</w:t>
      </w:r>
      <w:proofErr w:type="gramEnd"/>
      <w:r w:rsidRPr="008C2667">
        <w:rPr>
          <w:sz w:val="16"/>
          <w:lang w:val="en-US"/>
        </w:rPr>
        <w:t xml:space="preserve"> class MarketTimeOpening implements PersistenceEntity&lt;BigInteger&gt;, Serializable {</w:t>
      </w:r>
    </w:p>
    <w:p w14:paraId="451B198B" w14:textId="77777777" w:rsidR="008C2667" w:rsidRPr="008C2667" w:rsidRDefault="008C2667" w:rsidP="008C2667">
      <w:pPr>
        <w:spacing w:line="240" w:lineRule="auto"/>
        <w:rPr>
          <w:sz w:val="16"/>
          <w:lang w:val="en-US"/>
        </w:rPr>
      </w:pPr>
    </w:p>
    <w:p w14:paraId="3BAFB314"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static final long serialVersionUID = 1;</w:t>
      </w:r>
    </w:p>
    <w:p w14:paraId="5E75C7FA" w14:textId="77777777" w:rsidR="008C2667" w:rsidRPr="008C2667" w:rsidRDefault="008C2667" w:rsidP="008C2667">
      <w:pPr>
        <w:spacing w:line="240" w:lineRule="auto"/>
        <w:rPr>
          <w:sz w:val="16"/>
          <w:lang w:val="en-US"/>
        </w:rPr>
      </w:pPr>
      <w:r w:rsidRPr="008C2667">
        <w:rPr>
          <w:sz w:val="16"/>
          <w:lang w:val="en-US"/>
        </w:rPr>
        <w:tab/>
      </w:r>
    </w:p>
    <w:p w14:paraId="6785A71F" w14:textId="77777777" w:rsidR="008C2667" w:rsidRPr="008C2667" w:rsidRDefault="008C2667" w:rsidP="008C2667">
      <w:pPr>
        <w:spacing w:line="240" w:lineRule="auto"/>
        <w:rPr>
          <w:sz w:val="16"/>
          <w:lang w:val="en-US"/>
        </w:rPr>
      </w:pPr>
      <w:r w:rsidRPr="008C2667">
        <w:rPr>
          <w:sz w:val="16"/>
          <w:lang w:val="en-US"/>
        </w:rPr>
        <w:tab/>
        <w:t>@Id</w:t>
      </w:r>
    </w:p>
    <w:p w14:paraId="0D694048"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@GeneratedValue(</w:t>
      </w:r>
      <w:proofErr w:type="gramEnd"/>
      <w:r w:rsidRPr="008C2667">
        <w:rPr>
          <w:sz w:val="16"/>
          <w:lang w:val="en-US"/>
        </w:rPr>
        <w:t>strategy=GenerationType.AUTO)</w:t>
      </w:r>
    </w:p>
    <w:p w14:paraId="19D3D2D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name="TIME_INTERNAL_ID", unique=true, nullable=false, length=6, insertable=true, updatable=true) </w:t>
      </w:r>
    </w:p>
    <w:p w14:paraId="6E4C3CEC"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BigInteger timeInternalId;</w:t>
      </w:r>
    </w:p>
    <w:p w14:paraId="7DCA1A20" w14:textId="77777777" w:rsidR="008C2667" w:rsidRPr="008C2667" w:rsidRDefault="008C2667" w:rsidP="008C2667">
      <w:pPr>
        <w:spacing w:line="240" w:lineRule="auto"/>
        <w:rPr>
          <w:sz w:val="16"/>
          <w:lang w:val="en-US"/>
        </w:rPr>
      </w:pPr>
      <w:r w:rsidRPr="008C2667">
        <w:rPr>
          <w:sz w:val="16"/>
          <w:lang w:val="en-US"/>
        </w:rPr>
        <w:tab/>
      </w:r>
    </w:p>
    <w:p w14:paraId="4D592926"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name="TIMEZONE_INTERNAL_ID", unique=false, nullable=true, length=6, insertable=true, updatable=true) </w:t>
      </w:r>
    </w:p>
    <w:p w14:paraId="708C6374"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BigInteger timezoneInternalId;</w:t>
      </w:r>
    </w:p>
    <w:p w14:paraId="54D05260" w14:textId="77777777" w:rsidR="008C2667" w:rsidRPr="008C2667" w:rsidRDefault="008C2667" w:rsidP="008C2667">
      <w:pPr>
        <w:spacing w:line="240" w:lineRule="auto"/>
        <w:rPr>
          <w:sz w:val="16"/>
          <w:lang w:val="en-US"/>
        </w:rPr>
      </w:pPr>
      <w:r w:rsidRPr="008C2667">
        <w:rPr>
          <w:sz w:val="16"/>
          <w:lang w:val="en-US"/>
        </w:rPr>
        <w:tab/>
      </w:r>
    </w:p>
    <w:p w14:paraId="56F502AB"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name="HOME_OPENING", unique=false, nullable=true, length=8, insertable=true, updatable=true) </w:t>
      </w:r>
    </w:p>
    <w:p w14:paraId="10743324"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Timestamp homeOpening;</w:t>
      </w:r>
    </w:p>
    <w:p w14:paraId="54DA9776" w14:textId="77777777" w:rsidR="008C2667" w:rsidRPr="008C2667" w:rsidRDefault="008C2667" w:rsidP="008C2667">
      <w:pPr>
        <w:spacing w:line="240" w:lineRule="auto"/>
        <w:rPr>
          <w:sz w:val="16"/>
          <w:lang w:val="en-US"/>
        </w:rPr>
      </w:pPr>
      <w:r w:rsidRPr="008C2667">
        <w:rPr>
          <w:sz w:val="16"/>
          <w:lang w:val="en-US"/>
        </w:rPr>
        <w:tab/>
      </w:r>
    </w:p>
    <w:p w14:paraId="60F16A39"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name="HOME_CLOSING", unique=false, nullable=true, length=8, insertable=true, updatable=true) </w:t>
      </w:r>
    </w:p>
    <w:p w14:paraId="2884FD2D"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Timestamp homeClosing;</w:t>
      </w:r>
    </w:p>
    <w:p w14:paraId="10F1737A" w14:textId="77777777" w:rsidR="008C2667" w:rsidRPr="008C2667" w:rsidRDefault="008C2667" w:rsidP="008C2667">
      <w:pPr>
        <w:spacing w:line="240" w:lineRule="auto"/>
        <w:rPr>
          <w:sz w:val="16"/>
          <w:lang w:val="en-US"/>
        </w:rPr>
      </w:pPr>
      <w:r w:rsidRPr="008C2667">
        <w:rPr>
          <w:sz w:val="16"/>
          <w:lang w:val="en-US"/>
        </w:rPr>
        <w:tab/>
      </w:r>
    </w:p>
    <w:p w14:paraId="19E7D7C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name="OPENING_TIME", unique=false, nullable=true, length=8, insertable=true, updatable=true) </w:t>
      </w:r>
    </w:p>
    <w:p w14:paraId="6E4DB991"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Timestamp openingTime;</w:t>
      </w:r>
    </w:p>
    <w:p w14:paraId="36D4EC6F" w14:textId="77777777" w:rsidR="008C2667" w:rsidRPr="008C2667" w:rsidRDefault="008C2667" w:rsidP="008C2667">
      <w:pPr>
        <w:spacing w:line="240" w:lineRule="auto"/>
        <w:rPr>
          <w:sz w:val="16"/>
          <w:lang w:val="en-US"/>
        </w:rPr>
      </w:pPr>
      <w:r w:rsidRPr="008C2667">
        <w:rPr>
          <w:sz w:val="16"/>
          <w:lang w:val="en-US"/>
        </w:rPr>
        <w:tab/>
      </w:r>
    </w:p>
    <w:p w14:paraId="217F2270"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name="CLOSING_TIME", unique=false, nullable=true, length=8, insertable=true, updatable=true) </w:t>
      </w:r>
    </w:p>
    <w:p w14:paraId="2558DA70"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Timestamp closingTime;</w:t>
      </w:r>
    </w:p>
    <w:p w14:paraId="5CC0B38F" w14:textId="77777777" w:rsidR="008C2667" w:rsidRPr="008C2667" w:rsidRDefault="008C2667" w:rsidP="008C2667">
      <w:pPr>
        <w:spacing w:line="240" w:lineRule="auto"/>
        <w:rPr>
          <w:sz w:val="16"/>
          <w:lang w:val="en-US"/>
        </w:rPr>
      </w:pPr>
      <w:r w:rsidRPr="008C2667">
        <w:rPr>
          <w:sz w:val="16"/>
          <w:lang w:val="en-US"/>
        </w:rPr>
        <w:tab/>
      </w:r>
    </w:p>
    <w:p w14:paraId="67B5499E"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name="LAST_UPDATED_BY_USER", unique=false, nullable=true, length=30, insertable=true, updatable=true) </w:t>
      </w:r>
    </w:p>
    <w:p w14:paraId="30D615FB"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String lastUpdatedByUser;</w:t>
      </w:r>
    </w:p>
    <w:p w14:paraId="20160106" w14:textId="77777777" w:rsidR="008C2667" w:rsidRPr="008C2667" w:rsidRDefault="008C2667" w:rsidP="008C2667">
      <w:pPr>
        <w:spacing w:line="240" w:lineRule="auto"/>
        <w:rPr>
          <w:sz w:val="16"/>
          <w:lang w:val="en-US"/>
        </w:rPr>
      </w:pPr>
      <w:r w:rsidRPr="008C2667">
        <w:rPr>
          <w:sz w:val="16"/>
          <w:lang w:val="en-US"/>
        </w:rPr>
        <w:tab/>
      </w:r>
    </w:p>
    <w:p w14:paraId="0731F78F"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name="LAST_UPDATE", unique=false, nullable=true, length=8, insertable=true, updatable=true) </w:t>
      </w:r>
    </w:p>
    <w:p w14:paraId="22F2DB2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Timestamp lastUpdate;</w:t>
      </w:r>
    </w:p>
    <w:p w14:paraId="59CE3577" w14:textId="77777777" w:rsidR="008C2667" w:rsidRPr="008C2667" w:rsidRDefault="008C2667" w:rsidP="008C2667">
      <w:pPr>
        <w:spacing w:line="240" w:lineRule="auto"/>
        <w:rPr>
          <w:sz w:val="16"/>
          <w:lang w:val="en-US"/>
        </w:rPr>
      </w:pPr>
      <w:r w:rsidRPr="008C2667">
        <w:rPr>
          <w:sz w:val="16"/>
          <w:lang w:val="en-US"/>
        </w:rPr>
        <w:tab/>
      </w:r>
    </w:p>
    <w:p w14:paraId="56E60F50"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name="EXECPOOL_SETTLE_TIME", unique=false, nullable=true, length=8, insertable=true, updatable=true) </w:t>
      </w:r>
    </w:p>
    <w:p w14:paraId="52E65E48"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Timestamp execpoolSettleTime;</w:t>
      </w:r>
    </w:p>
    <w:p w14:paraId="6ABBD169" w14:textId="77777777" w:rsidR="008C2667" w:rsidRPr="008C2667" w:rsidRDefault="008C2667" w:rsidP="008C2667">
      <w:pPr>
        <w:spacing w:line="240" w:lineRule="auto"/>
        <w:rPr>
          <w:sz w:val="16"/>
          <w:lang w:val="en-US"/>
        </w:rPr>
      </w:pPr>
      <w:r w:rsidRPr="008C2667">
        <w:rPr>
          <w:sz w:val="16"/>
          <w:lang w:val="en-US"/>
        </w:rPr>
        <w:lastRenderedPageBreak/>
        <w:tab/>
      </w:r>
    </w:p>
    <w:p w14:paraId="425DA081" w14:textId="77777777" w:rsidR="008C2667" w:rsidRPr="008C2667" w:rsidRDefault="008C2667" w:rsidP="008C2667">
      <w:pPr>
        <w:spacing w:line="240" w:lineRule="auto"/>
        <w:rPr>
          <w:sz w:val="16"/>
          <w:lang w:val="en-US"/>
        </w:rPr>
      </w:pPr>
      <w:r w:rsidRPr="008C2667">
        <w:rPr>
          <w:sz w:val="16"/>
          <w:lang w:val="en-US"/>
        </w:rPr>
        <w:tab/>
      </w:r>
    </w:p>
    <w:p w14:paraId="1CE35C44" w14:textId="77777777" w:rsidR="008C2667" w:rsidRPr="008C2667" w:rsidRDefault="008C2667" w:rsidP="008C2667">
      <w:pPr>
        <w:spacing w:line="240" w:lineRule="auto"/>
        <w:rPr>
          <w:sz w:val="16"/>
          <w:lang w:val="en-US"/>
        </w:rPr>
      </w:pPr>
      <w:r w:rsidRPr="008C2667">
        <w:rPr>
          <w:sz w:val="16"/>
          <w:lang w:val="en-US"/>
        </w:rPr>
        <w:tab/>
      </w:r>
    </w:p>
    <w:p w14:paraId="595769A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BigInteger getTimeInternalId() {</w:t>
      </w:r>
    </w:p>
    <w:p w14:paraId="097D1A6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timeInternalId;</w:t>
      </w:r>
    </w:p>
    <w:p w14:paraId="1F6B19D2" w14:textId="77777777" w:rsidR="008C2667" w:rsidRPr="008C2667" w:rsidRDefault="008C2667" w:rsidP="008C2667">
      <w:pPr>
        <w:spacing w:line="240" w:lineRule="auto"/>
        <w:rPr>
          <w:sz w:val="16"/>
          <w:lang w:val="en-US"/>
        </w:rPr>
      </w:pPr>
      <w:r w:rsidRPr="008C2667">
        <w:rPr>
          <w:sz w:val="16"/>
          <w:lang w:val="en-US"/>
        </w:rPr>
        <w:tab/>
        <w:t>}</w:t>
      </w:r>
    </w:p>
    <w:p w14:paraId="6ACA4170" w14:textId="77777777" w:rsidR="008C2667" w:rsidRPr="008C2667" w:rsidRDefault="008C2667" w:rsidP="008C2667">
      <w:pPr>
        <w:spacing w:line="240" w:lineRule="auto"/>
        <w:rPr>
          <w:sz w:val="16"/>
          <w:lang w:val="en-US"/>
        </w:rPr>
      </w:pPr>
    </w:p>
    <w:p w14:paraId="6C3D4FB5"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setTimeInternalId(BigInteger timeInternalId) {</w:t>
      </w:r>
    </w:p>
    <w:p w14:paraId="0727D3D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this.timeInternalId = timeInternalId;</w:t>
      </w:r>
    </w:p>
    <w:p w14:paraId="1DF75133" w14:textId="77777777" w:rsidR="008C2667" w:rsidRPr="008C2667" w:rsidRDefault="008C2667" w:rsidP="008C2667">
      <w:pPr>
        <w:spacing w:line="240" w:lineRule="auto"/>
        <w:rPr>
          <w:sz w:val="16"/>
          <w:lang w:val="en-US"/>
        </w:rPr>
      </w:pPr>
      <w:r w:rsidRPr="008C2667">
        <w:rPr>
          <w:sz w:val="16"/>
          <w:lang w:val="en-US"/>
        </w:rPr>
        <w:tab/>
        <w:t>}</w:t>
      </w:r>
    </w:p>
    <w:p w14:paraId="33F2E6CC" w14:textId="77777777" w:rsidR="008C2667" w:rsidRPr="008C2667" w:rsidRDefault="008C2667" w:rsidP="008C2667">
      <w:pPr>
        <w:spacing w:line="240" w:lineRule="auto"/>
        <w:rPr>
          <w:sz w:val="16"/>
          <w:lang w:val="en-US"/>
        </w:rPr>
      </w:pPr>
    </w:p>
    <w:p w14:paraId="088CEEB6"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BigInteger getTimezoneInternalId() {</w:t>
      </w:r>
    </w:p>
    <w:p w14:paraId="21AE845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timezoneInternalId;</w:t>
      </w:r>
    </w:p>
    <w:p w14:paraId="3F182811" w14:textId="77777777" w:rsidR="008C2667" w:rsidRPr="008C2667" w:rsidRDefault="008C2667" w:rsidP="008C2667">
      <w:pPr>
        <w:spacing w:line="240" w:lineRule="auto"/>
        <w:rPr>
          <w:sz w:val="16"/>
          <w:lang w:val="en-US"/>
        </w:rPr>
      </w:pPr>
      <w:r w:rsidRPr="008C2667">
        <w:rPr>
          <w:sz w:val="16"/>
          <w:lang w:val="en-US"/>
        </w:rPr>
        <w:tab/>
        <w:t>}</w:t>
      </w:r>
    </w:p>
    <w:p w14:paraId="1CC5F6EF" w14:textId="77777777" w:rsidR="008C2667" w:rsidRPr="008C2667" w:rsidRDefault="008C2667" w:rsidP="008C2667">
      <w:pPr>
        <w:spacing w:line="240" w:lineRule="auto"/>
        <w:rPr>
          <w:sz w:val="16"/>
          <w:lang w:val="en-US"/>
        </w:rPr>
      </w:pPr>
    </w:p>
    <w:p w14:paraId="719EF1BC"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setTimezoneInternalId(BigInteger timezoneInternalId) {</w:t>
      </w:r>
    </w:p>
    <w:p w14:paraId="79AC9B0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this.timezoneInternalId = timezoneInternalId;</w:t>
      </w:r>
    </w:p>
    <w:p w14:paraId="6DC349CE" w14:textId="77777777" w:rsidR="008C2667" w:rsidRPr="008C2667" w:rsidRDefault="008C2667" w:rsidP="008C2667">
      <w:pPr>
        <w:spacing w:line="240" w:lineRule="auto"/>
        <w:rPr>
          <w:sz w:val="16"/>
          <w:lang w:val="en-US"/>
        </w:rPr>
      </w:pPr>
      <w:r w:rsidRPr="008C2667">
        <w:rPr>
          <w:sz w:val="16"/>
          <w:lang w:val="en-US"/>
        </w:rPr>
        <w:tab/>
        <w:t>}</w:t>
      </w:r>
    </w:p>
    <w:p w14:paraId="77F358F2" w14:textId="77777777" w:rsidR="008C2667" w:rsidRPr="008C2667" w:rsidRDefault="008C2667" w:rsidP="008C2667">
      <w:pPr>
        <w:spacing w:line="240" w:lineRule="auto"/>
        <w:rPr>
          <w:sz w:val="16"/>
          <w:lang w:val="en-US"/>
        </w:rPr>
      </w:pPr>
    </w:p>
    <w:p w14:paraId="4DA83885"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Timestamp getHomeOpening() {</w:t>
      </w:r>
    </w:p>
    <w:p w14:paraId="498D22D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homeOpening;</w:t>
      </w:r>
    </w:p>
    <w:p w14:paraId="467EEB8C" w14:textId="77777777" w:rsidR="008C2667" w:rsidRPr="008C2667" w:rsidRDefault="008C2667" w:rsidP="008C2667">
      <w:pPr>
        <w:spacing w:line="240" w:lineRule="auto"/>
        <w:rPr>
          <w:sz w:val="16"/>
          <w:lang w:val="en-US"/>
        </w:rPr>
      </w:pPr>
      <w:r w:rsidRPr="008C2667">
        <w:rPr>
          <w:sz w:val="16"/>
          <w:lang w:val="en-US"/>
        </w:rPr>
        <w:tab/>
        <w:t>}</w:t>
      </w:r>
    </w:p>
    <w:p w14:paraId="0E1F3859" w14:textId="77777777" w:rsidR="008C2667" w:rsidRPr="008C2667" w:rsidRDefault="008C2667" w:rsidP="008C2667">
      <w:pPr>
        <w:spacing w:line="240" w:lineRule="auto"/>
        <w:rPr>
          <w:sz w:val="16"/>
          <w:lang w:val="en-US"/>
        </w:rPr>
      </w:pPr>
    </w:p>
    <w:p w14:paraId="5EC163AE"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setHomeOpening(Timestamp homeOpening) {</w:t>
      </w:r>
    </w:p>
    <w:p w14:paraId="3C19F0A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this.homeOpening = homeOpening;</w:t>
      </w:r>
    </w:p>
    <w:p w14:paraId="4A3182AB" w14:textId="77777777" w:rsidR="008C2667" w:rsidRPr="008C2667" w:rsidRDefault="008C2667" w:rsidP="008C2667">
      <w:pPr>
        <w:spacing w:line="240" w:lineRule="auto"/>
        <w:rPr>
          <w:sz w:val="16"/>
          <w:lang w:val="en-US"/>
        </w:rPr>
      </w:pPr>
      <w:r w:rsidRPr="008C2667">
        <w:rPr>
          <w:sz w:val="16"/>
          <w:lang w:val="en-US"/>
        </w:rPr>
        <w:tab/>
        <w:t>}</w:t>
      </w:r>
    </w:p>
    <w:p w14:paraId="686EB1B6" w14:textId="77777777" w:rsidR="008C2667" w:rsidRPr="008C2667" w:rsidRDefault="008C2667" w:rsidP="008C2667">
      <w:pPr>
        <w:spacing w:line="240" w:lineRule="auto"/>
        <w:rPr>
          <w:sz w:val="16"/>
          <w:lang w:val="en-US"/>
        </w:rPr>
      </w:pPr>
    </w:p>
    <w:p w14:paraId="79A479EA"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Timestamp getHomeClosing() {</w:t>
      </w:r>
    </w:p>
    <w:p w14:paraId="35E60E4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homeClosing;</w:t>
      </w:r>
    </w:p>
    <w:p w14:paraId="55BF8965" w14:textId="77777777" w:rsidR="008C2667" w:rsidRPr="008C2667" w:rsidRDefault="008C2667" w:rsidP="008C2667">
      <w:pPr>
        <w:spacing w:line="240" w:lineRule="auto"/>
        <w:rPr>
          <w:sz w:val="16"/>
          <w:lang w:val="en-US"/>
        </w:rPr>
      </w:pPr>
      <w:r w:rsidRPr="008C2667">
        <w:rPr>
          <w:sz w:val="16"/>
          <w:lang w:val="en-US"/>
        </w:rPr>
        <w:tab/>
        <w:t>}</w:t>
      </w:r>
    </w:p>
    <w:p w14:paraId="3006D756" w14:textId="77777777" w:rsidR="008C2667" w:rsidRPr="008C2667" w:rsidRDefault="008C2667" w:rsidP="008C2667">
      <w:pPr>
        <w:spacing w:line="240" w:lineRule="auto"/>
        <w:rPr>
          <w:sz w:val="16"/>
          <w:lang w:val="en-US"/>
        </w:rPr>
      </w:pPr>
    </w:p>
    <w:p w14:paraId="117FCA73"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setHomeClosing(Timestamp homeClosing) {</w:t>
      </w:r>
    </w:p>
    <w:p w14:paraId="6E8646D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this.homeClosing = homeClosing;</w:t>
      </w:r>
    </w:p>
    <w:p w14:paraId="30586E43" w14:textId="77777777" w:rsidR="008C2667" w:rsidRPr="008C2667" w:rsidRDefault="008C2667" w:rsidP="008C2667">
      <w:pPr>
        <w:spacing w:line="240" w:lineRule="auto"/>
        <w:rPr>
          <w:sz w:val="16"/>
          <w:lang w:val="en-US"/>
        </w:rPr>
      </w:pPr>
      <w:r w:rsidRPr="008C2667">
        <w:rPr>
          <w:sz w:val="16"/>
          <w:lang w:val="en-US"/>
        </w:rPr>
        <w:lastRenderedPageBreak/>
        <w:tab/>
        <w:t>}</w:t>
      </w:r>
    </w:p>
    <w:p w14:paraId="4B8AD72E" w14:textId="77777777" w:rsidR="008C2667" w:rsidRPr="008C2667" w:rsidRDefault="008C2667" w:rsidP="008C2667">
      <w:pPr>
        <w:spacing w:line="240" w:lineRule="auto"/>
        <w:rPr>
          <w:sz w:val="16"/>
          <w:lang w:val="en-US"/>
        </w:rPr>
      </w:pPr>
    </w:p>
    <w:p w14:paraId="286DED8F"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Timestamp getOpeningTime() {</w:t>
      </w:r>
    </w:p>
    <w:p w14:paraId="1C3F455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openingTime;</w:t>
      </w:r>
    </w:p>
    <w:p w14:paraId="4254E663" w14:textId="77777777" w:rsidR="008C2667" w:rsidRPr="008C2667" w:rsidRDefault="008C2667" w:rsidP="008C2667">
      <w:pPr>
        <w:spacing w:line="240" w:lineRule="auto"/>
        <w:rPr>
          <w:sz w:val="16"/>
          <w:lang w:val="en-US"/>
        </w:rPr>
      </w:pPr>
      <w:r w:rsidRPr="008C2667">
        <w:rPr>
          <w:sz w:val="16"/>
          <w:lang w:val="en-US"/>
        </w:rPr>
        <w:tab/>
        <w:t>}</w:t>
      </w:r>
    </w:p>
    <w:p w14:paraId="4E17497E" w14:textId="77777777" w:rsidR="008C2667" w:rsidRPr="008C2667" w:rsidRDefault="008C2667" w:rsidP="008C2667">
      <w:pPr>
        <w:spacing w:line="240" w:lineRule="auto"/>
        <w:rPr>
          <w:sz w:val="16"/>
          <w:lang w:val="en-US"/>
        </w:rPr>
      </w:pPr>
    </w:p>
    <w:p w14:paraId="6E6B4555"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setOpeningTime(Timestamp openingTime) {</w:t>
      </w:r>
    </w:p>
    <w:p w14:paraId="244FB09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this.openingTime = openingTime;</w:t>
      </w:r>
    </w:p>
    <w:p w14:paraId="20354055" w14:textId="77777777" w:rsidR="008C2667" w:rsidRPr="008C2667" w:rsidRDefault="008C2667" w:rsidP="008C2667">
      <w:pPr>
        <w:spacing w:line="240" w:lineRule="auto"/>
        <w:rPr>
          <w:sz w:val="16"/>
          <w:lang w:val="en-US"/>
        </w:rPr>
      </w:pPr>
      <w:r w:rsidRPr="008C2667">
        <w:rPr>
          <w:sz w:val="16"/>
          <w:lang w:val="en-US"/>
        </w:rPr>
        <w:tab/>
        <w:t>}</w:t>
      </w:r>
    </w:p>
    <w:p w14:paraId="35F1C350" w14:textId="77777777" w:rsidR="008C2667" w:rsidRPr="008C2667" w:rsidRDefault="008C2667" w:rsidP="008C2667">
      <w:pPr>
        <w:spacing w:line="240" w:lineRule="auto"/>
        <w:rPr>
          <w:sz w:val="16"/>
          <w:lang w:val="en-US"/>
        </w:rPr>
      </w:pPr>
    </w:p>
    <w:p w14:paraId="16DEA404"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Timestamp getClosingTime() {</w:t>
      </w:r>
    </w:p>
    <w:p w14:paraId="7646D9A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closingTime;</w:t>
      </w:r>
    </w:p>
    <w:p w14:paraId="171908AE" w14:textId="77777777" w:rsidR="008C2667" w:rsidRPr="008C2667" w:rsidRDefault="008C2667" w:rsidP="008C2667">
      <w:pPr>
        <w:spacing w:line="240" w:lineRule="auto"/>
        <w:rPr>
          <w:sz w:val="16"/>
          <w:lang w:val="en-US"/>
        </w:rPr>
      </w:pPr>
      <w:r w:rsidRPr="008C2667">
        <w:rPr>
          <w:sz w:val="16"/>
          <w:lang w:val="en-US"/>
        </w:rPr>
        <w:tab/>
        <w:t>}</w:t>
      </w:r>
    </w:p>
    <w:p w14:paraId="366EBE6C" w14:textId="77777777" w:rsidR="008C2667" w:rsidRPr="008C2667" w:rsidRDefault="008C2667" w:rsidP="008C2667">
      <w:pPr>
        <w:spacing w:line="240" w:lineRule="auto"/>
        <w:rPr>
          <w:sz w:val="16"/>
          <w:lang w:val="en-US"/>
        </w:rPr>
      </w:pPr>
    </w:p>
    <w:p w14:paraId="518C0C73"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setClosingTime(Timestamp closingTime) {</w:t>
      </w:r>
    </w:p>
    <w:p w14:paraId="04C6821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this.closingTime = closingTime;</w:t>
      </w:r>
    </w:p>
    <w:p w14:paraId="4E79EF9E" w14:textId="77777777" w:rsidR="008C2667" w:rsidRPr="008C2667" w:rsidRDefault="008C2667" w:rsidP="008C2667">
      <w:pPr>
        <w:spacing w:line="240" w:lineRule="auto"/>
        <w:rPr>
          <w:sz w:val="16"/>
          <w:lang w:val="en-US"/>
        </w:rPr>
      </w:pPr>
      <w:r w:rsidRPr="008C2667">
        <w:rPr>
          <w:sz w:val="16"/>
          <w:lang w:val="en-US"/>
        </w:rPr>
        <w:tab/>
        <w:t>}</w:t>
      </w:r>
    </w:p>
    <w:p w14:paraId="36EA67E0" w14:textId="77777777" w:rsidR="008C2667" w:rsidRPr="008C2667" w:rsidRDefault="008C2667" w:rsidP="008C2667">
      <w:pPr>
        <w:spacing w:line="240" w:lineRule="auto"/>
        <w:rPr>
          <w:sz w:val="16"/>
          <w:lang w:val="en-US"/>
        </w:rPr>
      </w:pPr>
    </w:p>
    <w:p w14:paraId="599FD04B"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String getLastUpdatedByUser() {</w:t>
      </w:r>
    </w:p>
    <w:p w14:paraId="6306B7D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lastUpdatedByUser;</w:t>
      </w:r>
    </w:p>
    <w:p w14:paraId="13C8ABB3" w14:textId="77777777" w:rsidR="008C2667" w:rsidRPr="008C2667" w:rsidRDefault="008C2667" w:rsidP="008C2667">
      <w:pPr>
        <w:spacing w:line="240" w:lineRule="auto"/>
        <w:rPr>
          <w:sz w:val="16"/>
          <w:lang w:val="en-US"/>
        </w:rPr>
      </w:pPr>
      <w:r w:rsidRPr="008C2667">
        <w:rPr>
          <w:sz w:val="16"/>
          <w:lang w:val="en-US"/>
        </w:rPr>
        <w:tab/>
        <w:t>}</w:t>
      </w:r>
    </w:p>
    <w:p w14:paraId="146FA2A9" w14:textId="77777777" w:rsidR="008C2667" w:rsidRPr="008C2667" w:rsidRDefault="008C2667" w:rsidP="008C2667">
      <w:pPr>
        <w:spacing w:line="240" w:lineRule="auto"/>
        <w:rPr>
          <w:sz w:val="16"/>
          <w:lang w:val="en-US"/>
        </w:rPr>
      </w:pPr>
    </w:p>
    <w:p w14:paraId="19BFDC74"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setLastUpdatedByUser(String lastUpdatedByUser) {</w:t>
      </w:r>
    </w:p>
    <w:p w14:paraId="7079045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this.lastUpdatedByUser = lastUpdatedByUser;</w:t>
      </w:r>
    </w:p>
    <w:p w14:paraId="6DA75769" w14:textId="77777777" w:rsidR="008C2667" w:rsidRPr="008C2667" w:rsidRDefault="008C2667" w:rsidP="008C2667">
      <w:pPr>
        <w:spacing w:line="240" w:lineRule="auto"/>
        <w:rPr>
          <w:sz w:val="16"/>
          <w:lang w:val="en-US"/>
        </w:rPr>
      </w:pPr>
      <w:r w:rsidRPr="008C2667">
        <w:rPr>
          <w:sz w:val="16"/>
          <w:lang w:val="en-US"/>
        </w:rPr>
        <w:tab/>
        <w:t>}</w:t>
      </w:r>
    </w:p>
    <w:p w14:paraId="47D15BFE" w14:textId="77777777" w:rsidR="008C2667" w:rsidRPr="008C2667" w:rsidRDefault="008C2667" w:rsidP="008C2667">
      <w:pPr>
        <w:spacing w:line="240" w:lineRule="auto"/>
        <w:rPr>
          <w:sz w:val="16"/>
          <w:lang w:val="en-US"/>
        </w:rPr>
      </w:pPr>
    </w:p>
    <w:p w14:paraId="45C2FB10"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Timestamp getLastUpdate() {</w:t>
      </w:r>
    </w:p>
    <w:p w14:paraId="64265BD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lastUpdate;</w:t>
      </w:r>
    </w:p>
    <w:p w14:paraId="2E9E4ECD" w14:textId="77777777" w:rsidR="008C2667" w:rsidRPr="008C2667" w:rsidRDefault="008C2667" w:rsidP="008C2667">
      <w:pPr>
        <w:spacing w:line="240" w:lineRule="auto"/>
        <w:rPr>
          <w:sz w:val="16"/>
          <w:lang w:val="en-US"/>
        </w:rPr>
      </w:pPr>
      <w:r w:rsidRPr="008C2667">
        <w:rPr>
          <w:sz w:val="16"/>
          <w:lang w:val="en-US"/>
        </w:rPr>
        <w:tab/>
        <w:t>}</w:t>
      </w:r>
    </w:p>
    <w:p w14:paraId="0A41E671" w14:textId="77777777" w:rsidR="008C2667" w:rsidRPr="008C2667" w:rsidRDefault="008C2667" w:rsidP="008C2667">
      <w:pPr>
        <w:spacing w:line="240" w:lineRule="auto"/>
        <w:rPr>
          <w:sz w:val="16"/>
          <w:lang w:val="en-US"/>
        </w:rPr>
      </w:pPr>
    </w:p>
    <w:p w14:paraId="1D3239F8"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setLastUpdate(Timestamp lastUpdate) {</w:t>
      </w:r>
    </w:p>
    <w:p w14:paraId="2AE6AC6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 = lastUpdate;</w:t>
      </w:r>
    </w:p>
    <w:p w14:paraId="6E717017" w14:textId="77777777" w:rsidR="008C2667" w:rsidRPr="008C2667" w:rsidRDefault="008C2667" w:rsidP="008C2667">
      <w:pPr>
        <w:spacing w:line="240" w:lineRule="auto"/>
        <w:rPr>
          <w:sz w:val="16"/>
          <w:lang w:val="en-US"/>
        </w:rPr>
      </w:pPr>
      <w:r w:rsidRPr="008C2667">
        <w:rPr>
          <w:sz w:val="16"/>
          <w:lang w:val="en-US"/>
        </w:rPr>
        <w:tab/>
        <w:t>}</w:t>
      </w:r>
    </w:p>
    <w:p w14:paraId="10E61FCA" w14:textId="77777777" w:rsidR="008C2667" w:rsidRPr="008C2667" w:rsidRDefault="008C2667" w:rsidP="008C2667">
      <w:pPr>
        <w:spacing w:line="240" w:lineRule="auto"/>
        <w:rPr>
          <w:sz w:val="16"/>
          <w:lang w:val="en-US"/>
        </w:rPr>
      </w:pPr>
    </w:p>
    <w:p w14:paraId="675E3E6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Timestamp getExecpoolSettleTime() {</w:t>
      </w:r>
    </w:p>
    <w:p w14:paraId="258CF43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execpoolSettleTime;</w:t>
      </w:r>
    </w:p>
    <w:p w14:paraId="2B8108E4" w14:textId="77777777" w:rsidR="008C2667" w:rsidRPr="008C2667" w:rsidRDefault="008C2667" w:rsidP="008C2667">
      <w:pPr>
        <w:spacing w:line="240" w:lineRule="auto"/>
        <w:rPr>
          <w:sz w:val="16"/>
          <w:lang w:val="en-US"/>
        </w:rPr>
      </w:pPr>
      <w:r w:rsidRPr="008C2667">
        <w:rPr>
          <w:sz w:val="16"/>
          <w:lang w:val="en-US"/>
        </w:rPr>
        <w:tab/>
        <w:t>}</w:t>
      </w:r>
    </w:p>
    <w:p w14:paraId="103EEDCB" w14:textId="77777777" w:rsidR="008C2667" w:rsidRPr="008C2667" w:rsidRDefault="008C2667" w:rsidP="008C2667">
      <w:pPr>
        <w:spacing w:line="240" w:lineRule="auto"/>
        <w:rPr>
          <w:sz w:val="16"/>
          <w:lang w:val="en-US"/>
        </w:rPr>
      </w:pPr>
    </w:p>
    <w:p w14:paraId="59354BDA"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setExecpoolSettleTime(Timestamp execpoolSettleTime) {</w:t>
      </w:r>
    </w:p>
    <w:p w14:paraId="6CABD27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this.execpoolSettleTime = execpoolSettleTime;</w:t>
      </w:r>
    </w:p>
    <w:p w14:paraId="16B725FC" w14:textId="77777777" w:rsidR="008C2667" w:rsidRPr="008C2667" w:rsidRDefault="008C2667" w:rsidP="008C2667">
      <w:pPr>
        <w:spacing w:line="240" w:lineRule="auto"/>
        <w:rPr>
          <w:sz w:val="16"/>
          <w:lang w:val="en-US"/>
        </w:rPr>
      </w:pPr>
      <w:r w:rsidRPr="008C2667">
        <w:rPr>
          <w:sz w:val="16"/>
          <w:lang w:val="en-US"/>
        </w:rPr>
        <w:tab/>
        <w:t>}</w:t>
      </w:r>
    </w:p>
    <w:p w14:paraId="0B38F1EB" w14:textId="77777777" w:rsidR="008C2667" w:rsidRPr="008C2667" w:rsidRDefault="008C2667" w:rsidP="008C2667">
      <w:pPr>
        <w:spacing w:line="240" w:lineRule="auto"/>
        <w:rPr>
          <w:sz w:val="16"/>
          <w:lang w:val="en-US"/>
        </w:rPr>
      </w:pPr>
    </w:p>
    <w:p w14:paraId="22A56EC8" w14:textId="77777777" w:rsidR="008C2667" w:rsidRPr="008C2667" w:rsidRDefault="008C2667" w:rsidP="008C2667">
      <w:pPr>
        <w:spacing w:line="240" w:lineRule="auto"/>
        <w:rPr>
          <w:sz w:val="16"/>
          <w:lang w:val="en-US"/>
        </w:rPr>
      </w:pPr>
      <w:r w:rsidRPr="008C2667">
        <w:rPr>
          <w:sz w:val="16"/>
          <w:lang w:val="en-US"/>
        </w:rPr>
        <w:tab/>
        <w:t>@Override</w:t>
      </w:r>
    </w:p>
    <w:p w14:paraId="3F97C12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BigInteger getId() {</w:t>
      </w:r>
    </w:p>
    <w:p w14:paraId="3BD9CE7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getTimeInternalId();</w:t>
      </w:r>
    </w:p>
    <w:p w14:paraId="2DD3324E" w14:textId="77777777" w:rsidR="008C2667" w:rsidRPr="008C2667" w:rsidRDefault="008C2667" w:rsidP="008C2667">
      <w:pPr>
        <w:spacing w:line="240" w:lineRule="auto"/>
        <w:rPr>
          <w:sz w:val="16"/>
          <w:lang w:val="en-US"/>
        </w:rPr>
      </w:pPr>
      <w:r w:rsidRPr="008C2667">
        <w:rPr>
          <w:sz w:val="16"/>
          <w:lang w:val="en-US"/>
        </w:rPr>
        <w:tab/>
        <w:t>}</w:t>
      </w:r>
    </w:p>
    <w:p w14:paraId="1A3DAA36" w14:textId="77777777" w:rsidR="008C2667" w:rsidRPr="008C2667" w:rsidRDefault="008C2667" w:rsidP="008C2667">
      <w:pPr>
        <w:spacing w:line="240" w:lineRule="auto"/>
        <w:rPr>
          <w:sz w:val="16"/>
          <w:lang w:val="en-US"/>
        </w:rPr>
      </w:pPr>
      <w:r w:rsidRPr="008C2667">
        <w:rPr>
          <w:sz w:val="16"/>
          <w:lang w:val="en-US"/>
        </w:rPr>
        <w:tab/>
      </w:r>
    </w:p>
    <w:p w14:paraId="4AB7A538" w14:textId="77777777" w:rsidR="008C2667" w:rsidRPr="008C2667" w:rsidRDefault="008C2667" w:rsidP="008C2667">
      <w:pPr>
        <w:spacing w:line="240" w:lineRule="auto"/>
        <w:rPr>
          <w:sz w:val="16"/>
          <w:lang w:val="en-US"/>
        </w:rPr>
      </w:pPr>
      <w:r w:rsidRPr="008C2667">
        <w:rPr>
          <w:sz w:val="16"/>
          <w:lang w:val="en-US"/>
        </w:rPr>
        <w:tab/>
        <w:t>@Override</w:t>
      </w:r>
    </w:p>
    <w:p w14:paraId="024A39C0"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String toString() {</w:t>
      </w:r>
    </w:p>
    <w:p w14:paraId="74963D8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String buffer = "</w:t>
      </w:r>
      <w:proofErr w:type="gramStart"/>
      <w:r w:rsidRPr="008C2667">
        <w:rPr>
          <w:sz w:val="16"/>
          <w:lang w:val="en-US"/>
        </w:rPr>
        <w:t>MarketTimeOpening :</w:t>
      </w:r>
      <w:proofErr w:type="gramEnd"/>
      <w:r w:rsidRPr="008C2667">
        <w:rPr>
          <w:sz w:val="16"/>
          <w:lang w:val="en-US"/>
        </w:rPr>
        <w:t xml:space="preserve"> {";</w:t>
      </w:r>
    </w:p>
    <w:p w14:paraId="42C29E5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"timeInternalId: " + getId() + ", ";</w:t>
      </w:r>
    </w:p>
    <w:p w14:paraId="3F42230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"timezoneInternalId: " + getTimezoneInternalId() + ", ";</w:t>
      </w:r>
    </w:p>
    <w:p w14:paraId="6746F48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"homeOpening: " + getHomeOpening() + ", ";</w:t>
      </w:r>
    </w:p>
    <w:p w14:paraId="281F93D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"homeClosing: " + getHomeClosing() + ", ";</w:t>
      </w:r>
    </w:p>
    <w:p w14:paraId="5E7887A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"openingTime: " + getOpeningTime() + ", ";</w:t>
      </w:r>
    </w:p>
    <w:p w14:paraId="50F93A5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"closingTime: " + getClosingTime() + ", ";</w:t>
      </w:r>
    </w:p>
    <w:p w14:paraId="043FA3D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"lastUpdatedByUser: " + getLastUpdatedByUser() + ", ";</w:t>
      </w:r>
    </w:p>
    <w:p w14:paraId="187D94E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"lastUpdate: " + getLastUpdate() + ", ";</w:t>
      </w:r>
    </w:p>
    <w:p w14:paraId="24C6FA7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"execpoolSettleTime: " + getExecpoolSettleTime();</w:t>
      </w:r>
    </w:p>
    <w:p w14:paraId="0082EA05" w14:textId="77777777" w:rsidR="008C2667" w:rsidRPr="008C2667" w:rsidRDefault="008C2667" w:rsidP="008C2667">
      <w:pPr>
        <w:spacing w:line="240" w:lineRule="auto"/>
        <w:rPr>
          <w:sz w:val="16"/>
          <w:lang w:val="en-US"/>
        </w:rPr>
      </w:pPr>
      <w:r w:rsidRPr="008C2667">
        <w:rPr>
          <w:sz w:val="16"/>
          <w:lang w:val="en-US"/>
        </w:rPr>
        <w:t xml:space="preserve">        buffer += "}";</w:t>
      </w:r>
    </w:p>
    <w:p w14:paraId="395865EF" w14:textId="77777777" w:rsidR="008C2667" w:rsidRPr="008C2667" w:rsidRDefault="008C2667" w:rsidP="008C2667">
      <w:pPr>
        <w:spacing w:line="240" w:lineRule="auto"/>
        <w:rPr>
          <w:sz w:val="16"/>
          <w:lang w:val="en-US"/>
        </w:rPr>
      </w:pPr>
      <w:r w:rsidRPr="008C2667">
        <w:rPr>
          <w:sz w:val="16"/>
          <w:lang w:val="en-US"/>
        </w:rPr>
        <w:t xml:space="preserve">        </w:t>
      </w:r>
      <w:proofErr w:type="gramStart"/>
      <w:r w:rsidRPr="008C2667">
        <w:rPr>
          <w:sz w:val="16"/>
          <w:lang w:val="en-US"/>
        </w:rPr>
        <w:t>return</w:t>
      </w:r>
      <w:proofErr w:type="gramEnd"/>
      <w:r w:rsidRPr="008C2667">
        <w:rPr>
          <w:sz w:val="16"/>
          <w:lang w:val="en-US"/>
        </w:rPr>
        <w:t xml:space="preserve"> buffer;</w:t>
      </w:r>
    </w:p>
    <w:p w14:paraId="0F4B4A6F" w14:textId="77777777" w:rsidR="008C2667" w:rsidRPr="008C2667" w:rsidRDefault="008C2667" w:rsidP="008C2667">
      <w:pPr>
        <w:spacing w:line="240" w:lineRule="auto"/>
        <w:rPr>
          <w:sz w:val="16"/>
          <w:lang w:val="en-US"/>
        </w:rPr>
      </w:pPr>
      <w:r w:rsidRPr="008C2667">
        <w:rPr>
          <w:sz w:val="16"/>
          <w:lang w:val="en-US"/>
        </w:rPr>
        <w:t xml:space="preserve">    }</w:t>
      </w:r>
    </w:p>
    <w:p w14:paraId="567343A3" w14:textId="77777777" w:rsidR="008C2667" w:rsidRPr="008C2667" w:rsidRDefault="008C2667" w:rsidP="008C2667">
      <w:pPr>
        <w:spacing w:line="240" w:lineRule="auto"/>
        <w:rPr>
          <w:sz w:val="16"/>
          <w:lang w:val="en-US"/>
        </w:rPr>
      </w:pPr>
    </w:p>
    <w:p w14:paraId="681F0CD2" w14:textId="1EF6B0B7" w:rsidR="008C2667" w:rsidRPr="008C2667" w:rsidRDefault="008C2667" w:rsidP="008C2667">
      <w:pPr>
        <w:spacing w:line="240" w:lineRule="auto"/>
        <w:rPr>
          <w:sz w:val="16"/>
          <w:lang w:val="en-US"/>
        </w:rPr>
      </w:pPr>
      <w:r w:rsidRPr="008C2667">
        <w:rPr>
          <w:sz w:val="16"/>
          <w:lang w:val="en-US"/>
        </w:rPr>
        <w:t>}</w:t>
      </w:r>
    </w:p>
    <w:p w14:paraId="3F3D445D" w14:textId="7BDC1D60" w:rsidR="008C2667" w:rsidRDefault="008C2667">
      <w:pPr>
        <w:jc w:val="left"/>
        <w:rPr>
          <w:sz w:val="16"/>
          <w:lang w:val="en-US"/>
        </w:rPr>
      </w:pPr>
      <w:r>
        <w:rPr>
          <w:sz w:val="16"/>
          <w:lang w:val="en-US"/>
        </w:rPr>
        <w:br w:type="page"/>
      </w:r>
    </w:p>
    <w:p w14:paraId="465FEEC6" w14:textId="71457082" w:rsidR="008C2667" w:rsidRDefault="008C2667" w:rsidP="008C2667">
      <w:pPr>
        <w:pStyle w:val="berschrift2"/>
        <w:rPr>
          <w:lang w:val="en-US"/>
        </w:rPr>
      </w:pPr>
      <w:bookmarkStart w:id="166" w:name="_Toc446491041"/>
      <w:r>
        <w:rPr>
          <w:lang w:val="en-US"/>
        </w:rPr>
        <w:lastRenderedPageBreak/>
        <w:t>Timezone.java</w:t>
      </w:r>
      <w:bookmarkEnd w:id="166"/>
    </w:p>
    <w:p w14:paraId="3293E60F" w14:textId="77777777" w:rsidR="008C2667" w:rsidRPr="008C2667" w:rsidRDefault="008C2667" w:rsidP="008C2667">
      <w:pPr>
        <w:spacing w:line="240" w:lineRule="auto"/>
        <w:rPr>
          <w:sz w:val="16"/>
          <w:lang w:val="en-US"/>
        </w:rPr>
      </w:pPr>
      <w:proofErr w:type="gramStart"/>
      <w:r w:rsidRPr="008C2667">
        <w:rPr>
          <w:sz w:val="16"/>
          <w:lang w:val="en-US"/>
        </w:rPr>
        <w:t>package</w:t>
      </w:r>
      <w:proofErr w:type="gramEnd"/>
      <w:r w:rsidRPr="008C2667">
        <w:rPr>
          <w:sz w:val="16"/>
          <w:lang w:val="en-US"/>
        </w:rPr>
        <w:t xml:space="preserve"> com.csg.street.persistence;</w:t>
      </w:r>
    </w:p>
    <w:p w14:paraId="6EEDABC8" w14:textId="77777777" w:rsidR="008C2667" w:rsidRPr="008C2667" w:rsidRDefault="008C2667" w:rsidP="008C2667">
      <w:pPr>
        <w:spacing w:line="240" w:lineRule="auto"/>
        <w:rPr>
          <w:sz w:val="16"/>
          <w:lang w:val="en-US"/>
        </w:rPr>
      </w:pPr>
    </w:p>
    <w:p w14:paraId="2EE40BCC"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java.io.Serializable;</w:t>
      </w:r>
    </w:p>
    <w:p w14:paraId="7DA55969"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java.math.BigInteger;</w:t>
      </w:r>
    </w:p>
    <w:p w14:paraId="4B641C36"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java.sql.Timestamp;</w:t>
      </w:r>
    </w:p>
    <w:p w14:paraId="5A9B2240" w14:textId="77777777" w:rsidR="008C2667" w:rsidRPr="008C2667" w:rsidRDefault="008C2667" w:rsidP="008C2667">
      <w:pPr>
        <w:spacing w:line="240" w:lineRule="auto"/>
        <w:rPr>
          <w:sz w:val="16"/>
          <w:lang w:val="en-US"/>
        </w:rPr>
      </w:pPr>
    </w:p>
    <w:p w14:paraId="0C7DDAE7"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javax.persistence.Access;</w:t>
      </w:r>
    </w:p>
    <w:p w14:paraId="534387BD"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javax.persistence.AccessType;</w:t>
      </w:r>
    </w:p>
    <w:p w14:paraId="60BB43DC"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javax.persistence.Cacheable;</w:t>
      </w:r>
    </w:p>
    <w:p w14:paraId="0B2745D6"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javax.persistence.Column;</w:t>
      </w:r>
    </w:p>
    <w:p w14:paraId="7CAEE054"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javax.persistence.Entity;</w:t>
      </w:r>
    </w:p>
    <w:p w14:paraId="5BE1028E"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javax.persistence.GeneratedValue;</w:t>
      </w:r>
    </w:p>
    <w:p w14:paraId="622BEE28"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javax.persistence.GenerationType;</w:t>
      </w:r>
    </w:p>
    <w:p w14:paraId="4A5C55F0"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javax.persistence.Id;</w:t>
      </w:r>
    </w:p>
    <w:p w14:paraId="5359B71F"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javax.persistence.NamedQueries;</w:t>
      </w:r>
    </w:p>
    <w:p w14:paraId="33D2FF6C"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javax.persistence.NamedQuery;</w:t>
      </w:r>
    </w:p>
    <w:p w14:paraId="409D9FEF"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javax.persistence.Table;</w:t>
      </w:r>
    </w:p>
    <w:p w14:paraId="7A0D7B86" w14:textId="77777777" w:rsidR="008C2667" w:rsidRPr="008C2667" w:rsidRDefault="008C2667" w:rsidP="008C2667">
      <w:pPr>
        <w:spacing w:line="240" w:lineRule="auto"/>
        <w:rPr>
          <w:sz w:val="16"/>
          <w:lang w:val="en-US"/>
        </w:rPr>
      </w:pPr>
    </w:p>
    <w:p w14:paraId="7248AC80"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org.hibernate.annotations.Cache;</w:t>
      </w:r>
    </w:p>
    <w:p w14:paraId="690EAF32"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org.hibernate.annotations.CacheConcurrencyStrategy;</w:t>
      </w:r>
    </w:p>
    <w:p w14:paraId="73640560" w14:textId="77777777" w:rsidR="008C2667" w:rsidRPr="008C2667" w:rsidRDefault="008C2667" w:rsidP="008C2667">
      <w:pPr>
        <w:spacing w:line="240" w:lineRule="auto"/>
        <w:rPr>
          <w:sz w:val="16"/>
          <w:lang w:val="en-US"/>
        </w:rPr>
      </w:pPr>
    </w:p>
    <w:p w14:paraId="5F2F2983" w14:textId="77777777" w:rsidR="008C2667" w:rsidRPr="008C2667" w:rsidRDefault="008C2667" w:rsidP="008C2667">
      <w:pPr>
        <w:spacing w:line="240" w:lineRule="auto"/>
        <w:rPr>
          <w:sz w:val="16"/>
          <w:lang w:val="en-US"/>
        </w:rPr>
      </w:pPr>
      <w:proofErr w:type="gramStart"/>
      <w:r w:rsidRPr="008C2667">
        <w:rPr>
          <w:sz w:val="16"/>
          <w:lang w:val="en-US"/>
        </w:rPr>
        <w:t>import</w:t>
      </w:r>
      <w:proofErr w:type="gramEnd"/>
      <w:r w:rsidRPr="008C2667">
        <w:rPr>
          <w:sz w:val="16"/>
          <w:lang w:val="en-US"/>
        </w:rPr>
        <w:t xml:space="preserve"> com.csg.street.model.PersistenceEntity;</w:t>
      </w:r>
    </w:p>
    <w:p w14:paraId="2F58672C" w14:textId="77777777" w:rsidR="008C2667" w:rsidRPr="008C2667" w:rsidRDefault="008C2667" w:rsidP="008C2667">
      <w:pPr>
        <w:spacing w:line="240" w:lineRule="auto"/>
        <w:rPr>
          <w:sz w:val="16"/>
          <w:lang w:val="en-US"/>
        </w:rPr>
      </w:pPr>
    </w:p>
    <w:p w14:paraId="6D7AE1FE" w14:textId="77777777" w:rsidR="008C2667" w:rsidRPr="008C2667" w:rsidRDefault="008C2667" w:rsidP="008C2667">
      <w:pPr>
        <w:spacing w:line="240" w:lineRule="auto"/>
        <w:rPr>
          <w:sz w:val="16"/>
          <w:lang w:val="en-US"/>
        </w:rPr>
      </w:pPr>
      <w:proofErr w:type="gramStart"/>
      <w:r w:rsidRPr="008C2667">
        <w:rPr>
          <w:sz w:val="16"/>
          <w:lang w:val="en-US"/>
        </w:rPr>
        <w:t>@NamedQueries({</w:t>
      </w:r>
      <w:proofErr w:type="gramEnd"/>
    </w:p>
    <w:p w14:paraId="1E3CB36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@NamedQuery(</w:t>
      </w:r>
      <w:proofErr w:type="gramEnd"/>
      <w:r w:rsidRPr="008C2667">
        <w:rPr>
          <w:sz w:val="16"/>
          <w:lang w:val="en-US"/>
        </w:rPr>
        <w:t>name="Timezone.findAll", query="SELECT e FROM Timezone e"),</w:t>
      </w:r>
    </w:p>
    <w:p w14:paraId="19BB4013"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@NamedQuery(</w:t>
      </w:r>
      <w:proofErr w:type="gramEnd"/>
      <w:r w:rsidRPr="008C2667">
        <w:rPr>
          <w:sz w:val="16"/>
          <w:lang w:val="en-US"/>
        </w:rPr>
        <w:t>name="Timezone.findById", query="SELECT e FROM Timezone e WHERE e.timezoneInternalId = :timezoneInternalId")</w:t>
      </w:r>
    </w:p>
    <w:p w14:paraId="3F95E195" w14:textId="77777777" w:rsidR="008C2667" w:rsidRPr="008C2667" w:rsidRDefault="008C2667" w:rsidP="008C2667">
      <w:pPr>
        <w:spacing w:line="240" w:lineRule="auto"/>
        <w:rPr>
          <w:sz w:val="16"/>
          <w:lang w:val="en-US"/>
        </w:rPr>
      </w:pPr>
      <w:r w:rsidRPr="008C2667">
        <w:rPr>
          <w:sz w:val="16"/>
          <w:lang w:val="en-US"/>
        </w:rPr>
        <w:t>})</w:t>
      </w:r>
    </w:p>
    <w:p w14:paraId="73FBF24F" w14:textId="77777777" w:rsidR="008C2667" w:rsidRPr="008C2667" w:rsidRDefault="008C2667" w:rsidP="008C2667">
      <w:pPr>
        <w:spacing w:line="240" w:lineRule="auto"/>
        <w:rPr>
          <w:sz w:val="16"/>
          <w:lang w:val="en-US"/>
        </w:rPr>
      </w:pPr>
    </w:p>
    <w:p w14:paraId="238BB118" w14:textId="77777777" w:rsidR="008C2667" w:rsidRPr="008C2667" w:rsidRDefault="008C2667" w:rsidP="008C2667">
      <w:pPr>
        <w:spacing w:line="240" w:lineRule="auto"/>
        <w:rPr>
          <w:sz w:val="16"/>
          <w:lang w:val="en-US"/>
        </w:rPr>
      </w:pPr>
      <w:r w:rsidRPr="008C2667">
        <w:rPr>
          <w:sz w:val="16"/>
          <w:lang w:val="en-US"/>
        </w:rPr>
        <w:t>@Entity</w:t>
      </w:r>
    </w:p>
    <w:p w14:paraId="4115AAE1" w14:textId="77777777" w:rsidR="008C2667" w:rsidRPr="008C2667" w:rsidRDefault="008C2667" w:rsidP="008C2667">
      <w:pPr>
        <w:spacing w:line="240" w:lineRule="auto"/>
        <w:rPr>
          <w:sz w:val="16"/>
          <w:lang w:val="en-US"/>
        </w:rPr>
      </w:pPr>
      <w:proofErr w:type="gramStart"/>
      <w:r w:rsidRPr="008C2667">
        <w:rPr>
          <w:sz w:val="16"/>
          <w:lang w:val="en-US"/>
        </w:rPr>
        <w:t>@Table(</w:t>
      </w:r>
      <w:proofErr w:type="gramEnd"/>
      <w:r w:rsidRPr="008C2667">
        <w:rPr>
          <w:sz w:val="16"/>
          <w:lang w:val="en-US"/>
        </w:rPr>
        <w:t>name="ref_TIMEZONE")</w:t>
      </w:r>
    </w:p>
    <w:p w14:paraId="77494650" w14:textId="77777777" w:rsidR="008C2667" w:rsidRPr="008C2667" w:rsidRDefault="008C2667" w:rsidP="008C2667">
      <w:pPr>
        <w:spacing w:line="240" w:lineRule="auto"/>
        <w:rPr>
          <w:sz w:val="16"/>
          <w:lang w:val="en-US"/>
        </w:rPr>
      </w:pPr>
      <w:proofErr w:type="gramStart"/>
      <w:r w:rsidRPr="008C2667">
        <w:rPr>
          <w:sz w:val="16"/>
          <w:lang w:val="en-US"/>
        </w:rPr>
        <w:t>@Cacheable(</w:t>
      </w:r>
      <w:proofErr w:type="gramEnd"/>
      <w:r w:rsidRPr="008C2667">
        <w:rPr>
          <w:sz w:val="16"/>
          <w:lang w:val="en-US"/>
        </w:rPr>
        <w:t>true)</w:t>
      </w:r>
    </w:p>
    <w:p w14:paraId="511B5D54" w14:textId="77777777" w:rsidR="008C2667" w:rsidRPr="008C2667" w:rsidRDefault="008C2667" w:rsidP="008C2667">
      <w:pPr>
        <w:spacing w:line="240" w:lineRule="auto"/>
        <w:rPr>
          <w:sz w:val="16"/>
          <w:lang w:val="en-US"/>
        </w:rPr>
      </w:pPr>
      <w:proofErr w:type="gramStart"/>
      <w:r w:rsidRPr="008C2667">
        <w:rPr>
          <w:sz w:val="16"/>
          <w:lang w:val="en-US"/>
        </w:rPr>
        <w:t>@Cache(</w:t>
      </w:r>
      <w:proofErr w:type="gramEnd"/>
      <w:r w:rsidRPr="008C2667">
        <w:rPr>
          <w:sz w:val="16"/>
          <w:lang w:val="en-US"/>
        </w:rPr>
        <w:t>usage=CacheConcurrencyStrategy.READ_WRITE)</w:t>
      </w:r>
    </w:p>
    <w:p w14:paraId="21D83982" w14:textId="77777777" w:rsidR="008C2667" w:rsidRPr="008C2667" w:rsidRDefault="008C2667" w:rsidP="008C2667">
      <w:pPr>
        <w:spacing w:line="240" w:lineRule="auto"/>
        <w:rPr>
          <w:sz w:val="16"/>
          <w:lang w:val="en-US"/>
        </w:rPr>
      </w:pPr>
      <w:proofErr w:type="gramStart"/>
      <w:r w:rsidRPr="008C2667">
        <w:rPr>
          <w:sz w:val="16"/>
          <w:lang w:val="en-US"/>
        </w:rPr>
        <w:lastRenderedPageBreak/>
        <w:t>@Access(</w:t>
      </w:r>
      <w:proofErr w:type="gramEnd"/>
      <w:r w:rsidRPr="008C2667">
        <w:rPr>
          <w:sz w:val="16"/>
          <w:lang w:val="en-US"/>
        </w:rPr>
        <w:t>AccessType.FIELD)</w:t>
      </w:r>
    </w:p>
    <w:p w14:paraId="7F22E978" w14:textId="77777777" w:rsidR="008C2667" w:rsidRPr="008C2667" w:rsidRDefault="008C2667" w:rsidP="008C2667">
      <w:pPr>
        <w:spacing w:line="240" w:lineRule="auto"/>
        <w:rPr>
          <w:sz w:val="16"/>
          <w:lang w:val="en-US"/>
        </w:rPr>
      </w:pPr>
      <w:proofErr w:type="gramStart"/>
      <w:r w:rsidRPr="008C2667">
        <w:rPr>
          <w:sz w:val="16"/>
          <w:lang w:val="en-US"/>
        </w:rPr>
        <w:t>public</w:t>
      </w:r>
      <w:proofErr w:type="gramEnd"/>
      <w:r w:rsidRPr="008C2667">
        <w:rPr>
          <w:sz w:val="16"/>
          <w:lang w:val="en-US"/>
        </w:rPr>
        <w:t xml:space="preserve"> class Timezone implements PersistenceEntity&lt;BigInteger&gt;, Serializable{</w:t>
      </w:r>
    </w:p>
    <w:p w14:paraId="7963981A" w14:textId="77777777" w:rsidR="008C2667" w:rsidRPr="008C2667" w:rsidRDefault="008C2667" w:rsidP="008C2667">
      <w:pPr>
        <w:spacing w:line="240" w:lineRule="auto"/>
        <w:rPr>
          <w:sz w:val="16"/>
          <w:lang w:val="en-US"/>
        </w:rPr>
      </w:pPr>
    </w:p>
    <w:p w14:paraId="7CCF12DB"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static final long serialVersionUID = 1L;</w:t>
      </w:r>
    </w:p>
    <w:p w14:paraId="2F134DAD" w14:textId="77777777" w:rsidR="008C2667" w:rsidRPr="008C2667" w:rsidRDefault="008C2667" w:rsidP="008C2667">
      <w:pPr>
        <w:spacing w:line="240" w:lineRule="auto"/>
        <w:rPr>
          <w:sz w:val="16"/>
          <w:lang w:val="en-US"/>
        </w:rPr>
      </w:pPr>
    </w:p>
    <w:p w14:paraId="1297B1E7" w14:textId="77777777" w:rsidR="008C2667" w:rsidRPr="008C2667" w:rsidRDefault="008C2667" w:rsidP="008C2667">
      <w:pPr>
        <w:spacing w:line="240" w:lineRule="auto"/>
        <w:rPr>
          <w:sz w:val="16"/>
          <w:lang w:val="en-US"/>
        </w:rPr>
      </w:pPr>
      <w:r w:rsidRPr="008C2667">
        <w:rPr>
          <w:sz w:val="16"/>
          <w:lang w:val="en-US"/>
        </w:rPr>
        <w:tab/>
        <w:t>@Id</w:t>
      </w:r>
    </w:p>
    <w:p w14:paraId="6090AC6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@GeneratedValue(</w:t>
      </w:r>
      <w:proofErr w:type="gramEnd"/>
      <w:r w:rsidRPr="008C2667">
        <w:rPr>
          <w:sz w:val="16"/>
          <w:lang w:val="en-US"/>
        </w:rPr>
        <w:t>strategy=GenerationType.AUTO)</w:t>
      </w:r>
    </w:p>
    <w:p w14:paraId="2932E22E"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name="TIMEZONE_INTERNAL_ID", unique=true, nullable=false, length=6, insertable=true, updatable=true) </w:t>
      </w:r>
    </w:p>
    <w:p w14:paraId="201BD4BB"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BigInteger timezoneInternalId;</w:t>
      </w:r>
    </w:p>
    <w:p w14:paraId="66BCD17D" w14:textId="77777777" w:rsidR="008C2667" w:rsidRPr="008C2667" w:rsidRDefault="008C2667" w:rsidP="008C2667">
      <w:pPr>
        <w:spacing w:line="240" w:lineRule="auto"/>
        <w:rPr>
          <w:sz w:val="16"/>
          <w:lang w:val="en-US"/>
        </w:rPr>
      </w:pPr>
      <w:r w:rsidRPr="008C2667">
        <w:rPr>
          <w:sz w:val="16"/>
          <w:lang w:val="en-US"/>
        </w:rPr>
        <w:tab/>
      </w:r>
    </w:p>
    <w:p w14:paraId="74BD942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name="TIMEZONE_ID", unique=false, nullable=true, length=4, insertable=true, updatable=true) </w:t>
      </w:r>
    </w:p>
    <w:p w14:paraId="27E9A404"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Integer timezoneId;</w:t>
      </w:r>
    </w:p>
    <w:p w14:paraId="4945ED11" w14:textId="77777777" w:rsidR="008C2667" w:rsidRPr="008C2667" w:rsidRDefault="008C2667" w:rsidP="008C2667">
      <w:pPr>
        <w:spacing w:line="240" w:lineRule="auto"/>
        <w:rPr>
          <w:sz w:val="16"/>
          <w:lang w:val="en-US"/>
        </w:rPr>
      </w:pPr>
      <w:r w:rsidRPr="008C2667">
        <w:rPr>
          <w:sz w:val="16"/>
          <w:lang w:val="en-US"/>
        </w:rPr>
        <w:tab/>
      </w:r>
    </w:p>
    <w:p w14:paraId="1AA4872F"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name="JAVA_TIMEZONE", unique=false, nullable=true, length=64, insertable=true, updatable=true) </w:t>
      </w:r>
    </w:p>
    <w:p w14:paraId="34E2E008"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String javaTimezone;</w:t>
      </w:r>
    </w:p>
    <w:p w14:paraId="7EB95118" w14:textId="77777777" w:rsidR="008C2667" w:rsidRPr="008C2667" w:rsidRDefault="008C2667" w:rsidP="008C2667">
      <w:pPr>
        <w:spacing w:line="240" w:lineRule="auto"/>
        <w:rPr>
          <w:sz w:val="16"/>
          <w:lang w:val="en-US"/>
        </w:rPr>
      </w:pPr>
      <w:r w:rsidRPr="008C2667">
        <w:rPr>
          <w:sz w:val="16"/>
          <w:lang w:val="en-US"/>
        </w:rPr>
        <w:tab/>
      </w:r>
    </w:p>
    <w:p w14:paraId="2668FCC8"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name="ZONE_DESCRIPTION", unique=false, nullable=true, length=64, insertable=true, updatable=true) </w:t>
      </w:r>
    </w:p>
    <w:p w14:paraId="24B65043"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String zoneDescription;</w:t>
      </w:r>
    </w:p>
    <w:p w14:paraId="0131D862" w14:textId="77777777" w:rsidR="008C2667" w:rsidRPr="008C2667" w:rsidRDefault="008C2667" w:rsidP="008C2667">
      <w:pPr>
        <w:spacing w:line="240" w:lineRule="auto"/>
        <w:rPr>
          <w:sz w:val="16"/>
          <w:lang w:val="en-US"/>
        </w:rPr>
      </w:pPr>
      <w:r w:rsidRPr="008C2667">
        <w:rPr>
          <w:sz w:val="16"/>
          <w:lang w:val="en-US"/>
        </w:rPr>
        <w:tab/>
      </w:r>
    </w:p>
    <w:p w14:paraId="7046EA5C"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name="DES_TIMEZONE_ABBR", unique=false, nullable=true, length=6, insertable=true, updatable=true) </w:t>
      </w:r>
    </w:p>
    <w:p w14:paraId="6B99C58E"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String desTimezoneAbbr;</w:t>
      </w:r>
    </w:p>
    <w:p w14:paraId="053CC0D1" w14:textId="77777777" w:rsidR="008C2667" w:rsidRPr="008C2667" w:rsidRDefault="008C2667" w:rsidP="008C2667">
      <w:pPr>
        <w:spacing w:line="240" w:lineRule="auto"/>
        <w:rPr>
          <w:sz w:val="16"/>
          <w:lang w:val="en-US"/>
        </w:rPr>
      </w:pPr>
      <w:r w:rsidRPr="008C2667">
        <w:rPr>
          <w:sz w:val="16"/>
          <w:lang w:val="en-US"/>
        </w:rPr>
        <w:tab/>
      </w:r>
    </w:p>
    <w:p w14:paraId="06BDB885"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name="LAST_UPDATED_BY_USER", unique=false, nullable=true, length=30, insertable=true, updatable=true) </w:t>
      </w:r>
    </w:p>
    <w:p w14:paraId="375C6856"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String lastUpdatedByUser;</w:t>
      </w:r>
    </w:p>
    <w:p w14:paraId="6F1B708C" w14:textId="77777777" w:rsidR="008C2667" w:rsidRPr="008C2667" w:rsidRDefault="008C2667" w:rsidP="008C2667">
      <w:pPr>
        <w:spacing w:line="240" w:lineRule="auto"/>
        <w:rPr>
          <w:sz w:val="16"/>
          <w:lang w:val="en-US"/>
        </w:rPr>
      </w:pPr>
      <w:r w:rsidRPr="008C2667">
        <w:rPr>
          <w:sz w:val="16"/>
          <w:lang w:val="en-US"/>
        </w:rPr>
        <w:tab/>
      </w:r>
    </w:p>
    <w:p w14:paraId="0AB9ABBD"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@Column(</w:t>
      </w:r>
      <w:proofErr w:type="gramEnd"/>
      <w:r w:rsidRPr="008C2667">
        <w:rPr>
          <w:sz w:val="16"/>
          <w:lang w:val="en-US"/>
        </w:rPr>
        <w:t xml:space="preserve">name="LAST_UPDATE", unique=false, nullable=true, length=8, insertable=true, updatable=true) </w:t>
      </w:r>
    </w:p>
    <w:p w14:paraId="0FFE3553"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private</w:t>
      </w:r>
      <w:proofErr w:type="gramEnd"/>
      <w:r w:rsidRPr="008C2667">
        <w:rPr>
          <w:sz w:val="16"/>
          <w:lang w:val="en-US"/>
        </w:rPr>
        <w:t xml:space="preserve"> Timestamp lastUpdate;</w:t>
      </w:r>
    </w:p>
    <w:p w14:paraId="26506574" w14:textId="77777777" w:rsidR="008C2667" w:rsidRPr="008C2667" w:rsidRDefault="008C2667" w:rsidP="008C2667">
      <w:pPr>
        <w:spacing w:line="240" w:lineRule="auto"/>
        <w:rPr>
          <w:sz w:val="16"/>
          <w:lang w:val="en-US"/>
        </w:rPr>
      </w:pPr>
      <w:r w:rsidRPr="008C2667">
        <w:rPr>
          <w:sz w:val="16"/>
          <w:lang w:val="en-US"/>
        </w:rPr>
        <w:tab/>
      </w:r>
    </w:p>
    <w:p w14:paraId="7550E4BC" w14:textId="77777777" w:rsidR="008C2667" w:rsidRPr="008C2667" w:rsidRDefault="008C2667" w:rsidP="008C2667">
      <w:pPr>
        <w:spacing w:line="240" w:lineRule="auto"/>
        <w:rPr>
          <w:sz w:val="16"/>
          <w:lang w:val="en-US"/>
        </w:rPr>
      </w:pPr>
      <w:r w:rsidRPr="008C2667">
        <w:rPr>
          <w:sz w:val="16"/>
          <w:lang w:val="en-US"/>
        </w:rPr>
        <w:tab/>
      </w:r>
    </w:p>
    <w:p w14:paraId="3B63F915" w14:textId="77777777" w:rsidR="008C2667" w:rsidRPr="008C2667" w:rsidRDefault="008C2667" w:rsidP="008C2667">
      <w:pPr>
        <w:spacing w:line="240" w:lineRule="auto"/>
        <w:rPr>
          <w:sz w:val="16"/>
          <w:lang w:val="en-US"/>
        </w:rPr>
      </w:pPr>
      <w:r w:rsidRPr="008C2667">
        <w:rPr>
          <w:sz w:val="16"/>
          <w:lang w:val="en-US"/>
        </w:rPr>
        <w:tab/>
      </w:r>
    </w:p>
    <w:p w14:paraId="05576CFB" w14:textId="77777777" w:rsidR="008C2667" w:rsidRPr="008C2667" w:rsidRDefault="008C2667" w:rsidP="008C2667">
      <w:pPr>
        <w:spacing w:line="240" w:lineRule="auto"/>
        <w:rPr>
          <w:sz w:val="16"/>
          <w:lang w:val="en-US"/>
        </w:rPr>
      </w:pPr>
      <w:r w:rsidRPr="008C2667">
        <w:rPr>
          <w:sz w:val="16"/>
          <w:lang w:val="en-US"/>
        </w:rPr>
        <w:tab/>
      </w:r>
    </w:p>
    <w:p w14:paraId="05FC7E34"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BigInteger getTimezoneInternalId() {</w:t>
      </w:r>
    </w:p>
    <w:p w14:paraId="42823A0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timezoneInternalId;</w:t>
      </w:r>
    </w:p>
    <w:p w14:paraId="18F8EDAC" w14:textId="77777777" w:rsidR="008C2667" w:rsidRPr="008C2667" w:rsidRDefault="008C2667" w:rsidP="008C2667">
      <w:pPr>
        <w:spacing w:line="240" w:lineRule="auto"/>
        <w:rPr>
          <w:sz w:val="16"/>
          <w:lang w:val="en-US"/>
        </w:rPr>
      </w:pPr>
      <w:r w:rsidRPr="008C2667">
        <w:rPr>
          <w:sz w:val="16"/>
          <w:lang w:val="en-US"/>
        </w:rPr>
        <w:lastRenderedPageBreak/>
        <w:tab/>
        <w:t>}</w:t>
      </w:r>
    </w:p>
    <w:p w14:paraId="20C28BC5" w14:textId="77777777" w:rsidR="008C2667" w:rsidRPr="008C2667" w:rsidRDefault="008C2667" w:rsidP="008C2667">
      <w:pPr>
        <w:spacing w:line="240" w:lineRule="auto"/>
        <w:rPr>
          <w:sz w:val="16"/>
          <w:lang w:val="en-US"/>
        </w:rPr>
      </w:pPr>
    </w:p>
    <w:p w14:paraId="6278C574" w14:textId="77777777" w:rsidR="008C2667" w:rsidRPr="008C2667" w:rsidRDefault="008C2667" w:rsidP="008C2667">
      <w:pPr>
        <w:spacing w:line="240" w:lineRule="auto"/>
        <w:rPr>
          <w:sz w:val="16"/>
          <w:lang w:val="en-US"/>
        </w:rPr>
      </w:pPr>
    </w:p>
    <w:p w14:paraId="4E3BD885"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setTimezoneInternalId(BigInteger timezoneInternalId) {</w:t>
      </w:r>
    </w:p>
    <w:p w14:paraId="68EE36F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this.timezoneInternalId = timezoneInternalId;</w:t>
      </w:r>
    </w:p>
    <w:p w14:paraId="15BE801D" w14:textId="77777777" w:rsidR="008C2667" w:rsidRPr="008C2667" w:rsidRDefault="008C2667" w:rsidP="008C2667">
      <w:pPr>
        <w:spacing w:line="240" w:lineRule="auto"/>
        <w:rPr>
          <w:sz w:val="16"/>
          <w:lang w:val="en-US"/>
        </w:rPr>
      </w:pPr>
      <w:r w:rsidRPr="008C2667">
        <w:rPr>
          <w:sz w:val="16"/>
          <w:lang w:val="en-US"/>
        </w:rPr>
        <w:tab/>
        <w:t>}</w:t>
      </w:r>
    </w:p>
    <w:p w14:paraId="484593BA" w14:textId="77777777" w:rsidR="008C2667" w:rsidRPr="008C2667" w:rsidRDefault="008C2667" w:rsidP="008C2667">
      <w:pPr>
        <w:spacing w:line="240" w:lineRule="auto"/>
        <w:rPr>
          <w:sz w:val="16"/>
          <w:lang w:val="en-US"/>
        </w:rPr>
      </w:pPr>
    </w:p>
    <w:p w14:paraId="30413371" w14:textId="77777777" w:rsidR="008C2667" w:rsidRPr="008C2667" w:rsidRDefault="008C2667" w:rsidP="008C2667">
      <w:pPr>
        <w:spacing w:line="240" w:lineRule="auto"/>
        <w:rPr>
          <w:sz w:val="16"/>
          <w:lang w:val="en-US"/>
        </w:rPr>
      </w:pPr>
    </w:p>
    <w:p w14:paraId="505F4CF8"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Integer getTimezoneId() {</w:t>
      </w:r>
    </w:p>
    <w:p w14:paraId="7318948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timezoneId;</w:t>
      </w:r>
    </w:p>
    <w:p w14:paraId="11077928" w14:textId="77777777" w:rsidR="008C2667" w:rsidRPr="008C2667" w:rsidRDefault="008C2667" w:rsidP="008C2667">
      <w:pPr>
        <w:spacing w:line="240" w:lineRule="auto"/>
        <w:rPr>
          <w:sz w:val="16"/>
          <w:lang w:val="en-US"/>
        </w:rPr>
      </w:pPr>
      <w:r w:rsidRPr="008C2667">
        <w:rPr>
          <w:sz w:val="16"/>
          <w:lang w:val="en-US"/>
        </w:rPr>
        <w:tab/>
        <w:t>}</w:t>
      </w:r>
    </w:p>
    <w:p w14:paraId="66BFB325" w14:textId="77777777" w:rsidR="008C2667" w:rsidRPr="008C2667" w:rsidRDefault="008C2667" w:rsidP="008C2667">
      <w:pPr>
        <w:spacing w:line="240" w:lineRule="auto"/>
        <w:rPr>
          <w:sz w:val="16"/>
          <w:lang w:val="en-US"/>
        </w:rPr>
      </w:pPr>
    </w:p>
    <w:p w14:paraId="63487472" w14:textId="77777777" w:rsidR="008C2667" w:rsidRPr="008C2667" w:rsidRDefault="008C2667" w:rsidP="008C2667">
      <w:pPr>
        <w:spacing w:line="240" w:lineRule="auto"/>
        <w:rPr>
          <w:sz w:val="16"/>
          <w:lang w:val="en-US"/>
        </w:rPr>
      </w:pPr>
    </w:p>
    <w:p w14:paraId="6DA829BB"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setTimezoneId(Integer timezoneId) {</w:t>
      </w:r>
    </w:p>
    <w:p w14:paraId="6755CF7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this.timezoneId = timezoneId;</w:t>
      </w:r>
    </w:p>
    <w:p w14:paraId="6205BF1B" w14:textId="77777777" w:rsidR="008C2667" w:rsidRPr="008C2667" w:rsidRDefault="008C2667" w:rsidP="008C2667">
      <w:pPr>
        <w:spacing w:line="240" w:lineRule="auto"/>
        <w:rPr>
          <w:sz w:val="16"/>
          <w:lang w:val="en-US"/>
        </w:rPr>
      </w:pPr>
      <w:r w:rsidRPr="008C2667">
        <w:rPr>
          <w:sz w:val="16"/>
          <w:lang w:val="en-US"/>
        </w:rPr>
        <w:tab/>
        <w:t>}</w:t>
      </w:r>
    </w:p>
    <w:p w14:paraId="118160B4" w14:textId="77777777" w:rsidR="008C2667" w:rsidRPr="008C2667" w:rsidRDefault="008C2667" w:rsidP="008C2667">
      <w:pPr>
        <w:spacing w:line="240" w:lineRule="auto"/>
        <w:rPr>
          <w:sz w:val="16"/>
          <w:lang w:val="en-US"/>
        </w:rPr>
      </w:pPr>
    </w:p>
    <w:p w14:paraId="2B679077" w14:textId="77777777" w:rsidR="008C2667" w:rsidRPr="008C2667" w:rsidRDefault="008C2667" w:rsidP="008C2667">
      <w:pPr>
        <w:spacing w:line="240" w:lineRule="auto"/>
        <w:rPr>
          <w:sz w:val="16"/>
          <w:lang w:val="en-US"/>
        </w:rPr>
      </w:pPr>
    </w:p>
    <w:p w14:paraId="3F1DEC1D"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String getJavaTimezone() {</w:t>
      </w:r>
    </w:p>
    <w:p w14:paraId="79F7E7E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javaTimezone;</w:t>
      </w:r>
    </w:p>
    <w:p w14:paraId="368975AB" w14:textId="77777777" w:rsidR="008C2667" w:rsidRPr="008C2667" w:rsidRDefault="008C2667" w:rsidP="008C2667">
      <w:pPr>
        <w:spacing w:line="240" w:lineRule="auto"/>
        <w:rPr>
          <w:sz w:val="16"/>
          <w:lang w:val="en-US"/>
        </w:rPr>
      </w:pPr>
      <w:r w:rsidRPr="008C2667">
        <w:rPr>
          <w:sz w:val="16"/>
          <w:lang w:val="en-US"/>
        </w:rPr>
        <w:tab/>
        <w:t>}</w:t>
      </w:r>
    </w:p>
    <w:p w14:paraId="527403A7" w14:textId="77777777" w:rsidR="008C2667" w:rsidRPr="008C2667" w:rsidRDefault="008C2667" w:rsidP="008C2667">
      <w:pPr>
        <w:spacing w:line="240" w:lineRule="auto"/>
        <w:rPr>
          <w:sz w:val="16"/>
          <w:lang w:val="en-US"/>
        </w:rPr>
      </w:pPr>
    </w:p>
    <w:p w14:paraId="47BCF209" w14:textId="77777777" w:rsidR="008C2667" w:rsidRPr="008C2667" w:rsidRDefault="008C2667" w:rsidP="008C2667">
      <w:pPr>
        <w:spacing w:line="240" w:lineRule="auto"/>
        <w:rPr>
          <w:sz w:val="16"/>
          <w:lang w:val="en-US"/>
        </w:rPr>
      </w:pPr>
    </w:p>
    <w:p w14:paraId="369E315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setJavaTimezone(String javaTimezone) {</w:t>
      </w:r>
    </w:p>
    <w:p w14:paraId="6DD7A9E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this.javaTimezone = javaTimezone;</w:t>
      </w:r>
    </w:p>
    <w:p w14:paraId="059EC257" w14:textId="77777777" w:rsidR="008C2667" w:rsidRPr="008C2667" w:rsidRDefault="008C2667" w:rsidP="008C2667">
      <w:pPr>
        <w:spacing w:line="240" w:lineRule="auto"/>
        <w:rPr>
          <w:sz w:val="16"/>
          <w:lang w:val="en-US"/>
        </w:rPr>
      </w:pPr>
      <w:r w:rsidRPr="008C2667">
        <w:rPr>
          <w:sz w:val="16"/>
          <w:lang w:val="en-US"/>
        </w:rPr>
        <w:tab/>
        <w:t>}</w:t>
      </w:r>
    </w:p>
    <w:p w14:paraId="369243F8" w14:textId="77777777" w:rsidR="008C2667" w:rsidRPr="008C2667" w:rsidRDefault="008C2667" w:rsidP="008C2667">
      <w:pPr>
        <w:spacing w:line="240" w:lineRule="auto"/>
        <w:rPr>
          <w:sz w:val="16"/>
          <w:lang w:val="en-US"/>
        </w:rPr>
      </w:pPr>
    </w:p>
    <w:p w14:paraId="24465C0F" w14:textId="77777777" w:rsidR="008C2667" w:rsidRPr="008C2667" w:rsidRDefault="008C2667" w:rsidP="008C2667">
      <w:pPr>
        <w:spacing w:line="240" w:lineRule="auto"/>
        <w:rPr>
          <w:sz w:val="16"/>
          <w:lang w:val="en-US"/>
        </w:rPr>
      </w:pPr>
    </w:p>
    <w:p w14:paraId="3A46728F"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String getZoneDescription() {</w:t>
      </w:r>
    </w:p>
    <w:p w14:paraId="3BA599E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zoneDescription;</w:t>
      </w:r>
    </w:p>
    <w:p w14:paraId="5B0D6D4F" w14:textId="77777777" w:rsidR="008C2667" w:rsidRPr="008C2667" w:rsidRDefault="008C2667" w:rsidP="008C2667">
      <w:pPr>
        <w:spacing w:line="240" w:lineRule="auto"/>
        <w:rPr>
          <w:sz w:val="16"/>
          <w:lang w:val="en-US"/>
        </w:rPr>
      </w:pPr>
      <w:r w:rsidRPr="008C2667">
        <w:rPr>
          <w:sz w:val="16"/>
          <w:lang w:val="en-US"/>
        </w:rPr>
        <w:tab/>
        <w:t>}</w:t>
      </w:r>
    </w:p>
    <w:p w14:paraId="2D27535B" w14:textId="77777777" w:rsidR="008C2667" w:rsidRPr="008C2667" w:rsidRDefault="008C2667" w:rsidP="008C2667">
      <w:pPr>
        <w:spacing w:line="240" w:lineRule="auto"/>
        <w:rPr>
          <w:sz w:val="16"/>
          <w:lang w:val="en-US"/>
        </w:rPr>
      </w:pPr>
    </w:p>
    <w:p w14:paraId="58B593DD" w14:textId="77777777" w:rsidR="008C2667" w:rsidRPr="008C2667" w:rsidRDefault="008C2667" w:rsidP="008C2667">
      <w:pPr>
        <w:spacing w:line="240" w:lineRule="auto"/>
        <w:rPr>
          <w:sz w:val="16"/>
          <w:lang w:val="en-US"/>
        </w:rPr>
      </w:pPr>
    </w:p>
    <w:p w14:paraId="48F65BE7" w14:textId="77777777" w:rsidR="008C2667" w:rsidRPr="008C2667" w:rsidRDefault="008C2667" w:rsidP="008C2667">
      <w:pPr>
        <w:spacing w:line="240" w:lineRule="auto"/>
        <w:rPr>
          <w:sz w:val="16"/>
          <w:lang w:val="en-US"/>
        </w:rPr>
      </w:pPr>
      <w:r w:rsidRPr="008C2667">
        <w:rPr>
          <w:sz w:val="16"/>
          <w:lang w:val="en-US"/>
        </w:rPr>
        <w:lastRenderedPageBreak/>
        <w:tab/>
      </w:r>
      <w:proofErr w:type="gramStart"/>
      <w:r w:rsidRPr="008C2667">
        <w:rPr>
          <w:sz w:val="16"/>
          <w:lang w:val="en-US"/>
        </w:rPr>
        <w:t>public</w:t>
      </w:r>
      <w:proofErr w:type="gramEnd"/>
      <w:r w:rsidRPr="008C2667">
        <w:rPr>
          <w:sz w:val="16"/>
          <w:lang w:val="en-US"/>
        </w:rPr>
        <w:t xml:space="preserve"> void setZoneDescription(String zoneDescription) {</w:t>
      </w:r>
    </w:p>
    <w:p w14:paraId="2E3085D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this.zoneDescription = zoneDescription;</w:t>
      </w:r>
    </w:p>
    <w:p w14:paraId="168C13B4" w14:textId="77777777" w:rsidR="008C2667" w:rsidRPr="008C2667" w:rsidRDefault="008C2667" w:rsidP="008C2667">
      <w:pPr>
        <w:spacing w:line="240" w:lineRule="auto"/>
        <w:rPr>
          <w:sz w:val="16"/>
          <w:lang w:val="en-US"/>
        </w:rPr>
      </w:pPr>
      <w:r w:rsidRPr="008C2667">
        <w:rPr>
          <w:sz w:val="16"/>
          <w:lang w:val="en-US"/>
        </w:rPr>
        <w:tab/>
        <w:t>}</w:t>
      </w:r>
    </w:p>
    <w:p w14:paraId="16DC9E82" w14:textId="77777777" w:rsidR="008C2667" w:rsidRPr="008C2667" w:rsidRDefault="008C2667" w:rsidP="008C2667">
      <w:pPr>
        <w:spacing w:line="240" w:lineRule="auto"/>
        <w:rPr>
          <w:sz w:val="16"/>
          <w:lang w:val="en-US"/>
        </w:rPr>
      </w:pPr>
    </w:p>
    <w:p w14:paraId="28B9AAF5" w14:textId="77777777" w:rsidR="008C2667" w:rsidRPr="008C2667" w:rsidRDefault="008C2667" w:rsidP="008C2667">
      <w:pPr>
        <w:spacing w:line="240" w:lineRule="auto"/>
        <w:rPr>
          <w:sz w:val="16"/>
          <w:lang w:val="en-US"/>
        </w:rPr>
      </w:pPr>
    </w:p>
    <w:p w14:paraId="75E048A6"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String getDesTimezoneAbbr() {</w:t>
      </w:r>
    </w:p>
    <w:p w14:paraId="38500BB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desTimezoneAbbr;</w:t>
      </w:r>
    </w:p>
    <w:p w14:paraId="71DECF56" w14:textId="77777777" w:rsidR="008C2667" w:rsidRPr="008C2667" w:rsidRDefault="008C2667" w:rsidP="008C2667">
      <w:pPr>
        <w:spacing w:line="240" w:lineRule="auto"/>
        <w:rPr>
          <w:sz w:val="16"/>
          <w:lang w:val="en-US"/>
        </w:rPr>
      </w:pPr>
      <w:r w:rsidRPr="008C2667">
        <w:rPr>
          <w:sz w:val="16"/>
          <w:lang w:val="en-US"/>
        </w:rPr>
        <w:tab/>
        <w:t>}</w:t>
      </w:r>
    </w:p>
    <w:p w14:paraId="0BC4FE3F" w14:textId="77777777" w:rsidR="008C2667" w:rsidRPr="008C2667" w:rsidRDefault="008C2667" w:rsidP="008C2667">
      <w:pPr>
        <w:spacing w:line="240" w:lineRule="auto"/>
        <w:rPr>
          <w:sz w:val="16"/>
          <w:lang w:val="en-US"/>
        </w:rPr>
      </w:pPr>
    </w:p>
    <w:p w14:paraId="1F5A6EDC" w14:textId="77777777" w:rsidR="008C2667" w:rsidRPr="008C2667" w:rsidRDefault="008C2667" w:rsidP="008C2667">
      <w:pPr>
        <w:spacing w:line="240" w:lineRule="auto"/>
        <w:rPr>
          <w:sz w:val="16"/>
          <w:lang w:val="en-US"/>
        </w:rPr>
      </w:pPr>
    </w:p>
    <w:p w14:paraId="6B5BBBB2"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setDesTimezoneAbbr(String desTimezoneAbbr) {</w:t>
      </w:r>
    </w:p>
    <w:p w14:paraId="393C8A5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this.desTimezoneAbbr = desTimezoneAbbr;</w:t>
      </w:r>
    </w:p>
    <w:p w14:paraId="6293C3A8" w14:textId="77777777" w:rsidR="008C2667" w:rsidRPr="008C2667" w:rsidRDefault="008C2667" w:rsidP="008C2667">
      <w:pPr>
        <w:spacing w:line="240" w:lineRule="auto"/>
        <w:rPr>
          <w:sz w:val="16"/>
          <w:lang w:val="en-US"/>
        </w:rPr>
      </w:pPr>
      <w:r w:rsidRPr="008C2667">
        <w:rPr>
          <w:sz w:val="16"/>
          <w:lang w:val="en-US"/>
        </w:rPr>
        <w:tab/>
        <w:t>}</w:t>
      </w:r>
    </w:p>
    <w:p w14:paraId="59C5E9A2" w14:textId="77777777" w:rsidR="008C2667" w:rsidRPr="008C2667" w:rsidRDefault="008C2667" w:rsidP="008C2667">
      <w:pPr>
        <w:spacing w:line="240" w:lineRule="auto"/>
        <w:rPr>
          <w:sz w:val="16"/>
          <w:lang w:val="en-US"/>
        </w:rPr>
      </w:pPr>
    </w:p>
    <w:p w14:paraId="18A0D162" w14:textId="77777777" w:rsidR="008C2667" w:rsidRPr="008C2667" w:rsidRDefault="008C2667" w:rsidP="008C2667">
      <w:pPr>
        <w:spacing w:line="240" w:lineRule="auto"/>
        <w:rPr>
          <w:sz w:val="16"/>
          <w:lang w:val="en-US"/>
        </w:rPr>
      </w:pPr>
    </w:p>
    <w:p w14:paraId="6C8D54CC"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String getLastUpdatedByUser() {</w:t>
      </w:r>
    </w:p>
    <w:p w14:paraId="04FAF8C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lastUpdatedByUser;</w:t>
      </w:r>
    </w:p>
    <w:p w14:paraId="2B273FC4" w14:textId="77777777" w:rsidR="008C2667" w:rsidRPr="008C2667" w:rsidRDefault="008C2667" w:rsidP="008C2667">
      <w:pPr>
        <w:spacing w:line="240" w:lineRule="auto"/>
        <w:rPr>
          <w:sz w:val="16"/>
          <w:lang w:val="en-US"/>
        </w:rPr>
      </w:pPr>
      <w:r w:rsidRPr="008C2667">
        <w:rPr>
          <w:sz w:val="16"/>
          <w:lang w:val="en-US"/>
        </w:rPr>
        <w:tab/>
        <w:t>}</w:t>
      </w:r>
    </w:p>
    <w:p w14:paraId="1BC608A3" w14:textId="77777777" w:rsidR="008C2667" w:rsidRPr="008C2667" w:rsidRDefault="008C2667" w:rsidP="008C2667">
      <w:pPr>
        <w:spacing w:line="240" w:lineRule="auto"/>
        <w:rPr>
          <w:sz w:val="16"/>
          <w:lang w:val="en-US"/>
        </w:rPr>
      </w:pPr>
    </w:p>
    <w:p w14:paraId="1746252B" w14:textId="77777777" w:rsidR="008C2667" w:rsidRPr="008C2667" w:rsidRDefault="008C2667" w:rsidP="008C2667">
      <w:pPr>
        <w:spacing w:line="240" w:lineRule="auto"/>
        <w:rPr>
          <w:sz w:val="16"/>
          <w:lang w:val="en-US"/>
        </w:rPr>
      </w:pPr>
    </w:p>
    <w:p w14:paraId="790C8ED3"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setLastUpdatedByUser(String lastUpdatedByUser) {</w:t>
      </w:r>
    </w:p>
    <w:p w14:paraId="71D03B4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this.lastUpdatedByUser = lastUpdatedByUser;</w:t>
      </w:r>
    </w:p>
    <w:p w14:paraId="5C7FBC2F" w14:textId="77777777" w:rsidR="008C2667" w:rsidRPr="008C2667" w:rsidRDefault="008C2667" w:rsidP="008C2667">
      <w:pPr>
        <w:spacing w:line="240" w:lineRule="auto"/>
        <w:rPr>
          <w:sz w:val="16"/>
          <w:lang w:val="en-US"/>
        </w:rPr>
      </w:pPr>
      <w:r w:rsidRPr="008C2667">
        <w:rPr>
          <w:sz w:val="16"/>
          <w:lang w:val="en-US"/>
        </w:rPr>
        <w:tab/>
        <w:t>}</w:t>
      </w:r>
    </w:p>
    <w:p w14:paraId="2B632E5E" w14:textId="77777777" w:rsidR="008C2667" w:rsidRPr="008C2667" w:rsidRDefault="008C2667" w:rsidP="008C2667">
      <w:pPr>
        <w:spacing w:line="240" w:lineRule="auto"/>
        <w:rPr>
          <w:sz w:val="16"/>
          <w:lang w:val="en-US"/>
        </w:rPr>
      </w:pPr>
    </w:p>
    <w:p w14:paraId="16F69714" w14:textId="77777777" w:rsidR="008C2667" w:rsidRPr="008C2667" w:rsidRDefault="008C2667" w:rsidP="008C2667">
      <w:pPr>
        <w:spacing w:line="240" w:lineRule="auto"/>
        <w:rPr>
          <w:sz w:val="16"/>
          <w:lang w:val="en-US"/>
        </w:rPr>
      </w:pPr>
    </w:p>
    <w:p w14:paraId="0D0EA652"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Timestamp getLastUpdate() {</w:t>
      </w:r>
    </w:p>
    <w:p w14:paraId="060F594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lastUpdate;</w:t>
      </w:r>
    </w:p>
    <w:p w14:paraId="15E0C932" w14:textId="77777777" w:rsidR="008C2667" w:rsidRPr="008C2667" w:rsidRDefault="008C2667" w:rsidP="008C2667">
      <w:pPr>
        <w:spacing w:line="240" w:lineRule="auto"/>
        <w:rPr>
          <w:sz w:val="16"/>
          <w:lang w:val="en-US"/>
        </w:rPr>
      </w:pPr>
      <w:r w:rsidRPr="008C2667">
        <w:rPr>
          <w:sz w:val="16"/>
          <w:lang w:val="en-US"/>
        </w:rPr>
        <w:tab/>
        <w:t>}</w:t>
      </w:r>
    </w:p>
    <w:p w14:paraId="6B9332D1" w14:textId="77777777" w:rsidR="008C2667" w:rsidRPr="008C2667" w:rsidRDefault="008C2667" w:rsidP="008C2667">
      <w:pPr>
        <w:spacing w:line="240" w:lineRule="auto"/>
        <w:rPr>
          <w:sz w:val="16"/>
          <w:lang w:val="en-US"/>
        </w:rPr>
      </w:pPr>
    </w:p>
    <w:p w14:paraId="091169D9" w14:textId="77777777" w:rsidR="008C2667" w:rsidRPr="008C2667" w:rsidRDefault="008C2667" w:rsidP="008C2667">
      <w:pPr>
        <w:spacing w:line="240" w:lineRule="auto"/>
        <w:rPr>
          <w:sz w:val="16"/>
          <w:lang w:val="en-US"/>
        </w:rPr>
      </w:pPr>
    </w:p>
    <w:p w14:paraId="7C166F4A"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void setLastUpdate(Timestamp lastUpdate) {</w:t>
      </w:r>
    </w:p>
    <w:p w14:paraId="03B8525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 = lastUpdate;</w:t>
      </w:r>
    </w:p>
    <w:p w14:paraId="513B68A9" w14:textId="77777777" w:rsidR="008C2667" w:rsidRPr="008C2667" w:rsidRDefault="008C2667" w:rsidP="008C2667">
      <w:pPr>
        <w:spacing w:line="240" w:lineRule="auto"/>
        <w:rPr>
          <w:sz w:val="16"/>
          <w:lang w:val="en-US"/>
        </w:rPr>
      </w:pPr>
      <w:r w:rsidRPr="008C2667">
        <w:rPr>
          <w:sz w:val="16"/>
          <w:lang w:val="en-US"/>
        </w:rPr>
        <w:tab/>
        <w:t>}</w:t>
      </w:r>
    </w:p>
    <w:p w14:paraId="6F2AF6CE" w14:textId="77777777" w:rsidR="008C2667" w:rsidRPr="008C2667" w:rsidRDefault="008C2667" w:rsidP="008C2667">
      <w:pPr>
        <w:spacing w:line="240" w:lineRule="auto"/>
        <w:rPr>
          <w:sz w:val="16"/>
          <w:lang w:val="en-US"/>
        </w:rPr>
      </w:pPr>
    </w:p>
    <w:p w14:paraId="5E4B2DC0" w14:textId="77777777" w:rsidR="008C2667" w:rsidRPr="008C2667" w:rsidRDefault="008C2667" w:rsidP="008C2667">
      <w:pPr>
        <w:spacing w:line="240" w:lineRule="auto"/>
        <w:rPr>
          <w:sz w:val="16"/>
          <w:lang w:val="en-US"/>
        </w:rPr>
      </w:pPr>
    </w:p>
    <w:p w14:paraId="052714C4" w14:textId="77777777" w:rsidR="008C2667" w:rsidRPr="008C2667" w:rsidRDefault="008C2667" w:rsidP="008C2667">
      <w:pPr>
        <w:spacing w:line="240" w:lineRule="auto"/>
        <w:rPr>
          <w:sz w:val="16"/>
          <w:lang w:val="en-US"/>
        </w:rPr>
      </w:pPr>
      <w:r w:rsidRPr="008C2667">
        <w:rPr>
          <w:sz w:val="16"/>
          <w:lang w:val="en-US"/>
        </w:rPr>
        <w:tab/>
        <w:t>@Override</w:t>
      </w:r>
    </w:p>
    <w:p w14:paraId="475459E7"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BigInteger getId() {</w:t>
      </w:r>
    </w:p>
    <w:p w14:paraId="0A09BD5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return</w:t>
      </w:r>
      <w:proofErr w:type="gramEnd"/>
      <w:r w:rsidRPr="008C2667">
        <w:rPr>
          <w:sz w:val="16"/>
          <w:lang w:val="en-US"/>
        </w:rPr>
        <w:t xml:space="preserve"> getTimezoneInternalId();</w:t>
      </w:r>
    </w:p>
    <w:p w14:paraId="32B0DACA" w14:textId="77777777" w:rsidR="008C2667" w:rsidRPr="008C2667" w:rsidRDefault="008C2667" w:rsidP="008C2667">
      <w:pPr>
        <w:spacing w:line="240" w:lineRule="auto"/>
        <w:rPr>
          <w:sz w:val="16"/>
          <w:lang w:val="en-US"/>
        </w:rPr>
      </w:pPr>
      <w:r w:rsidRPr="008C2667">
        <w:rPr>
          <w:sz w:val="16"/>
          <w:lang w:val="en-US"/>
        </w:rPr>
        <w:tab/>
        <w:t>}</w:t>
      </w:r>
    </w:p>
    <w:p w14:paraId="45C655B8" w14:textId="77777777" w:rsidR="008C2667" w:rsidRPr="008C2667" w:rsidRDefault="008C2667" w:rsidP="008C2667">
      <w:pPr>
        <w:spacing w:line="240" w:lineRule="auto"/>
        <w:rPr>
          <w:sz w:val="16"/>
          <w:lang w:val="en-US"/>
        </w:rPr>
      </w:pPr>
      <w:r w:rsidRPr="008C2667">
        <w:rPr>
          <w:sz w:val="16"/>
          <w:lang w:val="en-US"/>
        </w:rPr>
        <w:tab/>
      </w:r>
    </w:p>
    <w:p w14:paraId="64D3419E" w14:textId="77777777" w:rsidR="008C2667" w:rsidRPr="008C2667" w:rsidRDefault="008C2667" w:rsidP="008C2667">
      <w:pPr>
        <w:spacing w:line="240" w:lineRule="auto"/>
        <w:rPr>
          <w:sz w:val="16"/>
          <w:lang w:val="en-US"/>
        </w:rPr>
      </w:pPr>
      <w:r w:rsidRPr="008C2667">
        <w:rPr>
          <w:sz w:val="16"/>
          <w:lang w:val="en-US"/>
        </w:rPr>
        <w:tab/>
        <w:t>@Override</w:t>
      </w:r>
    </w:p>
    <w:p w14:paraId="17893912" w14:textId="77777777" w:rsidR="008C2667" w:rsidRPr="008C2667" w:rsidRDefault="008C2667" w:rsidP="008C2667">
      <w:pPr>
        <w:spacing w:line="240" w:lineRule="auto"/>
        <w:rPr>
          <w:sz w:val="16"/>
          <w:lang w:val="en-US"/>
        </w:rPr>
      </w:pPr>
      <w:r w:rsidRPr="008C2667">
        <w:rPr>
          <w:sz w:val="16"/>
          <w:lang w:val="en-US"/>
        </w:rPr>
        <w:tab/>
      </w:r>
      <w:proofErr w:type="gramStart"/>
      <w:r w:rsidRPr="008C2667">
        <w:rPr>
          <w:sz w:val="16"/>
          <w:lang w:val="en-US"/>
        </w:rPr>
        <w:t>public</w:t>
      </w:r>
      <w:proofErr w:type="gramEnd"/>
      <w:r w:rsidRPr="008C2667">
        <w:rPr>
          <w:sz w:val="16"/>
          <w:lang w:val="en-US"/>
        </w:rPr>
        <w:t xml:space="preserve"> String toString() {</w:t>
      </w:r>
    </w:p>
    <w:p w14:paraId="065F25E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String buffer = "</w:t>
      </w:r>
      <w:proofErr w:type="gramStart"/>
      <w:r w:rsidRPr="008C2667">
        <w:rPr>
          <w:sz w:val="16"/>
          <w:lang w:val="en-US"/>
        </w:rPr>
        <w:t>Timezone :</w:t>
      </w:r>
      <w:proofErr w:type="gramEnd"/>
      <w:r w:rsidRPr="008C2667">
        <w:rPr>
          <w:sz w:val="16"/>
          <w:lang w:val="en-US"/>
        </w:rPr>
        <w:t xml:space="preserve"> {";</w:t>
      </w:r>
    </w:p>
    <w:p w14:paraId="0B3D076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"timezoneInternalId: " + getId() + ", ";</w:t>
      </w:r>
    </w:p>
    <w:p w14:paraId="3F50B12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"timezoneId: " + getTimezoneId() + ", ";</w:t>
      </w:r>
    </w:p>
    <w:p w14:paraId="15A9501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"javaTimezone: " + getJavaTimezone() + ", ";</w:t>
      </w:r>
    </w:p>
    <w:p w14:paraId="1B71F57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"zoneDescription: " + getZoneDescription() + ", ";</w:t>
      </w:r>
    </w:p>
    <w:p w14:paraId="7DE2CD2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"desTimezoneAbbr: " + getDesTimezoneAbbr() + ", ";</w:t>
      </w:r>
    </w:p>
    <w:p w14:paraId="00E4C20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"lastUpdatedByUser: " + getLastUpdatedByUser() + ", ";</w:t>
      </w:r>
    </w:p>
    <w:p w14:paraId="62F4929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roofErr w:type="gramStart"/>
      <w:r w:rsidRPr="008C2667">
        <w:rPr>
          <w:sz w:val="16"/>
          <w:lang w:val="en-US"/>
        </w:rPr>
        <w:t>buffer</w:t>
      </w:r>
      <w:proofErr w:type="gramEnd"/>
      <w:r w:rsidRPr="008C2667">
        <w:rPr>
          <w:sz w:val="16"/>
          <w:lang w:val="en-US"/>
        </w:rPr>
        <w:t xml:space="preserve"> += "lastUpdate: " + getLastUpdate();</w:t>
      </w:r>
    </w:p>
    <w:p w14:paraId="5BA84AA0" w14:textId="77777777" w:rsidR="008C2667" w:rsidRPr="008C2667" w:rsidRDefault="008C2667" w:rsidP="008C2667">
      <w:pPr>
        <w:spacing w:line="240" w:lineRule="auto"/>
        <w:rPr>
          <w:sz w:val="16"/>
          <w:lang w:val="en-US"/>
        </w:rPr>
      </w:pPr>
      <w:r w:rsidRPr="008C2667">
        <w:rPr>
          <w:sz w:val="16"/>
          <w:lang w:val="en-US"/>
        </w:rPr>
        <w:t xml:space="preserve">        buffer += "}";</w:t>
      </w:r>
    </w:p>
    <w:p w14:paraId="6243C207" w14:textId="77777777" w:rsidR="008C2667" w:rsidRPr="008C2667" w:rsidRDefault="008C2667" w:rsidP="008C2667">
      <w:pPr>
        <w:spacing w:line="240" w:lineRule="auto"/>
        <w:rPr>
          <w:sz w:val="16"/>
          <w:lang w:val="en-US"/>
        </w:rPr>
      </w:pPr>
      <w:r w:rsidRPr="008C2667">
        <w:rPr>
          <w:sz w:val="16"/>
          <w:lang w:val="en-US"/>
        </w:rPr>
        <w:t xml:space="preserve">        </w:t>
      </w:r>
      <w:proofErr w:type="gramStart"/>
      <w:r w:rsidRPr="008C2667">
        <w:rPr>
          <w:sz w:val="16"/>
          <w:lang w:val="en-US"/>
        </w:rPr>
        <w:t>return</w:t>
      </w:r>
      <w:proofErr w:type="gramEnd"/>
      <w:r w:rsidRPr="008C2667">
        <w:rPr>
          <w:sz w:val="16"/>
          <w:lang w:val="en-US"/>
        </w:rPr>
        <w:t xml:space="preserve"> buffer;</w:t>
      </w:r>
    </w:p>
    <w:p w14:paraId="5C776194" w14:textId="77777777" w:rsidR="008C2667" w:rsidRPr="008C2667" w:rsidRDefault="008C2667" w:rsidP="008C2667">
      <w:pPr>
        <w:spacing w:line="240" w:lineRule="auto"/>
        <w:rPr>
          <w:sz w:val="16"/>
          <w:lang w:val="en-US"/>
        </w:rPr>
      </w:pPr>
      <w:r w:rsidRPr="008C2667">
        <w:rPr>
          <w:sz w:val="16"/>
          <w:lang w:val="en-US"/>
        </w:rPr>
        <w:t xml:space="preserve">    }</w:t>
      </w:r>
    </w:p>
    <w:p w14:paraId="6AE75F34" w14:textId="77777777" w:rsidR="008C2667" w:rsidRPr="008C2667" w:rsidRDefault="008C2667" w:rsidP="008C2667">
      <w:pPr>
        <w:spacing w:line="240" w:lineRule="auto"/>
        <w:rPr>
          <w:sz w:val="16"/>
          <w:lang w:val="en-US"/>
        </w:rPr>
      </w:pPr>
    </w:p>
    <w:p w14:paraId="6958085B" w14:textId="6117D987" w:rsidR="008C2667" w:rsidRDefault="008C2667" w:rsidP="008C2667">
      <w:pPr>
        <w:spacing w:line="240" w:lineRule="auto"/>
        <w:rPr>
          <w:sz w:val="16"/>
          <w:lang w:val="en-US"/>
        </w:rPr>
      </w:pPr>
      <w:r w:rsidRPr="008C2667">
        <w:rPr>
          <w:sz w:val="16"/>
          <w:lang w:val="en-US"/>
        </w:rPr>
        <w:t>}</w:t>
      </w:r>
    </w:p>
    <w:p w14:paraId="6B00FB7D" w14:textId="77777777" w:rsidR="008C2667" w:rsidRDefault="008C2667">
      <w:pPr>
        <w:jc w:val="left"/>
        <w:rPr>
          <w:sz w:val="16"/>
          <w:lang w:val="en-US"/>
        </w:rPr>
      </w:pPr>
      <w:r>
        <w:rPr>
          <w:sz w:val="16"/>
          <w:lang w:val="en-US"/>
        </w:rPr>
        <w:br w:type="page"/>
      </w:r>
    </w:p>
    <w:p w14:paraId="114D6491" w14:textId="46C336BC" w:rsidR="008C2667" w:rsidRDefault="00CB2ABC" w:rsidP="00CB2ABC">
      <w:pPr>
        <w:pStyle w:val="berschrift2"/>
        <w:rPr>
          <w:lang w:val="en-US"/>
        </w:rPr>
      </w:pPr>
      <w:bookmarkStart w:id="167" w:name="_Toc446491042"/>
      <w:proofErr w:type="gramStart"/>
      <w:r>
        <w:rPr>
          <w:lang w:val="en-US"/>
        </w:rPr>
        <w:lastRenderedPageBreak/>
        <w:t>spring-otex-façade.xml</w:t>
      </w:r>
      <w:bookmarkEnd w:id="167"/>
      <w:proofErr w:type="gramEnd"/>
    </w:p>
    <w:p w14:paraId="06FA644B" w14:textId="0993E862" w:rsidR="00CB2ABC" w:rsidRPr="00CB2ABC" w:rsidRDefault="00CB2ABC" w:rsidP="00CB2ABC">
      <w:pPr>
        <w:spacing w:line="240" w:lineRule="auto"/>
        <w:rPr>
          <w:sz w:val="16"/>
          <w:lang w:val="en-US"/>
        </w:rPr>
      </w:pPr>
      <w:r w:rsidRPr="00CB2ABC">
        <w:rPr>
          <w:sz w:val="16"/>
          <w:lang w:val="en-US"/>
        </w:rPr>
        <w:t>&lt;constructor-arg ref="marketTimeOpeningDao" /&gt;</w:t>
      </w:r>
    </w:p>
    <w:p w14:paraId="46A1C303" w14:textId="561AB90C" w:rsidR="00CB2ABC" w:rsidRDefault="00CB2ABC" w:rsidP="00CB2ABC">
      <w:pPr>
        <w:spacing w:line="240" w:lineRule="auto"/>
        <w:rPr>
          <w:sz w:val="16"/>
          <w:lang w:val="en-US"/>
        </w:rPr>
      </w:pPr>
      <w:r w:rsidRPr="00CB2ABC">
        <w:rPr>
          <w:sz w:val="16"/>
          <w:lang w:val="en-US"/>
        </w:rPr>
        <w:t>&lt;constructor-arg ref="timezoneDao"/&gt;</w:t>
      </w:r>
    </w:p>
    <w:p w14:paraId="5A39DA39" w14:textId="30B748F6" w:rsidR="00CB2ABC" w:rsidRDefault="00CB2ABC" w:rsidP="00CB2ABC">
      <w:pPr>
        <w:pStyle w:val="berschrift2"/>
        <w:rPr>
          <w:lang w:val="en-US"/>
        </w:rPr>
      </w:pPr>
      <w:bookmarkStart w:id="168" w:name="_Toc446491043"/>
      <w:proofErr w:type="gramStart"/>
      <w:r>
        <w:rPr>
          <w:lang w:val="en-US"/>
        </w:rPr>
        <w:t>spring-dao.xml</w:t>
      </w:r>
      <w:bookmarkEnd w:id="168"/>
      <w:proofErr w:type="gramEnd"/>
    </w:p>
    <w:p w14:paraId="548FEE56" w14:textId="6646FA7A" w:rsidR="00CB2ABC" w:rsidRPr="0026198C" w:rsidRDefault="0026198C" w:rsidP="0026198C">
      <w:pPr>
        <w:spacing w:line="240" w:lineRule="auto"/>
        <w:rPr>
          <w:sz w:val="16"/>
          <w:lang w:val="en-US"/>
        </w:rPr>
      </w:pPr>
      <w:r w:rsidRPr="0026198C">
        <w:rPr>
          <w:sz w:val="16"/>
          <w:lang w:val="en-US"/>
        </w:rPr>
        <w:t>&lt;bean id="marketTimeOpeningDao" class="com.csg.street.dao.MarketTimeOpeningDao"/&gt;</w:t>
      </w:r>
    </w:p>
    <w:p w14:paraId="327F3774" w14:textId="5D142341" w:rsidR="0026198C" w:rsidRPr="0026198C" w:rsidRDefault="0026198C" w:rsidP="0026198C">
      <w:pPr>
        <w:spacing w:line="240" w:lineRule="auto"/>
        <w:rPr>
          <w:sz w:val="16"/>
          <w:lang w:val="en-US"/>
        </w:rPr>
      </w:pPr>
      <w:r w:rsidRPr="0026198C">
        <w:rPr>
          <w:sz w:val="16"/>
          <w:lang w:val="en-US"/>
        </w:rPr>
        <w:t>&lt;bean id="timezoneDao" class="com.csg.street.dao.TimezoneDao"/&gt;</w:t>
      </w:r>
    </w:p>
    <w:p w14:paraId="0276D88B" w14:textId="43041E38" w:rsidR="00CB2ABC" w:rsidRDefault="00CB2ABC" w:rsidP="00CB2ABC">
      <w:pPr>
        <w:pStyle w:val="berschrift2"/>
        <w:rPr>
          <w:lang w:val="en-US"/>
        </w:rPr>
      </w:pPr>
      <w:bookmarkStart w:id="169" w:name="_Toc446491044"/>
      <w:proofErr w:type="gramStart"/>
      <w:r>
        <w:rPr>
          <w:lang w:val="en-US"/>
        </w:rPr>
        <w:t>persistence-jrave.xml</w:t>
      </w:r>
      <w:bookmarkEnd w:id="169"/>
      <w:proofErr w:type="gramEnd"/>
    </w:p>
    <w:p w14:paraId="245DF170" w14:textId="475046EB" w:rsidR="00CB2ABC" w:rsidRDefault="00CB2ABC" w:rsidP="00CB2ABC">
      <w:pPr>
        <w:spacing w:line="240" w:lineRule="auto"/>
        <w:rPr>
          <w:sz w:val="16"/>
          <w:lang w:val="en-US"/>
        </w:rPr>
      </w:pPr>
      <w:r w:rsidRPr="00CB2ABC">
        <w:rPr>
          <w:sz w:val="16"/>
          <w:lang w:val="en-US"/>
        </w:rPr>
        <w:t>&lt;class&gt;com.csg.street.persistence.MarketTimeOpening&lt;/class&gt;</w:t>
      </w:r>
    </w:p>
    <w:p w14:paraId="77085587" w14:textId="4CA32779" w:rsidR="00FC32D8" w:rsidRDefault="00CB2ABC" w:rsidP="00CB2ABC">
      <w:pPr>
        <w:spacing w:line="240" w:lineRule="auto"/>
        <w:rPr>
          <w:sz w:val="16"/>
          <w:lang w:val="en-US"/>
        </w:rPr>
      </w:pPr>
      <w:r w:rsidRPr="00CB2ABC">
        <w:rPr>
          <w:sz w:val="16"/>
          <w:lang w:val="en-US"/>
        </w:rPr>
        <w:t>&lt;class&gt;com.csg.street.persistence.Timezone&lt;/class&gt;</w:t>
      </w:r>
    </w:p>
    <w:p w14:paraId="2A2E187D" w14:textId="77777777" w:rsidR="00FC32D8" w:rsidRDefault="00FC32D8">
      <w:pPr>
        <w:jc w:val="left"/>
        <w:rPr>
          <w:sz w:val="16"/>
          <w:lang w:val="en-US"/>
        </w:rPr>
      </w:pPr>
      <w:r>
        <w:rPr>
          <w:sz w:val="16"/>
          <w:lang w:val="en-US"/>
        </w:rPr>
        <w:br w:type="page"/>
      </w:r>
    </w:p>
    <w:p w14:paraId="33CFF97E" w14:textId="2E609DEE" w:rsidR="00CB2ABC" w:rsidRDefault="00FC32D8" w:rsidP="00FC32D8">
      <w:pPr>
        <w:pStyle w:val="berschrift2"/>
        <w:rPr>
          <w:lang w:val="en-US"/>
        </w:rPr>
      </w:pPr>
      <w:bookmarkStart w:id="170" w:name="_Toc446491045"/>
      <w:r>
        <w:rPr>
          <w:lang w:val="en-US"/>
        </w:rPr>
        <w:lastRenderedPageBreak/>
        <w:t>MarketTimeOpeningDaoTest.java</w:t>
      </w:r>
      <w:bookmarkEnd w:id="170"/>
    </w:p>
    <w:p w14:paraId="47D41215"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package</w:t>
      </w:r>
      <w:proofErr w:type="gramEnd"/>
      <w:r w:rsidRPr="00FC32D8">
        <w:rPr>
          <w:sz w:val="16"/>
          <w:szCs w:val="16"/>
          <w:lang w:val="en-US"/>
        </w:rPr>
        <w:t xml:space="preserve"> com.csg.street.dao;</w:t>
      </w:r>
    </w:p>
    <w:p w14:paraId="2DC69CF3" w14:textId="77777777" w:rsidR="00FC32D8" w:rsidRPr="00FC32D8" w:rsidRDefault="00FC32D8" w:rsidP="00FC32D8">
      <w:pPr>
        <w:spacing w:line="240" w:lineRule="auto"/>
        <w:ind w:left="576"/>
        <w:rPr>
          <w:sz w:val="16"/>
          <w:szCs w:val="16"/>
          <w:lang w:val="en-US"/>
        </w:rPr>
      </w:pPr>
    </w:p>
    <w:p w14:paraId="377FF0A4"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import</w:t>
      </w:r>
      <w:proofErr w:type="gramEnd"/>
      <w:r w:rsidRPr="00FC32D8">
        <w:rPr>
          <w:sz w:val="16"/>
          <w:szCs w:val="16"/>
          <w:lang w:val="en-US"/>
        </w:rPr>
        <w:t xml:space="preserve"> static org.junit.Assert.assertEquals;</w:t>
      </w:r>
    </w:p>
    <w:p w14:paraId="423F9FAA"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import</w:t>
      </w:r>
      <w:proofErr w:type="gramEnd"/>
      <w:r w:rsidRPr="00FC32D8">
        <w:rPr>
          <w:sz w:val="16"/>
          <w:szCs w:val="16"/>
          <w:lang w:val="en-US"/>
        </w:rPr>
        <w:t xml:space="preserve"> static org.junit.Assert.assertNotNull;</w:t>
      </w:r>
    </w:p>
    <w:p w14:paraId="1DDD1FAA"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import</w:t>
      </w:r>
      <w:proofErr w:type="gramEnd"/>
      <w:r w:rsidRPr="00FC32D8">
        <w:rPr>
          <w:sz w:val="16"/>
          <w:szCs w:val="16"/>
          <w:lang w:val="en-US"/>
        </w:rPr>
        <w:t xml:space="preserve"> static org.junit.Assert.assertNull;</w:t>
      </w:r>
    </w:p>
    <w:p w14:paraId="47148D9B" w14:textId="77777777" w:rsidR="00FC32D8" w:rsidRPr="00FC32D8" w:rsidRDefault="00FC32D8" w:rsidP="00FC32D8">
      <w:pPr>
        <w:spacing w:line="240" w:lineRule="auto"/>
        <w:ind w:left="576"/>
        <w:rPr>
          <w:sz w:val="16"/>
          <w:szCs w:val="16"/>
          <w:lang w:val="en-US"/>
        </w:rPr>
      </w:pPr>
    </w:p>
    <w:p w14:paraId="7A894CC5" w14:textId="77777777" w:rsidR="00FC32D8" w:rsidRPr="00F4199A" w:rsidRDefault="00FC32D8" w:rsidP="00FC32D8">
      <w:pPr>
        <w:spacing w:line="240" w:lineRule="auto"/>
        <w:ind w:left="576"/>
        <w:rPr>
          <w:sz w:val="16"/>
          <w:szCs w:val="16"/>
          <w:lang w:val="en-US"/>
        </w:rPr>
      </w:pPr>
      <w:proofErr w:type="gramStart"/>
      <w:r w:rsidRPr="00F4199A">
        <w:rPr>
          <w:sz w:val="16"/>
          <w:szCs w:val="16"/>
          <w:lang w:val="en-US"/>
        </w:rPr>
        <w:t>import</w:t>
      </w:r>
      <w:proofErr w:type="gramEnd"/>
      <w:r w:rsidRPr="00F4199A">
        <w:rPr>
          <w:sz w:val="16"/>
          <w:szCs w:val="16"/>
          <w:lang w:val="en-US"/>
        </w:rPr>
        <w:t xml:space="preserve"> java.math.BigInteger;</w:t>
      </w:r>
    </w:p>
    <w:p w14:paraId="00531D21" w14:textId="77777777" w:rsidR="00FC32D8" w:rsidRPr="00FC32D8" w:rsidRDefault="00FC32D8" w:rsidP="00FC32D8">
      <w:pPr>
        <w:spacing w:line="240" w:lineRule="auto"/>
        <w:ind w:left="576"/>
        <w:rPr>
          <w:sz w:val="16"/>
          <w:szCs w:val="16"/>
          <w:lang w:val="fr-CH"/>
        </w:rPr>
      </w:pPr>
      <w:proofErr w:type="gramStart"/>
      <w:r w:rsidRPr="00FC32D8">
        <w:rPr>
          <w:sz w:val="16"/>
          <w:szCs w:val="16"/>
          <w:lang w:val="fr-CH"/>
        </w:rPr>
        <w:t>import</w:t>
      </w:r>
      <w:proofErr w:type="gramEnd"/>
      <w:r w:rsidRPr="00FC32D8">
        <w:rPr>
          <w:sz w:val="16"/>
          <w:szCs w:val="16"/>
          <w:lang w:val="fr-CH"/>
        </w:rPr>
        <w:t xml:space="preserve"> java.util.List;</w:t>
      </w:r>
    </w:p>
    <w:p w14:paraId="0F911C56" w14:textId="77777777" w:rsidR="00FC32D8" w:rsidRPr="00FC32D8" w:rsidRDefault="00FC32D8" w:rsidP="00FC32D8">
      <w:pPr>
        <w:spacing w:line="240" w:lineRule="auto"/>
        <w:ind w:left="576"/>
        <w:rPr>
          <w:sz w:val="16"/>
          <w:szCs w:val="16"/>
          <w:lang w:val="fr-CH"/>
        </w:rPr>
      </w:pPr>
    </w:p>
    <w:p w14:paraId="4CF8BC33" w14:textId="77777777" w:rsidR="00FC32D8" w:rsidRPr="00FC32D8" w:rsidRDefault="00FC32D8" w:rsidP="00FC32D8">
      <w:pPr>
        <w:spacing w:line="240" w:lineRule="auto"/>
        <w:ind w:left="576"/>
        <w:rPr>
          <w:sz w:val="16"/>
          <w:szCs w:val="16"/>
          <w:lang w:val="fr-CH"/>
        </w:rPr>
      </w:pPr>
      <w:proofErr w:type="gramStart"/>
      <w:r w:rsidRPr="00FC32D8">
        <w:rPr>
          <w:sz w:val="16"/>
          <w:szCs w:val="16"/>
          <w:lang w:val="fr-CH"/>
        </w:rPr>
        <w:t>import</w:t>
      </w:r>
      <w:proofErr w:type="gramEnd"/>
      <w:r w:rsidRPr="00FC32D8">
        <w:rPr>
          <w:sz w:val="16"/>
          <w:szCs w:val="16"/>
          <w:lang w:val="fr-CH"/>
        </w:rPr>
        <w:t xml:space="preserve"> javax.annotation.Resource;</w:t>
      </w:r>
    </w:p>
    <w:p w14:paraId="47201021" w14:textId="1B2D607D" w:rsidR="00FC32D8" w:rsidRPr="00FC32D8" w:rsidRDefault="00FC32D8" w:rsidP="00FC32D8">
      <w:pPr>
        <w:spacing w:line="240" w:lineRule="auto"/>
        <w:ind w:left="576"/>
        <w:rPr>
          <w:sz w:val="16"/>
          <w:szCs w:val="16"/>
          <w:lang w:val="fr-CH"/>
        </w:rPr>
      </w:pPr>
      <w:proofErr w:type="gramStart"/>
      <w:r w:rsidRPr="00FC32D8">
        <w:rPr>
          <w:sz w:val="16"/>
          <w:szCs w:val="16"/>
          <w:lang w:val="fr-CH"/>
        </w:rPr>
        <w:t>import</w:t>
      </w:r>
      <w:proofErr w:type="gramEnd"/>
      <w:r w:rsidRPr="00FC32D8">
        <w:rPr>
          <w:sz w:val="16"/>
          <w:szCs w:val="16"/>
          <w:lang w:val="fr-CH"/>
        </w:rPr>
        <w:t xml:space="preserve"> javax.pe</w:t>
      </w:r>
      <w:r>
        <w:rPr>
          <w:sz w:val="16"/>
          <w:szCs w:val="16"/>
          <w:lang w:val="fr-CH"/>
        </w:rPr>
        <w:t>rsistence.PersistenceException;</w:t>
      </w:r>
    </w:p>
    <w:p w14:paraId="3417AB0A" w14:textId="77777777" w:rsidR="00FC32D8" w:rsidRPr="00FC32D8" w:rsidRDefault="00FC32D8" w:rsidP="00FC32D8">
      <w:pPr>
        <w:spacing w:line="240" w:lineRule="auto"/>
        <w:ind w:left="576"/>
        <w:rPr>
          <w:sz w:val="16"/>
          <w:szCs w:val="16"/>
          <w:lang w:val="fr-CH"/>
        </w:rPr>
      </w:pPr>
    </w:p>
    <w:p w14:paraId="0B096B70"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import</w:t>
      </w:r>
      <w:proofErr w:type="gramEnd"/>
      <w:r w:rsidRPr="00FC32D8">
        <w:rPr>
          <w:sz w:val="16"/>
          <w:szCs w:val="16"/>
          <w:lang w:val="en-US"/>
        </w:rPr>
        <w:t xml:space="preserve"> org.junit.Assert;</w:t>
      </w:r>
    </w:p>
    <w:p w14:paraId="036B6223"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import</w:t>
      </w:r>
      <w:proofErr w:type="gramEnd"/>
      <w:r w:rsidRPr="00FC32D8">
        <w:rPr>
          <w:sz w:val="16"/>
          <w:szCs w:val="16"/>
          <w:lang w:val="en-US"/>
        </w:rPr>
        <w:t xml:space="preserve"> org.junit.Before;</w:t>
      </w:r>
    </w:p>
    <w:p w14:paraId="49A07FE7"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import</w:t>
      </w:r>
      <w:proofErr w:type="gramEnd"/>
      <w:r w:rsidRPr="00FC32D8">
        <w:rPr>
          <w:sz w:val="16"/>
          <w:szCs w:val="16"/>
          <w:lang w:val="en-US"/>
        </w:rPr>
        <w:t xml:space="preserve"> org.junit.Test;</w:t>
      </w:r>
    </w:p>
    <w:p w14:paraId="2D579AAF" w14:textId="77777777" w:rsidR="00FC32D8" w:rsidRPr="00FC32D8" w:rsidRDefault="00FC32D8" w:rsidP="00FC32D8">
      <w:pPr>
        <w:spacing w:line="240" w:lineRule="auto"/>
        <w:ind w:left="576"/>
        <w:rPr>
          <w:sz w:val="16"/>
          <w:szCs w:val="16"/>
          <w:lang w:val="en-US"/>
        </w:rPr>
      </w:pPr>
    </w:p>
    <w:p w14:paraId="14D5F648"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import</w:t>
      </w:r>
      <w:proofErr w:type="gramEnd"/>
      <w:r w:rsidRPr="00FC32D8">
        <w:rPr>
          <w:sz w:val="16"/>
          <w:szCs w:val="16"/>
          <w:lang w:val="en-US"/>
        </w:rPr>
        <w:t xml:space="preserve"> com.csg.street.common.AbstractPersistenceTest;</w:t>
      </w:r>
    </w:p>
    <w:p w14:paraId="6F55DF4D"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import</w:t>
      </w:r>
      <w:proofErr w:type="gramEnd"/>
      <w:r w:rsidRPr="00FC32D8">
        <w:rPr>
          <w:sz w:val="16"/>
          <w:szCs w:val="16"/>
          <w:lang w:val="en-US"/>
        </w:rPr>
        <w:t xml:space="preserve"> com.csg.street.persistence.MarketTimeOpening;</w:t>
      </w:r>
    </w:p>
    <w:p w14:paraId="4C648130" w14:textId="77777777" w:rsidR="00FC32D8" w:rsidRPr="00FC32D8" w:rsidRDefault="00FC32D8" w:rsidP="00FC32D8">
      <w:pPr>
        <w:spacing w:line="240" w:lineRule="auto"/>
        <w:ind w:left="576"/>
        <w:rPr>
          <w:sz w:val="16"/>
          <w:szCs w:val="16"/>
          <w:lang w:val="en-US"/>
        </w:rPr>
      </w:pPr>
    </w:p>
    <w:p w14:paraId="46BCDDC9" w14:textId="77777777" w:rsidR="00FC32D8" w:rsidRPr="00FC32D8" w:rsidRDefault="00FC32D8" w:rsidP="00FC32D8">
      <w:pPr>
        <w:spacing w:line="240" w:lineRule="auto"/>
        <w:ind w:left="576"/>
        <w:rPr>
          <w:sz w:val="16"/>
          <w:szCs w:val="16"/>
          <w:lang w:val="en-US"/>
        </w:rPr>
      </w:pPr>
      <w:proofErr w:type="gramStart"/>
      <w:r w:rsidRPr="00FC32D8">
        <w:rPr>
          <w:sz w:val="16"/>
          <w:szCs w:val="16"/>
          <w:lang w:val="en-US"/>
        </w:rPr>
        <w:t>public</w:t>
      </w:r>
      <w:proofErr w:type="gramEnd"/>
      <w:r w:rsidRPr="00FC32D8">
        <w:rPr>
          <w:sz w:val="16"/>
          <w:szCs w:val="16"/>
          <w:lang w:val="en-US"/>
        </w:rPr>
        <w:t xml:space="preserve"> class MarketTimeOpeningDaoTest extends AbstractPersistenceTest {</w:t>
      </w:r>
    </w:p>
    <w:p w14:paraId="56954F92" w14:textId="77777777" w:rsidR="00FC32D8" w:rsidRPr="00FC32D8" w:rsidRDefault="00FC32D8" w:rsidP="00FC32D8">
      <w:pPr>
        <w:spacing w:line="240" w:lineRule="auto"/>
        <w:ind w:left="576"/>
        <w:rPr>
          <w:sz w:val="16"/>
          <w:szCs w:val="16"/>
          <w:lang w:val="en-US"/>
        </w:rPr>
      </w:pPr>
    </w:p>
    <w:p w14:paraId="391A6EEE" w14:textId="77777777" w:rsidR="00FC32D8" w:rsidRPr="00FC32D8" w:rsidRDefault="00FC32D8" w:rsidP="00FC32D8">
      <w:pPr>
        <w:spacing w:line="240" w:lineRule="auto"/>
        <w:ind w:left="576"/>
        <w:rPr>
          <w:sz w:val="16"/>
          <w:szCs w:val="16"/>
          <w:lang w:val="en-US"/>
        </w:rPr>
      </w:pPr>
      <w:r w:rsidRPr="00FC32D8">
        <w:rPr>
          <w:sz w:val="16"/>
          <w:szCs w:val="16"/>
          <w:lang w:val="en-US"/>
        </w:rPr>
        <w:tab/>
        <w:t>@Resource</w:t>
      </w:r>
    </w:p>
    <w:p w14:paraId="461E6099"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MarketTimeOpeningDao dao;</w:t>
      </w:r>
    </w:p>
    <w:p w14:paraId="166CBA02"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MarketTimeOpening insertEntity = new MarketTimeOpening();</w:t>
      </w:r>
    </w:p>
    <w:p w14:paraId="64288BD5"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MarketTimeOpening beforeUpdate = new MarketTimeOpening(); </w:t>
      </w:r>
    </w:p>
    <w:p w14:paraId="0289518F"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MarketTimeOpening afterUpdate = new MarketTimeOpening(); </w:t>
      </w:r>
    </w:p>
    <w:p w14:paraId="55B61562" w14:textId="2A757408" w:rsidR="00FC32D8" w:rsidRPr="00FC32D8" w:rsidRDefault="00FC32D8" w:rsidP="00FC32D8">
      <w:pPr>
        <w:spacing w:line="240" w:lineRule="auto"/>
        <w:ind w:left="576"/>
        <w:rPr>
          <w:sz w:val="16"/>
          <w:szCs w:val="16"/>
          <w:lang w:val="en-US"/>
        </w:rPr>
      </w:pPr>
      <w:r>
        <w:rPr>
          <w:sz w:val="16"/>
          <w:szCs w:val="16"/>
          <w:lang w:val="en-US"/>
        </w:rPr>
        <w:tab/>
      </w:r>
    </w:p>
    <w:p w14:paraId="455F2BCA" w14:textId="77777777" w:rsidR="00FC32D8" w:rsidRPr="00FC32D8" w:rsidRDefault="00FC32D8" w:rsidP="00FC32D8">
      <w:pPr>
        <w:spacing w:line="240" w:lineRule="auto"/>
        <w:ind w:left="576"/>
        <w:rPr>
          <w:sz w:val="16"/>
          <w:szCs w:val="16"/>
          <w:lang w:val="en-US"/>
        </w:rPr>
      </w:pPr>
      <w:r w:rsidRPr="00FC32D8">
        <w:rPr>
          <w:sz w:val="16"/>
          <w:szCs w:val="16"/>
          <w:lang w:val="en-US"/>
        </w:rPr>
        <w:tab/>
        <w:t>@Before</w:t>
      </w:r>
    </w:p>
    <w:p w14:paraId="6F1FC064"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init() {</w:t>
      </w:r>
    </w:p>
    <w:p w14:paraId="3024BEA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dao.removeAll(</w:t>
      </w:r>
      <w:proofErr w:type="gramEnd"/>
      <w:r w:rsidRPr="00FC32D8">
        <w:rPr>
          <w:sz w:val="16"/>
          <w:szCs w:val="16"/>
          <w:lang w:val="en-US"/>
        </w:rPr>
        <w:t>);</w:t>
      </w:r>
    </w:p>
    <w:p w14:paraId="0CB1FB89"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insertEntity.setTimezoneInternalId(</w:t>
      </w:r>
      <w:proofErr w:type="gramEnd"/>
      <w:r w:rsidRPr="00FC32D8">
        <w:rPr>
          <w:sz w:val="16"/>
          <w:szCs w:val="16"/>
          <w:lang w:val="en-US"/>
        </w:rPr>
        <w:t>new BigInteger("68"));</w:t>
      </w:r>
    </w:p>
    <w:p w14:paraId="230B7077"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08E659D4" w14:textId="77777777" w:rsidR="00FC32D8" w:rsidRPr="00FC32D8" w:rsidRDefault="00FC32D8" w:rsidP="00FC32D8">
      <w:pPr>
        <w:spacing w:line="240" w:lineRule="auto"/>
        <w:ind w:left="576"/>
        <w:rPr>
          <w:sz w:val="16"/>
          <w:szCs w:val="16"/>
          <w:lang w:val="en-US"/>
        </w:rPr>
      </w:pPr>
      <w:r w:rsidRPr="00FC32D8">
        <w:rPr>
          <w:sz w:val="16"/>
          <w:szCs w:val="16"/>
          <w:lang w:val="en-US"/>
        </w:rPr>
        <w:lastRenderedPageBreak/>
        <w:tab/>
      </w:r>
      <w:r w:rsidRPr="00FC32D8">
        <w:rPr>
          <w:sz w:val="16"/>
          <w:szCs w:val="16"/>
          <w:lang w:val="en-US"/>
        </w:rPr>
        <w:tab/>
      </w:r>
      <w:proofErr w:type="gramStart"/>
      <w:r w:rsidRPr="00FC32D8">
        <w:rPr>
          <w:sz w:val="16"/>
          <w:szCs w:val="16"/>
          <w:lang w:val="en-US"/>
        </w:rPr>
        <w:t>beforeUpdate.setTimeInternalId(</w:t>
      </w:r>
      <w:proofErr w:type="gramEnd"/>
      <w:r w:rsidRPr="00FC32D8">
        <w:rPr>
          <w:sz w:val="16"/>
          <w:szCs w:val="16"/>
          <w:lang w:val="en-US"/>
        </w:rPr>
        <w:t>new BigInteger("10"));</w:t>
      </w:r>
    </w:p>
    <w:p w14:paraId="0810D04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beforeUpdate.setTimezoneInternalId(</w:t>
      </w:r>
      <w:proofErr w:type="gramEnd"/>
      <w:r w:rsidRPr="00FC32D8">
        <w:rPr>
          <w:sz w:val="16"/>
          <w:szCs w:val="16"/>
          <w:lang w:val="en-US"/>
        </w:rPr>
        <w:t>new BigInteger("69"));</w:t>
      </w:r>
    </w:p>
    <w:p w14:paraId="081287A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9EB38C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afterUpdate.setTimeInternalId(</w:t>
      </w:r>
      <w:proofErr w:type="gramEnd"/>
      <w:r w:rsidRPr="00FC32D8">
        <w:rPr>
          <w:sz w:val="16"/>
          <w:szCs w:val="16"/>
          <w:lang w:val="en-US"/>
        </w:rPr>
        <w:t>new BigInteger("10"));</w:t>
      </w:r>
    </w:p>
    <w:p w14:paraId="5FED469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afterUpdate.setTimezoneInternalId(</w:t>
      </w:r>
      <w:proofErr w:type="gramEnd"/>
      <w:r w:rsidRPr="00FC32D8">
        <w:rPr>
          <w:sz w:val="16"/>
          <w:szCs w:val="16"/>
          <w:lang w:val="en-US"/>
        </w:rPr>
        <w:t>new BigInteger("100"));</w:t>
      </w:r>
    </w:p>
    <w:p w14:paraId="2CB8E538"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10E33F45" w14:textId="04FD8144" w:rsidR="00FC32D8" w:rsidRPr="00FC32D8" w:rsidRDefault="00FC32D8" w:rsidP="00FC32D8">
      <w:pPr>
        <w:spacing w:line="240" w:lineRule="auto"/>
        <w:ind w:left="576"/>
        <w:rPr>
          <w:sz w:val="16"/>
          <w:szCs w:val="16"/>
          <w:lang w:val="en-US"/>
        </w:rPr>
      </w:pPr>
      <w:r>
        <w:rPr>
          <w:sz w:val="16"/>
          <w:szCs w:val="16"/>
          <w:lang w:val="en-US"/>
        </w:rPr>
        <w:tab/>
      </w:r>
    </w:p>
    <w:p w14:paraId="78FEE8E5"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639872F"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testInsert() {</w:t>
      </w:r>
    </w:p>
    <w:p w14:paraId="480408C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xml:space="preserve">MarketTimeOpening inserted = </w:t>
      </w:r>
      <w:proofErr w:type="gramStart"/>
      <w:r w:rsidRPr="00FC32D8">
        <w:rPr>
          <w:sz w:val="16"/>
          <w:szCs w:val="16"/>
          <w:lang w:val="en-US"/>
        </w:rPr>
        <w:t>dao.insert(</w:t>
      </w:r>
      <w:proofErr w:type="gramEnd"/>
      <w:r w:rsidRPr="00FC32D8">
        <w:rPr>
          <w:sz w:val="16"/>
          <w:szCs w:val="16"/>
          <w:lang w:val="en-US"/>
        </w:rPr>
        <w:t>insertEntity);</w:t>
      </w:r>
    </w:p>
    <w:p w14:paraId="5DD20AB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5DF3014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ID gets generated during the insert.</w:t>
      </w:r>
    </w:p>
    <w:p w14:paraId="4E85BE7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If an ID is avalaible, the insert worked correctly.</w:t>
      </w:r>
    </w:p>
    <w:p w14:paraId="7BE9A13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assertNotNull(</w:t>
      </w:r>
      <w:proofErr w:type="gramEnd"/>
      <w:r w:rsidRPr="00FC32D8">
        <w:rPr>
          <w:sz w:val="16"/>
          <w:szCs w:val="16"/>
          <w:lang w:val="en-US"/>
        </w:rPr>
        <w:t>inserted.getTimeInternalId());</w:t>
      </w:r>
    </w:p>
    <w:p w14:paraId="4CDBAD93"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229EC961" w14:textId="77777777" w:rsidR="00FC32D8" w:rsidRPr="00FC32D8" w:rsidRDefault="00FC32D8" w:rsidP="00FC32D8">
      <w:pPr>
        <w:spacing w:line="240" w:lineRule="auto"/>
        <w:ind w:left="576"/>
        <w:rPr>
          <w:sz w:val="16"/>
          <w:szCs w:val="16"/>
          <w:lang w:val="en-US"/>
        </w:rPr>
      </w:pPr>
      <w:r w:rsidRPr="00FC32D8">
        <w:rPr>
          <w:sz w:val="16"/>
          <w:szCs w:val="16"/>
          <w:lang w:val="en-US"/>
        </w:rPr>
        <w:tab/>
      </w:r>
    </w:p>
    <w:p w14:paraId="40A05412"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1C61B77"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testFindAll() {</w:t>
      </w:r>
    </w:p>
    <w:p w14:paraId="081897C6"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dao.insert(</w:t>
      </w:r>
      <w:proofErr w:type="gramEnd"/>
      <w:r w:rsidRPr="00FC32D8">
        <w:rPr>
          <w:sz w:val="16"/>
          <w:szCs w:val="16"/>
          <w:lang w:val="en-US"/>
        </w:rPr>
        <w:t>insertEntity);</w:t>
      </w:r>
    </w:p>
    <w:p w14:paraId="32833DD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dao.insert(</w:t>
      </w:r>
      <w:proofErr w:type="gramEnd"/>
      <w:r w:rsidRPr="00FC32D8">
        <w:rPr>
          <w:sz w:val="16"/>
          <w:szCs w:val="16"/>
          <w:lang w:val="en-US"/>
        </w:rPr>
        <w:t>beforeUpdate);</w:t>
      </w:r>
    </w:p>
    <w:p w14:paraId="6FE8B38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D3B378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xml:space="preserve">List&lt;MarketTimeOpening&gt; results = </w:t>
      </w:r>
      <w:proofErr w:type="gramStart"/>
      <w:r w:rsidRPr="00FC32D8">
        <w:rPr>
          <w:sz w:val="16"/>
          <w:szCs w:val="16"/>
          <w:lang w:val="en-US"/>
        </w:rPr>
        <w:t>dao.findAll(</w:t>
      </w:r>
      <w:proofErr w:type="gramEnd"/>
      <w:r w:rsidRPr="00FC32D8">
        <w:rPr>
          <w:sz w:val="16"/>
          <w:szCs w:val="16"/>
          <w:lang w:val="en-US"/>
        </w:rPr>
        <w:t>);</w:t>
      </w:r>
    </w:p>
    <w:p w14:paraId="73CD0908"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assertEquals(</w:t>
      </w:r>
      <w:proofErr w:type="gramEnd"/>
      <w:r w:rsidRPr="00FC32D8">
        <w:rPr>
          <w:sz w:val="16"/>
          <w:szCs w:val="16"/>
          <w:lang w:val="en-US"/>
        </w:rPr>
        <w:t>2, results.size());</w:t>
      </w:r>
    </w:p>
    <w:p w14:paraId="0B13D6E0" w14:textId="79DFB922" w:rsidR="00FC32D8" w:rsidRPr="00FC32D8" w:rsidRDefault="00FC32D8" w:rsidP="00FC32D8">
      <w:pPr>
        <w:spacing w:line="240" w:lineRule="auto"/>
        <w:ind w:left="576"/>
        <w:rPr>
          <w:sz w:val="16"/>
          <w:szCs w:val="16"/>
          <w:lang w:val="en-US"/>
        </w:rPr>
      </w:pPr>
      <w:r>
        <w:rPr>
          <w:sz w:val="16"/>
          <w:szCs w:val="16"/>
          <w:lang w:val="en-US"/>
        </w:rPr>
        <w:tab/>
        <w:t>}</w:t>
      </w:r>
    </w:p>
    <w:p w14:paraId="132713B6" w14:textId="77777777" w:rsidR="00FC32D8" w:rsidRPr="00FC32D8" w:rsidRDefault="00FC32D8" w:rsidP="00FC32D8">
      <w:pPr>
        <w:spacing w:line="240" w:lineRule="auto"/>
        <w:ind w:left="576"/>
        <w:rPr>
          <w:sz w:val="16"/>
          <w:szCs w:val="16"/>
          <w:lang w:val="en-US"/>
        </w:rPr>
      </w:pPr>
      <w:r w:rsidRPr="00FC32D8">
        <w:rPr>
          <w:sz w:val="16"/>
          <w:szCs w:val="16"/>
          <w:lang w:val="en-US"/>
        </w:rPr>
        <w:tab/>
      </w:r>
    </w:p>
    <w:p w14:paraId="5D2BF9C4"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@Test(</w:t>
      </w:r>
      <w:proofErr w:type="gramEnd"/>
      <w:r w:rsidRPr="00FC32D8">
        <w:rPr>
          <w:sz w:val="16"/>
          <w:szCs w:val="16"/>
          <w:lang w:val="en-US"/>
        </w:rPr>
        <w:t xml:space="preserve">expected=PersistenceException.class) </w:t>
      </w:r>
    </w:p>
    <w:p w14:paraId="7B19CD6F"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testInsertFailDataTooLong() {</w:t>
      </w:r>
    </w:p>
    <w:p w14:paraId="27EB177B"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provoke PersistenceException by setting a too long username (lastUpdatedByUser)</w:t>
      </w:r>
    </w:p>
    <w:p w14:paraId="00F0A2C7"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failObject = insertEntity;</w:t>
      </w:r>
    </w:p>
    <w:p w14:paraId="2AA15EA5"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failObject.setLastUpdatedByUser(</w:t>
      </w:r>
      <w:proofErr w:type="gramEnd"/>
      <w:r w:rsidRPr="00FC32D8">
        <w:rPr>
          <w:sz w:val="16"/>
          <w:szCs w:val="16"/>
          <w:lang w:val="en-US"/>
        </w:rPr>
        <w:t>"Dies ist ein ganz langer Test aaaaaaaaaaaaaaaaaaaaaaaaaaaaaaaaaaaaa");</w:t>
      </w:r>
    </w:p>
    <w:p w14:paraId="0BB8BC2F"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91806B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dao.insert(</w:t>
      </w:r>
      <w:proofErr w:type="gramEnd"/>
      <w:r w:rsidRPr="00FC32D8">
        <w:rPr>
          <w:sz w:val="16"/>
          <w:szCs w:val="16"/>
          <w:lang w:val="en-US"/>
        </w:rPr>
        <w:t>failObject);</w:t>
      </w:r>
    </w:p>
    <w:p w14:paraId="39C58B8E"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7041E5D8" w14:textId="5EE76216" w:rsidR="00FC32D8" w:rsidRPr="00FC32D8" w:rsidRDefault="00FC32D8" w:rsidP="00FC32D8">
      <w:pPr>
        <w:spacing w:line="240" w:lineRule="auto"/>
        <w:ind w:left="576"/>
        <w:rPr>
          <w:sz w:val="16"/>
          <w:szCs w:val="16"/>
          <w:lang w:val="en-US"/>
        </w:rPr>
      </w:pPr>
      <w:r>
        <w:rPr>
          <w:sz w:val="16"/>
          <w:szCs w:val="16"/>
          <w:lang w:val="en-US"/>
        </w:rPr>
        <w:lastRenderedPageBreak/>
        <w:tab/>
      </w:r>
    </w:p>
    <w:p w14:paraId="2B1B8841"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5A46F7F5"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testUpdate() {</w:t>
      </w:r>
    </w:p>
    <w:p w14:paraId="6FA363B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xml:space="preserve">MarketTimeOpening old = </w:t>
      </w:r>
      <w:proofErr w:type="gramStart"/>
      <w:r w:rsidRPr="00FC32D8">
        <w:rPr>
          <w:sz w:val="16"/>
          <w:szCs w:val="16"/>
          <w:lang w:val="en-US"/>
        </w:rPr>
        <w:t>dao.insert(</w:t>
      </w:r>
      <w:proofErr w:type="gramEnd"/>
      <w:r w:rsidRPr="00FC32D8">
        <w:rPr>
          <w:sz w:val="16"/>
          <w:szCs w:val="16"/>
          <w:lang w:val="en-US"/>
        </w:rPr>
        <w:t>beforeUpdate);</w:t>
      </w:r>
    </w:p>
    <w:p w14:paraId="6A3665E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xml:space="preserve">MarketTimeOpening updated = </w:t>
      </w:r>
      <w:proofErr w:type="gramStart"/>
      <w:r w:rsidRPr="00FC32D8">
        <w:rPr>
          <w:sz w:val="16"/>
          <w:szCs w:val="16"/>
          <w:lang w:val="en-US"/>
        </w:rPr>
        <w:t>dao.update(</w:t>
      </w:r>
      <w:proofErr w:type="gramEnd"/>
      <w:r w:rsidRPr="00FC32D8">
        <w:rPr>
          <w:sz w:val="16"/>
          <w:szCs w:val="16"/>
          <w:lang w:val="en-US"/>
        </w:rPr>
        <w:t>afterUpdate);</w:t>
      </w:r>
    </w:p>
    <w:p w14:paraId="43EF84A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56C1475F"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Assert.assertNotSame(</w:t>
      </w:r>
      <w:proofErr w:type="gramEnd"/>
      <w:r w:rsidRPr="00FC32D8">
        <w:rPr>
          <w:sz w:val="16"/>
          <w:szCs w:val="16"/>
          <w:lang w:val="en-US"/>
        </w:rPr>
        <w:t>old.getTimezoneInternalId(), updated.getTimezoneInternalId());</w:t>
      </w:r>
    </w:p>
    <w:p w14:paraId="4FDBEAA4"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2D1938FB" w14:textId="4ACD5D35" w:rsidR="00FC32D8" w:rsidRPr="00FC32D8" w:rsidRDefault="00FC32D8" w:rsidP="00FC32D8">
      <w:pPr>
        <w:spacing w:line="240" w:lineRule="auto"/>
        <w:ind w:left="576"/>
        <w:rPr>
          <w:sz w:val="16"/>
          <w:szCs w:val="16"/>
          <w:lang w:val="en-US"/>
        </w:rPr>
      </w:pPr>
      <w:r>
        <w:rPr>
          <w:sz w:val="16"/>
          <w:szCs w:val="16"/>
          <w:lang w:val="en-US"/>
        </w:rPr>
        <w:tab/>
      </w:r>
    </w:p>
    <w:p w14:paraId="3BABCB80"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48AAD0EE"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testDelete() {</w:t>
      </w:r>
    </w:p>
    <w:p w14:paraId="5C1E15B9"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xml:space="preserve">MarketTimeOpening inserted = </w:t>
      </w:r>
      <w:proofErr w:type="gramStart"/>
      <w:r w:rsidRPr="00FC32D8">
        <w:rPr>
          <w:sz w:val="16"/>
          <w:szCs w:val="16"/>
          <w:lang w:val="en-US"/>
        </w:rPr>
        <w:t>dao.insert(</w:t>
      </w:r>
      <w:proofErr w:type="gramEnd"/>
      <w:r w:rsidRPr="00FC32D8">
        <w:rPr>
          <w:sz w:val="16"/>
          <w:szCs w:val="16"/>
          <w:lang w:val="en-US"/>
        </w:rPr>
        <w:t>insertEntity);</w:t>
      </w:r>
    </w:p>
    <w:p w14:paraId="09343D3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xml:space="preserve">MarketTimeOpening deleted = </w:t>
      </w:r>
      <w:proofErr w:type="gramStart"/>
      <w:r w:rsidRPr="00FC32D8">
        <w:rPr>
          <w:sz w:val="16"/>
          <w:szCs w:val="16"/>
          <w:lang w:val="en-US"/>
        </w:rPr>
        <w:t>dao.delete(</w:t>
      </w:r>
      <w:proofErr w:type="gramEnd"/>
      <w:r w:rsidRPr="00FC32D8">
        <w:rPr>
          <w:sz w:val="16"/>
          <w:szCs w:val="16"/>
          <w:lang w:val="en-US"/>
        </w:rPr>
        <w:t>inserted.getId());</w:t>
      </w:r>
    </w:p>
    <w:p w14:paraId="341C324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38C0BCF5"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assertEquals(</w:t>
      </w:r>
      <w:proofErr w:type="gramEnd"/>
      <w:r w:rsidRPr="00FC32D8">
        <w:rPr>
          <w:sz w:val="16"/>
          <w:szCs w:val="16"/>
          <w:lang w:val="en-US"/>
        </w:rPr>
        <w:t>inserted.toString(), deleted.toString());</w:t>
      </w:r>
    </w:p>
    <w:p w14:paraId="551DD89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assertNull(</w:t>
      </w:r>
      <w:proofErr w:type="gramEnd"/>
      <w:r w:rsidRPr="00FC32D8">
        <w:rPr>
          <w:sz w:val="16"/>
          <w:szCs w:val="16"/>
          <w:lang w:val="en-US"/>
        </w:rPr>
        <w:t>dao.findById(deleted.getId()));</w:t>
      </w:r>
    </w:p>
    <w:p w14:paraId="750A4382"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3E557043" w14:textId="417F4739" w:rsidR="00FC32D8" w:rsidRPr="00FC32D8" w:rsidRDefault="00FC32D8" w:rsidP="00FC32D8">
      <w:pPr>
        <w:spacing w:line="240" w:lineRule="auto"/>
        <w:ind w:left="576"/>
        <w:rPr>
          <w:sz w:val="16"/>
          <w:szCs w:val="16"/>
          <w:lang w:val="en-US"/>
        </w:rPr>
      </w:pPr>
      <w:r>
        <w:rPr>
          <w:sz w:val="16"/>
          <w:szCs w:val="16"/>
          <w:lang w:val="en-US"/>
        </w:rPr>
        <w:tab/>
      </w:r>
    </w:p>
    <w:p w14:paraId="6EC08F02"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C3B234E" w14:textId="77777777" w:rsidR="00FC32D8" w:rsidRPr="00FC32D8" w:rsidRDefault="00FC32D8" w:rsidP="00FC32D8">
      <w:pPr>
        <w:spacing w:line="240" w:lineRule="auto"/>
        <w:ind w:left="576"/>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testDeleteFailWrongId() {</w:t>
      </w:r>
    </w:p>
    <w:p w14:paraId="33C6509C"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xml:space="preserve">MarketTimeOpening inserted = </w:t>
      </w:r>
      <w:proofErr w:type="gramStart"/>
      <w:r w:rsidRPr="00FC32D8">
        <w:rPr>
          <w:sz w:val="16"/>
          <w:szCs w:val="16"/>
          <w:lang w:val="en-US"/>
        </w:rPr>
        <w:t>dao.insert(</w:t>
      </w:r>
      <w:proofErr w:type="gramEnd"/>
      <w:r w:rsidRPr="00FC32D8">
        <w:rPr>
          <w:sz w:val="16"/>
          <w:szCs w:val="16"/>
          <w:lang w:val="en-US"/>
        </w:rPr>
        <w:t>insertEntity);</w:t>
      </w:r>
    </w:p>
    <w:p w14:paraId="5A0F527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xml:space="preserve">MarketTimeOpening deleted = </w:t>
      </w:r>
      <w:proofErr w:type="gramStart"/>
      <w:r w:rsidRPr="00FC32D8">
        <w:rPr>
          <w:sz w:val="16"/>
          <w:szCs w:val="16"/>
          <w:lang w:val="en-US"/>
        </w:rPr>
        <w:t>dao.delete(</w:t>
      </w:r>
      <w:proofErr w:type="gramEnd"/>
      <w:r w:rsidRPr="00FC32D8">
        <w:rPr>
          <w:sz w:val="16"/>
          <w:szCs w:val="16"/>
          <w:lang w:val="en-US"/>
        </w:rPr>
        <w:t>inserted.getId().add(new BigInteger("1"))); // add 1 to id for wrong id</w:t>
      </w:r>
    </w:p>
    <w:p w14:paraId="18DB078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25BD9D2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assertNull(</w:t>
      </w:r>
      <w:proofErr w:type="gramEnd"/>
      <w:r w:rsidRPr="00FC32D8">
        <w:rPr>
          <w:sz w:val="16"/>
          <w:szCs w:val="16"/>
          <w:lang w:val="en-US"/>
        </w:rPr>
        <w:t>deleted);</w:t>
      </w:r>
    </w:p>
    <w:p w14:paraId="76423DA6"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assertNotNull(</w:t>
      </w:r>
      <w:proofErr w:type="gramEnd"/>
      <w:r w:rsidRPr="00FC32D8">
        <w:rPr>
          <w:sz w:val="16"/>
          <w:szCs w:val="16"/>
          <w:lang w:val="en-US"/>
        </w:rPr>
        <w:t>dao.findById(inserted.getId()));</w:t>
      </w:r>
    </w:p>
    <w:p w14:paraId="664405C2"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456E2A7C" w14:textId="48D3EEDB" w:rsidR="00FC32D8" w:rsidRDefault="00FC32D8" w:rsidP="00FC32D8">
      <w:pPr>
        <w:spacing w:line="240" w:lineRule="auto"/>
        <w:ind w:left="576"/>
        <w:rPr>
          <w:sz w:val="16"/>
          <w:szCs w:val="16"/>
          <w:lang w:val="en-US"/>
        </w:rPr>
      </w:pPr>
      <w:r w:rsidRPr="00FC32D8">
        <w:rPr>
          <w:sz w:val="16"/>
          <w:szCs w:val="16"/>
          <w:lang w:val="en-US"/>
        </w:rPr>
        <w:t>}</w:t>
      </w:r>
    </w:p>
    <w:p w14:paraId="057F27C5" w14:textId="77777777" w:rsidR="00FC32D8" w:rsidRDefault="00FC32D8">
      <w:pPr>
        <w:jc w:val="left"/>
        <w:rPr>
          <w:sz w:val="16"/>
          <w:szCs w:val="16"/>
          <w:lang w:val="en-US"/>
        </w:rPr>
      </w:pPr>
      <w:r>
        <w:rPr>
          <w:sz w:val="16"/>
          <w:szCs w:val="16"/>
          <w:lang w:val="en-US"/>
        </w:rPr>
        <w:br w:type="page"/>
      </w:r>
    </w:p>
    <w:p w14:paraId="16F825EF" w14:textId="08C93CAB" w:rsidR="00FC32D8" w:rsidRDefault="00FC32D8" w:rsidP="00FC32D8">
      <w:pPr>
        <w:pStyle w:val="berschrift2"/>
        <w:rPr>
          <w:lang w:val="en-US"/>
        </w:rPr>
      </w:pPr>
      <w:bookmarkStart w:id="171" w:name="_Toc446491046"/>
      <w:r>
        <w:rPr>
          <w:lang w:val="en-US"/>
        </w:rPr>
        <w:lastRenderedPageBreak/>
        <w:t>MarketTimeOpeningTest.java</w:t>
      </w:r>
      <w:bookmarkEnd w:id="171"/>
    </w:p>
    <w:p w14:paraId="3E112F0E" w14:textId="77777777" w:rsidR="00FC32D8" w:rsidRPr="00FC32D8" w:rsidRDefault="00FC32D8" w:rsidP="00FC32D8">
      <w:pPr>
        <w:spacing w:line="240" w:lineRule="auto"/>
        <w:rPr>
          <w:sz w:val="16"/>
          <w:szCs w:val="16"/>
          <w:lang w:val="en-US"/>
        </w:rPr>
      </w:pPr>
      <w:proofErr w:type="gramStart"/>
      <w:r w:rsidRPr="00FC32D8">
        <w:rPr>
          <w:sz w:val="16"/>
          <w:szCs w:val="16"/>
          <w:lang w:val="en-US"/>
        </w:rPr>
        <w:t>package</w:t>
      </w:r>
      <w:proofErr w:type="gramEnd"/>
      <w:r w:rsidRPr="00FC32D8">
        <w:rPr>
          <w:sz w:val="16"/>
          <w:szCs w:val="16"/>
          <w:lang w:val="en-US"/>
        </w:rPr>
        <w:t xml:space="preserve"> com.csg.otex.guibe.impl.commands.markettimeopening;</w:t>
      </w:r>
    </w:p>
    <w:p w14:paraId="3447004E" w14:textId="77777777" w:rsidR="00FC32D8" w:rsidRPr="00FC32D8" w:rsidRDefault="00FC32D8" w:rsidP="00FC32D8">
      <w:pPr>
        <w:spacing w:line="240" w:lineRule="auto"/>
        <w:rPr>
          <w:sz w:val="16"/>
          <w:szCs w:val="16"/>
          <w:lang w:val="en-US"/>
        </w:rPr>
      </w:pPr>
    </w:p>
    <w:p w14:paraId="22E39079" w14:textId="77777777" w:rsidR="00FC32D8" w:rsidRPr="00FC32D8" w:rsidRDefault="00FC32D8" w:rsidP="00FC32D8">
      <w:pPr>
        <w:spacing w:line="240" w:lineRule="auto"/>
        <w:rPr>
          <w:sz w:val="16"/>
          <w:szCs w:val="16"/>
          <w:lang w:val="en-US"/>
        </w:rPr>
      </w:pPr>
      <w:proofErr w:type="gramStart"/>
      <w:r w:rsidRPr="00FC32D8">
        <w:rPr>
          <w:sz w:val="16"/>
          <w:szCs w:val="16"/>
          <w:lang w:val="en-US"/>
        </w:rPr>
        <w:t>import</w:t>
      </w:r>
      <w:proofErr w:type="gramEnd"/>
      <w:r w:rsidRPr="00FC32D8">
        <w:rPr>
          <w:sz w:val="16"/>
          <w:szCs w:val="16"/>
          <w:lang w:val="en-US"/>
        </w:rPr>
        <w:t xml:space="preserve"> static org.mockito.Matchers.any;</w:t>
      </w:r>
    </w:p>
    <w:p w14:paraId="0F2A2729" w14:textId="77777777" w:rsidR="00FC32D8" w:rsidRPr="00FC32D8" w:rsidRDefault="00FC32D8" w:rsidP="00FC32D8">
      <w:pPr>
        <w:spacing w:line="240" w:lineRule="auto"/>
        <w:rPr>
          <w:sz w:val="16"/>
          <w:szCs w:val="16"/>
          <w:lang w:val="en-US"/>
        </w:rPr>
      </w:pPr>
      <w:proofErr w:type="gramStart"/>
      <w:r w:rsidRPr="00FC32D8">
        <w:rPr>
          <w:sz w:val="16"/>
          <w:szCs w:val="16"/>
          <w:lang w:val="en-US"/>
        </w:rPr>
        <w:t>import</w:t>
      </w:r>
      <w:proofErr w:type="gramEnd"/>
      <w:r w:rsidRPr="00FC32D8">
        <w:rPr>
          <w:sz w:val="16"/>
          <w:szCs w:val="16"/>
          <w:lang w:val="en-US"/>
        </w:rPr>
        <w:t xml:space="preserve"> static org.mockito.Matchers.eq;</w:t>
      </w:r>
    </w:p>
    <w:p w14:paraId="5F2D0205" w14:textId="77777777" w:rsidR="00FC32D8" w:rsidRPr="00FC32D8" w:rsidRDefault="00FC32D8" w:rsidP="00FC32D8">
      <w:pPr>
        <w:spacing w:line="240" w:lineRule="auto"/>
        <w:rPr>
          <w:sz w:val="16"/>
          <w:szCs w:val="16"/>
          <w:lang w:val="en-US"/>
        </w:rPr>
      </w:pPr>
      <w:proofErr w:type="gramStart"/>
      <w:r w:rsidRPr="00FC32D8">
        <w:rPr>
          <w:sz w:val="16"/>
          <w:szCs w:val="16"/>
          <w:lang w:val="en-US"/>
        </w:rPr>
        <w:t>import</w:t>
      </w:r>
      <w:proofErr w:type="gramEnd"/>
      <w:r w:rsidRPr="00FC32D8">
        <w:rPr>
          <w:sz w:val="16"/>
          <w:szCs w:val="16"/>
          <w:lang w:val="en-US"/>
        </w:rPr>
        <w:t xml:space="preserve"> static org.mockito.Mockito.when;</w:t>
      </w:r>
    </w:p>
    <w:p w14:paraId="5CB36783" w14:textId="77777777" w:rsidR="00FC32D8" w:rsidRPr="00FC32D8" w:rsidRDefault="00FC32D8" w:rsidP="00FC32D8">
      <w:pPr>
        <w:spacing w:line="240" w:lineRule="auto"/>
        <w:rPr>
          <w:sz w:val="16"/>
          <w:szCs w:val="16"/>
          <w:lang w:val="en-US"/>
        </w:rPr>
      </w:pPr>
    </w:p>
    <w:p w14:paraId="6996E36E" w14:textId="77777777" w:rsidR="00FC32D8" w:rsidRPr="00FC32D8" w:rsidRDefault="00FC32D8" w:rsidP="00FC32D8">
      <w:pPr>
        <w:spacing w:line="240" w:lineRule="auto"/>
        <w:rPr>
          <w:sz w:val="16"/>
          <w:szCs w:val="16"/>
          <w:lang w:val="en-US"/>
        </w:rPr>
      </w:pPr>
      <w:proofErr w:type="gramStart"/>
      <w:r w:rsidRPr="00FC32D8">
        <w:rPr>
          <w:sz w:val="16"/>
          <w:szCs w:val="16"/>
          <w:lang w:val="en-US"/>
        </w:rPr>
        <w:t>import</w:t>
      </w:r>
      <w:proofErr w:type="gramEnd"/>
      <w:r w:rsidRPr="00FC32D8">
        <w:rPr>
          <w:sz w:val="16"/>
          <w:szCs w:val="16"/>
          <w:lang w:val="en-US"/>
        </w:rPr>
        <w:t xml:space="preserve"> java.math.BigInteger;</w:t>
      </w:r>
    </w:p>
    <w:p w14:paraId="5C9FE0CE" w14:textId="77777777" w:rsidR="00FC32D8" w:rsidRPr="00FC32D8" w:rsidRDefault="00FC32D8" w:rsidP="00FC32D8">
      <w:pPr>
        <w:spacing w:line="240" w:lineRule="auto"/>
        <w:rPr>
          <w:sz w:val="16"/>
          <w:szCs w:val="16"/>
          <w:lang w:val="en-US"/>
        </w:rPr>
      </w:pPr>
      <w:proofErr w:type="gramStart"/>
      <w:r w:rsidRPr="00FC32D8">
        <w:rPr>
          <w:sz w:val="16"/>
          <w:szCs w:val="16"/>
          <w:lang w:val="en-US"/>
        </w:rPr>
        <w:t>import</w:t>
      </w:r>
      <w:proofErr w:type="gramEnd"/>
      <w:r w:rsidRPr="00FC32D8">
        <w:rPr>
          <w:sz w:val="16"/>
          <w:szCs w:val="16"/>
          <w:lang w:val="en-US"/>
        </w:rPr>
        <w:t xml:space="preserve"> java.sql.Timestamp;</w:t>
      </w:r>
    </w:p>
    <w:p w14:paraId="7C80239C" w14:textId="77777777" w:rsidR="00FC32D8" w:rsidRPr="00FC32D8" w:rsidRDefault="00FC32D8" w:rsidP="00FC32D8">
      <w:pPr>
        <w:spacing w:line="240" w:lineRule="auto"/>
        <w:rPr>
          <w:sz w:val="16"/>
          <w:szCs w:val="16"/>
          <w:lang w:val="en-US"/>
        </w:rPr>
      </w:pPr>
      <w:proofErr w:type="gramStart"/>
      <w:r w:rsidRPr="00FC32D8">
        <w:rPr>
          <w:sz w:val="16"/>
          <w:szCs w:val="16"/>
          <w:lang w:val="en-US"/>
        </w:rPr>
        <w:t>import</w:t>
      </w:r>
      <w:proofErr w:type="gramEnd"/>
      <w:r w:rsidRPr="00FC32D8">
        <w:rPr>
          <w:sz w:val="16"/>
          <w:szCs w:val="16"/>
          <w:lang w:val="en-US"/>
        </w:rPr>
        <w:t xml:space="preserve"> java.util.ArrayList;</w:t>
      </w:r>
    </w:p>
    <w:p w14:paraId="5AE323A3"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java.util.Calendar;</w:t>
      </w:r>
    </w:p>
    <w:p w14:paraId="56DB09BE"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java.util.Date;</w:t>
      </w:r>
    </w:p>
    <w:p w14:paraId="2C119C96"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java.util.GregorianCalendar;</w:t>
      </w:r>
    </w:p>
    <w:p w14:paraId="3AB0E2CF"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java.util.List;</w:t>
      </w:r>
    </w:p>
    <w:p w14:paraId="2EFA0182" w14:textId="77777777" w:rsidR="00FC32D8" w:rsidRPr="00FC32D8" w:rsidRDefault="00FC32D8" w:rsidP="00FC32D8">
      <w:pPr>
        <w:spacing w:line="240" w:lineRule="auto"/>
        <w:rPr>
          <w:sz w:val="16"/>
          <w:szCs w:val="16"/>
          <w:lang w:val="fr-CH"/>
        </w:rPr>
      </w:pPr>
    </w:p>
    <w:p w14:paraId="481897B1"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junit.framework.Assert;</w:t>
      </w:r>
    </w:p>
    <w:p w14:paraId="7280355E" w14:textId="77777777" w:rsidR="00FC32D8" w:rsidRPr="00FC32D8" w:rsidRDefault="00FC32D8" w:rsidP="00FC32D8">
      <w:pPr>
        <w:spacing w:line="240" w:lineRule="auto"/>
        <w:rPr>
          <w:sz w:val="16"/>
          <w:szCs w:val="16"/>
          <w:lang w:val="fr-CH"/>
        </w:rPr>
      </w:pPr>
    </w:p>
    <w:p w14:paraId="3B8C4FB5"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org.junit.Before;</w:t>
      </w:r>
    </w:p>
    <w:p w14:paraId="10DAB6A3"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org.junit.Test;</w:t>
      </w:r>
    </w:p>
    <w:p w14:paraId="319D4390" w14:textId="77777777" w:rsidR="00FC32D8" w:rsidRPr="00FC32D8" w:rsidRDefault="00FC32D8" w:rsidP="00FC32D8">
      <w:pPr>
        <w:spacing w:line="240" w:lineRule="auto"/>
        <w:rPr>
          <w:sz w:val="16"/>
          <w:szCs w:val="16"/>
          <w:lang w:val="fr-CH"/>
        </w:rPr>
      </w:pPr>
    </w:p>
    <w:p w14:paraId="7935B590"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com.csg.otex.guibe.api.commands.ops.DeleteMarketTimeOpening;</w:t>
      </w:r>
    </w:p>
    <w:p w14:paraId="1C8355BE"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com.csg.otex.guibe.api.commands.ops.InsertMarketTimeOpening;</w:t>
      </w:r>
    </w:p>
    <w:p w14:paraId="757D1A3C"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com.csg.otex.guibe.api.commands.ops.MarketTimeOpeningGeneralBO;</w:t>
      </w:r>
    </w:p>
    <w:p w14:paraId="5B64632F"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com.csg.otex.guibe.api.commands.ops.MarketTimeOpeningInsertBO;</w:t>
      </w:r>
    </w:p>
    <w:p w14:paraId="353DF7CA"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com.csg.otex.guibe.api.commands.ops.MarketTimeOpeningUpdateBO;</w:t>
      </w:r>
    </w:p>
    <w:p w14:paraId="2557C193"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com.csg.otex.guibe.api.commands.ops.OperationServiceResponse;</w:t>
      </w:r>
    </w:p>
    <w:p w14:paraId="32A9D8EE"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com.csg.otex.guibe.api.commands.ops.SelectMarketTimeOpening;</w:t>
      </w:r>
    </w:p>
    <w:p w14:paraId="38F3E29A" w14:textId="6897A81B"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com.csg.otex.guibe.api.commands.ops.SelectMarketTimeOpeningRe</w:t>
      </w:r>
      <w:r>
        <w:rPr>
          <w:sz w:val="16"/>
          <w:szCs w:val="16"/>
          <w:lang w:val="fr-CH"/>
        </w:rPr>
        <w:t>s</w:t>
      </w:r>
      <w:r w:rsidRPr="00FC32D8">
        <w:rPr>
          <w:sz w:val="16"/>
          <w:szCs w:val="16"/>
          <w:lang w:val="fr-CH"/>
        </w:rPr>
        <w:t>ponse;</w:t>
      </w:r>
    </w:p>
    <w:p w14:paraId="7F48F400"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com.csg.otex.guibe.api.commands.ops.Status;</w:t>
      </w:r>
    </w:p>
    <w:p w14:paraId="2CC59DD6"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com.csg.otex.guibe.api.commands.ops.UpdateMarketTimeOpening;</w:t>
      </w:r>
    </w:p>
    <w:p w14:paraId="3444DB8E"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com.csg.otex.guibe.impl.AbstractGuiBETest;</w:t>
      </w:r>
    </w:p>
    <w:p w14:paraId="50A7B4FF" w14:textId="77777777" w:rsidR="00FC32D8" w:rsidRPr="00FC32D8" w:rsidRDefault="00FC32D8" w:rsidP="00FC32D8">
      <w:pPr>
        <w:spacing w:line="240" w:lineRule="auto"/>
        <w:rPr>
          <w:sz w:val="16"/>
          <w:szCs w:val="16"/>
          <w:lang w:val="fr-CH"/>
        </w:rPr>
      </w:pPr>
      <w:proofErr w:type="gramStart"/>
      <w:r w:rsidRPr="00FC32D8">
        <w:rPr>
          <w:sz w:val="16"/>
          <w:szCs w:val="16"/>
          <w:lang w:val="fr-CH"/>
        </w:rPr>
        <w:t>import</w:t>
      </w:r>
      <w:proofErr w:type="gramEnd"/>
      <w:r w:rsidRPr="00FC32D8">
        <w:rPr>
          <w:sz w:val="16"/>
          <w:szCs w:val="16"/>
          <w:lang w:val="fr-CH"/>
        </w:rPr>
        <w:t xml:space="preserve"> com.csg.otex.guibe.impl.commands.MarketTimeOpeningActions;</w:t>
      </w:r>
    </w:p>
    <w:p w14:paraId="4CD76F61" w14:textId="77777777" w:rsidR="00FC32D8" w:rsidRPr="00FC32D8" w:rsidRDefault="00FC32D8" w:rsidP="00FC32D8">
      <w:pPr>
        <w:spacing w:line="240" w:lineRule="auto"/>
        <w:rPr>
          <w:sz w:val="16"/>
          <w:szCs w:val="16"/>
          <w:lang w:val="en-US"/>
        </w:rPr>
      </w:pPr>
      <w:proofErr w:type="gramStart"/>
      <w:r w:rsidRPr="00FC32D8">
        <w:rPr>
          <w:sz w:val="16"/>
          <w:szCs w:val="16"/>
          <w:lang w:val="en-US"/>
        </w:rPr>
        <w:t>import</w:t>
      </w:r>
      <w:proofErr w:type="gramEnd"/>
      <w:r w:rsidRPr="00FC32D8">
        <w:rPr>
          <w:sz w:val="16"/>
          <w:szCs w:val="16"/>
          <w:lang w:val="en-US"/>
        </w:rPr>
        <w:t xml:space="preserve"> com.csg.street.persistence.MarketTimeOpening;</w:t>
      </w:r>
    </w:p>
    <w:p w14:paraId="7FD8C6C8" w14:textId="77777777" w:rsidR="00FC32D8" w:rsidRPr="00FC32D8" w:rsidRDefault="00FC32D8" w:rsidP="00FC32D8">
      <w:pPr>
        <w:spacing w:line="240" w:lineRule="auto"/>
        <w:rPr>
          <w:sz w:val="16"/>
          <w:szCs w:val="16"/>
          <w:lang w:val="en-US"/>
        </w:rPr>
      </w:pPr>
      <w:proofErr w:type="gramStart"/>
      <w:r w:rsidRPr="00FC32D8">
        <w:rPr>
          <w:sz w:val="16"/>
          <w:szCs w:val="16"/>
          <w:lang w:val="en-US"/>
        </w:rPr>
        <w:lastRenderedPageBreak/>
        <w:t>import</w:t>
      </w:r>
      <w:proofErr w:type="gramEnd"/>
      <w:r w:rsidRPr="00FC32D8">
        <w:rPr>
          <w:sz w:val="16"/>
          <w:szCs w:val="16"/>
          <w:lang w:val="en-US"/>
        </w:rPr>
        <w:t xml:space="preserve"> com.csg.street.persistence.Timezone;</w:t>
      </w:r>
    </w:p>
    <w:p w14:paraId="3A4EF219" w14:textId="77777777" w:rsidR="00FC32D8" w:rsidRPr="00FC32D8" w:rsidRDefault="00FC32D8" w:rsidP="00FC32D8">
      <w:pPr>
        <w:spacing w:line="240" w:lineRule="auto"/>
        <w:rPr>
          <w:sz w:val="16"/>
          <w:szCs w:val="16"/>
          <w:lang w:val="en-US"/>
        </w:rPr>
      </w:pPr>
      <w:proofErr w:type="gramStart"/>
      <w:r w:rsidRPr="00FC32D8">
        <w:rPr>
          <w:sz w:val="16"/>
          <w:szCs w:val="16"/>
          <w:lang w:val="en-US"/>
        </w:rPr>
        <w:t>import</w:t>
      </w:r>
      <w:proofErr w:type="gramEnd"/>
      <w:r w:rsidRPr="00FC32D8">
        <w:rPr>
          <w:sz w:val="16"/>
          <w:szCs w:val="16"/>
          <w:lang w:val="en-US"/>
        </w:rPr>
        <w:t xml:space="preserve"> com.sun.org.apache.xerces.internal.jaxp.datatype.XMLGregorianCalendarImpl;</w:t>
      </w:r>
    </w:p>
    <w:p w14:paraId="01AA8446" w14:textId="77777777" w:rsidR="00FC32D8" w:rsidRPr="00FC32D8" w:rsidRDefault="00FC32D8" w:rsidP="00FC32D8">
      <w:pPr>
        <w:spacing w:line="240" w:lineRule="auto"/>
        <w:rPr>
          <w:sz w:val="16"/>
          <w:szCs w:val="16"/>
          <w:lang w:val="en-US"/>
        </w:rPr>
      </w:pPr>
    </w:p>
    <w:p w14:paraId="05A12715" w14:textId="77777777" w:rsidR="00FC32D8" w:rsidRPr="00FC32D8" w:rsidRDefault="00FC32D8" w:rsidP="00FC32D8">
      <w:pPr>
        <w:spacing w:line="240" w:lineRule="auto"/>
        <w:rPr>
          <w:sz w:val="16"/>
          <w:szCs w:val="16"/>
          <w:lang w:val="en-US"/>
        </w:rPr>
      </w:pPr>
      <w:proofErr w:type="gramStart"/>
      <w:r w:rsidRPr="00FC32D8">
        <w:rPr>
          <w:sz w:val="16"/>
          <w:szCs w:val="16"/>
          <w:lang w:val="en-US"/>
        </w:rPr>
        <w:t>public</w:t>
      </w:r>
      <w:proofErr w:type="gramEnd"/>
      <w:r w:rsidRPr="00FC32D8">
        <w:rPr>
          <w:sz w:val="16"/>
          <w:szCs w:val="16"/>
          <w:lang w:val="en-US"/>
        </w:rPr>
        <w:t xml:space="preserve"> class MarketTimeOpeningTest extends AbstractGuiBETest{</w:t>
      </w:r>
    </w:p>
    <w:p w14:paraId="12650635" w14:textId="77777777" w:rsidR="00FC32D8" w:rsidRPr="00FC32D8" w:rsidRDefault="00FC32D8" w:rsidP="00FC32D8">
      <w:pPr>
        <w:spacing w:line="240" w:lineRule="auto"/>
        <w:rPr>
          <w:sz w:val="16"/>
          <w:szCs w:val="16"/>
          <w:lang w:val="en-US"/>
        </w:rPr>
      </w:pPr>
    </w:p>
    <w:p w14:paraId="48ABE4DB" w14:textId="77777777" w:rsidR="00FC32D8" w:rsidRPr="00FC32D8" w:rsidRDefault="00FC32D8" w:rsidP="00FC32D8">
      <w:pPr>
        <w:spacing w:line="240" w:lineRule="auto"/>
        <w:rPr>
          <w:sz w:val="16"/>
          <w:szCs w:val="16"/>
          <w:lang w:val="en-US"/>
        </w:rPr>
      </w:pPr>
      <w:r w:rsidRPr="00FC32D8">
        <w:rPr>
          <w:sz w:val="16"/>
          <w:szCs w:val="16"/>
          <w:lang w:val="en-US"/>
        </w:rPr>
        <w:tab/>
      </w:r>
    </w:p>
    <w:p w14:paraId="05779453"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MarketTimeOpeningActions actions;</w:t>
      </w:r>
    </w:p>
    <w:p w14:paraId="5781F198"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Timezone timezone;</w:t>
      </w:r>
    </w:p>
    <w:p w14:paraId="2F1E2BF6"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MarketTimeOpening marketTimeOpening;</w:t>
      </w:r>
    </w:p>
    <w:p w14:paraId="33894ABE" w14:textId="77777777" w:rsidR="00FC32D8" w:rsidRPr="00FC32D8" w:rsidRDefault="00FC32D8" w:rsidP="00FC32D8">
      <w:pPr>
        <w:spacing w:line="240" w:lineRule="auto"/>
        <w:rPr>
          <w:sz w:val="16"/>
          <w:szCs w:val="16"/>
          <w:lang w:val="en-US"/>
        </w:rPr>
      </w:pPr>
      <w:r w:rsidRPr="00FC32D8">
        <w:rPr>
          <w:sz w:val="16"/>
          <w:szCs w:val="16"/>
          <w:lang w:val="en-US"/>
        </w:rPr>
        <w:tab/>
      </w:r>
    </w:p>
    <w:p w14:paraId="350534B7" w14:textId="77777777" w:rsidR="00FC32D8" w:rsidRPr="00FC32D8" w:rsidRDefault="00FC32D8" w:rsidP="00FC32D8">
      <w:pPr>
        <w:spacing w:line="240" w:lineRule="auto"/>
        <w:rPr>
          <w:sz w:val="16"/>
          <w:szCs w:val="16"/>
          <w:lang w:val="en-US"/>
        </w:rPr>
      </w:pPr>
      <w:r w:rsidRPr="00FC32D8">
        <w:rPr>
          <w:sz w:val="16"/>
          <w:szCs w:val="16"/>
          <w:lang w:val="en-US"/>
        </w:rPr>
        <w:tab/>
        <w:t>@Before</w:t>
      </w:r>
    </w:p>
    <w:p w14:paraId="23C41438"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init() {</w:t>
      </w:r>
    </w:p>
    <w:p w14:paraId="3448639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actions</w:t>
      </w:r>
      <w:proofErr w:type="gramEnd"/>
      <w:r w:rsidRPr="00FC32D8">
        <w:rPr>
          <w:sz w:val="16"/>
          <w:szCs w:val="16"/>
          <w:lang w:val="en-US"/>
        </w:rPr>
        <w:t xml:space="preserve"> = new MarketTimeOpeningActions(backendInteractionMock);</w:t>
      </w:r>
    </w:p>
    <w:p w14:paraId="58224B8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6B7B3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timezone</w:t>
      </w:r>
      <w:proofErr w:type="gramEnd"/>
      <w:r w:rsidRPr="00FC32D8">
        <w:rPr>
          <w:sz w:val="16"/>
          <w:szCs w:val="16"/>
          <w:lang w:val="en-US"/>
        </w:rPr>
        <w:t xml:space="preserve"> = new Timezone();</w:t>
      </w:r>
    </w:p>
    <w:p w14:paraId="4069ABC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w:t>
      </w:r>
      <w:proofErr w:type="gramEnd"/>
      <w:r w:rsidRPr="00FC32D8">
        <w:rPr>
          <w:sz w:val="16"/>
          <w:szCs w:val="16"/>
          <w:lang w:val="en-US"/>
        </w:rPr>
        <w:t xml:space="preserve"> = new MarketTimeOpening();</w:t>
      </w:r>
    </w:p>
    <w:p w14:paraId="30F04185" w14:textId="77777777" w:rsidR="00FC32D8" w:rsidRPr="00FC32D8" w:rsidRDefault="00FC32D8" w:rsidP="00FC32D8">
      <w:pPr>
        <w:spacing w:line="240" w:lineRule="auto"/>
        <w:rPr>
          <w:sz w:val="16"/>
          <w:szCs w:val="16"/>
          <w:lang w:val="en-US"/>
        </w:rPr>
      </w:pPr>
      <w:r w:rsidRPr="00FC32D8">
        <w:rPr>
          <w:sz w:val="16"/>
          <w:szCs w:val="16"/>
          <w:lang w:val="en-US"/>
        </w:rPr>
        <w:tab/>
        <w:t>}</w:t>
      </w:r>
    </w:p>
    <w:p w14:paraId="0C0E5CB1" w14:textId="77777777" w:rsidR="00FC32D8" w:rsidRPr="00FC32D8" w:rsidRDefault="00FC32D8" w:rsidP="00FC32D8">
      <w:pPr>
        <w:spacing w:line="240" w:lineRule="auto"/>
        <w:rPr>
          <w:sz w:val="16"/>
          <w:szCs w:val="16"/>
          <w:lang w:val="en-US"/>
        </w:rPr>
      </w:pPr>
    </w:p>
    <w:p w14:paraId="1E06AFD2"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0193C3A4"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testInsert() {</w:t>
      </w:r>
    </w:p>
    <w:p w14:paraId="1CC50E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InsertMarketTimeOpening request = new </w:t>
      </w:r>
      <w:proofErr w:type="gramStart"/>
      <w:r w:rsidRPr="00FC32D8">
        <w:rPr>
          <w:sz w:val="16"/>
          <w:szCs w:val="16"/>
          <w:lang w:val="en-US"/>
        </w:rPr>
        <w:t>InsertMarketTimeOpening(</w:t>
      </w:r>
      <w:proofErr w:type="gramEnd"/>
      <w:r w:rsidRPr="00FC32D8">
        <w:rPr>
          <w:sz w:val="16"/>
          <w:szCs w:val="16"/>
          <w:lang w:val="en-US"/>
        </w:rPr>
        <w:t>);</w:t>
      </w:r>
    </w:p>
    <w:p w14:paraId="4EC8EBA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request.setBusinessObject(</w:t>
      </w:r>
      <w:proofErr w:type="gramEnd"/>
      <w:r w:rsidRPr="00FC32D8">
        <w:rPr>
          <w:sz w:val="16"/>
          <w:szCs w:val="16"/>
          <w:lang w:val="en-US"/>
        </w:rPr>
        <w:t>createInsertBO(10, 0, 19, 0, 22, 30, new BigInteger("367")));</w:t>
      </w:r>
    </w:p>
    <w:p w14:paraId="0D057E1D" w14:textId="77777777" w:rsidR="00FC32D8" w:rsidRPr="00FC32D8" w:rsidRDefault="00FC32D8" w:rsidP="00FC32D8">
      <w:pPr>
        <w:spacing w:line="240" w:lineRule="auto"/>
        <w:rPr>
          <w:sz w:val="16"/>
          <w:szCs w:val="16"/>
          <w:lang w:val="en-US"/>
        </w:rPr>
      </w:pPr>
      <w:r w:rsidRPr="00FC32D8">
        <w:rPr>
          <w:sz w:val="16"/>
          <w:szCs w:val="16"/>
          <w:lang w:val="en-US"/>
        </w:rPr>
        <w:tab/>
      </w:r>
    </w:p>
    <w:p w14:paraId="26C3D3E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w:t>
      </w:r>
      <w:proofErr w:type="gramEnd"/>
      <w:r w:rsidRPr="00FC32D8">
        <w:rPr>
          <w:sz w:val="16"/>
          <w:szCs w:val="16"/>
          <w:lang w:val="en-US"/>
        </w:rPr>
        <w:t xml:space="preserve"> = createEntityFromBO(request.getBusinessObject().getMarketTimeOpening());</w:t>
      </w:r>
    </w:p>
    <w:p w14:paraId="41A46B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timezone.setTimezoneInternalId(</w:t>
      </w:r>
      <w:proofErr w:type="gramEnd"/>
      <w:r w:rsidRPr="00FC32D8">
        <w:rPr>
          <w:sz w:val="16"/>
          <w:szCs w:val="16"/>
          <w:lang w:val="en-US"/>
        </w:rPr>
        <w:t>marketTimeOpening.getTimezoneInternalId());</w:t>
      </w:r>
    </w:p>
    <w:p w14:paraId="5BBDFF7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2FF82B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backendInteractionMock.getStaticDataAccessor().insertMarketTimeOpening(any(MarketTimeOpening.class))).thenReturn(marketTimeOpening);</w:t>
      </w:r>
    </w:p>
    <w:p w14:paraId="3F47005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backendInteractionMock.getStaticDataAccessor().findTimezoneById(eq(timezone.getTimezoneInternalId()))).thenReturn(timezone);</w:t>
      </w:r>
    </w:p>
    <w:p w14:paraId="21E61E7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42ABE6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OperationServiceResponse response = </w:t>
      </w:r>
      <w:proofErr w:type="gramStart"/>
      <w:r w:rsidRPr="00FC32D8">
        <w:rPr>
          <w:sz w:val="16"/>
          <w:szCs w:val="16"/>
          <w:lang w:val="en-US"/>
        </w:rPr>
        <w:t>actions.insertMarketTimeOpening(</w:t>
      </w:r>
      <w:proofErr w:type="gramEnd"/>
      <w:r w:rsidRPr="00FC32D8">
        <w:rPr>
          <w:sz w:val="16"/>
          <w:szCs w:val="16"/>
          <w:lang w:val="en-US"/>
        </w:rPr>
        <w:t>operationHeader, request);</w:t>
      </w:r>
    </w:p>
    <w:p w14:paraId="46D737B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4981D14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Status.OK, response.getStatus());</w:t>
      </w:r>
    </w:p>
    <w:p w14:paraId="1445A00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0, response.getErrors().size());</w:t>
      </w:r>
    </w:p>
    <w:p w14:paraId="4E18F838"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marketTimeOpening.getTimeInternalId(), response.getRecordNumber());</w:t>
      </w:r>
    </w:p>
    <w:p w14:paraId="2EF767B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452BC7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verifyStaticDataAccessThreetimes(</w:t>
      </w:r>
      <w:proofErr w:type="gramEnd"/>
      <w:r w:rsidRPr="00FC32D8">
        <w:rPr>
          <w:sz w:val="16"/>
          <w:szCs w:val="16"/>
          <w:lang w:val="en-US"/>
        </w:rPr>
        <w:t>);</w:t>
      </w:r>
    </w:p>
    <w:p w14:paraId="5515B531" w14:textId="77777777" w:rsidR="00FC32D8" w:rsidRPr="00FC32D8" w:rsidRDefault="00FC32D8" w:rsidP="00FC32D8">
      <w:pPr>
        <w:spacing w:line="240" w:lineRule="auto"/>
        <w:rPr>
          <w:sz w:val="16"/>
          <w:szCs w:val="16"/>
          <w:lang w:val="en-US"/>
        </w:rPr>
      </w:pPr>
      <w:r w:rsidRPr="00FC32D8">
        <w:rPr>
          <w:sz w:val="16"/>
          <w:szCs w:val="16"/>
          <w:lang w:val="en-US"/>
        </w:rPr>
        <w:tab/>
        <w:t>}</w:t>
      </w:r>
    </w:p>
    <w:p w14:paraId="3CD4F1F7" w14:textId="77777777" w:rsidR="00FC32D8" w:rsidRPr="00FC32D8" w:rsidRDefault="00FC32D8" w:rsidP="00FC32D8">
      <w:pPr>
        <w:spacing w:line="240" w:lineRule="auto"/>
        <w:rPr>
          <w:sz w:val="16"/>
          <w:szCs w:val="16"/>
          <w:lang w:val="en-US"/>
        </w:rPr>
      </w:pPr>
      <w:r w:rsidRPr="00FC32D8">
        <w:rPr>
          <w:sz w:val="16"/>
          <w:szCs w:val="16"/>
          <w:lang w:val="en-US"/>
        </w:rPr>
        <w:tab/>
      </w:r>
    </w:p>
    <w:p w14:paraId="5053706A" w14:textId="77777777" w:rsidR="00FC32D8" w:rsidRPr="00FC32D8" w:rsidRDefault="00FC32D8" w:rsidP="00FC32D8">
      <w:pPr>
        <w:spacing w:line="240" w:lineRule="auto"/>
        <w:rPr>
          <w:sz w:val="16"/>
          <w:szCs w:val="16"/>
          <w:lang w:val="en-US"/>
        </w:rPr>
      </w:pPr>
      <w:r w:rsidRPr="00FC32D8">
        <w:rPr>
          <w:sz w:val="16"/>
          <w:szCs w:val="16"/>
          <w:lang w:val="en-US"/>
        </w:rPr>
        <w:tab/>
      </w:r>
    </w:p>
    <w:p w14:paraId="2C0C6AA0"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736346FA"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testInsertHomeClosingNull() {</w:t>
      </w:r>
    </w:p>
    <w:p w14:paraId="42A6D04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InsertMarketTimeOpening request = new </w:t>
      </w:r>
      <w:proofErr w:type="gramStart"/>
      <w:r w:rsidRPr="00FC32D8">
        <w:rPr>
          <w:sz w:val="16"/>
          <w:szCs w:val="16"/>
          <w:lang w:val="en-US"/>
        </w:rPr>
        <w:t>InsertMarketTimeOpening(</w:t>
      </w:r>
      <w:proofErr w:type="gramEnd"/>
      <w:r w:rsidRPr="00FC32D8">
        <w:rPr>
          <w:sz w:val="16"/>
          <w:szCs w:val="16"/>
          <w:lang w:val="en-US"/>
        </w:rPr>
        <w:t>);</w:t>
      </w:r>
    </w:p>
    <w:p w14:paraId="1490ACA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request.setBusinessObject(</w:t>
      </w:r>
      <w:proofErr w:type="gramEnd"/>
      <w:r w:rsidRPr="00FC32D8">
        <w:rPr>
          <w:sz w:val="16"/>
          <w:szCs w:val="16"/>
          <w:lang w:val="en-US"/>
        </w:rPr>
        <w:t>createInsertBO(10, 0, -1, -1, 22, 30, new BigInteger("367")));</w:t>
      </w:r>
    </w:p>
    <w:p w14:paraId="0D3D38E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request.getBusinessObject(</w:t>
      </w:r>
      <w:proofErr w:type="gramEnd"/>
      <w:r w:rsidRPr="00FC32D8">
        <w:rPr>
          <w:sz w:val="16"/>
          <w:szCs w:val="16"/>
          <w:lang w:val="en-US"/>
        </w:rPr>
        <w:t>).getMarketTimeOpening().setHomeClosing(null);</w:t>
      </w:r>
    </w:p>
    <w:p w14:paraId="00BB9C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871A9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w:t>
      </w:r>
      <w:proofErr w:type="gramEnd"/>
      <w:r w:rsidRPr="00FC32D8">
        <w:rPr>
          <w:sz w:val="16"/>
          <w:szCs w:val="16"/>
          <w:lang w:val="en-US"/>
        </w:rPr>
        <w:t xml:space="preserve"> = createEntityFromBO(request.getBusinessObject().getMarketTimeOpening());</w:t>
      </w:r>
    </w:p>
    <w:p w14:paraId="7B7BFE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timezone.setTimezoneInternalId(</w:t>
      </w:r>
      <w:proofErr w:type="gramEnd"/>
      <w:r w:rsidRPr="00FC32D8">
        <w:rPr>
          <w:sz w:val="16"/>
          <w:szCs w:val="16"/>
          <w:lang w:val="en-US"/>
        </w:rPr>
        <w:t>marketTimeOpening.getTimezoneInternalId());</w:t>
      </w:r>
    </w:p>
    <w:p w14:paraId="5EDE668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50F817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backendInteractionMock.getStaticDataAccessor().insertMarketTimeOpening(any(MarketTimeOpening.class))).thenReturn(marketTimeOpening);</w:t>
      </w:r>
    </w:p>
    <w:p w14:paraId="0EE760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backendInteractionMock.getStaticDataAccessor().findTimezoneById(eq(timezone.getTimezoneInternalId()))).thenReturn(timezone);</w:t>
      </w:r>
    </w:p>
    <w:p w14:paraId="5D67D1D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2E9A54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OperationServiceResponse response = </w:t>
      </w:r>
      <w:proofErr w:type="gramStart"/>
      <w:r w:rsidRPr="00FC32D8">
        <w:rPr>
          <w:sz w:val="16"/>
          <w:szCs w:val="16"/>
          <w:lang w:val="en-US"/>
        </w:rPr>
        <w:t>actions.insertMarketTimeOpening(</w:t>
      </w:r>
      <w:proofErr w:type="gramEnd"/>
      <w:r w:rsidRPr="00FC32D8">
        <w:rPr>
          <w:sz w:val="16"/>
          <w:szCs w:val="16"/>
          <w:lang w:val="en-US"/>
        </w:rPr>
        <w:t>operationHeader, request);</w:t>
      </w:r>
    </w:p>
    <w:p w14:paraId="0875966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21743D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Status.HARD_ERROR, response.getStatus());</w:t>
      </w:r>
    </w:p>
    <w:p w14:paraId="7192237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Assert.assertNotSame(</w:t>
      </w:r>
      <w:proofErr w:type="gramEnd"/>
      <w:r w:rsidRPr="00FC32D8">
        <w:rPr>
          <w:sz w:val="16"/>
          <w:szCs w:val="16"/>
          <w:lang w:val="en-US"/>
        </w:rPr>
        <w:t>marketTimeOpening.getTimeInternalId(), response.getRecordNumber());</w:t>
      </w:r>
    </w:p>
    <w:p w14:paraId="0E6835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Assert.assertTrue(</w:t>
      </w:r>
      <w:proofErr w:type="gramEnd"/>
      <w:r w:rsidRPr="00FC32D8">
        <w:rPr>
          <w:sz w:val="16"/>
          <w:szCs w:val="16"/>
          <w:lang w:val="en-US"/>
        </w:rPr>
        <w:t>response.getErrors().size() &gt; 0);</w:t>
      </w:r>
    </w:p>
    <w:p w14:paraId="4ED82C5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628CC3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verifyStaticDataAccessThreetimes(</w:t>
      </w:r>
      <w:proofErr w:type="gramEnd"/>
      <w:r w:rsidRPr="00FC32D8">
        <w:rPr>
          <w:sz w:val="16"/>
          <w:szCs w:val="16"/>
          <w:lang w:val="en-US"/>
        </w:rPr>
        <w:t>);</w:t>
      </w:r>
    </w:p>
    <w:p w14:paraId="762FE519" w14:textId="77777777" w:rsidR="00FC32D8" w:rsidRPr="00FC32D8" w:rsidRDefault="00FC32D8" w:rsidP="00FC32D8">
      <w:pPr>
        <w:spacing w:line="240" w:lineRule="auto"/>
        <w:rPr>
          <w:sz w:val="16"/>
          <w:szCs w:val="16"/>
          <w:lang w:val="en-US"/>
        </w:rPr>
      </w:pPr>
      <w:r w:rsidRPr="00FC32D8">
        <w:rPr>
          <w:sz w:val="16"/>
          <w:szCs w:val="16"/>
          <w:lang w:val="en-US"/>
        </w:rPr>
        <w:tab/>
        <w:t>}</w:t>
      </w:r>
    </w:p>
    <w:p w14:paraId="2674DEFA" w14:textId="77777777" w:rsidR="00FC32D8" w:rsidRPr="00FC32D8" w:rsidRDefault="00FC32D8" w:rsidP="00FC32D8">
      <w:pPr>
        <w:spacing w:line="240" w:lineRule="auto"/>
        <w:rPr>
          <w:sz w:val="16"/>
          <w:szCs w:val="16"/>
          <w:lang w:val="en-US"/>
        </w:rPr>
      </w:pPr>
      <w:r w:rsidRPr="00FC32D8">
        <w:rPr>
          <w:sz w:val="16"/>
          <w:szCs w:val="16"/>
          <w:lang w:val="en-US"/>
        </w:rPr>
        <w:tab/>
      </w:r>
    </w:p>
    <w:p w14:paraId="6C9AF010" w14:textId="77777777" w:rsidR="00FC32D8" w:rsidRPr="00FC32D8" w:rsidRDefault="00FC32D8" w:rsidP="00FC32D8">
      <w:pPr>
        <w:spacing w:line="240" w:lineRule="auto"/>
        <w:rPr>
          <w:sz w:val="16"/>
          <w:szCs w:val="16"/>
          <w:lang w:val="en-US"/>
        </w:rPr>
      </w:pPr>
      <w:r w:rsidRPr="00FC32D8">
        <w:rPr>
          <w:sz w:val="16"/>
          <w:szCs w:val="16"/>
          <w:lang w:val="en-US"/>
        </w:rPr>
        <w:tab/>
      </w:r>
    </w:p>
    <w:p w14:paraId="0EF88E73"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707D962F"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testUpdate() {</w:t>
      </w:r>
    </w:p>
    <w:p w14:paraId="1CF7830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UpdateMarketTimeOpening request = new </w:t>
      </w:r>
      <w:proofErr w:type="gramStart"/>
      <w:r w:rsidRPr="00FC32D8">
        <w:rPr>
          <w:sz w:val="16"/>
          <w:szCs w:val="16"/>
          <w:lang w:val="en-US"/>
        </w:rPr>
        <w:t>UpdateMarketTimeOpening(</w:t>
      </w:r>
      <w:proofErr w:type="gramEnd"/>
      <w:r w:rsidRPr="00FC32D8">
        <w:rPr>
          <w:sz w:val="16"/>
          <w:szCs w:val="16"/>
          <w:lang w:val="en-US"/>
        </w:rPr>
        <w:t>);</w:t>
      </w:r>
    </w:p>
    <w:p w14:paraId="5E6BA53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request.setBusinessObject(</w:t>
      </w:r>
      <w:proofErr w:type="gramEnd"/>
      <w:r w:rsidRPr="00FC32D8">
        <w:rPr>
          <w:sz w:val="16"/>
          <w:szCs w:val="16"/>
          <w:lang w:val="en-US"/>
        </w:rPr>
        <w:t>createUpdateBO(10, 0, 19, 0, 22, 30, new BigInteger("367")));</w:t>
      </w:r>
    </w:p>
    <w:p w14:paraId="62AD6BB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request.getBusinessObject(</w:t>
      </w:r>
      <w:proofErr w:type="gramEnd"/>
      <w:r w:rsidRPr="00FC32D8">
        <w:rPr>
          <w:sz w:val="16"/>
          <w:szCs w:val="16"/>
          <w:lang w:val="en-US"/>
        </w:rPr>
        <w:t>).setTimeInternalId(new BigInteger("1"));</w:t>
      </w:r>
    </w:p>
    <w:p w14:paraId="32096129"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2CE11F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w:t>
      </w:r>
      <w:proofErr w:type="gramEnd"/>
      <w:r w:rsidRPr="00FC32D8">
        <w:rPr>
          <w:sz w:val="16"/>
          <w:szCs w:val="16"/>
          <w:lang w:val="en-US"/>
        </w:rPr>
        <w:t xml:space="preserve"> = createEntityFromBO(request.getBusinessObject().getMarketTimeOpening());</w:t>
      </w:r>
    </w:p>
    <w:p w14:paraId="53707E8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marketTimeOpening.setTimeInternalId(</w:t>
      </w:r>
      <w:proofErr w:type="gramEnd"/>
      <w:r w:rsidRPr="00FC32D8">
        <w:rPr>
          <w:sz w:val="16"/>
          <w:szCs w:val="16"/>
          <w:lang w:val="en-US"/>
        </w:rPr>
        <w:t>request.getBusinessObject().getTimeInternalId());</w:t>
      </w:r>
    </w:p>
    <w:p w14:paraId="1DB1D35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timezone.setTimezoneInternalId(</w:t>
      </w:r>
      <w:proofErr w:type="gramEnd"/>
      <w:r w:rsidRPr="00FC32D8">
        <w:rPr>
          <w:sz w:val="16"/>
          <w:szCs w:val="16"/>
          <w:lang w:val="en-US"/>
        </w:rPr>
        <w:t>marketTimeOpening.getTimezoneInternalId());</w:t>
      </w:r>
    </w:p>
    <w:p w14:paraId="4A06489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E1C80D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MarketTimeOpening oldEntity = </w:t>
      </w:r>
      <w:proofErr w:type="gramStart"/>
      <w:r w:rsidRPr="00FC32D8">
        <w:rPr>
          <w:sz w:val="16"/>
          <w:szCs w:val="16"/>
          <w:lang w:val="en-US"/>
        </w:rPr>
        <w:t>createEntityFromBO(</w:t>
      </w:r>
      <w:proofErr w:type="gramEnd"/>
      <w:r w:rsidRPr="00FC32D8">
        <w:rPr>
          <w:sz w:val="16"/>
          <w:szCs w:val="16"/>
          <w:lang w:val="en-US"/>
        </w:rPr>
        <w:t>request.getBusinessObject().getMarketTimeOpening());</w:t>
      </w:r>
    </w:p>
    <w:p w14:paraId="568838E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oldEntity.setLastUpdatedByUser(</w:t>
      </w:r>
      <w:proofErr w:type="gramEnd"/>
      <w:r w:rsidRPr="00FC32D8">
        <w:rPr>
          <w:sz w:val="16"/>
          <w:szCs w:val="16"/>
          <w:lang w:val="en-US"/>
        </w:rPr>
        <w:t>"old testuser");</w:t>
      </w:r>
    </w:p>
    <w:p w14:paraId="42FB228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768422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backendInteractionMock.getStaticDataAccessor().findMarketTimeOpeningById(request.getBusinessObject().getTimeInternalId())).thenReturn(oldEntity);</w:t>
      </w:r>
    </w:p>
    <w:p w14:paraId="35BE92F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backendInteractionMock.getStaticDataAccessor().updateMarketTimeOpening(any(MarketTimeOpening.class))).thenReturn(marketTimeOpening);</w:t>
      </w:r>
    </w:p>
    <w:p w14:paraId="6B19859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backendInteractionMock.getStaticDataAccessor().findTimezoneById(eq(timezone.getTimezoneInternalId()))).thenReturn(timezone);</w:t>
      </w:r>
    </w:p>
    <w:p w14:paraId="4D26ECF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95D83F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OperationServiceResponse response = </w:t>
      </w:r>
      <w:proofErr w:type="gramStart"/>
      <w:r w:rsidRPr="00FC32D8">
        <w:rPr>
          <w:sz w:val="16"/>
          <w:szCs w:val="16"/>
          <w:lang w:val="en-US"/>
        </w:rPr>
        <w:t>actions.updateMarketTimeOpening(</w:t>
      </w:r>
      <w:proofErr w:type="gramEnd"/>
      <w:r w:rsidRPr="00FC32D8">
        <w:rPr>
          <w:sz w:val="16"/>
          <w:szCs w:val="16"/>
          <w:lang w:val="en-US"/>
        </w:rPr>
        <w:t>operationHeader, request);</w:t>
      </w:r>
    </w:p>
    <w:p w14:paraId="439D6CF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969CA0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Status.OK, response.getStatus());</w:t>
      </w:r>
    </w:p>
    <w:p w14:paraId="3A77110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marketTimeOpening.getTimeInternalId(), response.getRecordNumber());</w:t>
      </w:r>
    </w:p>
    <w:p w14:paraId="04D622A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0, response.getErrors().size());</w:t>
      </w:r>
    </w:p>
    <w:p w14:paraId="25FB14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C3F7B0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verifyStaticDataAccessTimes(</w:t>
      </w:r>
      <w:proofErr w:type="gramEnd"/>
      <w:r w:rsidRPr="00FC32D8">
        <w:rPr>
          <w:sz w:val="16"/>
          <w:szCs w:val="16"/>
          <w:lang w:val="en-US"/>
        </w:rPr>
        <w:t>4);</w:t>
      </w:r>
    </w:p>
    <w:p w14:paraId="1A5F4A88" w14:textId="77777777" w:rsidR="00FC32D8" w:rsidRPr="00FC32D8" w:rsidRDefault="00FC32D8" w:rsidP="00FC32D8">
      <w:pPr>
        <w:spacing w:line="240" w:lineRule="auto"/>
        <w:rPr>
          <w:sz w:val="16"/>
          <w:szCs w:val="16"/>
          <w:lang w:val="en-US"/>
        </w:rPr>
      </w:pPr>
      <w:r w:rsidRPr="00FC32D8">
        <w:rPr>
          <w:sz w:val="16"/>
          <w:szCs w:val="16"/>
          <w:lang w:val="en-US"/>
        </w:rPr>
        <w:tab/>
        <w:t>}</w:t>
      </w:r>
    </w:p>
    <w:p w14:paraId="54BB0378" w14:textId="77777777" w:rsidR="00FC32D8" w:rsidRPr="00FC32D8" w:rsidRDefault="00FC32D8" w:rsidP="00FC32D8">
      <w:pPr>
        <w:spacing w:line="240" w:lineRule="auto"/>
        <w:rPr>
          <w:sz w:val="16"/>
          <w:szCs w:val="16"/>
          <w:lang w:val="en-US"/>
        </w:rPr>
      </w:pPr>
      <w:r w:rsidRPr="00FC32D8">
        <w:rPr>
          <w:sz w:val="16"/>
          <w:szCs w:val="16"/>
          <w:lang w:val="en-US"/>
        </w:rPr>
        <w:tab/>
      </w:r>
    </w:p>
    <w:p w14:paraId="2580F80C" w14:textId="77777777" w:rsidR="00FC32D8" w:rsidRPr="00FC32D8" w:rsidRDefault="00FC32D8" w:rsidP="00FC32D8">
      <w:pPr>
        <w:spacing w:line="240" w:lineRule="auto"/>
        <w:rPr>
          <w:sz w:val="16"/>
          <w:szCs w:val="16"/>
          <w:lang w:val="en-US"/>
        </w:rPr>
      </w:pPr>
      <w:r w:rsidRPr="00FC32D8">
        <w:rPr>
          <w:sz w:val="16"/>
          <w:szCs w:val="16"/>
          <w:lang w:val="en-US"/>
        </w:rPr>
        <w:tab/>
      </w:r>
    </w:p>
    <w:p w14:paraId="5FB8BBF3"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4D0F4014"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testUpdateWrongForeignKey() {</w:t>
      </w:r>
    </w:p>
    <w:p w14:paraId="5D1A213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UpdateMarketTimeOpening request = new </w:t>
      </w:r>
      <w:proofErr w:type="gramStart"/>
      <w:r w:rsidRPr="00FC32D8">
        <w:rPr>
          <w:sz w:val="16"/>
          <w:szCs w:val="16"/>
          <w:lang w:val="en-US"/>
        </w:rPr>
        <w:t>UpdateMarketTimeOpening(</w:t>
      </w:r>
      <w:proofErr w:type="gramEnd"/>
      <w:r w:rsidRPr="00FC32D8">
        <w:rPr>
          <w:sz w:val="16"/>
          <w:szCs w:val="16"/>
          <w:lang w:val="en-US"/>
        </w:rPr>
        <w:t>);</w:t>
      </w:r>
    </w:p>
    <w:p w14:paraId="4E78648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request.setBusinessObject(</w:t>
      </w:r>
      <w:proofErr w:type="gramEnd"/>
      <w:r w:rsidRPr="00FC32D8">
        <w:rPr>
          <w:sz w:val="16"/>
          <w:szCs w:val="16"/>
          <w:lang w:val="en-US"/>
        </w:rPr>
        <w:t>createUpdateBO(10, 0, 19, 0, 22, 30, new BigInteger("777")));</w:t>
      </w:r>
    </w:p>
    <w:p w14:paraId="7BB4DE4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request.getBusinessObject(</w:t>
      </w:r>
      <w:proofErr w:type="gramEnd"/>
      <w:r w:rsidRPr="00FC32D8">
        <w:rPr>
          <w:sz w:val="16"/>
          <w:szCs w:val="16"/>
          <w:lang w:val="en-US"/>
        </w:rPr>
        <w:t>).setTimeInternalId(new BigInteger("1"));</w:t>
      </w:r>
    </w:p>
    <w:p w14:paraId="64BFA70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777869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w:t>
      </w:r>
      <w:proofErr w:type="gramEnd"/>
      <w:r w:rsidRPr="00FC32D8">
        <w:rPr>
          <w:sz w:val="16"/>
          <w:szCs w:val="16"/>
          <w:lang w:val="en-US"/>
        </w:rPr>
        <w:t xml:space="preserve"> = createEntityFromBO(request.getBusinessObject().getMarketTimeOpening());</w:t>
      </w:r>
    </w:p>
    <w:p w14:paraId="2F7340E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marketTimeOpening.setTimeInternalId(</w:t>
      </w:r>
      <w:proofErr w:type="gramEnd"/>
      <w:r w:rsidRPr="00FC32D8">
        <w:rPr>
          <w:sz w:val="16"/>
          <w:szCs w:val="16"/>
          <w:lang w:val="en-US"/>
        </w:rPr>
        <w:t>request.getBusinessObject().getTimeInternalId());</w:t>
      </w:r>
    </w:p>
    <w:p w14:paraId="738D7C9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timezone.setTimezoneInternalId(</w:t>
      </w:r>
      <w:proofErr w:type="gramEnd"/>
      <w:r w:rsidRPr="00FC32D8">
        <w:rPr>
          <w:sz w:val="16"/>
          <w:szCs w:val="16"/>
          <w:lang w:val="en-US"/>
        </w:rPr>
        <w:t>new BigInteger("8888"));</w:t>
      </w:r>
    </w:p>
    <w:p w14:paraId="15F0855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4737489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oldEntity = marketTimeOpening;</w:t>
      </w:r>
    </w:p>
    <w:p w14:paraId="2EE7E235"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roofErr w:type="gramStart"/>
      <w:r w:rsidRPr="00FC32D8">
        <w:rPr>
          <w:sz w:val="16"/>
          <w:szCs w:val="16"/>
          <w:lang w:val="en-US"/>
        </w:rPr>
        <w:t>oldEntity.setLastUpdatedByUser(</w:t>
      </w:r>
      <w:proofErr w:type="gramEnd"/>
      <w:r w:rsidRPr="00FC32D8">
        <w:rPr>
          <w:sz w:val="16"/>
          <w:szCs w:val="16"/>
          <w:lang w:val="en-US"/>
        </w:rPr>
        <w:t>"old testuser");</w:t>
      </w:r>
    </w:p>
    <w:p w14:paraId="10DDC49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6CB138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backendInteractionMock.getStaticDataAccessor().findMarketTimeOpeningById(request.getBusinessObject().getTimeInternalId())).thenReturn(oldEntity);</w:t>
      </w:r>
    </w:p>
    <w:p w14:paraId="57B8A02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backendInteractionMock.getStaticDataAccessor().updateMarketTimeOpening(any(MarketTimeOpening.class))).thenReturn(marketTimeOpening);</w:t>
      </w:r>
    </w:p>
    <w:p w14:paraId="60E57D1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backendInteractionMock.getStaticDataAccessor().findTimezoneById(eq(timezone.getTimezoneInternalId()))).thenReturn(timezone);</w:t>
      </w:r>
    </w:p>
    <w:p w14:paraId="5EFBE12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FF93ED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OperationServiceResponse response = </w:t>
      </w:r>
      <w:proofErr w:type="gramStart"/>
      <w:r w:rsidRPr="00FC32D8">
        <w:rPr>
          <w:sz w:val="16"/>
          <w:szCs w:val="16"/>
          <w:lang w:val="en-US"/>
        </w:rPr>
        <w:t>actions.updateMarketTimeOpening(</w:t>
      </w:r>
      <w:proofErr w:type="gramEnd"/>
      <w:r w:rsidRPr="00FC32D8">
        <w:rPr>
          <w:sz w:val="16"/>
          <w:szCs w:val="16"/>
          <w:lang w:val="en-US"/>
        </w:rPr>
        <w:t>operationHeader, request);</w:t>
      </w:r>
    </w:p>
    <w:p w14:paraId="17EC248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94337D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Status.HARD_ERROR, response.getStatus());</w:t>
      </w:r>
    </w:p>
    <w:p w14:paraId="02C1642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Assert.assertNotSame(</w:t>
      </w:r>
      <w:proofErr w:type="gramEnd"/>
      <w:r w:rsidRPr="00FC32D8">
        <w:rPr>
          <w:sz w:val="16"/>
          <w:szCs w:val="16"/>
          <w:lang w:val="en-US"/>
        </w:rPr>
        <w:t>marketTimeOpening.getTimeInternalId(), response.getRecordNumber());</w:t>
      </w:r>
    </w:p>
    <w:p w14:paraId="502B34F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Assert.assertTrue(</w:t>
      </w:r>
      <w:proofErr w:type="gramEnd"/>
      <w:r w:rsidRPr="00FC32D8">
        <w:rPr>
          <w:sz w:val="16"/>
          <w:szCs w:val="16"/>
          <w:lang w:val="en-US"/>
        </w:rPr>
        <w:t>response.getErrors().size() &gt; 0);</w:t>
      </w:r>
    </w:p>
    <w:p w14:paraId="249B753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AECCA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verifyStaticDataAccessTimes(</w:t>
      </w:r>
      <w:proofErr w:type="gramEnd"/>
      <w:r w:rsidRPr="00FC32D8">
        <w:rPr>
          <w:sz w:val="16"/>
          <w:szCs w:val="16"/>
          <w:lang w:val="en-US"/>
        </w:rPr>
        <w:t>4);</w:t>
      </w:r>
    </w:p>
    <w:p w14:paraId="69214C37" w14:textId="77777777" w:rsidR="00FC32D8" w:rsidRPr="00FC32D8" w:rsidRDefault="00FC32D8" w:rsidP="00FC32D8">
      <w:pPr>
        <w:spacing w:line="240" w:lineRule="auto"/>
        <w:rPr>
          <w:sz w:val="16"/>
          <w:szCs w:val="16"/>
          <w:lang w:val="en-US"/>
        </w:rPr>
      </w:pPr>
      <w:r w:rsidRPr="00FC32D8">
        <w:rPr>
          <w:sz w:val="16"/>
          <w:szCs w:val="16"/>
          <w:lang w:val="en-US"/>
        </w:rPr>
        <w:tab/>
        <w:t>}</w:t>
      </w:r>
    </w:p>
    <w:p w14:paraId="3D75D157" w14:textId="77777777" w:rsidR="00FC32D8" w:rsidRPr="00FC32D8" w:rsidRDefault="00FC32D8" w:rsidP="00FC32D8">
      <w:pPr>
        <w:spacing w:line="240" w:lineRule="auto"/>
        <w:rPr>
          <w:sz w:val="16"/>
          <w:szCs w:val="16"/>
          <w:lang w:val="en-US"/>
        </w:rPr>
      </w:pPr>
      <w:r w:rsidRPr="00FC32D8">
        <w:rPr>
          <w:sz w:val="16"/>
          <w:szCs w:val="16"/>
          <w:lang w:val="en-US"/>
        </w:rPr>
        <w:tab/>
      </w:r>
    </w:p>
    <w:p w14:paraId="6BECDE01" w14:textId="77777777" w:rsidR="00FC32D8" w:rsidRPr="00FC32D8" w:rsidRDefault="00FC32D8" w:rsidP="00FC32D8">
      <w:pPr>
        <w:spacing w:line="240" w:lineRule="auto"/>
        <w:rPr>
          <w:sz w:val="16"/>
          <w:szCs w:val="16"/>
          <w:lang w:val="en-US"/>
        </w:rPr>
      </w:pPr>
      <w:r w:rsidRPr="00FC32D8">
        <w:rPr>
          <w:sz w:val="16"/>
          <w:szCs w:val="16"/>
          <w:lang w:val="en-US"/>
        </w:rPr>
        <w:tab/>
      </w:r>
    </w:p>
    <w:p w14:paraId="790DBFAD"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1F7F3EAB"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testSelect() {</w:t>
      </w:r>
    </w:p>
    <w:p w14:paraId="6F93F27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SelectMarketTimeOpening request = new </w:t>
      </w:r>
      <w:proofErr w:type="gramStart"/>
      <w:r w:rsidRPr="00FC32D8">
        <w:rPr>
          <w:sz w:val="16"/>
          <w:szCs w:val="16"/>
          <w:lang w:val="en-US"/>
        </w:rPr>
        <w:t>SelectMarketTimeOpening(</w:t>
      </w:r>
      <w:proofErr w:type="gramEnd"/>
      <w:r w:rsidRPr="00FC32D8">
        <w:rPr>
          <w:sz w:val="16"/>
          <w:szCs w:val="16"/>
          <w:lang w:val="en-US"/>
        </w:rPr>
        <w:t>);</w:t>
      </w:r>
    </w:p>
    <w:p w14:paraId="19C9E95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208AEB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MarketTimeOpening one = new </w:t>
      </w:r>
      <w:proofErr w:type="gramStart"/>
      <w:r w:rsidRPr="00FC32D8">
        <w:rPr>
          <w:sz w:val="16"/>
          <w:szCs w:val="16"/>
          <w:lang w:val="en-US"/>
        </w:rPr>
        <w:t>MarketTimeOpening(</w:t>
      </w:r>
      <w:proofErr w:type="gramEnd"/>
      <w:r w:rsidRPr="00FC32D8">
        <w:rPr>
          <w:sz w:val="16"/>
          <w:szCs w:val="16"/>
          <w:lang w:val="en-US"/>
        </w:rPr>
        <w:t>);</w:t>
      </w:r>
    </w:p>
    <w:p w14:paraId="522306E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MarketTimeOpening two = new </w:t>
      </w:r>
      <w:proofErr w:type="gramStart"/>
      <w:r w:rsidRPr="00FC32D8">
        <w:rPr>
          <w:sz w:val="16"/>
          <w:szCs w:val="16"/>
          <w:lang w:val="en-US"/>
        </w:rPr>
        <w:t>MarketTimeOpening(</w:t>
      </w:r>
      <w:proofErr w:type="gramEnd"/>
      <w:r w:rsidRPr="00FC32D8">
        <w:rPr>
          <w:sz w:val="16"/>
          <w:szCs w:val="16"/>
          <w:lang w:val="en-US"/>
        </w:rPr>
        <w:t>);</w:t>
      </w:r>
    </w:p>
    <w:p w14:paraId="24CCD2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MarketTimeOpening three = new </w:t>
      </w:r>
      <w:proofErr w:type="gramStart"/>
      <w:r w:rsidRPr="00FC32D8">
        <w:rPr>
          <w:sz w:val="16"/>
          <w:szCs w:val="16"/>
          <w:lang w:val="en-US"/>
        </w:rPr>
        <w:t>MarketTimeOpening(</w:t>
      </w:r>
      <w:proofErr w:type="gramEnd"/>
      <w:r w:rsidRPr="00FC32D8">
        <w:rPr>
          <w:sz w:val="16"/>
          <w:szCs w:val="16"/>
          <w:lang w:val="en-US"/>
        </w:rPr>
        <w:t>);</w:t>
      </w:r>
    </w:p>
    <w:p w14:paraId="60A5889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List&lt;MarketTimeOpening&gt; results = new ArrayList&lt;MarketTimeOpening</w:t>
      </w:r>
      <w:proofErr w:type="gramStart"/>
      <w:r w:rsidRPr="00FC32D8">
        <w:rPr>
          <w:sz w:val="16"/>
          <w:szCs w:val="16"/>
          <w:lang w:val="en-US"/>
        </w:rPr>
        <w:t>&gt;(</w:t>
      </w:r>
      <w:proofErr w:type="gramEnd"/>
      <w:r w:rsidRPr="00FC32D8">
        <w:rPr>
          <w:sz w:val="16"/>
          <w:szCs w:val="16"/>
          <w:lang w:val="en-US"/>
        </w:rPr>
        <w:t>);</w:t>
      </w:r>
    </w:p>
    <w:p w14:paraId="4975CB7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results.add(</w:t>
      </w:r>
      <w:proofErr w:type="gramEnd"/>
      <w:r w:rsidRPr="00FC32D8">
        <w:rPr>
          <w:sz w:val="16"/>
          <w:szCs w:val="16"/>
          <w:lang w:val="en-US"/>
        </w:rPr>
        <w:t>one);</w:t>
      </w:r>
    </w:p>
    <w:p w14:paraId="470B806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results.add(</w:t>
      </w:r>
      <w:proofErr w:type="gramEnd"/>
      <w:r w:rsidRPr="00FC32D8">
        <w:rPr>
          <w:sz w:val="16"/>
          <w:szCs w:val="16"/>
          <w:lang w:val="en-US"/>
        </w:rPr>
        <w:t>two);</w:t>
      </w:r>
    </w:p>
    <w:p w14:paraId="1F4ABA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results.add(</w:t>
      </w:r>
      <w:proofErr w:type="gramEnd"/>
      <w:r w:rsidRPr="00FC32D8">
        <w:rPr>
          <w:sz w:val="16"/>
          <w:szCs w:val="16"/>
          <w:lang w:val="en-US"/>
        </w:rPr>
        <w:t>three);</w:t>
      </w:r>
    </w:p>
    <w:p w14:paraId="10E29A3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04333A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backendInteractionMock.getStaticDataAccessor().findAllMarketTimeOpenings()).thenReturn(results);</w:t>
      </w:r>
    </w:p>
    <w:p w14:paraId="0D2086C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3E01BB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OperationServiceResponse response = </w:t>
      </w:r>
      <w:proofErr w:type="gramStart"/>
      <w:r w:rsidRPr="00FC32D8">
        <w:rPr>
          <w:sz w:val="16"/>
          <w:szCs w:val="16"/>
          <w:lang w:val="en-US"/>
        </w:rPr>
        <w:t>actions.selectMarketTimeOpening(</w:t>
      </w:r>
      <w:proofErr w:type="gramEnd"/>
      <w:r w:rsidRPr="00FC32D8">
        <w:rPr>
          <w:sz w:val="16"/>
          <w:szCs w:val="16"/>
          <w:lang w:val="en-US"/>
        </w:rPr>
        <w:t>operationHeader, request);</w:t>
      </w:r>
    </w:p>
    <w:p w14:paraId="37954DD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5D841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Status.OK, response.getStatus());</w:t>
      </w:r>
    </w:p>
    <w:p w14:paraId="04441A37"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roofErr w:type="gramStart"/>
      <w:r w:rsidRPr="00FC32D8">
        <w:rPr>
          <w:sz w:val="16"/>
          <w:szCs w:val="16"/>
          <w:lang w:val="en-US"/>
        </w:rPr>
        <w:t>Assert.assertTrue(</w:t>
      </w:r>
      <w:proofErr w:type="gramEnd"/>
      <w:r w:rsidRPr="00FC32D8">
        <w:rPr>
          <w:sz w:val="16"/>
          <w:szCs w:val="16"/>
          <w:lang w:val="en-US"/>
        </w:rPr>
        <w:t>response.getErrors().size() &lt; 1);</w:t>
      </w:r>
    </w:p>
    <w:p w14:paraId="43AE73F1" w14:textId="1D18F871"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3, ((SelectMarketTimeOpeningRe</w:t>
      </w:r>
      <w:r>
        <w:rPr>
          <w:sz w:val="16"/>
          <w:szCs w:val="16"/>
          <w:lang w:val="en-US"/>
        </w:rPr>
        <w:t>s</w:t>
      </w:r>
      <w:r w:rsidRPr="00FC32D8">
        <w:rPr>
          <w:sz w:val="16"/>
          <w:szCs w:val="16"/>
          <w:lang w:val="en-US"/>
        </w:rPr>
        <w:t>ponse) response).getMarketTimeOpenings().size());</w:t>
      </w:r>
    </w:p>
    <w:p w14:paraId="16A2B4B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AFC04A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verifyStaticDataAccessTwice(</w:t>
      </w:r>
      <w:proofErr w:type="gramEnd"/>
      <w:r w:rsidRPr="00FC32D8">
        <w:rPr>
          <w:sz w:val="16"/>
          <w:szCs w:val="16"/>
          <w:lang w:val="en-US"/>
        </w:rPr>
        <w:t>);</w:t>
      </w:r>
    </w:p>
    <w:p w14:paraId="314C817F" w14:textId="77777777" w:rsidR="00FC32D8" w:rsidRPr="00FC32D8" w:rsidRDefault="00FC32D8" w:rsidP="00FC32D8">
      <w:pPr>
        <w:spacing w:line="240" w:lineRule="auto"/>
        <w:rPr>
          <w:sz w:val="16"/>
          <w:szCs w:val="16"/>
          <w:lang w:val="en-US"/>
        </w:rPr>
      </w:pPr>
      <w:r w:rsidRPr="00FC32D8">
        <w:rPr>
          <w:sz w:val="16"/>
          <w:szCs w:val="16"/>
          <w:lang w:val="en-US"/>
        </w:rPr>
        <w:tab/>
        <w:t>}</w:t>
      </w:r>
    </w:p>
    <w:p w14:paraId="5F10A965" w14:textId="77777777" w:rsidR="00FC32D8" w:rsidRPr="00FC32D8" w:rsidRDefault="00FC32D8" w:rsidP="00FC32D8">
      <w:pPr>
        <w:spacing w:line="240" w:lineRule="auto"/>
        <w:rPr>
          <w:sz w:val="16"/>
          <w:szCs w:val="16"/>
          <w:lang w:val="en-US"/>
        </w:rPr>
      </w:pPr>
      <w:r w:rsidRPr="00FC32D8">
        <w:rPr>
          <w:sz w:val="16"/>
          <w:szCs w:val="16"/>
          <w:lang w:val="en-US"/>
        </w:rPr>
        <w:tab/>
      </w:r>
    </w:p>
    <w:p w14:paraId="1D3F73BE" w14:textId="77777777" w:rsidR="00FC32D8" w:rsidRPr="00FC32D8" w:rsidRDefault="00FC32D8" w:rsidP="00FC32D8">
      <w:pPr>
        <w:spacing w:line="240" w:lineRule="auto"/>
        <w:rPr>
          <w:sz w:val="16"/>
          <w:szCs w:val="16"/>
          <w:lang w:val="en-US"/>
        </w:rPr>
      </w:pPr>
      <w:r w:rsidRPr="00FC32D8">
        <w:rPr>
          <w:sz w:val="16"/>
          <w:szCs w:val="16"/>
          <w:lang w:val="en-US"/>
        </w:rPr>
        <w:tab/>
      </w:r>
    </w:p>
    <w:p w14:paraId="2647F0A7"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30E80C16"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testDelete() {</w:t>
      </w:r>
    </w:p>
    <w:p w14:paraId="512484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DeleteMarketTimeOpening request = new </w:t>
      </w:r>
      <w:proofErr w:type="gramStart"/>
      <w:r w:rsidRPr="00FC32D8">
        <w:rPr>
          <w:sz w:val="16"/>
          <w:szCs w:val="16"/>
          <w:lang w:val="en-US"/>
        </w:rPr>
        <w:t>DeleteMarketTimeOpening(</w:t>
      </w:r>
      <w:proofErr w:type="gramEnd"/>
      <w:r w:rsidRPr="00FC32D8">
        <w:rPr>
          <w:sz w:val="16"/>
          <w:szCs w:val="16"/>
          <w:lang w:val="en-US"/>
        </w:rPr>
        <w:t>);</w:t>
      </w:r>
    </w:p>
    <w:p w14:paraId="00FD156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request.setRecordId(</w:t>
      </w:r>
      <w:proofErr w:type="gramEnd"/>
      <w:r w:rsidRPr="00FC32D8">
        <w:rPr>
          <w:sz w:val="16"/>
          <w:szCs w:val="16"/>
          <w:lang w:val="en-US"/>
        </w:rPr>
        <w:t>new BigInteger("1"));</w:t>
      </w:r>
    </w:p>
    <w:p w14:paraId="082AA22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69C740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w:t>
      </w:r>
      <w:proofErr w:type="gramEnd"/>
      <w:r w:rsidRPr="00FC32D8">
        <w:rPr>
          <w:sz w:val="16"/>
          <w:szCs w:val="16"/>
          <w:lang w:val="en-US"/>
        </w:rPr>
        <w:t xml:space="preserve"> = new MarketTimeOpening();</w:t>
      </w:r>
    </w:p>
    <w:p w14:paraId="1B1D556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marketTimeOpening.setTimeInternalId(</w:t>
      </w:r>
      <w:proofErr w:type="gramEnd"/>
      <w:r w:rsidRPr="00FC32D8">
        <w:rPr>
          <w:sz w:val="16"/>
          <w:szCs w:val="16"/>
          <w:lang w:val="en-US"/>
        </w:rPr>
        <w:t>request.getRecordId());</w:t>
      </w:r>
    </w:p>
    <w:p w14:paraId="4F61380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FAEB9C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backendInteractionMock.getStaticDataAccessor().deleteMarketTimeOpening(request.getRecordId())).thenReturn(marketTimeOpening);</w:t>
      </w:r>
    </w:p>
    <w:p w14:paraId="4D192C2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backendInteractionMock.getStaticDataAccessor().findMarketTimeOpeningById(eq(request.getRecordId()))).thenReturn(marketTimeOpening);</w:t>
      </w:r>
    </w:p>
    <w:p w14:paraId="59C0BF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2797C9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9AE979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OperationServiceResponse response = </w:t>
      </w:r>
      <w:proofErr w:type="gramStart"/>
      <w:r w:rsidRPr="00FC32D8">
        <w:rPr>
          <w:sz w:val="16"/>
          <w:szCs w:val="16"/>
          <w:lang w:val="en-US"/>
        </w:rPr>
        <w:t>actions.deleteMarketTimeOpening(</w:t>
      </w:r>
      <w:proofErr w:type="gramEnd"/>
      <w:r w:rsidRPr="00FC32D8">
        <w:rPr>
          <w:sz w:val="16"/>
          <w:szCs w:val="16"/>
          <w:lang w:val="en-US"/>
        </w:rPr>
        <w:t>operationHeader, request);</w:t>
      </w:r>
    </w:p>
    <w:p w14:paraId="59FA1554" w14:textId="77777777" w:rsidR="00FC32D8" w:rsidRPr="00FC32D8" w:rsidRDefault="00FC32D8" w:rsidP="00FC32D8">
      <w:pPr>
        <w:spacing w:line="240" w:lineRule="auto"/>
        <w:rPr>
          <w:sz w:val="16"/>
          <w:szCs w:val="16"/>
          <w:lang w:val="en-US"/>
        </w:rPr>
      </w:pPr>
    </w:p>
    <w:p w14:paraId="6A112E6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Status.OK, response.getStatus());</w:t>
      </w:r>
    </w:p>
    <w:p w14:paraId="302EEF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0, response.getErrors().size());</w:t>
      </w:r>
    </w:p>
    <w:p w14:paraId="13A8D9E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request.getRecordId(), response.getRecordNumber());</w:t>
      </w:r>
    </w:p>
    <w:p w14:paraId="4FBC390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2E5822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verifyStaticDataAccessTimes(</w:t>
      </w:r>
      <w:proofErr w:type="gramEnd"/>
      <w:r w:rsidRPr="00FC32D8">
        <w:rPr>
          <w:sz w:val="16"/>
          <w:szCs w:val="16"/>
          <w:lang w:val="en-US"/>
        </w:rPr>
        <w:t>3);</w:t>
      </w:r>
    </w:p>
    <w:p w14:paraId="39BF41F3" w14:textId="77777777" w:rsidR="00FC32D8" w:rsidRPr="00FC32D8" w:rsidRDefault="00FC32D8" w:rsidP="00FC32D8">
      <w:pPr>
        <w:spacing w:line="240" w:lineRule="auto"/>
        <w:rPr>
          <w:sz w:val="16"/>
          <w:szCs w:val="16"/>
          <w:lang w:val="en-US"/>
        </w:rPr>
      </w:pPr>
      <w:r w:rsidRPr="00FC32D8">
        <w:rPr>
          <w:sz w:val="16"/>
          <w:szCs w:val="16"/>
          <w:lang w:val="en-US"/>
        </w:rPr>
        <w:tab/>
        <w:t>}</w:t>
      </w:r>
    </w:p>
    <w:p w14:paraId="7951E610" w14:textId="77777777" w:rsidR="00FC32D8" w:rsidRPr="00FC32D8" w:rsidRDefault="00FC32D8" w:rsidP="00FC32D8">
      <w:pPr>
        <w:spacing w:line="240" w:lineRule="auto"/>
        <w:rPr>
          <w:sz w:val="16"/>
          <w:szCs w:val="16"/>
          <w:lang w:val="en-US"/>
        </w:rPr>
      </w:pPr>
      <w:r w:rsidRPr="00FC32D8">
        <w:rPr>
          <w:sz w:val="16"/>
          <w:szCs w:val="16"/>
          <w:lang w:val="en-US"/>
        </w:rPr>
        <w:tab/>
      </w:r>
    </w:p>
    <w:p w14:paraId="55F3DC09" w14:textId="77777777" w:rsidR="00FC32D8" w:rsidRPr="00FC32D8" w:rsidRDefault="00FC32D8" w:rsidP="00FC32D8">
      <w:pPr>
        <w:spacing w:line="240" w:lineRule="auto"/>
        <w:rPr>
          <w:sz w:val="16"/>
          <w:szCs w:val="16"/>
          <w:lang w:val="en-US"/>
        </w:rPr>
      </w:pPr>
      <w:r w:rsidRPr="00FC32D8">
        <w:rPr>
          <w:sz w:val="16"/>
          <w:szCs w:val="16"/>
          <w:lang w:val="en-US"/>
        </w:rPr>
        <w:tab/>
      </w:r>
    </w:p>
    <w:p w14:paraId="074D3897"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38809AE0"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public</w:t>
      </w:r>
      <w:proofErr w:type="gramEnd"/>
      <w:r w:rsidRPr="00FC32D8">
        <w:rPr>
          <w:sz w:val="16"/>
          <w:szCs w:val="16"/>
          <w:lang w:val="en-US"/>
        </w:rPr>
        <w:t xml:space="preserve"> void testDeleteWrongId() {</w:t>
      </w:r>
    </w:p>
    <w:p w14:paraId="38C248A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DeleteMarketTimeOpening request = new </w:t>
      </w:r>
      <w:proofErr w:type="gramStart"/>
      <w:r w:rsidRPr="00FC32D8">
        <w:rPr>
          <w:sz w:val="16"/>
          <w:szCs w:val="16"/>
          <w:lang w:val="en-US"/>
        </w:rPr>
        <w:t>DeleteMarketTimeOpening(</w:t>
      </w:r>
      <w:proofErr w:type="gramEnd"/>
      <w:r w:rsidRPr="00FC32D8">
        <w:rPr>
          <w:sz w:val="16"/>
          <w:szCs w:val="16"/>
          <w:lang w:val="en-US"/>
        </w:rPr>
        <w:t>);</w:t>
      </w:r>
    </w:p>
    <w:p w14:paraId="106B3C1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request.setRecordId(</w:t>
      </w:r>
      <w:proofErr w:type="gramEnd"/>
      <w:r w:rsidRPr="00FC32D8">
        <w:rPr>
          <w:sz w:val="16"/>
          <w:szCs w:val="16"/>
          <w:lang w:val="en-US"/>
        </w:rPr>
        <w:t>new BigInteger("1"));</w:t>
      </w:r>
    </w:p>
    <w:p w14:paraId="7CED0203"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2B732E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w:t>
      </w:r>
      <w:proofErr w:type="gramEnd"/>
      <w:r w:rsidRPr="00FC32D8">
        <w:rPr>
          <w:sz w:val="16"/>
          <w:szCs w:val="16"/>
          <w:lang w:val="en-US"/>
        </w:rPr>
        <w:t xml:space="preserve"> = new MarketTimeOpening();</w:t>
      </w:r>
    </w:p>
    <w:p w14:paraId="7CBD06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marketTimeOpening.setTimeInternalId(</w:t>
      </w:r>
      <w:proofErr w:type="gramEnd"/>
      <w:r w:rsidRPr="00FC32D8">
        <w:rPr>
          <w:sz w:val="16"/>
          <w:szCs w:val="16"/>
          <w:lang w:val="en-US"/>
        </w:rPr>
        <w:t>new BigInteger("3"));</w:t>
      </w:r>
    </w:p>
    <w:p w14:paraId="7AAF08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7E8284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backendInteractionMock.getStaticDataAccessor().deleteMarketTimeOpening(request.getRecordId())).thenReturn(marketTimeOpening);</w:t>
      </w:r>
    </w:p>
    <w:p w14:paraId="105EB71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when(</w:t>
      </w:r>
      <w:proofErr w:type="gramEnd"/>
      <w:r w:rsidRPr="00FC32D8">
        <w:rPr>
          <w:sz w:val="16"/>
          <w:szCs w:val="16"/>
          <w:lang w:val="en-US"/>
        </w:rPr>
        <w:t>backendInteractionMock.getStaticDataAccessor().findMarketTimeOpeningById(request.getRecordId())).thenReturn(null);</w:t>
      </w:r>
    </w:p>
    <w:p w14:paraId="1CA1B74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301102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OperationServiceResponse response = </w:t>
      </w:r>
      <w:proofErr w:type="gramStart"/>
      <w:r w:rsidRPr="00FC32D8">
        <w:rPr>
          <w:sz w:val="16"/>
          <w:szCs w:val="16"/>
          <w:lang w:val="en-US"/>
        </w:rPr>
        <w:t>actions.deleteMarketTimeOpening(</w:t>
      </w:r>
      <w:proofErr w:type="gramEnd"/>
      <w:r w:rsidRPr="00FC32D8">
        <w:rPr>
          <w:sz w:val="16"/>
          <w:szCs w:val="16"/>
          <w:lang w:val="en-US"/>
        </w:rPr>
        <w:t>operationHeader, request);</w:t>
      </w:r>
    </w:p>
    <w:p w14:paraId="5AD5C7E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6633FB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Assert.assertEquals(</w:t>
      </w:r>
      <w:proofErr w:type="gramEnd"/>
      <w:r w:rsidRPr="00FC32D8">
        <w:rPr>
          <w:sz w:val="16"/>
          <w:szCs w:val="16"/>
          <w:lang w:val="en-US"/>
        </w:rPr>
        <w:t>Status.HARD_ERROR, response.getStatus());</w:t>
      </w:r>
    </w:p>
    <w:p w14:paraId="38911D7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Assert.assertNotSame(</w:t>
      </w:r>
      <w:proofErr w:type="gramEnd"/>
      <w:r w:rsidRPr="00FC32D8">
        <w:rPr>
          <w:sz w:val="16"/>
          <w:szCs w:val="16"/>
          <w:lang w:val="en-US"/>
        </w:rPr>
        <w:t>0, response.getErrors().size());</w:t>
      </w:r>
    </w:p>
    <w:p w14:paraId="32231B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Assert.assertNotSame(</w:t>
      </w:r>
      <w:proofErr w:type="gramEnd"/>
      <w:r w:rsidRPr="00FC32D8">
        <w:rPr>
          <w:sz w:val="16"/>
          <w:szCs w:val="16"/>
          <w:lang w:val="en-US"/>
        </w:rPr>
        <w:t>request.getRecordId(), response.getRecordNumber());</w:t>
      </w:r>
    </w:p>
    <w:p w14:paraId="07D428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110CED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verifyStaticDataAccessTimes(</w:t>
      </w:r>
      <w:proofErr w:type="gramEnd"/>
      <w:r w:rsidRPr="00FC32D8">
        <w:rPr>
          <w:sz w:val="16"/>
          <w:szCs w:val="16"/>
          <w:lang w:val="en-US"/>
        </w:rPr>
        <w:t>3);</w:t>
      </w:r>
    </w:p>
    <w:p w14:paraId="2CDAF0D5" w14:textId="77777777" w:rsidR="00FC32D8" w:rsidRPr="00FC32D8" w:rsidRDefault="00FC32D8" w:rsidP="00FC32D8">
      <w:pPr>
        <w:spacing w:line="240" w:lineRule="auto"/>
        <w:rPr>
          <w:sz w:val="16"/>
          <w:szCs w:val="16"/>
          <w:lang w:val="en-US"/>
        </w:rPr>
      </w:pPr>
      <w:r w:rsidRPr="00FC32D8">
        <w:rPr>
          <w:sz w:val="16"/>
          <w:szCs w:val="16"/>
          <w:lang w:val="en-US"/>
        </w:rPr>
        <w:tab/>
        <w:t>}</w:t>
      </w:r>
    </w:p>
    <w:p w14:paraId="6655EB2D" w14:textId="77777777" w:rsidR="00FC32D8" w:rsidRPr="00FC32D8" w:rsidRDefault="00FC32D8" w:rsidP="00FC32D8">
      <w:pPr>
        <w:spacing w:line="240" w:lineRule="auto"/>
        <w:rPr>
          <w:sz w:val="16"/>
          <w:szCs w:val="16"/>
          <w:lang w:val="en-US"/>
        </w:rPr>
      </w:pPr>
      <w:r w:rsidRPr="00FC32D8">
        <w:rPr>
          <w:sz w:val="16"/>
          <w:szCs w:val="16"/>
          <w:lang w:val="en-US"/>
        </w:rPr>
        <w:tab/>
      </w:r>
    </w:p>
    <w:p w14:paraId="092C0859" w14:textId="77777777" w:rsidR="00FC32D8" w:rsidRPr="00FC32D8" w:rsidRDefault="00FC32D8" w:rsidP="00FC32D8">
      <w:pPr>
        <w:spacing w:line="240" w:lineRule="auto"/>
        <w:rPr>
          <w:sz w:val="16"/>
          <w:szCs w:val="16"/>
          <w:lang w:val="en-US"/>
        </w:rPr>
      </w:pPr>
      <w:r w:rsidRPr="00FC32D8">
        <w:rPr>
          <w:sz w:val="16"/>
          <w:szCs w:val="16"/>
          <w:lang w:val="en-US"/>
        </w:rPr>
        <w:tab/>
      </w:r>
    </w:p>
    <w:p w14:paraId="7949007E"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MarketTimeOpeningInsertBO createInsertBO(int hourHomeOpening, int minuteHomeOpening, int hourHomeClosing, int minuteHomeClosing, int hourExecpoolSettleTime, int minuteExecpoolSettleTime, BigInteger timezoneInternalId) {</w:t>
      </w:r>
    </w:p>
    <w:p w14:paraId="00A4CA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MarketTimeOpeningInsertBO updateBo = new </w:t>
      </w:r>
      <w:proofErr w:type="gramStart"/>
      <w:r w:rsidRPr="00FC32D8">
        <w:rPr>
          <w:sz w:val="16"/>
          <w:szCs w:val="16"/>
          <w:lang w:val="en-US"/>
        </w:rPr>
        <w:t>MarketTimeOpeningInsertBO(</w:t>
      </w:r>
      <w:proofErr w:type="gramEnd"/>
      <w:r w:rsidRPr="00FC32D8">
        <w:rPr>
          <w:sz w:val="16"/>
          <w:szCs w:val="16"/>
          <w:lang w:val="en-US"/>
        </w:rPr>
        <w:t>);</w:t>
      </w:r>
    </w:p>
    <w:p w14:paraId="4CFA4DF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updateBo.setMarketTimeOpening(</w:t>
      </w:r>
      <w:proofErr w:type="gramEnd"/>
      <w:r w:rsidRPr="00FC32D8">
        <w:rPr>
          <w:sz w:val="16"/>
          <w:szCs w:val="16"/>
          <w:lang w:val="en-US"/>
        </w:rPr>
        <w:t>createGeneralBO(hourHomeOpening, minuteHomeOpening, hourHomeClosing, minuteHomeClosing, hourExecpoolSettleTime, minuteExecpoolSettleTime, timezoneInternalId));</w:t>
      </w:r>
    </w:p>
    <w:p w14:paraId="398E14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return</w:t>
      </w:r>
      <w:proofErr w:type="gramEnd"/>
      <w:r w:rsidRPr="00FC32D8">
        <w:rPr>
          <w:sz w:val="16"/>
          <w:szCs w:val="16"/>
          <w:lang w:val="en-US"/>
        </w:rPr>
        <w:t xml:space="preserve"> updateBo;</w:t>
      </w:r>
    </w:p>
    <w:p w14:paraId="1AB0F17C" w14:textId="77777777" w:rsidR="00FC32D8" w:rsidRPr="00FC32D8" w:rsidRDefault="00FC32D8" w:rsidP="00FC32D8">
      <w:pPr>
        <w:spacing w:line="240" w:lineRule="auto"/>
        <w:rPr>
          <w:sz w:val="16"/>
          <w:szCs w:val="16"/>
          <w:lang w:val="en-US"/>
        </w:rPr>
      </w:pPr>
      <w:r w:rsidRPr="00FC32D8">
        <w:rPr>
          <w:sz w:val="16"/>
          <w:szCs w:val="16"/>
          <w:lang w:val="en-US"/>
        </w:rPr>
        <w:tab/>
        <w:t>}</w:t>
      </w:r>
    </w:p>
    <w:p w14:paraId="112CDB85" w14:textId="77777777" w:rsidR="00FC32D8" w:rsidRPr="00FC32D8" w:rsidRDefault="00FC32D8" w:rsidP="00FC32D8">
      <w:pPr>
        <w:spacing w:line="240" w:lineRule="auto"/>
        <w:rPr>
          <w:sz w:val="16"/>
          <w:szCs w:val="16"/>
          <w:lang w:val="en-US"/>
        </w:rPr>
      </w:pPr>
      <w:r w:rsidRPr="00FC32D8">
        <w:rPr>
          <w:sz w:val="16"/>
          <w:szCs w:val="16"/>
          <w:lang w:val="en-US"/>
        </w:rPr>
        <w:tab/>
      </w:r>
    </w:p>
    <w:p w14:paraId="00EE3D02"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MarketTimeOpeningUpdateBO createUpdateBO(int hourHomeOpening, int minuteHomeOpening, int hourHomeClosing, int minuteHomeClosing, int hourExecpoolSettleTime, int minuteExecpoolSettleTime, BigInteger timezoneInternalId) {</w:t>
      </w:r>
    </w:p>
    <w:p w14:paraId="4EA7385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MarketTimeOpeningUpdateBO insertBo = new </w:t>
      </w:r>
      <w:proofErr w:type="gramStart"/>
      <w:r w:rsidRPr="00FC32D8">
        <w:rPr>
          <w:sz w:val="16"/>
          <w:szCs w:val="16"/>
          <w:lang w:val="en-US"/>
        </w:rPr>
        <w:t>MarketTimeOpeningUpdateBO(</w:t>
      </w:r>
      <w:proofErr w:type="gramEnd"/>
      <w:r w:rsidRPr="00FC32D8">
        <w:rPr>
          <w:sz w:val="16"/>
          <w:szCs w:val="16"/>
          <w:lang w:val="en-US"/>
        </w:rPr>
        <w:t>);</w:t>
      </w:r>
    </w:p>
    <w:p w14:paraId="0029277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insertBo.setMarketTimeOpening(</w:t>
      </w:r>
      <w:proofErr w:type="gramEnd"/>
      <w:r w:rsidRPr="00FC32D8">
        <w:rPr>
          <w:sz w:val="16"/>
          <w:szCs w:val="16"/>
          <w:lang w:val="en-US"/>
        </w:rPr>
        <w:t>createGeneralBO(hourHomeOpening, minuteHomeOpening, hourHomeClosing, minuteHomeClosing, hourExecpoolSettleTime, minuteExecpoolSettleTime, timezoneInternalId));</w:t>
      </w:r>
    </w:p>
    <w:p w14:paraId="45DAE41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return</w:t>
      </w:r>
      <w:proofErr w:type="gramEnd"/>
      <w:r w:rsidRPr="00FC32D8">
        <w:rPr>
          <w:sz w:val="16"/>
          <w:szCs w:val="16"/>
          <w:lang w:val="en-US"/>
        </w:rPr>
        <w:t xml:space="preserve"> insertBo;</w:t>
      </w:r>
    </w:p>
    <w:p w14:paraId="796CBEC9" w14:textId="77777777" w:rsidR="00FC32D8" w:rsidRPr="00FC32D8" w:rsidRDefault="00FC32D8" w:rsidP="00FC32D8">
      <w:pPr>
        <w:spacing w:line="240" w:lineRule="auto"/>
        <w:rPr>
          <w:sz w:val="16"/>
          <w:szCs w:val="16"/>
          <w:lang w:val="en-US"/>
        </w:rPr>
      </w:pPr>
      <w:r w:rsidRPr="00FC32D8">
        <w:rPr>
          <w:sz w:val="16"/>
          <w:szCs w:val="16"/>
          <w:lang w:val="en-US"/>
        </w:rPr>
        <w:tab/>
        <w:t>}</w:t>
      </w:r>
    </w:p>
    <w:p w14:paraId="5BE02658" w14:textId="77777777" w:rsidR="00FC32D8" w:rsidRPr="00FC32D8" w:rsidRDefault="00FC32D8" w:rsidP="00FC32D8">
      <w:pPr>
        <w:spacing w:line="240" w:lineRule="auto"/>
        <w:rPr>
          <w:sz w:val="16"/>
          <w:szCs w:val="16"/>
          <w:lang w:val="en-US"/>
        </w:rPr>
      </w:pPr>
      <w:r w:rsidRPr="00FC32D8">
        <w:rPr>
          <w:sz w:val="16"/>
          <w:szCs w:val="16"/>
          <w:lang w:val="en-US"/>
        </w:rPr>
        <w:tab/>
      </w:r>
    </w:p>
    <w:p w14:paraId="412BEB70" w14:textId="77777777" w:rsidR="00FC32D8" w:rsidRPr="00FC32D8" w:rsidRDefault="00FC32D8" w:rsidP="00FC32D8">
      <w:pPr>
        <w:spacing w:line="240" w:lineRule="auto"/>
        <w:rPr>
          <w:sz w:val="16"/>
          <w:szCs w:val="16"/>
          <w:lang w:val="en-US"/>
        </w:rPr>
      </w:pPr>
      <w:r w:rsidRPr="00FC32D8">
        <w:rPr>
          <w:sz w:val="16"/>
          <w:szCs w:val="16"/>
          <w:lang w:val="en-US"/>
        </w:rPr>
        <w:tab/>
      </w:r>
    </w:p>
    <w:p w14:paraId="4CF40FFD"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proofErr w:type="gramStart"/>
      <w:r w:rsidRPr="00FC32D8">
        <w:rPr>
          <w:sz w:val="16"/>
          <w:szCs w:val="16"/>
          <w:lang w:val="en-US"/>
        </w:rPr>
        <w:t>private</w:t>
      </w:r>
      <w:proofErr w:type="gramEnd"/>
      <w:r w:rsidRPr="00FC32D8">
        <w:rPr>
          <w:sz w:val="16"/>
          <w:szCs w:val="16"/>
          <w:lang w:val="en-US"/>
        </w:rPr>
        <w:t xml:space="preserve"> MarketTimeOpeningGeneralBO createGeneralBO(int hourHomeOpening, int minuteHomeOpening, int hourHomeClosing, int minuteHomeClosing, int hourExecpoolSettleTime, int minuteExecpoolSettleTime, BigInteger timezoneInternalId) {</w:t>
      </w:r>
    </w:p>
    <w:p w14:paraId="4A1630C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MarketTimeOpeningGeneralBO bo = new </w:t>
      </w:r>
      <w:proofErr w:type="gramStart"/>
      <w:r w:rsidRPr="00FC32D8">
        <w:rPr>
          <w:sz w:val="16"/>
          <w:szCs w:val="16"/>
          <w:lang w:val="en-US"/>
        </w:rPr>
        <w:t>MarketTimeOpeningGeneralBO(</w:t>
      </w:r>
      <w:proofErr w:type="gramEnd"/>
      <w:r w:rsidRPr="00FC32D8">
        <w:rPr>
          <w:sz w:val="16"/>
          <w:szCs w:val="16"/>
          <w:lang w:val="en-US"/>
        </w:rPr>
        <w:t>);</w:t>
      </w:r>
    </w:p>
    <w:p w14:paraId="50593FC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AF0326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GregorianCalendar homeClosing = new </w:t>
      </w:r>
      <w:proofErr w:type="gramStart"/>
      <w:r w:rsidRPr="00FC32D8">
        <w:rPr>
          <w:sz w:val="16"/>
          <w:szCs w:val="16"/>
          <w:lang w:val="en-US"/>
        </w:rPr>
        <w:t>GregorianCalendar(</w:t>
      </w:r>
      <w:proofErr w:type="gramEnd"/>
      <w:r w:rsidRPr="00FC32D8">
        <w:rPr>
          <w:sz w:val="16"/>
          <w:szCs w:val="16"/>
          <w:lang w:val="en-US"/>
        </w:rPr>
        <w:t>);</w:t>
      </w:r>
    </w:p>
    <w:p w14:paraId="3BC93D2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Calendar c = </w:t>
      </w:r>
      <w:proofErr w:type="gramStart"/>
      <w:r w:rsidRPr="00FC32D8">
        <w:rPr>
          <w:sz w:val="16"/>
          <w:szCs w:val="16"/>
          <w:lang w:val="en-US"/>
        </w:rPr>
        <w:t>Calendar.getInstance(</w:t>
      </w:r>
      <w:proofErr w:type="gramEnd"/>
      <w:r w:rsidRPr="00FC32D8">
        <w:rPr>
          <w:sz w:val="16"/>
          <w:szCs w:val="16"/>
          <w:lang w:val="en-US"/>
        </w:rPr>
        <w:t>);</w:t>
      </w:r>
    </w:p>
    <w:p w14:paraId="323AF3E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c.set(</w:t>
      </w:r>
      <w:proofErr w:type="gramEnd"/>
      <w:r w:rsidRPr="00FC32D8">
        <w:rPr>
          <w:sz w:val="16"/>
          <w:szCs w:val="16"/>
          <w:lang w:val="en-US"/>
        </w:rPr>
        <w:t>Calendar.HOUR_OF_DAY, hourHomeClosing);</w:t>
      </w:r>
    </w:p>
    <w:p w14:paraId="1AACBC3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c.set(</w:t>
      </w:r>
      <w:proofErr w:type="gramEnd"/>
      <w:r w:rsidRPr="00FC32D8">
        <w:rPr>
          <w:sz w:val="16"/>
          <w:szCs w:val="16"/>
          <w:lang w:val="en-US"/>
        </w:rPr>
        <w:t>Calendar.MINUTE, minuteHomeClosing);</w:t>
      </w:r>
    </w:p>
    <w:p w14:paraId="6FBE54A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homeClosing.setTime(</w:t>
      </w:r>
      <w:proofErr w:type="gramEnd"/>
      <w:r w:rsidRPr="00FC32D8">
        <w:rPr>
          <w:sz w:val="16"/>
          <w:szCs w:val="16"/>
          <w:lang w:val="en-US"/>
        </w:rPr>
        <w:t>c.getTime());</w:t>
      </w:r>
    </w:p>
    <w:p w14:paraId="73C1E14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FED63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GregorianCalendar homeOpening = new </w:t>
      </w:r>
      <w:proofErr w:type="gramStart"/>
      <w:r w:rsidRPr="00FC32D8">
        <w:rPr>
          <w:sz w:val="16"/>
          <w:szCs w:val="16"/>
          <w:lang w:val="en-US"/>
        </w:rPr>
        <w:t>GregorianCalendar(</w:t>
      </w:r>
      <w:proofErr w:type="gramEnd"/>
      <w:r w:rsidRPr="00FC32D8">
        <w:rPr>
          <w:sz w:val="16"/>
          <w:szCs w:val="16"/>
          <w:lang w:val="en-US"/>
        </w:rPr>
        <w:t>);</w:t>
      </w:r>
    </w:p>
    <w:p w14:paraId="01092A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c = </w:t>
      </w:r>
      <w:proofErr w:type="gramStart"/>
      <w:r w:rsidRPr="00FC32D8">
        <w:rPr>
          <w:sz w:val="16"/>
          <w:szCs w:val="16"/>
          <w:lang w:val="en-US"/>
        </w:rPr>
        <w:t>Calendar.getInstance(</w:t>
      </w:r>
      <w:proofErr w:type="gramEnd"/>
      <w:r w:rsidRPr="00FC32D8">
        <w:rPr>
          <w:sz w:val="16"/>
          <w:szCs w:val="16"/>
          <w:lang w:val="en-US"/>
        </w:rPr>
        <w:t>);</w:t>
      </w:r>
    </w:p>
    <w:p w14:paraId="57AF0F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c.set(</w:t>
      </w:r>
      <w:proofErr w:type="gramEnd"/>
      <w:r w:rsidRPr="00FC32D8">
        <w:rPr>
          <w:sz w:val="16"/>
          <w:szCs w:val="16"/>
          <w:lang w:val="en-US"/>
        </w:rPr>
        <w:t>Calendar.HOUR_OF_DAY, hourHomeOpening);</w:t>
      </w:r>
    </w:p>
    <w:p w14:paraId="71E0DD7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c.set(</w:t>
      </w:r>
      <w:proofErr w:type="gramEnd"/>
      <w:r w:rsidRPr="00FC32D8">
        <w:rPr>
          <w:sz w:val="16"/>
          <w:szCs w:val="16"/>
          <w:lang w:val="en-US"/>
        </w:rPr>
        <w:t>Calendar.MINUTE, minuteHomeOpening);</w:t>
      </w:r>
    </w:p>
    <w:p w14:paraId="5A9D9DB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homeOpening.setTime(</w:t>
      </w:r>
      <w:proofErr w:type="gramEnd"/>
      <w:r w:rsidRPr="00FC32D8">
        <w:rPr>
          <w:sz w:val="16"/>
          <w:szCs w:val="16"/>
          <w:lang w:val="en-US"/>
        </w:rPr>
        <w:t>c.getTime());</w:t>
      </w:r>
    </w:p>
    <w:p w14:paraId="6BB91E4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7CB294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GregorianCalendar execpoolSettleTime = new </w:t>
      </w:r>
      <w:proofErr w:type="gramStart"/>
      <w:r w:rsidRPr="00FC32D8">
        <w:rPr>
          <w:sz w:val="16"/>
          <w:szCs w:val="16"/>
          <w:lang w:val="en-US"/>
        </w:rPr>
        <w:t>GregorianCalendar(</w:t>
      </w:r>
      <w:proofErr w:type="gramEnd"/>
      <w:r w:rsidRPr="00FC32D8">
        <w:rPr>
          <w:sz w:val="16"/>
          <w:szCs w:val="16"/>
          <w:lang w:val="en-US"/>
        </w:rPr>
        <w:t>);</w:t>
      </w:r>
    </w:p>
    <w:p w14:paraId="07FAD44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c = </w:t>
      </w:r>
      <w:proofErr w:type="gramStart"/>
      <w:r w:rsidRPr="00FC32D8">
        <w:rPr>
          <w:sz w:val="16"/>
          <w:szCs w:val="16"/>
          <w:lang w:val="en-US"/>
        </w:rPr>
        <w:t>Calendar.getInstance(</w:t>
      </w:r>
      <w:proofErr w:type="gramEnd"/>
      <w:r w:rsidRPr="00FC32D8">
        <w:rPr>
          <w:sz w:val="16"/>
          <w:szCs w:val="16"/>
          <w:lang w:val="en-US"/>
        </w:rPr>
        <w:t>);</w:t>
      </w:r>
    </w:p>
    <w:p w14:paraId="3CAE283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c.set(</w:t>
      </w:r>
      <w:proofErr w:type="gramEnd"/>
      <w:r w:rsidRPr="00FC32D8">
        <w:rPr>
          <w:sz w:val="16"/>
          <w:szCs w:val="16"/>
          <w:lang w:val="en-US"/>
        </w:rPr>
        <w:t>Calendar.HOUR_OF_DAY, hourExecpoolSettleTime);</w:t>
      </w:r>
    </w:p>
    <w:p w14:paraId="004AAFD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c.set(</w:t>
      </w:r>
      <w:proofErr w:type="gramEnd"/>
      <w:r w:rsidRPr="00FC32D8">
        <w:rPr>
          <w:sz w:val="16"/>
          <w:szCs w:val="16"/>
          <w:lang w:val="en-US"/>
        </w:rPr>
        <w:t>Calendar.MINUTE, minuteExecpoolSettleTime);</w:t>
      </w:r>
    </w:p>
    <w:p w14:paraId="4C47778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CC091D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2A8B92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bo.setExecpoolSettleTime(</w:t>
      </w:r>
      <w:proofErr w:type="gramEnd"/>
      <w:r w:rsidRPr="00FC32D8">
        <w:rPr>
          <w:sz w:val="16"/>
          <w:szCs w:val="16"/>
          <w:lang w:val="en-US"/>
        </w:rPr>
        <w:t>new XMLGregorianCalendarImpl(execpoolSettleTime));</w:t>
      </w:r>
    </w:p>
    <w:p w14:paraId="0DD30BC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bo.setHomeClosing(</w:t>
      </w:r>
      <w:proofErr w:type="gramEnd"/>
      <w:r w:rsidRPr="00FC32D8">
        <w:rPr>
          <w:sz w:val="16"/>
          <w:szCs w:val="16"/>
          <w:lang w:val="en-US"/>
        </w:rPr>
        <w:t>new XMLGregorianCalendarImpl(homeClosing));</w:t>
      </w:r>
    </w:p>
    <w:p w14:paraId="747743C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bo.setHomeOpening(</w:t>
      </w:r>
      <w:proofErr w:type="gramEnd"/>
      <w:r w:rsidRPr="00FC32D8">
        <w:rPr>
          <w:sz w:val="16"/>
          <w:szCs w:val="16"/>
          <w:lang w:val="en-US"/>
        </w:rPr>
        <w:t>new XMLGregorianCalendarImpl(homeOpening));</w:t>
      </w:r>
    </w:p>
    <w:p w14:paraId="1E711B5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bo.setTimezoneInternalId(</w:t>
      </w:r>
      <w:proofErr w:type="gramEnd"/>
      <w:r w:rsidRPr="00FC32D8">
        <w:rPr>
          <w:sz w:val="16"/>
          <w:szCs w:val="16"/>
          <w:lang w:val="en-US"/>
        </w:rPr>
        <w:t>timezoneInternalId);</w:t>
      </w:r>
    </w:p>
    <w:p w14:paraId="74339D6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B2AFB8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return</w:t>
      </w:r>
      <w:proofErr w:type="gramEnd"/>
      <w:r w:rsidRPr="00FC32D8">
        <w:rPr>
          <w:sz w:val="16"/>
          <w:szCs w:val="16"/>
          <w:lang w:val="en-US"/>
        </w:rPr>
        <w:t xml:space="preserve"> bo;</w:t>
      </w:r>
    </w:p>
    <w:p w14:paraId="3AFFFB80" w14:textId="77777777" w:rsidR="00FC32D8" w:rsidRPr="00FC32D8" w:rsidRDefault="00FC32D8" w:rsidP="00FC32D8">
      <w:pPr>
        <w:spacing w:line="240" w:lineRule="auto"/>
        <w:rPr>
          <w:sz w:val="16"/>
          <w:szCs w:val="16"/>
          <w:lang w:val="en-US"/>
        </w:rPr>
      </w:pPr>
      <w:r w:rsidRPr="00FC32D8">
        <w:rPr>
          <w:sz w:val="16"/>
          <w:szCs w:val="16"/>
          <w:lang w:val="en-US"/>
        </w:rPr>
        <w:tab/>
        <w:t>}</w:t>
      </w:r>
    </w:p>
    <w:p w14:paraId="096043C8" w14:textId="77777777" w:rsidR="00FC32D8" w:rsidRPr="00FC32D8" w:rsidRDefault="00FC32D8" w:rsidP="00FC32D8">
      <w:pPr>
        <w:spacing w:line="240" w:lineRule="auto"/>
        <w:rPr>
          <w:sz w:val="16"/>
          <w:szCs w:val="16"/>
          <w:lang w:val="en-US"/>
        </w:rPr>
      </w:pPr>
      <w:r w:rsidRPr="00FC32D8">
        <w:rPr>
          <w:sz w:val="16"/>
          <w:szCs w:val="16"/>
          <w:lang w:val="en-US"/>
        </w:rPr>
        <w:tab/>
      </w:r>
    </w:p>
    <w:p w14:paraId="4D1500CF" w14:textId="77777777" w:rsidR="00FC32D8" w:rsidRPr="00FC32D8" w:rsidRDefault="00FC32D8" w:rsidP="00FC32D8">
      <w:pPr>
        <w:spacing w:line="240" w:lineRule="auto"/>
        <w:rPr>
          <w:sz w:val="16"/>
          <w:szCs w:val="16"/>
          <w:lang w:val="en-US"/>
        </w:rPr>
      </w:pPr>
      <w:r w:rsidRPr="00FC32D8">
        <w:rPr>
          <w:sz w:val="16"/>
          <w:szCs w:val="16"/>
          <w:lang w:val="en-US"/>
        </w:rPr>
        <w:tab/>
      </w:r>
    </w:p>
    <w:p w14:paraId="39CCE509" w14:textId="77777777" w:rsidR="00FC32D8" w:rsidRPr="00FC32D8" w:rsidRDefault="00FC32D8" w:rsidP="00FC32D8">
      <w:pPr>
        <w:spacing w:line="240" w:lineRule="auto"/>
        <w:rPr>
          <w:sz w:val="16"/>
          <w:szCs w:val="16"/>
          <w:lang w:val="en-US"/>
        </w:rPr>
      </w:pPr>
      <w:r w:rsidRPr="00FC32D8">
        <w:rPr>
          <w:sz w:val="16"/>
          <w:szCs w:val="16"/>
          <w:lang w:val="en-US"/>
        </w:rPr>
        <w:tab/>
      </w:r>
      <w:proofErr w:type="gramStart"/>
      <w:r w:rsidRPr="00FC32D8">
        <w:rPr>
          <w:sz w:val="16"/>
          <w:szCs w:val="16"/>
          <w:lang w:val="en-US"/>
        </w:rPr>
        <w:t>private</w:t>
      </w:r>
      <w:proofErr w:type="gramEnd"/>
      <w:r w:rsidRPr="00FC32D8">
        <w:rPr>
          <w:sz w:val="16"/>
          <w:szCs w:val="16"/>
          <w:lang w:val="en-US"/>
        </w:rPr>
        <w:t xml:space="preserve"> MarketTimeOpening createEntityFromBO(MarketTimeOpeningGeneralBO bo) {</w:t>
      </w:r>
    </w:p>
    <w:p w14:paraId="047B49F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xml:space="preserve">MarketTimeOpening entity = new </w:t>
      </w:r>
      <w:proofErr w:type="gramStart"/>
      <w:r w:rsidRPr="00FC32D8">
        <w:rPr>
          <w:sz w:val="16"/>
          <w:szCs w:val="16"/>
          <w:lang w:val="en-US"/>
        </w:rPr>
        <w:t>MarketTimeOpening(</w:t>
      </w:r>
      <w:proofErr w:type="gramEnd"/>
      <w:r w:rsidRPr="00FC32D8">
        <w:rPr>
          <w:sz w:val="16"/>
          <w:szCs w:val="16"/>
          <w:lang w:val="en-US"/>
        </w:rPr>
        <w:t>);</w:t>
      </w:r>
    </w:p>
    <w:p w14:paraId="08D124FB"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5A84770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entity.setTimeInternalId(</w:t>
      </w:r>
      <w:proofErr w:type="gramEnd"/>
      <w:r w:rsidRPr="00FC32D8">
        <w:rPr>
          <w:sz w:val="16"/>
          <w:szCs w:val="16"/>
          <w:lang w:val="en-US"/>
        </w:rPr>
        <w:t>new BigInteger("1"));</w:t>
      </w:r>
    </w:p>
    <w:p w14:paraId="26D6B96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692B1C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all attributes must be checked if null, because of testing</w:t>
      </w:r>
    </w:p>
    <w:p w14:paraId="14BAFC9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if(</w:t>
      </w:r>
      <w:proofErr w:type="gramEnd"/>
      <w:r w:rsidRPr="00FC32D8">
        <w:rPr>
          <w:sz w:val="16"/>
          <w:szCs w:val="16"/>
          <w:lang w:val="en-US"/>
        </w:rPr>
        <w:t>bo.getClosingTime() != null) {</w:t>
      </w:r>
    </w:p>
    <w:p w14:paraId="6478991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r>
      <w:proofErr w:type="gramStart"/>
      <w:r w:rsidRPr="00FC32D8">
        <w:rPr>
          <w:sz w:val="16"/>
          <w:szCs w:val="16"/>
          <w:lang w:val="en-US"/>
        </w:rPr>
        <w:t>entity.setClosingTime(</w:t>
      </w:r>
      <w:proofErr w:type="gramEnd"/>
      <w:r w:rsidRPr="00FC32D8">
        <w:rPr>
          <w:sz w:val="16"/>
          <w:szCs w:val="16"/>
          <w:lang w:val="en-US"/>
        </w:rPr>
        <w:t>new Timestamp(bo.getClosingTime().toGregorianCalendar().getTimeInMillis()));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0195498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5733129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if(</w:t>
      </w:r>
      <w:proofErr w:type="gramEnd"/>
      <w:r w:rsidRPr="00FC32D8">
        <w:rPr>
          <w:sz w:val="16"/>
          <w:szCs w:val="16"/>
          <w:lang w:val="en-US"/>
        </w:rPr>
        <w:t>bo.getOpeningTime() != null) {</w:t>
      </w:r>
    </w:p>
    <w:p w14:paraId="5D5D146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r>
      <w:proofErr w:type="gramStart"/>
      <w:r w:rsidRPr="00FC32D8">
        <w:rPr>
          <w:sz w:val="16"/>
          <w:szCs w:val="16"/>
          <w:lang w:val="en-US"/>
        </w:rPr>
        <w:t>entity.setOpeningTime(</w:t>
      </w:r>
      <w:proofErr w:type="gramEnd"/>
      <w:r w:rsidRPr="00FC32D8">
        <w:rPr>
          <w:sz w:val="16"/>
          <w:szCs w:val="16"/>
          <w:lang w:val="en-US"/>
        </w:rPr>
        <w:t>new Timestamp(bo.getOpeningTime().toGregorianCalendar().getTimeInMillis()));</w:t>
      </w:r>
    </w:p>
    <w:p w14:paraId="56E5A2A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429D4FE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if(</w:t>
      </w:r>
      <w:proofErr w:type="gramEnd"/>
      <w:r w:rsidRPr="00FC32D8">
        <w:rPr>
          <w:sz w:val="16"/>
          <w:szCs w:val="16"/>
          <w:lang w:val="en-US"/>
        </w:rPr>
        <w:t>bo.getExecpoolSettleTime() != null) {</w:t>
      </w:r>
    </w:p>
    <w:p w14:paraId="280E76E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r>
      <w:proofErr w:type="gramStart"/>
      <w:r w:rsidRPr="00FC32D8">
        <w:rPr>
          <w:sz w:val="16"/>
          <w:szCs w:val="16"/>
          <w:lang w:val="en-US"/>
        </w:rPr>
        <w:t>entity.setExecpoolSettleTime(</w:t>
      </w:r>
      <w:proofErr w:type="gramEnd"/>
      <w:r w:rsidRPr="00FC32D8">
        <w:rPr>
          <w:sz w:val="16"/>
          <w:szCs w:val="16"/>
          <w:lang w:val="en-US"/>
        </w:rPr>
        <w:t>new Timestamp(bo.getExecpoolSettleTime().toGregorianCalendar().getTimeInMillis()));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4DF55C8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58EB9F9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if(</w:t>
      </w:r>
      <w:proofErr w:type="gramEnd"/>
      <w:r w:rsidRPr="00FC32D8">
        <w:rPr>
          <w:sz w:val="16"/>
          <w:szCs w:val="16"/>
          <w:lang w:val="en-US"/>
        </w:rPr>
        <w:t>bo.getHomeClosing() != null) {</w:t>
      </w:r>
    </w:p>
    <w:p w14:paraId="6256BAB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r>
      <w:proofErr w:type="gramStart"/>
      <w:r w:rsidRPr="00FC32D8">
        <w:rPr>
          <w:sz w:val="16"/>
          <w:szCs w:val="16"/>
          <w:lang w:val="en-US"/>
        </w:rPr>
        <w:t>entity.setHomeClosing(</w:t>
      </w:r>
      <w:proofErr w:type="gramEnd"/>
      <w:r w:rsidRPr="00FC32D8">
        <w:rPr>
          <w:sz w:val="16"/>
          <w:szCs w:val="16"/>
          <w:lang w:val="en-US"/>
        </w:rPr>
        <w:t>new Timestamp(bo.getHomeClosing().toGregorianCalendar().getTimeInMillis()));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34472F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29F5C32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if(</w:t>
      </w:r>
      <w:proofErr w:type="gramEnd"/>
      <w:r w:rsidRPr="00FC32D8">
        <w:rPr>
          <w:sz w:val="16"/>
          <w:szCs w:val="16"/>
          <w:lang w:val="en-US"/>
        </w:rPr>
        <w:t>bo.getHomeOpening() != null) {</w:t>
      </w:r>
    </w:p>
    <w:p w14:paraId="544C62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r>
      <w:proofErr w:type="gramStart"/>
      <w:r w:rsidRPr="00FC32D8">
        <w:rPr>
          <w:sz w:val="16"/>
          <w:szCs w:val="16"/>
          <w:lang w:val="en-US"/>
        </w:rPr>
        <w:t>entity.setHomeOpening(</w:t>
      </w:r>
      <w:proofErr w:type="gramEnd"/>
      <w:r w:rsidRPr="00FC32D8">
        <w:rPr>
          <w:sz w:val="16"/>
          <w:szCs w:val="16"/>
          <w:lang w:val="en-US"/>
        </w:rPr>
        <w:t>new Timestamp(bo.getHomeOpening().toGregorianCalendar().getTimeInMillis()));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116B65E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602FFDA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if(</w:t>
      </w:r>
      <w:proofErr w:type="gramEnd"/>
      <w:r w:rsidRPr="00FC32D8">
        <w:rPr>
          <w:sz w:val="16"/>
          <w:szCs w:val="16"/>
          <w:lang w:val="en-US"/>
        </w:rPr>
        <w:t>bo.getTimezoneInternalId() != null) {</w:t>
      </w:r>
    </w:p>
    <w:p w14:paraId="2C22706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r>
      <w:proofErr w:type="gramStart"/>
      <w:r w:rsidRPr="00FC32D8">
        <w:rPr>
          <w:sz w:val="16"/>
          <w:szCs w:val="16"/>
          <w:lang w:val="en-US"/>
        </w:rPr>
        <w:t>entity.setTimezoneInternalId(</w:t>
      </w:r>
      <w:proofErr w:type="gramEnd"/>
      <w:r w:rsidRPr="00FC32D8">
        <w:rPr>
          <w:sz w:val="16"/>
          <w:szCs w:val="16"/>
          <w:lang w:val="en-US"/>
        </w:rPr>
        <w:t>bo.getTimezoneInternalId());</w:t>
      </w:r>
      <w:r w:rsidRPr="00FC32D8">
        <w:rPr>
          <w:sz w:val="16"/>
          <w:szCs w:val="16"/>
          <w:lang w:val="en-US"/>
        </w:rPr>
        <w:tab/>
      </w:r>
      <w:r w:rsidRPr="00FC32D8">
        <w:rPr>
          <w:sz w:val="16"/>
          <w:szCs w:val="16"/>
          <w:lang w:val="en-US"/>
        </w:rPr>
        <w:tab/>
      </w:r>
      <w:r w:rsidRPr="00FC32D8">
        <w:rPr>
          <w:sz w:val="16"/>
          <w:szCs w:val="16"/>
          <w:lang w:val="en-US"/>
        </w:rPr>
        <w:tab/>
      </w:r>
    </w:p>
    <w:p w14:paraId="403F8BA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60DDEDF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CFE3A0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entity.setLastUpdate(</w:t>
      </w:r>
      <w:proofErr w:type="gramEnd"/>
      <w:r w:rsidRPr="00FC32D8">
        <w:rPr>
          <w:sz w:val="16"/>
          <w:szCs w:val="16"/>
          <w:lang w:val="en-US"/>
        </w:rPr>
        <w:t>new Timestamp(new Date().getTime()));</w:t>
      </w:r>
    </w:p>
    <w:p w14:paraId="0005D61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entity.setLastUpdatedByUser(</w:t>
      </w:r>
      <w:proofErr w:type="gramEnd"/>
      <w:r w:rsidRPr="00FC32D8">
        <w:rPr>
          <w:sz w:val="16"/>
          <w:szCs w:val="16"/>
          <w:lang w:val="en-US"/>
        </w:rPr>
        <w:t>operationHeader.getUsername());</w:t>
      </w:r>
    </w:p>
    <w:p w14:paraId="7AF33A9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roofErr w:type="gramStart"/>
      <w:r w:rsidRPr="00FC32D8">
        <w:rPr>
          <w:sz w:val="16"/>
          <w:szCs w:val="16"/>
          <w:lang w:val="en-US"/>
        </w:rPr>
        <w:t>return</w:t>
      </w:r>
      <w:proofErr w:type="gramEnd"/>
      <w:r w:rsidRPr="00FC32D8">
        <w:rPr>
          <w:sz w:val="16"/>
          <w:szCs w:val="16"/>
          <w:lang w:val="en-US"/>
        </w:rPr>
        <w:t xml:space="preserve"> entity;</w:t>
      </w:r>
    </w:p>
    <w:p w14:paraId="601BDE4B" w14:textId="77777777" w:rsidR="00FC32D8" w:rsidRPr="00FC32D8" w:rsidRDefault="00FC32D8" w:rsidP="00FC32D8">
      <w:pPr>
        <w:spacing w:line="240" w:lineRule="auto"/>
        <w:rPr>
          <w:sz w:val="16"/>
          <w:szCs w:val="16"/>
          <w:lang w:val="en-US"/>
        </w:rPr>
      </w:pPr>
      <w:r w:rsidRPr="00FC32D8">
        <w:rPr>
          <w:sz w:val="16"/>
          <w:szCs w:val="16"/>
          <w:lang w:val="en-US"/>
        </w:rPr>
        <w:tab/>
        <w:t>}</w:t>
      </w:r>
    </w:p>
    <w:p w14:paraId="282BBB4A" w14:textId="77777777" w:rsidR="00FC32D8" w:rsidRPr="00FC32D8" w:rsidRDefault="00FC32D8" w:rsidP="00FC32D8">
      <w:pPr>
        <w:spacing w:line="240" w:lineRule="auto"/>
        <w:rPr>
          <w:sz w:val="16"/>
          <w:szCs w:val="16"/>
          <w:lang w:val="en-US"/>
        </w:rPr>
      </w:pPr>
      <w:r w:rsidRPr="00FC32D8">
        <w:rPr>
          <w:sz w:val="16"/>
          <w:szCs w:val="16"/>
          <w:lang w:val="en-US"/>
        </w:rPr>
        <w:t>}</w:t>
      </w:r>
    </w:p>
    <w:p w14:paraId="7EBB70F5" w14:textId="0F32D110" w:rsidR="00FE256C" w:rsidRPr="003C2DC6" w:rsidRDefault="00FE256C" w:rsidP="003C2DC6">
      <w:pPr>
        <w:jc w:val="left"/>
        <w:rPr>
          <w:lang w:val="en-US"/>
        </w:rPr>
      </w:pPr>
    </w:p>
    <w:sectPr w:rsidR="00FE256C" w:rsidRPr="003C2DC6" w:rsidSect="00684C13">
      <w:pgSz w:w="16838" w:h="11906" w:orient="landscape"/>
      <w:pgMar w:top="1417" w:right="1417" w:bottom="1417"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48E06" w14:textId="77777777" w:rsidR="00E92DC0" w:rsidRDefault="00E92DC0" w:rsidP="009B1FE2">
      <w:pPr>
        <w:spacing w:after="0" w:line="240" w:lineRule="auto"/>
      </w:pPr>
      <w:r>
        <w:separator/>
      </w:r>
    </w:p>
  </w:endnote>
  <w:endnote w:type="continuationSeparator" w:id="0">
    <w:p w14:paraId="5BD72FD1" w14:textId="77777777" w:rsidR="00E92DC0" w:rsidRDefault="00E92DC0" w:rsidP="009B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redit Suisse Type Light">
    <w:altName w:val="Myriad Pro"/>
    <w:charset w:val="00"/>
    <w:family w:val="swiss"/>
    <w:pitch w:val="variable"/>
    <w:sig w:usb0="00000001"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redit Suisse Type Roman">
    <w:altName w:val="Myriad Pro"/>
    <w:charset w:val="00"/>
    <w:family w:val="swiss"/>
    <w:pitch w:val="variable"/>
    <w:sig w:usb0="00000001" w:usb1="5000204A"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1BE45" w14:textId="429062EF" w:rsidR="00F4199A" w:rsidRDefault="00E92DC0">
    <w:pPr>
      <w:pStyle w:val="Fuzeile"/>
    </w:pPr>
    <w:sdt>
      <w:sdtPr>
        <w:alias w:val="Autor"/>
        <w:tag w:val=""/>
        <w:id w:val="650948982"/>
        <w:dataBinding w:prefixMappings="xmlns:ns0='http://purl.org/dc/elements/1.1/' xmlns:ns1='http://schemas.openxmlformats.org/package/2006/metadata/core-properties' " w:xpath="/ns1:coreProperties[1]/ns0:creator[1]" w:storeItemID="{6C3C8BC8-F283-45AE-878A-BAB7291924A1}"/>
        <w:text/>
      </w:sdtPr>
      <w:sdtEndPr/>
      <w:sdtContent>
        <w:r w:rsidR="00581536">
          <w:t>Oriet, Nils</w:t>
        </w:r>
      </w:sdtContent>
    </w:sdt>
    <w:r w:rsidR="00F4199A">
      <w:ptab w:relativeTo="margin" w:alignment="center" w:leader="none"/>
    </w:r>
    <w:r w:rsidR="00F4199A">
      <w:fldChar w:fldCharType="begin"/>
    </w:r>
    <w:r w:rsidR="00F4199A">
      <w:instrText xml:space="preserve"> DATE  \@ "dd.MM.yy"  \* MERGEFORMAT </w:instrText>
    </w:r>
    <w:r w:rsidR="00F4199A">
      <w:fldChar w:fldCharType="separate"/>
    </w:r>
    <w:r w:rsidR="00F16A1B">
      <w:rPr>
        <w:noProof/>
      </w:rPr>
      <w:t>17.01.18</w:t>
    </w:r>
    <w:r w:rsidR="00F4199A">
      <w:fldChar w:fldCharType="end"/>
    </w:r>
    <w:r w:rsidR="00F4199A">
      <w:ptab w:relativeTo="margin" w:alignment="right" w:leader="none"/>
    </w:r>
    <w:r w:rsidR="00F4199A">
      <w:t xml:space="preserve">Seite </w:t>
    </w:r>
    <w:r w:rsidR="00F4199A">
      <w:fldChar w:fldCharType="begin"/>
    </w:r>
    <w:r w:rsidR="00F4199A">
      <w:instrText xml:space="preserve"> PAGE  \* Arabic  \* MERGEFORMAT </w:instrText>
    </w:r>
    <w:r w:rsidR="00F4199A">
      <w:fldChar w:fldCharType="separate"/>
    </w:r>
    <w:r w:rsidR="00E1268C">
      <w:rPr>
        <w:noProof/>
      </w:rPr>
      <w:t>22</w:t>
    </w:r>
    <w:r w:rsidR="00F4199A">
      <w:fldChar w:fldCharType="end"/>
    </w:r>
    <w:r w:rsidR="00F4199A">
      <w:t>|</w:t>
    </w:r>
    <w:fldSimple w:instr=" NUMPAGES   \* MERGEFORMAT ">
      <w:r w:rsidR="00E1268C">
        <w:rPr>
          <w:noProof/>
        </w:rPr>
        <w:t>109</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2EB6E" w14:textId="3AF317BF" w:rsidR="00F4199A" w:rsidRDefault="00E92DC0" w:rsidP="001F74D2">
    <w:pPr>
      <w:pStyle w:val="Fuzeile"/>
    </w:pPr>
    <w:sdt>
      <w:sdtPr>
        <w:alias w:val="Autor"/>
        <w:tag w:val=""/>
        <w:id w:val="-1790585981"/>
        <w:dataBinding w:prefixMappings="xmlns:ns0='http://purl.org/dc/elements/1.1/' xmlns:ns1='http://schemas.openxmlformats.org/package/2006/metadata/core-properties' " w:xpath="/ns1:coreProperties[1]/ns0:creator[1]" w:storeItemID="{6C3C8BC8-F283-45AE-878A-BAB7291924A1}"/>
        <w:text/>
      </w:sdtPr>
      <w:sdtEndPr/>
      <w:sdtContent>
        <w:r w:rsidR="00581536">
          <w:t>Oriet, Nils</w:t>
        </w:r>
      </w:sdtContent>
    </w:sdt>
    <w:r w:rsidR="00F4199A">
      <w:ptab w:relativeTo="margin" w:alignment="center" w:leader="none"/>
    </w:r>
    <w:r w:rsidR="00F4199A">
      <w:fldChar w:fldCharType="begin"/>
    </w:r>
    <w:r w:rsidR="00F4199A">
      <w:instrText xml:space="preserve"> DATE  \@ "dd.MM.yy"  \* MERGEFORMAT </w:instrText>
    </w:r>
    <w:r w:rsidR="00F4199A">
      <w:fldChar w:fldCharType="separate"/>
    </w:r>
    <w:r w:rsidR="00F16A1B">
      <w:rPr>
        <w:noProof/>
      </w:rPr>
      <w:t>17.01.18</w:t>
    </w:r>
    <w:r w:rsidR="00F4199A">
      <w:fldChar w:fldCharType="end"/>
    </w:r>
    <w:r w:rsidR="00F4199A">
      <w:ptab w:relativeTo="margin" w:alignment="right" w:leader="none"/>
    </w:r>
    <w:r w:rsidR="00F4199A">
      <w:t xml:space="preserve">Seite </w:t>
    </w:r>
    <w:r w:rsidR="00F4199A">
      <w:fldChar w:fldCharType="begin"/>
    </w:r>
    <w:r w:rsidR="00F4199A">
      <w:instrText xml:space="preserve"> PAGE  \* Arabic  \* MERGEFORMAT </w:instrText>
    </w:r>
    <w:r w:rsidR="00F4199A">
      <w:fldChar w:fldCharType="separate"/>
    </w:r>
    <w:r w:rsidR="00E1268C">
      <w:rPr>
        <w:noProof/>
      </w:rPr>
      <w:t>13</w:t>
    </w:r>
    <w:r w:rsidR="00F4199A">
      <w:fldChar w:fldCharType="end"/>
    </w:r>
    <w:r w:rsidR="00F4199A">
      <w:t>|</w:t>
    </w:r>
    <w:fldSimple w:instr=" NUMPAGES   \* MERGEFORMAT ">
      <w:r w:rsidR="00E1268C">
        <w:rPr>
          <w:noProof/>
        </w:rPr>
        <w:t>109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D7614" w14:textId="77777777" w:rsidR="00E92DC0" w:rsidRDefault="00E92DC0" w:rsidP="009B1FE2">
      <w:pPr>
        <w:spacing w:after="0" w:line="240" w:lineRule="auto"/>
      </w:pPr>
      <w:r>
        <w:separator/>
      </w:r>
    </w:p>
  </w:footnote>
  <w:footnote w:type="continuationSeparator" w:id="0">
    <w:p w14:paraId="105A1416" w14:textId="77777777" w:rsidR="00E92DC0" w:rsidRDefault="00E92DC0" w:rsidP="009B1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0D4FF" w14:textId="30515330" w:rsidR="00F4199A" w:rsidRDefault="00F4199A" w:rsidP="009F4EFD">
    <w:pPr>
      <w:pStyle w:val="Kopfzeile"/>
    </w:pPr>
    <w:r>
      <w:rPr>
        <w:noProof/>
        <w:lang w:eastAsia="de-CH"/>
      </w:rPr>
      <w:drawing>
        <wp:inline distT="0" distB="0" distL="0" distR="0" wp14:anchorId="77A7FDE8" wp14:editId="02C49D74">
          <wp:extent cx="1346200" cy="299750"/>
          <wp:effectExtent l="0" t="0" r="635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1">
                    <a:extLst>
                      <a:ext uri="{28A0092B-C50C-407E-A947-70E740481C1C}">
                        <a14:useLocalDpi xmlns:a14="http://schemas.microsoft.com/office/drawing/2010/main" val="0"/>
                      </a:ext>
                    </a:extLst>
                  </a:blip>
                  <a:stretch>
                    <a:fillRect/>
                  </a:stretch>
                </pic:blipFill>
                <pic:spPr>
                  <a:xfrm>
                    <a:off x="0" y="0"/>
                    <a:ext cx="1360702" cy="302979"/>
                  </a:xfrm>
                  <a:prstGeom prst="rect">
                    <a:avLst/>
                  </a:prstGeom>
                </pic:spPr>
              </pic:pic>
            </a:graphicData>
          </a:graphic>
        </wp:inline>
      </w:drawing>
    </w:r>
    <w:r>
      <w:ptab w:relativeTo="margin" w:alignment="center" w:leader="none"/>
    </w:r>
    <w:r>
      <w:tab/>
    </w:r>
    <w:sdt>
      <w:sdtPr>
        <w:rPr>
          <w:rFonts w:eastAsiaTheme="majorEastAsia" w:cstheme="majorBidi"/>
          <w:sz w:val="16"/>
          <w:szCs w:val="16"/>
        </w:rPr>
        <w:alias w:val="Untertitel"/>
        <w:id w:val="1785764918"/>
        <w:dataBinding w:prefixMappings="xmlns:ns0='http://schemas.openxmlformats.org/package/2006/metadata/core-properties' xmlns:ns1='http://purl.org/dc/elements/1.1/'" w:xpath="/ns0:coreProperties[1]/ns1:subject[1]" w:storeItemID="{6C3C8BC8-F283-45AE-878A-BAB7291924A1}"/>
        <w:text/>
      </w:sdtPr>
      <w:sdtEndPr/>
      <w:sdtContent>
        <w:r>
          <w:rPr>
            <w:rFonts w:eastAsiaTheme="majorEastAsia" w:cstheme="majorBidi"/>
            <w:sz w:val="16"/>
            <w:szCs w:val="16"/>
          </w:rPr>
          <w:t>Erstellen eines Services für die Verwaltung von Handelsöffnungszeiten</w:t>
        </w:r>
      </w:sdtContent>
    </w:sdt>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6235D" w14:textId="230719E9" w:rsidR="00F4199A" w:rsidRDefault="00F4199A">
    <w:pPr>
      <w:pStyle w:val="Kopfzeile"/>
    </w:pPr>
    <w:r>
      <w:rPr>
        <w:noProof/>
        <w:lang w:eastAsia="de-CH"/>
      </w:rPr>
      <w:drawing>
        <wp:inline distT="0" distB="0" distL="0" distR="0" wp14:anchorId="6279BD62" wp14:editId="73634C37">
          <wp:extent cx="1346200" cy="299750"/>
          <wp:effectExtent l="0" t="0" r="6350" b="5080"/>
          <wp:docPr id="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1">
                    <a:extLst>
                      <a:ext uri="{28A0092B-C50C-407E-A947-70E740481C1C}">
                        <a14:useLocalDpi xmlns:a14="http://schemas.microsoft.com/office/drawing/2010/main" val="0"/>
                      </a:ext>
                    </a:extLst>
                  </a:blip>
                  <a:stretch>
                    <a:fillRect/>
                  </a:stretch>
                </pic:blipFill>
                <pic:spPr>
                  <a:xfrm>
                    <a:off x="0" y="0"/>
                    <a:ext cx="1360702" cy="302979"/>
                  </a:xfrm>
                  <a:prstGeom prst="rect">
                    <a:avLst/>
                  </a:prstGeom>
                </pic:spPr>
              </pic:pic>
            </a:graphicData>
          </a:graphic>
        </wp:inline>
      </w:drawing>
    </w:r>
    <w:r>
      <w:ptab w:relativeTo="margin" w:alignment="center" w:leader="none"/>
    </w:r>
    <w:r>
      <w:tab/>
    </w:r>
    <w:sdt>
      <w:sdtPr>
        <w:rPr>
          <w:rFonts w:eastAsiaTheme="majorEastAsia" w:cstheme="majorBidi"/>
          <w:sz w:val="16"/>
          <w:szCs w:val="16"/>
        </w:rPr>
        <w:alias w:val="Untertitel"/>
        <w:id w:val="-427192296"/>
        <w:dataBinding w:prefixMappings="xmlns:ns0='http://schemas.openxmlformats.org/package/2006/metadata/core-properties' xmlns:ns1='http://purl.org/dc/elements/1.1/'" w:xpath="/ns0:coreProperties[1]/ns1:subject[1]" w:storeItemID="{6C3C8BC8-F283-45AE-878A-BAB7291924A1}"/>
        <w:text/>
      </w:sdtPr>
      <w:sdtEndPr/>
      <w:sdtContent>
        <w:r>
          <w:rPr>
            <w:rFonts w:eastAsiaTheme="majorEastAsia" w:cstheme="majorBidi"/>
            <w:sz w:val="16"/>
            <w:szCs w:val="16"/>
          </w:rPr>
          <w:t>Erstellen eines Services für die Verwaltung von Handelsöffnungszeiten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B18"/>
    <w:multiLevelType w:val="hybridMultilevel"/>
    <w:tmpl w:val="D3DEAA50"/>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4353F"/>
    <w:multiLevelType w:val="multilevel"/>
    <w:tmpl w:val="75640E84"/>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F451C"/>
    <w:multiLevelType w:val="hybridMultilevel"/>
    <w:tmpl w:val="13B8C078"/>
    <w:lvl w:ilvl="0" w:tplc="62FCBA1A">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CC6445C"/>
    <w:multiLevelType w:val="hybridMultilevel"/>
    <w:tmpl w:val="96862E42"/>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76C4FF2"/>
    <w:multiLevelType w:val="multilevel"/>
    <w:tmpl w:val="B642AB12"/>
    <w:lvl w:ilvl="0">
      <w:start w:val="1"/>
      <w:numFmt w:val="decimal"/>
      <w:pStyle w:val="berschrift1"/>
      <w:lvlText w:val="%1"/>
      <w:lvlJc w:val="left"/>
      <w:pPr>
        <w:ind w:left="432" w:hanging="432"/>
      </w:pPr>
    </w:lvl>
    <w:lvl w:ilvl="1">
      <w:start w:val="1"/>
      <w:numFmt w:val="decimal"/>
      <w:pStyle w:val="berschrift2"/>
      <w:lvlText w:val="%1.%2"/>
      <w:lvlJc w:val="left"/>
      <w:pPr>
        <w:ind w:left="1569" w:hanging="576"/>
      </w:pPr>
    </w:lvl>
    <w:lvl w:ilvl="2">
      <w:start w:val="1"/>
      <w:numFmt w:val="decimal"/>
      <w:pStyle w:val="berschrift3"/>
      <w:lvlText w:val="%1.%2.%3"/>
      <w:lvlJc w:val="left"/>
      <w:pPr>
        <w:ind w:left="4689" w:hanging="720"/>
      </w:pPr>
    </w:lvl>
    <w:lvl w:ilvl="3">
      <w:start w:val="1"/>
      <w:numFmt w:val="decimal"/>
      <w:pStyle w:val="berschrift4"/>
      <w:lvlText w:val="%1.%2.%3.%4"/>
      <w:lvlJc w:val="left"/>
      <w:pPr>
        <w:ind w:left="864" w:hanging="864"/>
      </w:pPr>
      <w:rPr>
        <w:lang w:val="de-CH"/>
      </w:rPr>
    </w:lvl>
    <w:lvl w:ilvl="4">
      <w:start w:val="1"/>
      <w:numFmt w:val="decimal"/>
      <w:pStyle w:val="berschrift5"/>
      <w:lvlText w:val="%1.%2.%3.%4.%5"/>
      <w:lvlJc w:val="left"/>
      <w:pPr>
        <w:ind w:left="1859"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E6E120E"/>
    <w:multiLevelType w:val="hybridMultilevel"/>
    <w:tmpl w:val="A79444B6"/>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7057A8"/>
    <w:multiLevelType w:val="hybridMultilevel"/>
    <w:tmpl w:val="00228E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961299"/>
    <w:multiLevelType w:val="hybridMultilevel"/>
    <w:tmpl w:val="15863B92"/>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0326E4"/>
    <w:multiLevelType w:val="hybridMultilevel"/>
    <w:tmpl w:val="60169B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BE64047"/>
    <w:multiLevelType w:val="hybridMultilevel"/>
    <w:tmpl w:val="3CA6F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20015F"/>
    <w:multiLevelType w:val="hybridMultilevel"/>
    <w:tmpl w:val="A872C2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F7846CD"/>
    <w:multiLevelType w:val="hybridMultilevel"/>
    <w:tmpl w:val="F6FE2796"/>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8D04AC4"/>
    <w:multiLevelType w:val="hybridMultilevel"/>
    <w:tmpl w:val="31249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094B34"/>
    <w:multiLevelType w:val="hybridMultilevel"/>
    <w:tmpl w:val="96526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1193057"/>
    <w:multiLevelType w:val="hybridMultilevel"/>
    <w:tmpl w:val="879E2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3B4039B"/>
    <w:multiLevelType w:val="hybridMultilevel"/>
    <w:tmpl w:val="F56256C8"/>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4F94C87"/>
    <w:multiLevelType w:val="hybridMultilevel"/>
    <w:tmpl w:val="7C7C32C8"/>
    <w:lvl w:ilvl="0" w:tplc="3028C3EA">
      <w:start w:val="1"/>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6A910F6"/>
    <w:multiLevelType w:val="hybridMultilevel"/>
    <w:tmpl w:val="614C1226"/>
    <w:lvl w:ilvl="0" w:tplc="6EB6B334">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6B9756B"/>
    <w:multiLevelType w:val="multilevel"/>
    <w:tmpl w:val="80B4E068"/>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720" w:hanging="720"/>
      </w:pPr>
    </w:lvl>
    <w:lvl w:ilvl="3">
      <w:start w:val="1"/>
      <w:numFmt w:val="decimal"/>
      <w:lvlText w:val="%1.%2.%3.%4"/>
      <w:lvlJc w:val="left"/>
      <w:pPr>
        <w:ind w:left="864" w:hanging="864"/>
      </w:pPr>
      <w:rPr>
        <w:lang w:val="en-US"/>
      </w:rPr>
    </w:lvl>
    <w:lvl w:ilvl="4">
      <w:start w:val="1"/>
      <w:numFmt w:val="decimal"/>
      <w:lvlText w:val="%1.%2.%3.%4.%5"/>
      <w:lvlJc w:val="left"/>
      <w:pPr>
        <w:ind w:left="185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8813CB6"/>
    <w:multiLevelType w:val="hybridMultilevel"/>
    <w:tmpl w:val="0EECD010"/>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665054"/>
    <w:multiLevelType w:val="hybridMultilevel"/>
    <w:tmpl w:val="ED84675A"/>
    <w:lvl w:ilvl="0" w:tplc="D87E1AD6">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825C4D"/>
    <w:multiLevelType w:val="hybridMultilevel"/>
    <w:tmpl w:val="A32C3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E8A5A8E"/>
    <w:multiLevelType w:val="hybridMultilevel"/>
    <w:tmpl w:val="7932E734"/>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B12210"/>
    <w:multiLevelType w:val="hybridMultilevel"/>
    <w:tmpl w:val="0D90A82A"/>
    <w:lvl w:ilvl="0" w:tplc="43C08D00">
      <w:start w:val="1"/>
      <w:numFmt w:val="bullet"/>
      <w:lvlText w:val="-"/>
      <w:lvlJc w:val="left"/>
      <w:pPr>
        <w:ind w:left="720" w:hanging="360"/>
      </w:pPr>
      <w:rPr>
        <w:rFonts w:ascii="Arial Narrow" w:hAnsi="Arial Narrow"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6D7B36"/>
    <w:multiLevelType w:val="hybridMultilevel"/>
    <w:tmpl w:val="405A3D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1D63A51"/>
    <w:multiLevelType w:val="hybridMultilevel"/>
    <w:tmpl w:val="ED7A1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47B4507"/>
    <w:multiLevelType w:val="hybridMultilevel"/>
    <w:tmpl w:val="E1B455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7CF65F7"/>
    <w:multiLevelType w:val="hybridMultilevel"/>
    <w:tmpl w:val="E2346FC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8" w15:restartNumberingAfterBreak="0">
    <w:nsid w:val="5B6A2A96"/>
    <w:multiLevelType w:val="hybridMultilevel"/>
    <w:tmpl w:val="F9445F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E523DE5"/>
    <w:multiLevelType w:val="hybridMultilevel"/>
    <w:tmpl w:val="8544FFC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700D96"/>
    <w:multiLevelType w:val="hybridMultilevel"/>
    <w:tmpl w:val="CD468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4E26B93"/>
    <w:multiLevelType w:val="hybridMultilevel"/>
    <w:tmpl w:val="5D40BEE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6D785E53"/>
    <w:multiLevelType w:val="hybridMultilevel"/>
    <w:tmpl w:val="E04E8DE4"/>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DE36310"/>
    <w:multiLevelType w:val="hybridMultilevel"/>
    <w:tmpl w:val="766EE9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CE1A86"/>
    <w:multiLevelType w:val="hybridMultilevel"/>
    <w:tmpl w:val="810C0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A8B7561"/>
    <w:multiLevelType w:val="hybridMultilevel"/>
    <w:tmpl w:val="A8125C42"/>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22"/>
  </w:num>
  <w:num w:numId="5">
    <w:abstractNumId w:val="35"/>
  </w:num>
  <w:num w:numId="6">
    <w:abstractNumId w:val="5"/>
  </w:num>
  <w:num w:numId="7">
    <w:abstractNumId w:val="28"/>
  </w:num>
  <w:num w:numId="8">
    <w:abstractNumId w:val="17"/>
  </w:num>
  <w:num w:numId="9">
    <w:abstractNumId w:val="14"/>
  </w:num>
  <w:num w:numId="10">
    <w:abstractNumId w:val="32"/>
  </w:num>
  <w:num w:numId="11">
    <w:abstractNumId w:val="15"/>
  </w:num>
  <w:num w:numId="12">
    <w:abstractNumId w:val="10"/>
  </w:num>
  <w:num w:numId="13">
    <w:abstractNumId w:val="21"/>
  </w:num>
  <w:num w:numId="14">
    <w:abstractNumId w:val="13"/>
  </w:num>
  <w:num w:numId="15">
    <w:abstractNumId w:val="6"/>
  </w:num>
  <w:num w:numId="16">
    <w:abstractNumId w:val="24"/>
  </w:num>
  <w:num w:numId="17">
    <w:abstractNumId w:val="25"/>
  </w:num>
  <w:num w:numId="18">
    <w:abstractNumId w:val="7"/>
  </w:num>
  <w:num w:numId="19">
    <w:abstractNumId w:val="4"/>
  </w:num>
  <w:num w:numId="20">
    <w:abstractNumId w:val="34"/>
  </w:num>
  <w:num w:numId="21">
    <w:abstractNumId w:val="20"/>
  </w:num>
  <w:num w:numId="22">
    <w:abstractNumId w:val="31"/>
  </w:num>
  <w:num w:numId="23">
    <w:abstractNumId w:val="3"/>
  </w:num>
  <w:num w:numId="24">
    <w:abstractNumId w:val="27"/>
  </w:num>
  <w:num w:numId="25">
    <w:abstractNumId w:val="33"/>
  </w:num>
  <w:num w:numId="26">
    <w:abstractNumId w:val="0"/>
  </w:num>
  <w:num w:numId="27">
    <w:abstractNumId w:val="11"/>
  </w:num>
  <w:num w:numId="28">
    <w:abstractNumId w:val="19"/>
  </w:num>
  <w:num w:numId="29">
    <w:abstractNumId w:val="2"/>
  </w:num>
  <w:num w:numId="30">
    <w:abstractNumId w:val="16"/>
  </w:num>
  <w:num w:numId="31">
    <w:abstractNumId w:val="18"/>
  </w:num>
  <w:num w:numId="32">
    <w:abstractNumId w:val="30"/>
  </w:num>
  <w:num w:numId="33">
    <w:abstractNumId w:val="23"/>
  </w:num>
  <w:num w:numId="34">
    <w:abstractNumId w:val="4"/>
  </w:num>
  <w:num w:numId="35">
    <w:abstractNumId w:val="4"/>
  </w:num>
  <w:num w:numId="36">
    <w:abstractNumId w:val="4"/>
  </w:num>
  <w:num w:numId="37">
    <w:abstractNumId w:val="29"/>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en-GB" w:vendorID="64" w:dllVersion="131078" w:nlCheck="1" w:checkStyle="1"/>
  <w:activeWritingStyle w:appName="MSWord" w:lang="it-IT" w:vendorID="64" w:dllVersion="131078" w:nlCheck="1" w:checkStyle="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10"/>
    <w:rsid w:val="00000FBE"/>
    <w:rsid w:val="00001BC8"/>
    <w:rsid w:val="00005CAA"/>
    <w:rsid w:val="00013816"/>
    <w:rsid w:val="00016592"/>
    <w:rsid w:val="00017823"/>
    <w:rsid w:val="000201ED"/>
    <w:rsid w:val="0002180F"/>
    <w:rsid w:val="000234A9"/>
    <w:rsid w:val="00026193"/>
    <w:rsid w:val="000262D6"/>
    <w:rsid w:val="00026426"/>
    <w:rsid w:val="000303E4"/>
    <w:rsid w:val="00030A44"/>
    <w:rsid w:val="00031662"/>
    <w:rsid w:val="000324F4"/>
    <w:rsid w:val="0003294D"/>
    <w:rsid w:val="0003690F"/>
    <w:rsid w:val="000416C6"/>
    <w:rsid w:val="00041DC6"/>
    <w:rsid w:val="000437F3"/>
    <w:rsid w:val="0004393A"/>
    <w:rsid w:val="000439C3"/>
    <w:rsid w:val="0004613D"/>
    <w:rsid w:val="00046A08"/>
    <w:rsid w:val="00046C9B"/>
    <w:rsid w:val="0004742B"/>
    <w:rsid w:val="00052F4C"/>
    <w:rsid w:val="00053157"/>
    <w:rsid w:val="00054AEC"/>
    <w:rsid w:val="00055BCC"/>
    <w:rsid w:val="00060B5E"/>
    <w:rsid w:val="00061BB2"/>
    <w:rsid w:val="000624E4"/>
    <w:rsid w:val="00067A17"/>
    <w:rsid w:val="00071250"/>
    <w:rsid w:val="00074B63"/>
    <w:rsid w:val="00085FDF"/>
    <w:rsid w:val="00091F75"/>
    <w:rsid w:val="00092482"/>
    <w:rsid w:val="00092E69"/>
    <w:rsid w:val="000932B5"/>
    <w:rsid w:val="00093B2D"/>
    <w:rsid w:val="00095139"/>
    <w:rsid w:val="000A4EB1"/>
    <w:rsid w:val="000A517D"/>
    <w:rsid w:val="000A7283"/>
    <w:rsid w:val="000B1A89"/>
    <w:rsid w:val="000B425F"/>
    <w:rsid w:val="000C0F58"/>
    <w:rsid w:val="000C0FAC"/>
    <w:rsid w:val="000C4821"/>
    <w:rsid w:val="000C5610"/>
    <w:rsid w:val="000C5F5D"/>
    <w:rsid w:val="000C719B"/>
    <w:rsid w:val="000C7A35"/>
    <w:rsid w:val="000D084A"/>
    <w:rsid w:val="000D2E59"/>
    <w:rsid w:val="000D35D2"/>
    <w:rsid w:val="000D6712"/>
    <w:rsid w:val="000D7385"/>
    <w:rsid w:val="000E5ED7"/>
    <w:rsid w:val="000E6387"/>
    <w:rsid w:val="000E7C99"/>
    <w:rsid w:val="000F4FAB"/>
    <w:rsid w:val="000F5A8F"/>
    <w:rsid w:val="000F6E13"/>
    <w:rsid w:val="00100A09"/>
    <w:rsid w:val="00100CED"/>
    <w:rsid w:val="00105570"/>
    <w:rsid w:val="00107909"/>
    <w:rsid w:val="001134EC"/>
    <w:rsid w:val="00114B6C"/>
    <w:rsid w:val="00114D86"/>
    <w:rsid w:val="00117338"/>
    <w:rsid w:val="00117A14"/>
    <w:rsid w:val="00121EEE"/>
    <w:rsid w:val="001226E0"/>
    <w:rsid w:val="00124B58"/>
    <w:rsid w:val="001273DE"/>
    <w:rsid w:val="0013051E"/>
    <w:rsid w:val="00130FDD"/>
    <w:rsid w:val="00133EE5"/>
    <w:rsid w:val="001350AA"/>
    <w:rsid w:val="00140E1D"/>
    <w:rsid w:val="0014227C"/>
    <w:rsid w:val="00142B59"/>
    <w:rsid w:val="0014543E"/>
    <w:rsid w:val="001456FD"/>
    <w:rsid w:val="00151969"/>
    <w:rsid w:val="00151976"/>
    <w:rsid w:val="00152482"/>
    <w:rsid w:val="0015426E"/>
    <w:rsid w:val="0015462C"/>
    <w:rsid w:val="00162D75"/>
    <w:rsid w:val="001630BE"/>
    <w:rsid w:val="001636BE"/>
    <w:rsid w:val="001642F2"/>
    <w:rsid w:val="00165496"/>
    <w:rsid w:val="001707D4"/>
    <w:rsid w:val="00172306"/>
    <w:rsid w:val="0017273F"/>
    <w:rsid w:val="001774FB"/>
    <w:rsid w:val="0018293E"/>
    <w:rsid w:val="001846FF"/>
    <w:rsid w:val="00186F1C"/>
    <w:rsid w:val="00193C08"/>
    <w:rsid w:val="00194375"/>
    <w:rsid w:val="001963FC"/>
    <w:rsid w:val="001A20D2"/>
    <w:rsid w:val="001A42B5"/>
    <w:rsid w:val="001A5034"/>
    <w:rsid w:val="001A59C8"/>
    <w:rsid w:val="001B3FA4"/>
    <w:rsid w:val="001C2EB9"/>
    <w:rsid w:val="001C43F4"/>
    <w:rsid w:val="001C4D57"/>
    <w:rsid w:val="001C72EB"/>
    <w:rsid w:val="001D0A75"/>
    <w:rsid w:val="001D3DBF"/>
    <w:rsid w:val="001D7F20"/>
    <w:rsid w:val="001E00CC"/>
    <w:rsid w:val="001E1874"/>
    <w:rsid w:val="001E2DD6"/>
    <w:rsid w:val="001E3908"/>
    <w:rsid w:val="001E4353"/>
    <w:rsid w:val="001E6497"/>
    <w:rsid w:val="001F3D2D"/>
    <w:rsid w:val="001F3D69"/>
    <w:rsid w:val="001F52A0"/>
    <w:rsid w:val="001F69ED"/>
    <w:rsid w:val="001F7234"/>
    <w:rsid w:val="001F74D2"/>
    <w:rsid w:val="002005DF"/>
    <w:rsid w:val="00202835"/>
    <w:rsid w:val="0020400E"/>
    <w:rsid w:val="00206E5E"/>
    <w:rsid w:val="00207A14"/>
    <w:rsid w:val="00214067"/>
    <w:rsid w:val="0021418C"/>
    <w:rsid w:val="00225A2F"/>
    <w:rsid w:val="00227E97"/>
    <w:rsid w:val="00231871"/>
    <w:rsid w:val="00233033"/>
    <w:rsid w:val="002343C9"/>
    <w:rsid w:val="00234591"/>
    <w:rsid w:val="002358A9"/>
    <w:rsid w:val="00235A10"/>
    <w:rsid w:val="00237F4B"/>
    <w:rsid w:val="002409EA"/>
    <w:rsid w:val="00242AAF"/>
    <w:rsid w:val="00244792"/>
    <w:rsid w:val="00252599"/>
    <w:rsid w:val="00253123"/>
    <w:rsid w:val="00253ADC"/>
    <w:rsid w:val="00253C68"/>
    <w:rsid w:val="002556D2"/>
    <w:rsid w:val="002565A4"/>
    <w:rsid w:val="00257A7F"/>
    <w:rsid w:val="0026198C"/>
    <w:rsid w:val="00264B4E"/>
    <w:rsid w:val="00264E24"/>
    <w:rsid w:val="00272915"/>
    <w:rsid w:val="00275C85"/>
    <w:rsid w:val="00277C08"/>
    <w:rsid w:val="00280311"/>
    <w:rsid w:val="00280614"/>
    <w:rsid w:val="002822F6"/>
    <w:rsid w:val="00282663"/>
    <w:rsid w:val="0028333D"/>
    <w:rsid w:val="002846B5"/>
    <w:rsid w:val="00284D3A"/>
    <w:rsid w:val="0028575D"/>
    <w:rsid w:val="00290BC4"/>
    <w:rsid w:val="00292EAB"/>
    <w:rsid w:val="002956B8"/>
    <w:rsid w:val="002A1422"/>
    <w:rsid w:val="002A2AB0"/>
    <w:rsid w:val="002A43B3"/>
    <w:rsid w:val="002A444D"/>
    <w:rsid w:val="002A6C50"/>
    <w:rsid w:val="002C19C1"/>
    <w:rsid w:val="002C2906"/>
    <w:rsid w:val="002C530B"/>
    <w:rsid w:val="002D3860"/>
    <w:rsid w:val="002E1E3B"/>
    <w:rsid w:val="002E21B9"/>
    <w:rsid w:val="002E596F"/>
    <w:rsid w:val="002E7CDA"/>
    <w:rsid w:val="002E7DF3"/>
    <w:rsid w:val="002F07FE"/>
    <w:rsid w:val="002F233F"/>
    <w:rsid w:val="002F278C"/>
    <w:rsid w:val="002F394E"/>
    <w:rsid w:val="002F7BDB"/>
    <w:rsid w:val="00300813"/>
    <w:rsid w:val="00303EB5"/>
    <w:rsid w:val="00310E7C"/>
    <w:rsid w:val="00312484"/>
    <w:rsid w:val="0031343A"/>
    <w:rsid w:val="00320489"/>
    <w:rsid w:val="003223D5"/>
    <w:rsid w:val="003227C9"/>
    <w:rsid w:val="00325110"/>
    <w:rsid w:val="00326BC6"/>
    <w:rsid w:val="003274F0"/>
    <w:rsid w:val="00330091"/>
    <w:rsid w:val="003333C1"/>
    <w:rsid w:val="00334316"/>
    <w:rsid w:val="003345AE"/>
    <w:rsid w:val="0033640A"/>
    <w:rsid w:val="00336693"/>
    <w:rsid w:val="00340098"/>
    <w:rsid w:val="003405B5"/>
    <w:rsid w:val="00340E6E"/>
    <w:rsid w:val="0034457A"/>
    <w:rsid w:val="003450CA"/>
    <w:rsid w:val="00346EFF"/>
    <w:rsid w:val="00351F9B"/>
    <w:rsid w:val="003534D0"/>
    <w:rsid w:val="00355595"/>
    <w:rsid w:val="003561B2"/>
    <w:rsid w:val="00356EFF"/>
    <w:rsid w:val="003613DF"/>
    <w:rsid w:val="003618D9"/>
    <w:rsid w:val="00363AC5"/>
    <w:rsid w:val="00366AA1"/>
    <w:rsid w:val="003820A5"/>
    <w:rsid w:val="00382C0C"/>
    <w:rsid w:val="0038424A"/>
    <w:rsid w:val="00385149"/>
    <w:rsid w:val="00385997"/>
    <w:rsid w:val="003925AB"/>
    <w:rsid w:val="003932F1"/>
    <w:rsid w:val="003936A3"/>
    <w:rsid w:val="0039435B"/>
    <w:rsid w:val="00395610"/>
    <w:rsid w:val="0039697E"/>
    <w:rsid w:val="00396A7A"/>
    <w:rsid w:val="00397A3D"/>
    <w:rsid w:val="00397A43"/>
    <w:rsid w:val="003A1D06"/>
    <w:rsid w:val="003A4817"/>
    <w:rsid w:val="003A7C85"/>
    <w:rsid w:val="003B0BC9"/>
    <w:rsid w:val="003B63FF"/>
    <w:rsid w:val="003C067C"/>
    <w:rsid w:val="003C0971"/>
    <w:rsid w:val="003C0F59"/>
    <w:rsid w:val="003C1557"/>
    <w:rsid w:val="003C15C4"/>
    <w:rsid w:val="003C1E68"/>
    <w:rsid w:val="003C2A59"/>
    <w:rsid w:val="003C2DC6"/>
    <w:rsid w:val="003C341A"/>
    <w:rsid w:val="003C3CEA"/>
    <w:rsid w:val="003C45BD"/>
    <w:rsid w:val="003C5666"/>
    <w:rsid w:val="003C7B6C"/>
    <w:rsid w:val="003C7C1A"/>
    <w:rsid w:val="003D1265"/>
    <w:rsid w:val="003D392B"/>
    <w:rsid w:val="003D41DA"/>
    <w:rsid w:val="003D4E8D"/>
    <w:rsid w:val="003E56F6"/>
    <w:rsid w:val="003F1F74"/>
    <w:rsid w:val="003F249B"/>
    <w:rsid w:val="003F328F"/>
    <w:rsid w:val="003F43C8"/>
    <w:rsid w:val="003F5D51"/>
    <w:rsid w:val="004011CA"/>
    <w:rsid w:val="00401C1A"/>
    <w:rsid w:val="0040602F"/>
    <w:rsid w:val="00406860"/>
    <w:rsid w:val="00407F02"/>
    <w:rsid w:val="00410158"/>
    <w:rsid w:val="0041187C"/>
    <w:rsid w:val="004149C6"/>
    <w:rsid w:val="00415675"/>
    <w:rsid w:val="004168A1"/>
    <w:rsid w:val="004173DE"/>
    <w:rsid w:val="004177A0"/>
    <w:rsid w:val="00421A2B"/>
    <w:rsid w:val="004243A3"/>
    <w:rsid w:val="0042690A"/>
    <w:rsid w:val="0043059B"/>
    <w:rsid w:val="00432D36"/>
    <w:rsid w:val="00433DD3"/>
    <w:rsid w:val="00435E84"/>
    <w:rsid w:val="004362A1"/>
    <w:rsid w:val="004379D9"/>
    <w:rsid w:val="00441180"/>
    <w:rsid w:val="00441B42"/>
    <w:rsid w:val="00442643"/>
    <w:rsid w:val="004452BA"/>
    <w:rsid w:val="00451ECB"/>
    <w:rsid w:val="004523CF"/>
    <w:rsid w:val="00453C7E"/>
    <w:rsid w:val="004541A1"/>
    <w:rsid w:val="0046213A"/>
    <w:rsid w:val="0046292E"/>
    <w:rsid w:val="00462F1F"/>
    <w:rsid w:val="004641F3"/>
    <w:rsid w:val="004657B2"/>
    <w:rsid w:val="004667B5"/>
    <w:rsid w:val="004667B9"/>
    <w:rsid w:val="004706D8"/>
    <w:rsid w:val="004718C7"/>
    <w:rsid w:val="00476A8F"/>
    <w:rsid w:val="00483902"/>
    <w:rsid w:val="0049708F"/>
    <w:rsid w:val="00497413"/>
    <w:rsid w:val="004A0EDF"/>
    <w:rsid w:val="004A505D"/>
    <w:rsid w:val="004A5EDD"/>
    <w:rsid w:val="004A66BF"/>
    <w:rsid w:val="004A6913"/>
    <w:rsid w:val="004B3892"/>
    <w:rsid w:val="004B5916"/>
    <w:rsid w:val="004B5D14"/>
    <w:rsid w:val="004B79C8"/>
    <w:rsid w:val="004C0F7B"/>
    <w:rsid w:val="004C2C51"/>
    <w:rsid w:val="004C4476"/>
    <w:rsid w:val="004C464D"/>
    <w:rsid w:val="004D1E2B"/>
    <w:rsid w:val="004D6724"/>
    <w:rsid w:val="004E160A"/>
    <w:rsid w:val="004E43C0"/>
    <w:rsid w:val="004E6642"/>
    <w:rsid w:val="004F027D"/>
    <w:rsid w:val="004F2100"/>
    <w:rsid w:val="004F7870"/>
    <w:rsid w:val="005010D7"/>
    <w:rsid w:val="00501B35"/>
    <w:rsid w:val="00502846"/>
    <w:rsid w:val="00504BE0"/>
    <w:rsid w:val="00510672"/>
    <w:rsid w:val="00511846"/>
    <w:rsid w:val="0051317A"/>
    <w:rsid w:val="0051394B"/>
    <w:rsid w:val="00515FEB"/>
    <w:rsid w:val="00516AF4"/>
    <w:rsid w:val="00517C08"/>
    <w:rsid w:val="00521140"/>
    <w:rsid w:val="00521F29"/>
    <w:rsid w:val="00522378"/>
    <w:rsid w:val="00524181"/>
    <w:rsid w:val="00526B89"/>
    <w:rsid w:val="00527A9F"/>
    <w:rsid w:val="00527B0E"/>
    <w:rsid w:val="005302BC"/>
    <w:rsid w:val="00530A0E"/>
    <w:rsid w:val="00534511"/>
    <w:rsid w:val="00536F45"/>
    <w:rsid w:val="00536FE2"/>
    <w:rsid w:val="00537F6F"/>
    <w:rsid w:val="00542F08"/>
    <w:rsid w:val="0054487B"/>
    <w:rsid w:val="00544E61"/>
    <w:rsid w:val="0054587A"/>
    <w:rsid w:val="00550252"/>
    <w:rsid w:val="00553015"/>
    <w:rsid w:val="0055546A"/>
    <w:rsid w:val="00557296"/>
    <w:rsid w:val="005609EC"/>
    <w:rsid w:val="00564CD4"/>
    <w:rsid w:val="00565232"/>
    <w:rsid w:val="0057169E"/>
    <w:rsid w:val="0057244B"/>
    <w:rsid w:val="00572D32"/>
    <w:rsid w:val="00572DFF"/>
    <w:rsid w:val="005745B6"/>
    <w:rsid w:val="005808B4"/>
    <w:rsid w:val="00581536"/>
    <w:rsid w:val="005815E7"/>
    <w:rsid w:val="00587813"/>
    <w:rsid w:val="00592208"/>
    <w:rsid w:val="0059276B"/>
    <w:rsid w:val="0059377C"/>
    <w:rsid w:val="00593DD0"/>
    <w:rsid w:val="00595398"/>
    <w:rsid w:val="00597854"/>
    <w:rsid w:val="005A3198"/>
    <w:rsid w:val="005A6847"/>
    <w:rsid w:val="005A739D"/>
    <w:rsid w:val="005A7CAD"/>
    <w:rsid w:val="005B2D92"/>
    <w:rsid w:val="005B4086"/>
    <w:rsid w:val="005B609A"/>
    <w:rsid w:val="005B639C"/>
    <w:rsid w:val="005B745B"/>
    <w:rsid w:val="005C0145"/>
    <w:rsid w:val="005C0150"/>
    <w:rsid w:val="005C3304"/>
    <w:rsid w:val="005D0E01"/>
    <w:rsid w:val="005D120B"/>
    <w:rsid w:val="005D43D8"/>
    <w:rsid w:val="005D4BA8"/>
    <w:rsid w:val="005D7F29"/>
    <w:rsid w:val="005E1516"/>
    <w:rsid w:val="005E2094"/>
    <w:rsid w:val="005E2991"/>
    <w:rsid w:val="005E6903"/>
    <w:rsid w:val="005E6E0C"/>
    <w:rsid w:val="005F031F"/>
    <w:rsid w:val="00600015"/>
    <w:rsid w:val="0060353E"/>
    <w:rsid w:val="00606DAD"/>
    <w:rsid w:val="006126C2"/>
    <w:rsid w:val="006170A0"/>
    <w:rsid w:val="00617577"/>
    <w:rsid w:val="00620D74"/>
    <w:rsid w:val="00623200"/>
    <w:rsid w:val="00623A7B"/>
    <w:rsid w:val="006252F4"/>
    <w:rsid w:val="0063072B"/>
    <w:rsid w:val="006355F7"/>
    <w:rsid w:val="00637CD6"/>
    <w:rsid w:val="006403B9"/>
    <w:rsid w:val="00644006"/>
    <w:rsid w:val="00644099"/>
    <w:rsid w:val="006452C8"/>
    <w:rsid w:val="006463C6"/>
    <w:rsid w:val="00647812"/>
    <w:rsid w:val="00647C19"/>
    <w:rsid w:val="00653959"/>
    <w:rsid w:val="0065519D"/>
    <w:rsid w:val="0065584E"/>
    <w:rsid w:val="0065631B"/>
    <w:rsid w:val="00657995"/>
    <w:rsid w:val="00660E51"/>
    <w:rsid w:val="006635AF"/>
    <w:rsid w:val="006654FA"/>
    <w:rsid w:val="006712B5"/>
    <w:rsid w:val="00671DA1"/>
    <w:rsid w:val="00673D80"/>
    <w:rsid w:val="00680B6C"/>
    <w:rsid w:val="00681232"/>
    <w:rsid w:val="00682163"/>
    <w:rsid w:val="00684771"/>
    <w:rsid w:val="00684C13"/>
    <w:rsid w:val="0068520D"/>
    <w:rsid w:val="006856E9"/>
    <w:rsid w:val="006906CB"/>
    <w:rsid w:val="0069147C"/>
    <w:rsid w:val="00693EBA"/>
    <w:rsid w:val="006950C2"/>
    <w:rsid w:val="00696E36"/>
    <w:rsid w:val="00697216"/>
    <w:rsid w:val="006A25E8"/>
    <w:rsid w:val="006A4239"/>
    <w:rsid w:val="006A6703"/>
    <w:rsid w:val="006B28E9"/>
    <w:rsid w:val="006B2E88"/>
    <w:rsid w:val="006B2F19"/>
    <w:rsid w:val="006B32CA"/>
    <w:rsid w:val="006B4852"/>
    <w:rsid w:val="006B771A"/>
    <w:rsid w:val="006B79F1"/>
    <w:rsid w:val="006C31A9"/>
    <w:rsid w:val="006C347F"/>
    <w:rsid w:val="006C3F00"/>
    <w:rsid w:val="006C75C2"/>
    <w:rsid w:val="006D4741"/>
    <w:rsid w:val="006E1407"/>
    <w:rsid w:val="006E2CB7"/>
    <w:rsid w:val="006E3AA4"/>
    <w:rsid w:val="006E51DF"/>
    <w:rsid w:val="006E6791"/>
    <w:rsid w:val="006F0047"/>
    <w:rsid w:val="006F2061"/>
    <w:rsid w:val="006F49D1"/>
    <w:rsid w:val="006F4CA6"/>
    <w:rsid w:val="006F62E3"/>
    <w:rsid w:val="006F69EB"/>
    <w:rsid w:val="007012C5"/>
    <w:rsid w:val="007012E3"/>
    <w:rsid w:val="00701E2E"/>
    <w:rsid w:val="00702051"/>
    <w:rsid w:val="007050B4"/>
    <w:rsid w:val="007111BE"/>
    <w:rsid w:val="00715608"/>
    <w:rsid w:val="007206F8"/>
    <w:rsid w:val="00720E7E"/>
    <w:rsid w:val="00721A94"/>
    <w:rsid w:val="00721AA5"/>
    <w:rsid w:val="00721C85"/>
    <w:rsid w:val="00723750"/>
    <w:rsid w:val="00723D8B"/>
    <w:rsid w:val="00725377"/>
    <w:rsid w:val="0073178B"/>
    <w:rsid w:val="0073261F"/>
    <w:rsid w:val="00735018"/>
    <w:rsid w:val="0073576D"/>
    <w:rsid w:val="007536EB"/>
    <w:rsid w:val="0075509A"/>
    <w:rsid w:val="007569F8"/>
    <w:rsid w:val="0076257F"/>
    <w:rsid w:val="007676A2"/>
    <w:rsid w:val="00772ACD"/>
    <w:rsid w:val="00773C51"/>
    <w:rsid w:val="00777A0D"/>
    <w:rsid w:val="0078188C"/>
    <w:rsid w:val="0078209B"/>
    <w:rsid w:val="00784EF7"/>
    <w:rsid w:val="0078530B"/>
    <w:rsid w:val="007854EA"/>
    <w:rsid w:val="00791172"/>
    <w:rsid w:val="00792679"/>
    <w:rsid w:val="007933F4"/>
    <w:rsid w:val="00795DDC"/>
    <w:rsid w:val="00797D17"/>
    <w:rsid w:val="007A3F30"/>
    <w:rsid w:val="007A42EF"/>
    <w:rsid w:val="007A715E"/>
    <w:rsid w:val="007A75C4"/>
    <w:rsid w:val="007A7829"/>
    <w:rsid w:val="007B02AF"/>
    <w:rsid w:val="007B0C3D"/>
    <w:rsid w:val="007B3825"/>
    <w:rsid w:val="007B5471"/>
    <w:rsid w:val="007B6607"/>
    <w:rsid w:val="007C0D16"/>
    <w:rsid w:val="007C2830"/>
    <w:rsid w:val="007C3946"/>
    <w:rsid w:val="007C490B"/>
    <w:rsid w:val="007C57F0"/>
    <w:rsid w:val="007D39F1"/>
    <w:rsid w:val="007D3D23"/>
    <w:rsid w:val="007D7297"/>
    <w:rsid w:val="007D7532"/>
    <w:rsid w:val="007E1B29"/>
    <w:rsid w:val="007E1BF4"/>
    <w:rsid w:val="007E1E22"/>
    <w:rsid w:val="007E52DE"/>
    <w:rsid w:val="007E7CA5"/>
    <w:rsid w:val="007F3501"/>
    <w:rsid w:val="007F5C96"/>
    <w:rsid w:val="00800CC5"/>
    <w:rsid w:val="0080300F"/>
    <w:rsid w:val="00804F6A"/>
    <w:rsid w:val="00804FD5"/>
    <w:rsid w:val="00815DB6"/>
    <w:rsid w:val="00815F4A"/>
    <w:rsid w:val="0082666F"/>
    <w:rsid w:val="00827057"/>
    <w:rsid w:val="008325A7"/>
    <w:rsid w:val="00832935"/>
    <w:rsid w:val="00836D86"/>
    <w:rsid w:val="00840237"/>
    <w:rsid w:val="00840910"/>
    <w:rsid w:val="008435F2"/>
    <w:rsid w:val="00843839"/>
    <w:rsid w:val="00843E0B"/>
    <w:rsid w:val="008448C5"/>
    <w:rsid w:val="0084610C"/>
    <w:rsid w:val="008522EF"/>
    <w:rsid w:val="00860657"/>
    <w:rsid w:val="00860BF1"/>
    <w:rsid w:val="00861E03"/>
    <w:rsid w:val="008662D4"/>
    <w:rsid w:val="00873A46"/>
    <w:rsid w:val="00873B72"/>
    <w:rsid w:val="008766DE"/>
    <w:rsid w:val="00877609"/>
    <w:rsid w:val="00881987"/>
    <w:rsid w:val="00882492"/>
    <w:rsid w:val="00883C5B"/>
    <w:rsid w:val="00886487"/>
    <w:rsid w:val="0089311C"/>
    <w:rsid w:val="00893985"/>
    <w:rsid w:val="008973B2"/>
    <w:rsid w:val="008A18A0"/>
    <w:rsid w:val="008A1C9E"/>
    <w:rsid w:val="008A58C1"/>
    <w:rsid w:val="008A7242"/>
    <w:rsid w:val="008C2667"/>
    <w:rsid w:val="008C7133"/>
    <w:rsid w:val="008D520F"/>
    <w:rsid w:val="008E2938"/>
    <w:rsid w:val="008E5C46"/>
    <w:rsid w:val="008E75E7"/>
    <w:rsid w:val="008F226C"/>
    <w:rsid w:val="008F5199"/>
    <w:rsid w:val="008F5A63"/>
    <w:rsid w:val="008F7C5F"/>
    <w:rsid w:val="00900370"/>
    <w:rsid w:val="0090465E"/>
    <w:rsid w:val="00906567"/>
    <w:rsid w:val="00910B4C"/>
    <w:rsid w:val="0091125A"/>
    <w:rsid w:val="009226B0"/>
    <w:rsid w:val="00934A72"/>
    <w:rsid w:val="009376BC"/>
    <w:rsid w:val="00937784"/>
    <w:rsid w:val="00942034"/>
    <w:rsid w:val="00943C11"/>
    <w:rsid w:val="00950C16"/>
    <w:rsid w:val="00953B01"/>
    <w:rsid w:val="00955A16"/>
    <w:rsid w:val="00964444"/>
    <w:rsid w:val="00966166"/>
    <w:rsid w:val="00970F22"/>
    <w:rsid w:val="0097430F"/>
    <w:rsid w:val="00982BDF"/>
    <w:rsid w:val="009858A7"/>
    <w:rsid w:val="009951CD"/>
    <w:rsid w:val="009A05A8"/>
    <w:rsid w:val="009B19D4"/>
    <w:rsid w:val="009B1EA5"/>
    <w:rsid w:val="009B1FE2"/>
    <w:rsid w:val="009B36E8"/>
    <w:rsid w:val="009C0BF3"/>
    <w:rsid w:val="009C62D4"/>
    <w:rsid w:val="009C669B"/>
    <w:rsid w:val="009C69DE"/>
    <w:rsid w:val="009C7E39"/>
    <w:rsid w:val="009D101D"/>
    <w:rsid w:val="009D15D8"/>
    <w:rsid w:val="009D2084"/>
    <w:rsid w:val="009D2B2A"/>
    <w:rsid w:val="009D3B18"/>
    <w:rsid w:val="009D3E1C"/>
    <w:rsid w:val="009E11A0"/>
    <w:rsid w:val="009E70C7"/>
    <w:rsid w:val="009F1238"/>
    <w:rsid w:val="009F2CFF"/>
    <w:rsid w:val="009F4EFD"/>
    <w:rsid w:val="009F7062"/>
    <w:rsid w:val="00A008E4"/>
    <w:rsid w:val="00A02247"/>
    <w:rsid w:val="00A10917"/>
    <w:rsid w:val="00A10968"/>
    <w:rsid w:val="00A1461D"/>
    <w:rsid w:val="00A15F62"/>
    <w:rsid w:val="00A21C89"/>
    <w:rsid w:val="00A2526F"/>
    <w:rsid w:val="00A2637C"/>
    <w:rsid w:val="00A27D53"/>
    <w:rsid w:val="00A314EC"/>
    <w:rsid w:val="00A327CD"/>
    <w:rsid w:val="00A35B17"/>
    <w:rsid w:val="00A40A81"/>
    <w:rsid w:val="00A41783"/>
    <w:rsid w:val="00A43B5B"/>
    <w:rsid w:val="00A44282"/>
    <w:rsid w:val="00A53AED"/>
    <w:rsid w:val="00A545AD"/>
    <w:rsid w:val="00A56743"/>
    <w:rsid w:val="00A6292D"/>
    <w:rsid w:val="00A630A3"/>
    <w:rsid w:val="00A65E5A"/>
    <w:rsid w:val="00A74A76"/>
    <w:rsid w:val="00A80299"/>
    <w:rsid w:val="00A8334C"/>
    <w:rsid w:val="00A83ADD"/>
    <w:rsid w:val="00A959C6"/>
    <w:rsid w:val="00AA1EA9"/>
    <w:rsid w:val="00AA35D4"/>
    <w:rsid w:val="00AA41ED"/>
    <w:rsid w:val="00AA6186"/>
    <w:rsid w:val="00AA7CB1"/>
    <w:rsid w:val="00AB3BC1"/>
    <w:rsid w:val="00AD1123"/>
    <w:rsid w:val="00AD3D65"/>
    <w:rsid w:val="00AD643A"/>
    <w:rsid w:val="00AD7BB1"/>
    <w:rsid w:val="00AE06E0"/>
    <w:rsid w:val="00AE1895"/>
    <w:rsid w:val="00AE2FD6"/>
    <w:rsid w:val="00AE32CE"/>
    <w:rsid w:val="00AF0C1B"/>
    <w:rsid w:val="00AF26F0"/>
    <w:rsid w:val="00AF5064"/>
    <w:rsid w:val="00AF59F8"/>
    <w:rsid w:val="00AF5BFF"/>
    <w:rsid w:val="00AF77F4"/>
    <w:rsid w:val="00B00A78"/>
    <w:rsid w:val="00B02F58"/>
    <w:rsid w:val="00B052FD"/>
    <w:rsid w:val="00B0795D"/>
    <w:rsid w:val="00B1109C"/>
    <w:rsid w:val="00B12F3E"/>
    <w:rsid w:val="00B15178"/>
    <w:rsid w:val="00B17840"/>
    <w:rsid w:val="00B20000"/>
    <w:rsid w:val="00B20721"/>
    <w:rsid w:val="00B21F79"/>
    <w:rsid w:val="00B23E55"/>
    <w:rsid w:val="00B23F05"/>
    <w:rsid w:val="00B24A7B"/>
    <w:rsid w:val="00B24C11"/>
    <w:rsid w:val="00B27927"/>
    <w:rsid w:val="00B27E68"/>
    <w:rsid w:val="00B30958"/>
    <w:rsid w:val="00B32E39"/>
    <w:rsid w:val="00B331AB"/>
    <w:rsid w:val="00B358B3"/>
    <w:rsid w:val="00B36BE9"/>
    <w:rsid w:val="00B3720B"/>
    <w:rsid w:val="00B45CA5"/>
    <w:rsid w:val="00B50150"/>
    <w:rsid w:val="00B5019B"/>
    <w:rsid w:val="00B51749"/>
    <w:rsid w:val="00B51D24"/>
    <w:rsid w:val="00B631A3"/>
    <w:rsid w:val="00B6632B"/>
    <w:rsid w:val="00B73DE3"/>
    <w:rsid w:val="00B750C5"/>
    <w:rsid w:val="00B750E0"/>
    <w:rsid w:val="00B763A1"/>
    <w:rsid w:val="00B77169"/>
    <w:rsid w:val="00B773F0"/>
    <w:rsid w:val="00B776D7"/>
    <w:rsid w:val="00B80AED"/>
    <w:rsid w:val="00B81B2C"/>
    <w:rsid w:val="00B821D2"/>
    <w:rsid w:val="00B825E5"/>
    <w:rsid w:val="00B82769"/>
    <w:rsid w:val="00B830A4"/>
    <w:rsid w:val="00B94B12"/>
    <w:rsid w:val="00B9590C"/>
    <w:rsid w:val="00B95E50"/>
    <w:rsid w:val="00BA175F"/>
    <w:rsid w:val="00BA4D43"/>
    <w:rsid w:val="00BA6456"/>
    <w:rsid w:val="00BB2452"/>
    <w:rsid w:val="00BB5354"/>
    <w:rsid w:val="00BB678A"/>
    <w:rsid w:val="00BC23B0"/>
    <w:rsid w:val="00BC26A0"/>
    <w:rsid w:val="00BC2A20"/>
    <w:rsid w:val="00BC4A19"/>
    <w:rsid w:val="00BC622A"/>
    <w:rsid w:val="00BC6A2C"/>
    <w:rsid w:val="00BD20CA"/>
    <w:rsid w:val="00BD2FC6"/>
    <w:rsid w:val="00BE233A"/>
    <w:rsid w:val="00BE4586"/>
    <w:rsid w:val="00BE4C91"/>
    <w:rsid w:val="00C00B56"/>
    <w:rsid w:val="00C017F0"/>
    <w:rsid w:val="00C027BA"/>
    <w:rsid w:val="00C02955"/>
    <w:rsid w:val="00C0377A"/>
    <w:rsid w:val="00C03C6B"/>
    <w:rsid w:val="00C03E82"/>
    <w:rsid w:val="00C10065"/>
    <w:rsid w:val="00C10EFC"/>
    <w:rsid w:val="00C16589"/>
    <w:rsid w:val="00C22DC3"/>
    <w:rsid w:val="00C26C83"/>
    <w:rsid w:val="00C27DE1"/>
    <w:rsid w:val="00C30373"/>
    <w:rsid w:val="00C33EF3"/>
    <w:rsid w:val="00C34DCC"/>
    <w:rsid w:val="00C34F59"/>
    <w:rsid w:val="00C42216"/>
    <w:rsid w:val="00C431D6"/>
    <w:rsid w:val="00C5054F"/>
    <w:rsid w:val="00C55B1C"/>
    <w:rsid w:val="00C56593"/>
    <w:rsid w:val="00C60FF4"/>
    <w:rsid w:val="00C656AE"/>
    <w:rsid w:val="00C657A1"/>
    <w:rsid w:val="00C65905"/>
    <w:rsid w:val="00C8186A"/>
    <w:rsid w:val="00C838C0"/>
    <w:rsid w:val="00C8537E"/>
    <w:rsid w:val="00C9255F"/>
    <w:rsid w:val="00C95220"/>
    <w:rsid w:val="00CA2050"/>
    <w:rsid w:val="00CA3EC1"/>
    <w:rsid w:val="00CA6C33"/>
    <w:rsid w:val="00CB054D"/>
    <w:rsid w:val="00CB0A8D"/>
    <w:rsid w:val="00CB1ECE"/>
    <w:rsid w:val="00CB2ABC"/>
    <w:rsid w:val="00CC0040"/>
    <w:rsid w:val="00CC12A2"/>
    <w:rsid w:val="00CC1ED3"/>
    <w:rsid w:val="00CC5F07"/>
    <w:rsid w:val="00CC78CC"/>
    <w:rsid w:val="00CC79D6"/>
    <w:rsid w:val="00CD1D4A"/>
    <w:rsid w:val="00CD326D"/>
    <w:rsid w:val="00CD6744"/>
    <w:rsid w:val="00CE25F6"/>
    <w:rsid w:val="00CE40A7"/>
    <w:rsid w:val="00CE4468"/>
    <w:rsid w:val="00CE5E73"/>
    <w:rsid w:val="00CE710C"/>
    <w:rsid w:val="00CE7D77"/>
    <w:rsid w:val="00CF0D79"/>
    <w:rsid w:val="00CF142E"/>
    <w:rsid w:val="00CF3C4F"/>
    <w:rsid w:val="00CF5B3F"/>
    <w:rsid w:val="00CF7F77"/>
    <w:rsid w:val="00D00CFF"/>
    <w:rsid w:val="00D00E88"/>
    <w:rsid w:val="00D02199"/>
    <w:rsid w:val="00D03CA3"/>
    <w:rsid w:val="00D03F14"/>
    <w:rsid w:val="00D11912"/>
    <w:rsid w:val="00D11CBB"/>
    <w:rsid w:val="00D1310D"/>
    <w:rsid w:val="00D25ECB"/>
    <w:rsid w:val="00D30C40"/>
    <w:rsid w:val="00D316BA"/>
    <w:rsid w:val="00D317A3"/>
    <w:rsid w:val="00D33C95"/>
    <w:rsid w:val="00D36263"/>
    <w:rsid w:val="00D37C70"/>
    <w:rsid w:val="00D41616"/>
    <w:rsid w:val="00D4690D"/>
    <w:rsid w:val="00D46D8B"/>
    <w:rsid w:val="00D555AF"/>
    <w:rsid w:val="00D55F9D"/>
    <w:rsid w:val="00D56198"/>
    <w:rsid w:val="00D6070E"/>
    <w:rsid w:val="00D6193F"/>
    <w:rsid w:val="00D63D91"/>
    <w:rsid w:val="00D64157"/>
    <w:rsid w:val="00D644B0"/>
    <w:rsid w:val="00D67337"/>
    <w:rsid w:val="00D70761"/>
    <w:rsid w:val="00D72AA0"/>
    <w:rsid w:val="00D73DCC"/>
    <w:rsid w:val="00D74759"/>
    <w:rsid w:val="00D7537B"/>
    <w:rsid w:val="00D76599"/>
    <w:rsid w:val="00D801DF"/>
    <w:rsid w:val="00D81480"/>
    <w:rsid w:val="00D8194B"/>
    <w:rsid w:val="00D83679"/>
    <w:rsid w:val="00D84099"/>
    <w:rsid w:val="00D85FE9"/>
    <w:rsid w:val="00D862CB"/>
    <w:rsid w:val="00D870FA"/>
    <w:rsid w:val="00D87B8A"/>
    <w:rsid w:val="00D911E1"/>
    <w:rsid w:val="00D945B6"/>
    <w:rsid w:val="00DA2141"/>
    <w:rsid w:val="00DA66BE"/>
    <w:rsid w:val="00DB17B4"/>
    <w:rsid w:val="00DB2538"/>
    <w:rsid w:val="00DB57FE"/>
    <w:rsid w:val="00DB61BE"/>
    <w:rsid w:val="00DB7609"/>
    <w:rsid w:val="00DC0F71"/>
    <w:rsid w:val="00DC2C49"/>
    <w:rsid w:val="00DC3574"/>
    <w:rsid w:val="00DC5B31"/>
    <w:rsid w:val="00DC6B56"/>
    <w:rsid w:val="00DD1AE4"/>
    <w:rsid w:val="00DD2660"/>
    <w:rsid w:val="00DD275F"/>
    <w:rsid w:val="00DD3ACA"/>
    <w:rsid w:val="00DD46E8"/>
    <w:rsid w:val="00DE04EE"/>
    <w:rsid w:val="00DE32D4"/>
    <w:rsid w:val="00DE4BB2"/>
    <w:rsid w:val="00DE56FF"/>
    <w:rsid w:val="00DE73A0"/>
    <w:rsid w:val="00DF332D"/>
    <w:rsid w:val="00DF35BB"/>
    <w:rsid w:val="00DF5B20"/>
    <w:rsid w:val="00E00467"/>
    <w:rsid w:val="00E0076A"/>
    <w:rsid w:val="00E0504C"/>
    <w:rsid w:val="00E05236"/>
    <w:rsid w:val="00E074A9"/>
    <w:rsid w:val="00E075B9"/>
    <w:rsid w:val="00E103C6"/>
    <w:rsid w:val="00E10D87"/>
    <w:rsid w:val="00E1268C"/>
    <w:rsid w:val="00E15870"/>
    <w:rsid w:val="00E16845"/>
    <w:rsid w:val="00E17C63"/>
    <w:rsid w:val="00E23BFB"/>
    <w:rsid w:val="00E27201"/>
    <w:rsid w:val="00E32CC4"/>
    <w:rsid w:val="00E35D22"/>
    <w:rsid w:val="00E36D81"/>
    <w:rsid w:val="00E36F4A"/>
    <w:rsid w:val="00E3795C"/>
    <w:rsid w:val="00E43E74"/>
    <w:rsid w:val="00E44239"/>
    <w:rsid w:val="00E45225"/>
    <w:rsid w:val="00E4791B"/>
    <w:rsid w:val="00E51DBA"/>
    <w:rsid w:val="00E55967"/>
    <w:rsid w:val="00E55FB5"/>
    <w:rsid w:val="00E60EEB"/>
    <w:rsid w:val="00E62FD0"/>
    <w:rsid w:val="00E63047"/>
    <w:rsid w:val="00E66965"/>
    <w:rsid w:val="00E67892"/>
    <w:rsid w:val="00E71754"/>
    <w:rsid w:val="00E726D8"/>
    <w:rsid w:val="00E7322D"/>
    <w:rsid w:val="00E767F4"/>
    <w:rsid w:val="00E77AE8"/>
    <w:rsid w:val="00E80357"/>
    <w:rsid w:val="00E8070A"/>
    <w:rsid w:val="00E814FE"/>
    <w:rsid w:val="00E851BF"/>
    <w:rsid w:val="00E85A10"/>
    <w:rsid w:val="00E86463"/>
    <w:rsid w:val="00E87944"/>
    <w:rsid w:val="00E91D00"/>
    <w:rsid w:val="00E91F52"/>
    <w:rsid w:val="00E92304"/>
    <w:rsid w:val="00E92489"/>
    <w:rsid w:val="00E92DC0"/>
    <w:rsid w:val="00E951EB"/>
    <w:rsid w:val="00E95270"/>
    <w:rsid w:val="00E96D7F"/>
    <w:rsid w:val="00E971E7"/>
    <w:rsid w:val="00EA4562"/>
    <w:rsid w:val="00EA5C81"/>
    <w:rsid w:val="00EA71EE"/>
    <w:rsid w:val="00EB6911"/>
    <w:rsid w:val="00EB6CC5"/>
    <w:rsid w:val="00EB6E98"/>
    <w:rsid w:val="00ED2011"/>
    <w:rsid w:val="00ED7E83"/>
    <w:rsid w:val="00EE0454"/>
    <w:rsid w:val="00EE61CF"/>
    <w:rsid w:val="00EE6E7E"/>
    <w:rsid w:val="00EF30E6"/>
    <w:rsid w:val="00EF4BB0"/>
    <w:rsid w:val="00EF4EAA"/>
    <w:rsid w:val="00F00172"/>
    <w:rsid w:val="00F01537"/>
    <w:rsid w:val="00F02C51"/>
    <w:rsid w:val="00F03536"/>
    <w:rsid w:val="00F04197"/>
    <w:rsid w:val="00F0431B"/>
    <w:rsid w:val="00F04CDB"/>
    <w:rsid w:val="00F05660"/>
    <w:rsid w:val="00F14FC7"/>
    <w:rsid w:val="00F16A1B"/>
    <w:rsid w:val="00F208F6"/>
    <w:rsid w:val="00F21B02"/>
    <w:rsid w:val="00F26965"/>
    <w:rsid w:val="00F271BE"/>
    <w:rsid w:val="00F27EE4"/>
    <w:rsid w:val="00F317D6"/>
    <w:rsid w:val="00F41075"/>
    <w:rsid w:val="00F4199A"/>
    <w:rsid w:val="00F443E0"/>
    <w:rsid w:val="00F457EE"/>
    <w:rsid w:val="00F473FB"/>
    <w:rsid w:val="00F47E05"/>
    <w:rsid w:val="00F47F53"/>
    <w:rsid w:val="00F55742"/>
    <w:rsid w:val="00F56D06"/>
    <w:rsid w:val="00F62EE5"/>
    <w:rsid w:val="00F667A4"/>
    <w:rsid w:val="00F66D68"/>
    <w:rsid w:val="00F67E6D"/>
    <w:rsid w:val="00F721F5"/>
    <w:rsid w:val="00F728FC"/>
    <w:rsid w:val="00F730E7"/>
    <w:rsid w:val="00F7419E"/>
    <w:rsid w:val="00F757BF"/>
    <w:rsid w:val="00F7769A"/>
    <w:rsid w:val="00F77B3E"/>
    <w:rsid w:val="00F77F19"/>
    <w:rsid w:val="00F80498"/>
    <w:rsid w:val="00F8113B"/>
    <w:rsid w:val="00F81411"/>
    <w:rsid w:val="00F843D3"/>
    <w:rsid w:val="00F845FB"/>
    <w:rsid w:val="00F847F2"/>
    <w:rsid w:val="00F84987"/>
    <w:rsid w:val="00F84ADB"/>
    <w:rsid w:val="00F9082B"/>
    <w:rsid w:val="00F91129"/>
    <w:rsid w:val="00F92383"/>
    <w:rsid w:val="00F92473"/>
    <w:rsid w:val="00F976F7"/>
    <w:rsid w:val="00FA3D42"/>
    <w:rsid w:val="00FA4CB0"/>
    <w:rsid w:val="00FA4F39"/>
    <w:rsid w:val="00FA5E64"/>
    <w:rsid w:val="00FA5EE6"/>
    <w:rsid w:val="00FB0538"/>
    <w:rsid w:val="00FB0E2C"/>
    <w:rsid w:val="00FB4146"/>
    <w:rsid w:val="00FC32D8"/>
    <w:rsid w:val="00FC3471"/>
    <w:rsid w:val="00FC3FD3"/>
    <w:rsid w:val="00FC4613"/>
    <w:rsid w:val="00FC4F10"/>
    <w:rsid w:val="00FD0304"/>
    <w:rsid w:val="00FD15B4"/>
    <w:rsid w:val="00FD484F"/>
    <w:rsid w:val="00FD4BCC"/>
    <w:rsid w:val="00FD5C42"/>
    <w:rsid w:val="00FD7BDC"/>
    <w:rsid w:val="00FE0579"/>
    <w:rsid w:val="00FE0CEF"/>
    <w:rsid w:val="00FE256C"/>
    <w:rsid w:val="00FE7614"/>
    <w:rsid w:val="00FF0F7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D072E1"/>
  <w15:docId w15:val="{94E8AA88-D5D0-4371-907F-06041CA9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8"/>
        <w:szCs w:val="22"/>
        <w:lang w:val="de-CH"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0BF3"/>
    <w:pPr>
      <w:jc w:val="both"/>
    </w:pPr>
    <w:rPr>
      <w:rFonts w:ascii="Credit Suisse Type Light" w:hAnsi="Credit Suisse Type Light"/>
      <w:sz w:val="22"/>
    </w:rPr>
  </w:style>
  <w:style w:type="paragraph" w:styleId="berschrift1">
    <w:name w:val="heading 1"/>
    <w:basedOn w:val="Standard"/>
    <w:next w:val="Standard"/>
    <w:link w:val="berschrift1Zchn"/>
    <w:uiPriority w:val="9"/>
    <w:qFormat/>
    <w:rsid w:val="00D644B0"/>
    <w:pPr>
      <w:keepNext/>
      <w:keepLines/>
      <w:numPr>
        <w:numId w:val="19"/>
      </w:numPr>
      <w:spacing w:before="240" w:after="60" w:line="240" w:lineRule="auto"/>
      <w:outlineLvl w:val="0"/>
    </w:pPr>
    <w:rPr>
      <w:rFonts w:ascii="Credit Suisse Type Roman" w:eastAsiaTheme="majorEastAsia" w:hAnsi="Credit Suisse Type Roman" w:cstheme="majorBidi"/>
      <w:b/>
      <w:bCs/>
      <w:color w:val="003868"/>
      <w:sz w:val="28"/>
      <w:szCs w:val="28"/>
    </w:rPr>
  </w:style>
  <w:style w:type="paragraph" w:styleId="berschrift2">
    <w:name w:val="heading 2"/>
    <w:basedOn w:val="Standard"/>
    <w:next w:val="Standard"/>
    <w:link w:val="berschrift2Zchn"/>
    <w:uiPriority w:val="9"/>
    <w:unhideWhenUsed/>
    <w:qFormat/>
    <w:rsid w:val="000D7385"/>
    <w:pPr>
      <w:keepNext/>
      <w:keepLines/>
      <w:numPr>
        <w:ilvl w:val="1"/>
        <w:numId w:val="19"/>
      </w:numPr>
      <w:spacing w:before="100" w:after="60" w:line="240" w:lineRule="auto"/>
      <w:ind w:left="576"/>
      <w:outlineLvl w:val="1"/>
    </w:pPr>
    <w:rPr>
      <w:rFonts w:eastAsiaTheme="majorEastAsia" w:cstheme="majorBidi"/>
      <w:b/>
      <w:bCs/>
      <w:color w:val="255B89"/>
      <w:sz w:val="26"/>
      <w:szCs w:val="26"/>
    </w:rPr>
  </w:style>
  <w:style w:type="paragraph" w:styleId="berschrift3">
    <w:name w:val="heading 3"/>
    <w:basedOn w:val="Standard"/>
    <w:next w:val="Standard"/>
    <w:link w:val="berschrift3Zchn"/>
    <w:uiPriority w:val="9"/>
    <w:unhideWhenUsed/>
    <w:qFormat/>
    <w:rsid w:val="000D7385"/>
    <w:pPr>
      <w:keepNext/>
      <w:keepLines/>
      <w:numPr>
        <w:ilvl w:val="2"/>
        <w:numId w:val="19"/>
      </w:numPr>
      <w:spacing w:before="100" w:after="60" w:line="240" w:lineRule="auto"/>
      <w:ind w:left="720"/>
      <w:outlineLvl w:val="2"/>
    </w:pPr>
    <w:rPr>
      <w:rFonts w:eastAsiaTheme="majorEastAsia" w:cstheme="majorBidi"/>
      <w:b/>
      <w:bCs/>
      <w:color w:val="7898B3"/>
      <w:sz w:val="24"/>
    </w:rPr>
  </w:style>
  <w:style w:type="paragraph" w:styleId="berschrift4">
    <w:name w:val="heading 4"/>
    <w:basedOn w:val="Standard"/>
    <w:next w:val="Standard"/>
    <w:link w:val="berschrift4Zchn"/>
    <w:uiPriority w:val="9"/>
    <w:unhideWhenUsed/>
    <w:qFormat/>
    <w:rsid w:val="00623200"/>
    <w:pPr>
      <w:keepNext/>
      <w:keepLines/>
      <w:numPr>
        <w:ilvl w:val="3"/>
        <w:numId w:val="19"/>
      </w:numPr>
      <w:spacing w:before="200" w:after="0"/>
      <w:outlineLvl w:val="3"/>
    </w:pPr>
    <w:rPr>
      <w:rFonts w:ascii="Credit Suisse Type Roman" w:eastAsiaTheme="majorEastAsia" w:hAnsi="Credit Suisse Type Roman" w:cstheme="majorBidi"/>
      <w:bCs/>
      <w:iCs/>
      <w:color w:val="4F81BD" w:themeColor="accent1"/>
    </w:rPr>
  </w:style>
  <w:style w:type="paragraph" w:styleId="berschrift5">
    <w:name w:val="heading 5"/>
    <w:basedOn w:val="Standard"/>
    <w:next w:val="Standard"/>
    <w:link w:val="berschrift5Zchn"/>
    <w:uiPriority w:val="9"/>
    <w:unhideWhenUsed/>
    <w:qFormat/>
    <w:rsid w:val="00151976"/>
    <w:pPr>
      <w:keepNext/>
      <w:keepLines/>
      <w:numPr>
        <w:ilvl w:val="4"/>
        <w:numId w:val="19"/>
      </w:numPr>
      <w:spacing w:before="200" w:after="0"/>
      <w:ind w:left="1009" w:hanging="1009"/>
      <w:outlineLvl w:val="4"/>
    </w:pPr>
    <w:rPr>
      <w:rFonts w:ascii="Credit Suisse Type Roman" w:eastAsiaTheme="majorEastAsia" w:hAnsi="Credit Suisse Type Roman" w:cstheme="majorBidi"/>
      <w:color w:val="243F60" w:themeColor="accent1" w:themeShade="7F"/>
    </w:rPr>
  </w:style>
  <w:style w:type="paragraph" w:styleId="berschrift6">
    <w:name w:val="heading 6"/>
    <w:basedOn w:val="Standard"/>
    <w:next w:val="Standard"/>
    <w:link w:val="berschrift6Zchn"/>
    <w:uiPriority w:val="9"/>
    <w:unhideWhenUsed/>
    <w:qFormat/>
    <w:rsid w:val="00815F4A"/>
    <w:pPr>
      <w:keepNext/>
      <w:keepLines/>
      <w:numPr>
        <w:ilvl w:val="5"/>
        <w:numId w:val="19"/>
      </w:numPr>
      <w:spacing w:before="200" w:after="0"/>
      <w:outlineLvl w:val="5"/>
    </w:pPr>
    <w:rPr>
      <w:rFonts w:eastAsiaTheme="majorEastAsia" w:cstheme="majorBidi"/>
      <w:iCs/>
      <w:color w:val="243F60" w:themeColor="accent1" w:themeShade="7F"/>
    </w:rPr>
  </w:style>
  <w:style w:type="paragraph" w:styleId="berschrift7">
    <w:name w:val="heading 7"/>
    <w:basedOn w:val="Standard"/>
    <w:next w:val="Standard"/>
    <w:link w:val="berschrift7Zchn"/>
    <w:uiPriority w:val="9"/>
    <w:semiHidden/>
    <w:unhideWhenUsed/>
    <w:qFormat/>
    <w:rsid w:val="003A4817"/>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4817"/>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4817"/>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44B0"/>
    <w:rPr>
      <w:rFonts w:ascii="Credit Suisse Type Roman" w:eastAsiaTheme="majorEastAsia" w:hAnsi="Credit Suisse Type Roman" w:cstheme="majorBidi"/>
      <w:b/>
      <w:bCs/>
      <w:color w:val="003868"/>
      <w:sz w:val="28"/>
      <w:szCs w:val="28"/>
    </w:rPr>
  </w:style>
  <w:style w:type="character" w:customStyle="1" w:styleId="berschrift2Zchn">
    <w:name w:val="Überschrift 2 Zchn"/>
    <w:basedOn w:val="Absatz-Standardschriftart"/>
    <w:link w:val="berschrift2"/>
    <w:uiPriority w:val="9"/>
    <w:rsid w:val="000D7385"/>
    <w:rPr>
      <w:rFonts w:ascii="Credit Suisse Type Light" w:eastAsiaTheme="majorEastAsia" w:hAnsi="Credit Suisse Type Light" w:cstheme="majorBidi"/>
      <w:b/>
      <w:bCs/>
      <w:color w:val="255B89"/>
      <w:sz w:val="26"/>
      <w:szCs w:val="26"/>
    </w:rPr>
  </w:style>
  <w:style w:type="character" w:customStyle="1" w:styleId="berschrift3Zchn">
    <w:name w:val="Überschrift 3 Zchn"/>
    <w:basedOn w:val="Absatz-Standardschriftart"/>
    <w:link w:val="berschrift3"/>
    <w:uiPriority w:val="9"/>
    <w:rsid w:val="000D7385"/>
    <w:rPr>
      <w:rFonts w:ascii="Credit Suisse Type Light" w:eastAsiaTheme="majorEastAsia" w:hAnsi="Credit Suisse Type Light" w:cstheme="majorBidi"/>
      <w:b/>
      <w:bCs/>
      <w:color w:val="7898B3"/>
      <w:sz w:val="24"/>
    </w:rPr>
  </w:style>
  <w:style w:type="character" w:customStyle="1" w:styleId="berschrift4Zchn">
    <w:name w:val="Überschrift 4 Zchn"/>
    <w:basedOn w:val="Absatz-Standardschriftart"/>
    <w:link w:val="berschrift4"/>
    <w:uiPriority w:val="9"/>
    <w:rsid w:val="00623200"/>
    <w:rPr>
      <w:rFonts w:ascii="Credit Suisse Type Roman" w:eastAsiaTheme="majorEastAsia" w:hAnsi="Credit Suisse Type Roman" w:cstheme="majorBidi"/>
      <w:bCs/>
      <w:iCs/>
      <w:color w:val="4F81BD" w:themeColor="accent1"/>
      <w:sz w:val="22"/>
    </w:rPr>
  </w:style>
  <w:style w:type="character" w:customStyle="1" w:styleId="berschrift5Zchn">
    <w:name w:val="Überschrift 5 Zchn"/>
    <w:basedOn w:val="Absatz-Standardschriftart"/>
    <w:link w:val="berschrift5"/>
    <w:uiPriority w:val="9"/>
    <w:rsid w:val="00151976"/>
    <w:rPr>
      <w:rFonts w:ascii="Credit Suisse Type Roman" w:eastAsiaTheme="majorEastAsia" w:hAnsi="Credit Suisse Type Roman" w:cstheme="majorBidi"/>
      <w:color w:val="243F60" w:themeColor="accent1" w:themeShade="7F"/>
      <w:sz w:val="22"/>
    </w:rPr>
  </w:style>
  <w:style w:type="character" w:customStyle="1" w:styleId="berschrift6Zchn">
    <w:name w:val="Überschrift 6 Zchn"/>
    <w:basedOn w:val="Absatz-Standardschriftart"/>
    <w:link w:val="berschrift6"/>
    <w:uiPriority w:val="9"/>
    <w:rsid w:val="00815F4A"/>
    <w:rPr>
      <w:rFonts w:ascii="Credit Suisse Type Light" w:eastAsiaTheme="majorEastAsia" w:hAnsi="Credit Suisse Type Light" w:cstheme="majorBidi"/>
      <w:iCs/>
      <w:color w:val="243F60" w:themeColor="accent1" w:themeShade="7F"/>
      <w:sz w:val="22"/>
    </w:rPr>
  </w:style>
  <w:style w:type="character" w:customStyle="1" w:styleId="berschrift7Zchn">
    <w:name w:val="Überschrift 7 Zchn"/>
    <w:basedOn w:val="Absatz-Standardschriftart"/>
    <w:link w:val="berschrift7"/>
    <w:uiPriority w:val="9"/>
    <w:semiHidden/>
    <w:rsid w:val="003A48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48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481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9B1F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FE2"/>
  </w:style>
  <w:style w:type="paragraph" w:styleId="Fuzeile">
    <w:name w:val="footer"/>
    <w:basedOn w:val="Standard"/>
    <w:link w:val="FuzeileZchn"/>
    <w:uiPriority w:val="99"/>
    <w:unhideWhenUsed/>
    <w:rsid w:val="009B1F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FE2"/>
  </w:style>
  <w:style w:type="paragraph" w:styleId="Sprechblasentext">
    <w:name w:val="Balloon Text"/>
    <w:basedOn w:val="Standard"/>
    <w:link w:val="SprechblasentextZchn"/>
    <w:uiPriority w:val="99"/>
    <w:semiHidden/>
    <w:unhideWhenUsed/>
    <w:rsid w:val="009B1F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1FE2"/>
    <w:rPr>
      <w:rFonts w:ascii="Tahoma" w:hAnsi="Tahoma" w:cs="Tahoma"/>
      <w:sz w:val="16"/>
      <w:szCs w:val="16"/>
    </w:rPr>
  </w:style>
  <w:style w:type="character" w:styleId="Platzhaltertext">
    <w:name w:val="Placeholder Text"/>
    <w:basedOn w:val="Absatz-Standardschriftart"/>
    <w:uiPriority w:val="99"/>
    <w:semiHidden/>
    <w:rsid w:val="00A327CD"/>
    <w:rPr>
      <w:color w:val="808080"/>
    </w:rPr>
  </w:style>
  <w:style w:type="paragraph" w:styleId="KeinLeerraum">
    <w:name w:val="No Spacing"/>
    <w:link w:val="KeinLeerraumZchn"/>
    <w:uiPriority w:val="1"/>
    <w:qFormat/>
    <w:rsid w:val="00A327CD"/>
    <w:pPr>
      <w:spacing w:after="0" w:line="240" w:lineRule="auto"/>
    </w:pPr>
  </w:style>
  <w:style w:type="character" w:customStyle="1" w:styleId="KeinLeerraumZchn">
    <w:name w:val="Kein Leerraum Zchn"/>
    <w:basedOn w:val="Absatz-Standardschriftart"/>
    <w:link w:val="KeinLeerraum"/>
    <w:uiPriority w:val="1"/>
    <w:rsid w:val="00F208F6"/>
  </w:style>
  <w:style w:type="table" w:styleId="Tabellenraster">
    <w:name w:val="Table Grid"/>
    <w:basedOn w:val="NormaleTabelle"/>
    <w:rsid w:val="001C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PATabelle">
    <w:name w:val="IPATabelle"/>
    <w:basedOn w:val="NormaleTabelle"/>
    <w:uiPriority w:val="99"/>
    <w:rsid w:val="00F757BF"/>
    <w:pPr>
      <w:spacing w:after="120" w:line="240" w:lineRule="auto"/>
    </w:pPr>
    <w:rPr>
      <w:rFonts w:ascii="Credit Suisse Type Light" w:hAnsi="Credit Suisse Type Light"/>
    </w:rPr>
    <w:tblPr/>
    <w:tcPr>
      <w:shd w:val="clear" w:color="auto" w:fill="FFFFFF" w:themeFill="background1"/>
    </w:tcPr>
    <w:tblStylePr w:type="firstRow">
      <w:pPr>
        <w:jc w:val="center"/>
      </w:pPr>
      <w:rPr>
        <w:rFonts w:ascii="Credit Suisse Type Light" w:hAnsi="Credit Suisse Type Light"/>
        <w:b/>
      </w:rPr>
      <w:tblPr/>
      <w:tcPr>
        <w:shd w:val="clear" w:color="auto" w:fill="F5F1EF"/>
      </w:tcPr>
    </w:tblStylePr>
    <w:tblStylePr w:type="lastRow">
      <w:pPr>
        <w:jc w:val="left"/>
      </w:pPr>
      <w:tblPr/>
      <w:tcPr>
        <w:vAlign w:val="center"/>
      </w:tcPr>
    </w:tblStylePr>
  </w:style>
  <w:style w:type="character" w:styleId="Hyperlink">
    <w:name w:val="Hyperlink"/>
    <w:basedOn w:val="Absatz-Standardschriftart"/>
    <w:uiPriority w:val="99"/>
    <w:unhideWhenUsed/>
    <w:rsid w:val="00B50150"/>
    <w:rPr>
      <w:color w:val="0000FF" w:themeColor="hyperlink"/>
      <w:u w:val="single"/>
    </w:rPr>
  </w:style>
  <w:style w:type="paragraph" w:styleId="Beschriftung">
    <w:name w:val="caption"/>
    <w:basedOn w:val="Standard"/>
    <w:next w:val="Standard"/>
    <w:uiPriority w:val="35"/>
    <w:unhideWhenUsed/>
    <w:qFormat/>
    <w:rsid w:val="00030A44"/>
    <w:pPr>
      <w:spacing w:after="0" w:line="240" w:lineRule="auto"/>
    </w:pPr>
    <w:rPr>
      <w:b/>
      <w:bCs/>
      <w:sz w:val="18"/>
      <w:szCs w:val="18"/>
    </w:rPr>
  </w:style>
  <w:style w:type="paragraph" w:styleId="Inhaltsverzeichnisberschrift">
    <w:name w:val="TOC Heading"/>
    <w:basedOn w:val="berschrift1"/>
    <w:next w:val="Standard"/>
    <w:uiPriority w:val="39"/>
    <w:semiHidden/>
    <w:unhideWhenUsed/>
    <w:qFormat/>
    <w:rsid w:val="00B50150"/>
    <w:pPr>
      <w:numPr>
        <w:numId w:val="0"/>
      </w:numPr>
      <w:spacing w:before="480" w:after="0"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060B5E"/>
    <w:pPr>
      <w:tabs>
        <w:tab w:val="left" w:pos="360"/>
        <w:tab w:val="right" w:leader="dot" w:pos="9062"/>
      </w:tabs>
      <w:spacing w:before="120" w:after="120"/>
    </w:pPr>
    <w:rPr>
      <w:b/>
      <w:bCs/>
      <w:caps/>
      <w:noProof/>
      <w:color w:val="1F497D" w:themeColor="text2"/>
      <w:sz w:val="20"/>
      <w:szCs w:val="20"/>
    </w:rPr>
  </w:style>
  <w:style w:type="paragraph" w:styleId="Verzeichnis2">
    <w:name w:val="toc 2"/>
    <w:basedOn w:val="Standard"/>
    <w:next w:val="Standard"/>
    <w:autoRedefine/>
    <w:uiPriority w:val="39"/>
    <w:unhideWhenUsed/>
    <w:rsid w:val="009951CD"/>
    <w:pPr>
      <w:spacing w:after="0"/>
      <w:ind w:left="180"/>
    </w:pPr>
    <w:rPr>
      <w:rFonts w:asciiTheme="minorHAnsi" w:hAnsiTheme="minorHAnsi"/>
      <w:smallCaps/>
      <w:sz w:val="20"/>
      <w:szCs w:val="20"/>
    </w:rPr>
  </w:style>
  <w:style w:type="paragraph" w:styleId="Verzeichnis3">
    <w:name w:val="toc 3"/>
    <w:basedOn w:val="Standard"/>
    <w:next w:val="Standard"/>
    <w:autoRedefine/>
    <w:uiPriority w:val="39"/>
    <w:unhideWhenUsed/>
    <w:rsid w:val="00C95220"/>
    <w:pPr>
      <w:spacing w:after="0"/>
      <w:ind w:left="360"/>
    </w:pPr>
    <w:rPr>
      <w:rFonts w:asciiTheme="minorHAnsi" w:hAnsiTheme="minorHAnsi"/>
      <w:iCs/>
      <w:sz w:val="20"/>
      <w:szCs w:val="20"/>
    </w:rPr>
  </w:style>
  <w:style w:type="paragraph" w:styleId="Titel">
    <w:name w:val="Title"/>
    <w:basedOn w:val="Standard"/>
    <w:next w:val="Standard"/>
    <w:link w:val="TitelZchn"/>
    <w:uiPriority w:val="10"/>
    <w:qFormat/>
    <w:rsid w:val="002005DF"/>
    <w:pPr>
      <w:spacing w:after="300" w:line="240" w:lineRule="auto"/>
      <w:contextualSpacing/>
    </w:pPr>
    <w:rPr>
      <w:rFonts w:ascii="Credit Suisse Type Roman" w:eastAsiaTheme="majorEastAsia" w:hAnsi="Credit Suisse Type Roman" w:cstheme="majorBidi"/>
      <w:color w:val="00316E"/>
      <w:spacing w:val="5"/>
      <w:kern w:val="28"/>
      <w:sz w:val="32"/>
      <w:szCs w:val="52"/>
    </w:rPr>
  </w:style>
  <w:style w:type="character" w:customStyle="1" w:styleId="TitelZchn">
    <w:name w:val="Titel Zchn"/>
    <w:basedOn w:val="Absatz-Standardschriftart"/>
    <w:link w:val="Titel"/>
    <w:uiPriority w:val="10"/>
    <w:rsid w:val="002005DF"/>
    <w:rPr>
      <w:rFonts w:ascii="Credit Suisse Type Roman" w:eastAsiaTheme="majorEastAsia" w:hAnsi="Credit Suisse Type Roman" w:cstheme="majorBidi"/>
      <w:color w:val="00316E"/>
      <w:spacing w:val="5"/>
      <w:kern w:val="28"/>
      <w:sz w:val="32"/>
      <w:szCs w:val="52"/>
    </w:rPr>
  </w:style>
  <w:style w:type="paragraph" w:styleId="Abbildungsverzeichnis">
    <w:name w:val="table of figures"/>
    <w:basedOn w:val="Standard"/>
    <w:next w:val="Standard"/>
    <w:uiPriority w:val="99"/>
    <w:unhideWhenUsed/>
    <w:rsid w:val="002005DF"/>
    <w:pPr>
      <w:spacing w:after="0"/>
    </w:pPr>
  </w:style>
  <w:style w:type="paragraph" w:styleId="Untertitel">
    <w:name w:val="Subtitle"/>
    <w:aliases w:val="Code"/>
    <w:basedOn w:val="Standard"/>
    <w:next w:val="Standard"/>
    <w:link w:val="UntertitelZchn"/>
    <w:autoRedefine/>
    <w:uiPriority w:val="11"/>
    <w:qFormat/>
    <w:rsid w:val="00F443E0"/>
    <w:pPr>
      <w:numPr>
        <w:ilvl w:val="1"/>
      </w:numPr>
      <w:pBdr>
        <w:top w:val="single" w:sz="6" w:space="1" w:color="auto"/>
        <w:left w:val="single" w:sz="6" w:space="4" w:color="auto"/>
        <w:bottom w:val="single" w:sz="6" w:space="1" w:color="auto"/>
        <w:right w:val="single" w:sz="6" w:space="4" w:color="auto"/>
      </w:pBdr>
      <w:jc w:val="left"/>
    </w:pPr>
    <w:rPr>
      <w:rFonts w:ascii="Consolas" w:eastAsiaTheme="majorEastAsia" w:hAnsi="Consolas" w:cstheme="majorBidi"/>
      <w:iCs/>
      <w:spacing w:val="15"/>
      <w:sz w:val="18"/>
      <w:szCs w:val="24"/>
    </w:rPr>
  </w:style>
  <w:style w:type="character" w:customStyle="1" w:styleId="UntertitelZchn">
    <w:name w:val="Untertitel Zchn"/>
    <w:aliases w:val="Code Zchn"/>
    <w:basedOn w:val="Absatz-Standardschriftart"/>
    <w:link w:val="Untertitel"/>
    <w:uiPriority w:val="11"/>
    <w:rsid w:val="00F443E0"/>
    <w:rPr>
      <w:rFonts w:ascii="Consolas" w:eastAsiaTheme="majorEastAsia" w:hAnsi="Consolas" w:cstheme="majorBidi"/>
      <w:iCs/>
      <w:spacing w:val="15"/>
      <w:szCs w:val="24"/>
    </w:rPr>
  </w:style>
  <w:style w:type="character" w:styleId="SchwacheHervorhebung">
    <w:name w:val="Subtle Emphasis"/>
    <w:aliases w:val="Hinweise Farbig"/>
    <w:basedOn w:val="Absatz-Standardschriftart"/>
    <w:uiPriority w:val="19"/>
    <w:qFormat/>
    <w:rsid w:val="00527B0E"/>
    <w:rPr>
      <w:i w:val="0"/>
      <w:iCs/>
      <w:color w:val="EB2E35"/>
    </w:rPr>
  </w:style>
  <w:style w:type="paragraph" w:styleId="Listenabsatz">
    <w:name w:val="List Paragraph"/>
    <w:basedOn w:val="Standard"/>
    <w:uiPriority w:val="34"/>
    <w:qFormat/>
    <w:rsid w:val="005A7CAD"/>
    <w:pPr>
      <w:ind w:left="720"/>
      <w:contextualSpacing/>
    </w:pPr>
  </w:style>
  <w:style w:type="paragraph" w:styleId="Index1">
    <w:name w:val="index 1"/>
    <w:basedOn w:val="Standard"/>
    <w:next w:val="Standard"/>
    <w:autoRedefine/>
    <w:uiPriority w:val="99"/>
    <w:semiHidden/>
    <w:unhideWhenUsed/>
    <w:rsid w:val="00E8070A"/>
    <w:pPr>
      <w:spacing w:after="0" w:line="240" w:lineRule="auto"/>
      <w:ind w:left="180" w:hanging="180"/>
    </w:pPr>
  </w:style>
  <w:style w:type="paragraph" w:styleId="Index2">
    <w:name w:val="index 2"/>
    <w:basedOn w:val="Standard"/>
    <w:next w:val="Standard"/>
    <w:autoRedefine/>
    <w:uiPriority w:val="99"/>
    <w:semiHidden/>
    <w:unhideWhenUsed/>
    <w:rsid w:val="00510672"/>
    <w:pPr>
      <w:spacing w:after="0" w:line="240" w:lineRule="auto"/>
      <w:ind w:left="360" w:hanging="180"/>
    </w:pPr>
  </w:style>
  <w:style w:type="table" w:styleId="HelleListe">
    <w:name w:val="Light List"/>
    <w:basedOn w:val="NormaleTabelle"/>
    <w:uiPriority w:val="61"/>
    <w:rsid w:val="00E379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Akzent1">
    <w:name w:val="Medium Shading 1 Accent 1"/>
    <w:basedOn w:val="NormaleTabelle"/>
    <w:uiPriority w:val="63"/>
    <w:rsid w:val="00E37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Link">
    <w:name w:val="FollowedHyperlink"/>
    <w:basedOn w:val="Absatz-Standardschriftart"/>
    <w:uiPriority w:val="99"/>
    <w:semiHidden/>
    <w:unhideWhenUsed/>
    <w:rsid w:val="00095139"/>
    <w:rPr>
      <w:color w:val="800080" w:themeColor="followedHyperlink"/>
      <w:u w:val="single"/>
    </w:rPr>
  </w:style>
  <w:style w:type="paragraph" w:styleId="Literaturverzeichnis">
    <w:name w:val="Bibliography"/>
    <w:basedOn w:val="Standard"/>
    <w:next w:val="Standard"/>
    <w:uiPriority w:val="37"/>
    <w:unhideWhenUsed/>
    <w:rsid w:val="007B3825"/>
  </w:style>
  <w:style w:type="table" w:styleId="HellesRaster-Akzent1">
    <w:name w:val="Light Grid Accent 1"/>
    <w:basedOn w:val="NormaleTabelle"/>
    <w:uiPriority w:val="62"/>
    <w:rsid w:val="00F77B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2">
    <w:name w:val="Light List Accent 2"/>
    <w:basedOn w:val="NormaleTabelle"/>
    <w:uiPriority w:val="61"/>
    <w:rsid w:val="00B2000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chattierung-Akzent2">
    <w:name w:val="Light Shading Accent 2"/>
    <w:basedOn w:val="NormaleTabelle"/>
    <w:uiPriority w:val="60"/>
    <w:rsid w:val="00B2000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locktext">
    <w:name w:val="Block Text"/>
    <w:basedOn w:val="Standard"/>
    <w:unhideWhenUsed/>
    <w:rsid w:val="007F5C96"/>
    <w:pPr>
      <w:spacing w:after="120" w:line="280" w:lineRule="exact"/>
    </w:pPr>
    <w:rPr>
      <w:rFonts w:ascii="Arial" w:eastAsia="Times" w:hAnsi="Arial" w:cs="Times New Roman"/>
      <w:spacing w:val="3"/>
      <w:sz w:val="20"/>
      <w:szCs w:val="20"/>
      <w:lang w:eastAsia="de-CH"/>
    </w:rPr>
  </w:style>
  <w:style w:type="paragraph" w:customStyle="1" w:styleId="TabellenInhalt">
    <w:name w:val="Tabellen Inhalt"/>
    <w:basedOn w:val="Textkrper"/>
    <w:rsid w:val="007F5C96"/>
    <w:pPr>
      <w:widowControl w:val="0"/>
      <w:suppressLineNumbers/>
      <w:spacing w:before="60" w:after="60" w:line="240" w:lineRule="auto"/>
    </w:pPr>
    <w:rPr>
      <w:rFonts w:ascii="Arial" w:eastAsia="Times" w:hAnsi="Arial" w:cs="Times New Roman"/>
      <w:sz w:val="20"/>
      <w:szCs w:val="20"/>
      <w:lang w:eastAsia="ar-SA"/>
    </w:rPr>
  </w:style>
  <w:style w:type="paragraph" w:styleId="Textkrper">
    <w:name w:val="Body Text"/>
    <w:basedOn w:val="Standard"/>
    <w:link w:val="TextkrperZchn"/>
    <w:uiPriority w:val="99"/>
    <w:semiHidden/>
    <w:unhideWhenUsed/>
    <w:rsid w:val="007F5C96"/>
    <w:pPr>
      <w:spacing w:after="120"/>
    </w:pPr>
  </w:style>
  <w:style w:type="character" w:customStyle="1" w:styleId="TextkrperZchn">
    <w:name w:val="Textkörper Zchn"/>
    <w:basedOn w:val="Absatz-Standardschriftart"/>
    <w:link w:val="Textkrper"/>
    <w:uiPriority w:val="99"/>
    <w:semiHidden/>
    <w:rsid w:val="007F5C96"/>
    <w:rPr>
      <w:rFonts w:ascii="Credit Suisse Type Light" w:hAnsi="Credit Suisse Type Light"/>
    </w:rPr>
  </w:style>
  <w:style w:type="paragraph" w:styleId="Verzeichnis4">
    <w:name w:val="toc 4"/>
    <w:basedOn w:val="Standard"/>
    <w:next w:val="Standard"/>
    <w:autoRedefine/>
    <w:uiPriority w:val="39"/>
    <w:unhideWhenUsed/>
    <w:rsid w:val="00C95220"/>
    <w:pPr>
      <w:spacing w:after="0"/>
      <w:ind w:left="540"/>
    </w:pPr>
    <w:rPr>
      <w:rFonts w:asciiTheme="minorHAnsi" w:hAnsiTheme="minorHAnsi"/>
      <w:sz w:val="20"/>
      <w:szCs w:val="18"/>
    </w:rPr>
  </w:style>
  <w:style w:type="paragraph" w:styleId="Verzeichnis5">
    <w:name w:val="toc 5"/>
    <w:basedOn w:val="Standard"/>
    <w:next w:val="Standard"/>
    <w:autoRedefine/>
    <w:uiPriority w:val="39"/>
    <w:unhideWhenUsed/>
    <w:rsid w:val="00C95220"/>
    <w:pPr>
      <w:spacing w:after="0"/>
      <w:ind w:left="720"/>
    </w:pPr>
    <w:rPr>
      <w:rFonts w:asciiTheme="minorHAnsi" w:hAnsiTheme="minorHAnsi"/>
      <w:sz w:val="20"/>
      <w:szCs w:val="18"/>
    </w:rPr>
  </w:style>
  <w:style w:type="table" w:styleId="MittlereSchattierung1-Akzent2">
    <w:name w:val="Medium Shading 1 Accent 2"/>
    <w:basedOn w:val="NormaleTabelle"/>
    <w:uiPriority w:val="63"/>
    <w:rsid w:val="00A35B1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HellesRaster">
    <w:name w:val="Light Grid"/>
    <w:basedOn w:val="NormaleTabelle"/>
    <w:uiPriority w:val="62"/>
    <w:rsid w:val="00F66D6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Zitat">
    <w:name w:val="Quote"/>
    <w:basedOn w:val="Standard"/>
    <w:next w:val="Standard"/>
    <w:link w:val="ZitatZchn"/>
    <w:uiPriority w:val="29"/>
    <w:qFormat/>
    <w:rsid w:val="00C02955"/>
    <w:rPr>
      <w:i/>
      <w:iCs/>
      <w:color w:val="000000" w:themeColor="text1"/>
    </w:rPr>
  </w:style>
  <w:style w:type="character" w:customStyle="1" w:styleId="ZitatZchn">
    <w:name w:val="Zitat Zchn"/>
    <w:basedOn w:val="Absatz-Standardschriftart"/>
    <w:link w:val="Zitat"/>
    <w:uiPriority w:val="29"/>
    <w:rsid w:val="00C02955"/>
    <w:rPr>
      <w:rFonts w:ascii="Credit Suisse Type Light" w:hAnsi="Credit Suisse Type Light"/>
      <w:i/>
      <w:iCs/>
      <w:color w:val="000000" w:themeColor="text1"/>
    </w:rPr>
  </w:style>
  <w:style w:type="paragraph" w:styleId="Verzeichnis6">
    <w:name w:val="toc 6"/>
    <w:basedOn w:val="Standard"/>
    <w:next w:val="Standard"/>
    <w:autoRedefine/>
    <w:uiPriority w:val="39"/>
    <w:unhideWhenUsed/>
    <w:rsid w:val="009951CD"/>
    <w:pPr>
      <w:spacing w:after="0"/>
      <w:ind w:left="900"/>
    </w:pPr>
    <w:rPr>
      <w:rFonts w:asciiTheme="minorHAnsi" w:hAnsiTheme="minorHAnsi"/>
      <w:szCs w:val="18"/>
    </w:rPr>
  </w:style>
  <w:style w:type="paragraph" w:styleId="Verzeichnis7">
    <w:name w:val="toc 7"/>
    <w:basedOn w:val="Standard"/>
    <w:next w:val="Standard"/>
    <w:autoRedefine/>
    <w:uiPriority w:val="39"/>
    <w:unhideWhenUsed/>
    <w:rsid w:val="009951CD"/>
    <w:pPr>
      <w:spacing w:after="0"/>
      <w:ind w:left="1080"/>
    </w:pPr>
    <w:rPr>
      <w:rFonts w:asciiTheme="minorHAnsi" w:hAnsiTheme="minorHAnsi"/>
      <w:szCs w:val="18"/>
    </w:rPr>
  </w:style>
  <w:style w:type="paragraph" w:styleId="Verzeichnis8">
    <w:name w:val="toc 8"/>
    <w:basedOn w:val="Standard"/>
    <w:next w:val="Standard"/>
    <w:autoRedefine/>
    <w:uiPriority w:val="39"/>
    <w:unhideWhenUsed/>
    <w:rsid w:val="00660E51"/>
    <w:pPr>
      <w:spacing w:after="0"/>
      <w:ind w:left="1260"/>
    </w:pPr>
    <w:rPr>
      <w:rFonts w:asciiTheme="minorHAnsi" w:hAnsiTheme="minorHAnsi"/>
      <w:szCs w:val="18"/>
    </w:rPr>
  </w:style>
  <w:style w:type="paragraph" w:styleId="Verzeichnis9">
    <w:name w:val="toc 9"/>
    <w:basedOn w:val="Standard"/>
    <w:next w:val="Standard"/>
    <w:autoRedefine/>
    <w:uiPriority w:val="39"/>
    <w:unhideWhenUsed/>
    <w:rsid w:val="00660E51"/>
    <w:pPr>
      <w:spacing w:after="0"/>
      <w:ind w:left="1440"/>
    </w:pPr>
    <w:rPr>
      <w:rFonts w:asciiTheme="minorHAnsi" w:hAnsiTheme="minorHAnsi"/>
      <w:szCs w:val="18"/>
    </w:rPr>
  </w:style>
  <w:style w:type="paragraph" w:styleId="HTMLVorformatiert">
    <w:name w:val="HTML Preformatted"/>
    <w:basedOn w:val="Standard"/>
    <w:link w:val="HTMLVorformatiertZchn"/>
    <w:uiPriority w:val="99"/>
    <w:semiHidden/>
    <w:unhideWhenUsed/>
    <w:rsid w:val="001E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1E00CC"/>
    <w:rPr>
      <w:rFonts w:ascii="Courier New" w:eastAsia="Times New Roman" w:hAnsi="Courier New" w:cs="Courier New"/>
      <w:sz w:val="20"/>
      <w:szCs w:val="20"/>
      <w:lang w:eastAsia="de-CH"/>
    </w:rPr>
  </w:style>
  <w:style w:type="character" w:customStyle="1" w:styleId="lit">
    <w:name w:val="lit"/>
    <w:basedOn w:val="Absatz-Standardschriftart"/>
    <w:rsid w:val="001E00CC"/>
  </w:style>
  <w:style w:type="character" w:customStyle="1" w:styleId="pun">
    <w:name w:val="pun"/>
    <w:basedOn w:val="Absatz-Standardschriftart"/>
    <w:rsid w:val="001E00CC"/>
  </w:style>
  <w:style w:type="character" w:customStyle="1" w:styleId="pln">
    <w:name w:val="pln"/>
    <w:basedOn w:val="Absatz-Standardschriftart"/>
    <w:rsid w:val="001E00CC"/>
  </w:style>
  <w:style w:type="character" w:customStyle="1" w:styleId="str">
    <w:name w:val="str"/>
    <w:basedOn w:val="Absatz-Standardschriftart"/>
    <w:rsid w:val="001E00CC"/>
  </w:style>
  <w:style w:type="character" w:customStyle="1" w:styleId="kwd">
    <w:name w:val="kwd"/>
    <w:basedOn w:val="Absatz-Standardschriftart"/>
    <w:rsid w:val="001E00CC"/>
  </w:style>
  <w:style w:type="character" w:customStyle="1" w:styleId="typ">
    <w:name w:val="typ"/>
    <w:basedOn w:val="Absatz-Standardschriftart"/>
    <w:rsid w:val="001E00CC"/>
  </w:style>
  <w:style w:type="character" w:customStyle="1" w:styleId="com">
    <w:name w:val="com"/>
    <w:basedOn w:val="Absatz-Standardschriftart"/>
    <w:rsid w:val="001E00CC"/>
  </w:style>
  <w:style w:type="paragraph" w:customStyle="1" w:styleId="Code2">
    <w:name w:val="Code2"/>
    <w:basedOn w:val="Standard"/>
    <w:link w:val="Code2Char"/>
    <w:rsid w:val="001E00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nsolas"/>
      <w:color w:val="800000"/>
      <w:sz w:val="20"/>
      <w:szCs w:val="20"/>
      <w:bdr w:val="none" w:sz="0" w:space="0" w:color="auto" w:frame="1"/>
      <w:shd w:val="clear" w:color="auto" w:fill="EEEEEE"/>
      <w:lang w:val="en-US" w:eastAsia="de-CH"/>
    </w:rPr>
  </w:style>
  <w:style w:type="character" w:customStyle="1" w:styleId="Code2Char">
    <w:name w:val="Code2 Char"/>
    <w:basedOn w:val="Absatz-Standardschriftart"/>
    <w:link w:val="Code2"/>
    <w:rsid w:val="001E00CC"/>
    <w:rPr>
      <w:rFonts w:ascii="Consolas" w:eastAsia="Times New Roman" w:hAnsi="Consolas" w:cs="Consolas"/>
      <w:color w:val="800000"/>
      <w:sz w:val="20"/>
      <w:szCs w:val="20"/>
      <w:bdr w:val="none" w:sz="0" w:space="0" w:color="auto" w:frame="1"/>
      <w:shd w:val="clear" w:color="auto" w:fill="EEEEEE"/>
      <w:lang w:val="en-US" w:eastAsia="de-CH"/>
    </w:rPr>
  </w:style>
  <w:style w:type="paragraph" w:styleId="Funotentext">
    <w:name w:val="footnote text"/>
    <w:basedOn w:val="Standard"/>
    <w:link w:val="FunotentextZchn"/>
    <w:uiPriority w:val="99"/>
    <w:semiHidden/>
    <w:unhideWhenUsed/>
    <w:rsid w:val="001519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51976"/>
    <w:rPr>
      <w:rFonts w:ascii="Credit Suisse Type Light" w:hAnsi="Credit Suisse Type Light"/>
      <w:sz w:val="20"/>
      <w:szCs w:val="20"/>
    </w:rPr>
  </w:style>
  <w:style w:type="character" w:styleId="Funotenzeichen">
    <w:name w:val="footnote reference"/>
    <w:basedOn w:val="Absatz-Standardschriftart"/>
    <w:uiPriority w:val="99"/>
    <w:semiHidden/>
    <w:unhideWhenUsed/>
    <w:rsid w:val="001519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7349">
      <w:bodyDiv w:val="1"/>
      <w:marLeft w:val="0"/>
      <w:marRight w:val="0"/>
      <w:marTop w:val="0"/>
      <w:marBottom w:val="0"/>
      <w:divBdr>
        <w:top w:val="none" w:sz="0" w:space="0" w:color="auto"/>
        <w:left w:val="none" w:sz="0" w:space="0" w:color="auto"/>
        <w:bottom w:val="none" w:sz="0" w:space="0" w:color="auto"/>
        <w:right w:val="none" w:sz="0" w:space="0" w:color="auto"/>
      </w:divBdr>
    </w:div>
    <w:div w:id="435826511">
      <w:bodyDiv w:val="1"/>
      <w:marLeft w:val="0"/>
      <w:marRight w:val="0"/>
      <w:marTop w:val="0"/>
      <w:marBottom w:val="0"/>
      <w:divBdr>
        <w:top w:val="none" w:sz="0" w:space="0" w:color="auto"/>
        <w:left w:val="none" w:sz="0" w:space="0" w:color="auto"/>
        <w:bottom w:val="none" w:sz="0" w:space="0" w:color="auto"/>
        <w:right w:val="none" w:sz="0" w:space="0" w:color="auto"/>
      </w:divBdr>
    </w:div>
    <w:div w:id="710811124">
      <w:bodyDiv w:val="1"/>
      <w:marLeft w:val="0"/>
      <w:marRight w:val="0"/>
      <w:marTop w:val="0"/>
      <w:marBottom w:val="0"/>
      <w:divBdr>
        <w:top w:val="none" w:sz="0" w:space="0" w:color="auto"/>
        <w:left w:val="none" w:sz="0" w:space="0" w:color="auto"/>
        <w:bottom w:val="none" w:sz="0" w:space="0" w:color="auto"/>
        <w:right w:val="none" w:sz="0" w:space="0" w:color="auto"/>
      </w:divBdr>
    </w:div>
    <w:div w:id="790782235">
      <w:bodyDiv w:val="1"/>
      <w:marLeft w:val="0"/>
      <w:marRight w:val="0"/>
      <w:marTop w:val="0"/>
      <w:marBottom w:val="0"/>
      <w:divBdr>
        <w:top w:val="none" w:sz="0" w:space="0" w:color="auto"/>
        <w:left w:val="none" w:sz="0" w:space="0" w:color="auto"/>
        <w:bottom w:val="none" w:sz="0" w:space="0" w:color="auto"/>
        <w:right w:val="none" w:sz="0" w:space="0" w:color="auto"/>
      </w:divBdr>
    </w:div>
    <w:div w:id="922183603">
      <w:bodyDiv w:val="1"/>
      <w:marLeft w:val="0"/>
      <w:marRight w:val="0"/>
      <w:marTop w:val="0"/>
      <w:marBottom w:val="0"/>
      <w:divBdr>
        <w:top w:val="none" w:sz="0" w:space="0" w:color="auto"/>
        <w:left w:val="none" w:sz="0" w:space="0" w:color="auto"/>
        <w:bottom w:val="none" w:sz="0" w:space="0" w:color="auto"/>
        <w:right w:val="none" w:sz="0" w:space="0" w:color="auto"/>
      </w:divBdr>
    </w:div>
    <w:div w:id="1127744767">
      <w:bodyDiv w:val="1"/>
      <w:marLeft w:val="0"/>
      <w:marRight w:val="0"/>
      <w:marTop w:val="0"/>
      <w:marBottom w:val="0"/>
      <w:divBdr>
        <w:top w:val="none" w:sz="0" w:space="0" w:color="auto"/>
        <w:left w:val="none" w:sz="0" w:space="0" w:color="auto"/>
        <w:bottom w:val="none" w:sz="0" w:space="0" w:color="auto"/>
        <w:right w:val="none" w:sz="0" w:space="0" w:color="auto"/>
      </w:divBdr>
    </w:div>
    <w:div w:id="1424260585">
      <w:bodyDiv w:val="1"/>
      <w:marLeft w:val="0"/>
      <w:marRight w:val="0"/>
      <w:marTop w:val="0"/>
      <w:marBottom w:val="0"/>
      <w:divBdr>
        <w:top w:val="none" w:sz="0" w:space="0" w:color="auto"/>
        <w:left w:val="none" w:sz="0" w:space="0" w:color="auto"/>
        <w:bottom w:val="none" w:sz="0" w:space="0" w:color="auto"/>
        <w:right w:val="none" w:sz="0" w:space="0" w:color="auto"/>
      </w:divBdr>
    </w:div>
    <w:div w:id="1469660728">
      <w:bodyDiv w:val="1"/>
      <w:marLeft w:val="0"/>
      <w:marRight w:val="0"/>
      <w:marTop w:val="0"/>
      <w:marBottom w:val="0"/>
      <w:divBdr>
        <w:top w:val="none" w:sz="0" w:space="0" w:color="auto"/>
        <w:left w:val="none" w:sz="0" w:space="0" w:color="auto"/>
        <w:bottom w:val="none" w:sz="0" w:space="0" w:color="auto"/>
        <w:right w:val="none" w:sz="0" w:space="0" w:color="auto"/>
      </w:divBdr>
    </w:div>
    <w:div w:id="1483154707">
      <w:bodyDiv w:val="1"/>
      <w:marLeft w:val="0"/>
      <w:marRight w:val="0"/>
      <w:marTop w:val="0"/>
      <w:marBottom w:val="0"/>
      <w:divBdr>
        <w:top w:val="none" w:sz="0" w:space="0" w:color="auto"/>
        <w:left w:val="none" w:sz="0" w:space="0" w:color="auto"/>
        <w:bottom w:val="none" w:sz="0" w:space="0" w:color="auto"/>
        <w:right w:val="none" w:sz="0" w:space="0" w:color="auto"/>
      </w:divBdr>
    </w:div>
    <w:div w:id="1927155215">
      <w:bodyDiv w:val="1"/>
      <w:marLeft w:val="0"/>
      <w:marRight w:val="0"/>
      <w:marTop w:val="0"/>
      <w:marBottom w:val="0"/>
      <w:divBdr>
        <w:top w:val="none" w:sz="0" w:space="0" w:color="auto"/>
        <w:left w:val="none" w:sz="0" w:space="0" w:color="auto"/>
        <w:bottom w:val="none" w:sz="0" w:space="0" w:color="auto"/>
        <w:right w:val="none" w:sz="0" w:space="0" w:color="auto"/>
      </w:divBdr>
      <w:divsChild>
        <w:div w:id="566645952">
          <w:marLeft w:val="547"/>
          <w:marRight w:val="0"/>
          <w:marTop w:val="0"/>
          <w:marBottom w:val="0"/>
          <w:divBdr>
            <w:top w:val="none" w:sz="0" w:space="0" w:color="auto"/>
            <w:left w:val="none" w:sz="0" w:space="0" w:color="auto"/>
            <w:bottom w:val="none" w:sz="0" w:space="0" w:color="auto"/>
            <w:right w:val="none" w:sz="0" w:space="0" w:color="auto"/>
          </w:divBdr>
        </w:div>
      </w:divsChild>
    </w:div>
    <w:div w:id="2004043330">
      <w:bodyDiv w:val="1"/>
      <w:marLeft w:val="0"/>
      <w:marRight w:val="0"/>
      <w:marTop w:val="0"/>
      <w:marBottom w:val="0"/>
      <w:divBdr>
        <w:top w:val="none" w:sz="0" w:space="0" w:color="auto"/>
        <w:left w:val="none" w:sz="0" w:space="0" w:color="auto"/>
        <w:bottom w:val="none" w:sz="0" w:space="0" w:color="auto"/>
        <w:right w:val="none" w:sz="0" w:space="0" w:color="auto"/>
      </w:divBdr>
    </w:div>
    <w:div w:id="2052873200">
      <w:bodyDiv w:val="1"/>
      <w:marLeft w:val="0"/>
      <w:marRight w:val="0"/>
      <w:marTop w:val="0"/>
      <w:marBottom w:val="0"/>
      <w:divBdr>
        <w:top w:val="none" w:sz="0" w:space="0" w:color="auto"/>
        <w:left w:val="none" w:sz="0" w:space="0" w:color="auto"/>
        <w:bottom w:val="none" w:sz="0" w:space="0" w:color="auto"/>
        <w:right w:val="none" w:sz="0" w:space="0" w:color="auto"/>
      </w:divBdr>
      <w:divsChild>
        <w:div w:id="51912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diagramColors" Target="diagrams/colors1.xml"/><Relationship Id="rId39" Type="http://schemas.openxmlformats.org/officeDocument/2006/relationships/hyperlink" Target="http://tutorials.jenkov.com/java-persistence/dao-design-pattern.html" TargetMode="External"/><Relationship Id="rId21" Type="http://schemas.openxmlformats.org/officeDocument/2006/relationships/image" Target="media/image9.png"/><Relationship Id="rId34" Type="http://schemas.openxmlformats.org/officeDocument/2006/relationships/image" Target="media/image12.png"/><Relationship Id="rId42" Type="http://schemas.openxmlformats.org/officeDocument/2006/relationships/hyperlink" Target="http://hibernate.org/orm/documentation/5.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diagramColors" Target="diagrams/colors2.xml"/><Relationship Id="rId37" Type="http://schemas.openxmlformats.org/officeDocument/2006/relationships/image" Target="media/image14.png"/><Relationship Id="rId40" Type="http://schemas.openxmlformats.org/officeDocument/2006/relationships/hyperlink" Target="http://logging.apache.org/log4j/2.x/" TargetMode="External"/><Relationship Id="rId45" Type="http://schemas.openxmlformats.org/officeDocument/2006/relationships/hyperlink" Target="http://infocenter.sybase.com/archive/index.jsp?topic=/com.sybase.help.ase_15.0.tables/html/tables/tables22.htm" TargetMode="External"/><Relationship Id="rId5" Type="http://schemas.openxmlformats.org/officeDocument/2006/relationships/webSettings" Target="webSettings.xml"/><Relationship Id="rId15" Type="http://schemas.openxmlformats.org/officeDocument/2006/relationships/hyperlink" Target="http://www.stefan-poeppel.de/Musikschule/fragezeichen.gif" TargetMode="External"/><Relationship Id="rId23" Type="http://schemas.openxmlformats.org/officeDocument/2006/relationships/diagramData" Target="diagrams/data1.xml"/><Relationship Id="rId28" Type="http://schemas.openxmlformats.org/officeDocument/2006/relationships/image" Target="media/image11.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hyperlink" Target="http://www.minden-luebbecke.de/media/custom/501_77_1_k.GIF" TargetMode="External"/><Relationship Id="rId31" Type="http://schemas.openxmlformats.org/officeDocument/2006/relationships/diagramQuickStyle" Target="diagrams/quickStyle2.xml"/><Relationship Id="rId44" Type="http://schemas.openxmlformats.org/officeDocument/2006/relationships/hyperlink" Target="http://junit.sourceforge.net/javadoc/" TargetMode="External"/><Relationship Id="rId4" Type="http://schemas.openxmlformats.org/officeDocument/2006/relationships/settings" Target="settings.xml"/><Relationship Id="rId9" Type="http://schemas.openxmlformats.org/officeDocument/2006/relationships/hyperlink" Target="mailto:roman.loosli@credit-suisse.com" TargetMode="External"/><Relationship Id="rId14" Type="http://schemas.openxmlformats.org/officeDocument/2006/relationships/image" Target="media/image4.png"/><Relationship Id="rId22" Type="http://schemas.openxmlformats.org/officeDocument/2006/relationships/image" Target="media/image10.jpeg"/><Relationship Id="rId27" Type="http://schemas.microsoft.com/office/2007/relationships/diagramDrawing" Target="diagrams/drawing1.xml"/><Relationship Id="rId30" Type="http://schemas.openxmlformats.org/officeDocument/2006/relationships/diagramLayout" Target="diagrams/layout2.xml"/><Relationship Id="rId35" Type="http://schemas.openxmlformats.org/officeDocument/2006/relationships/header" Target="header2.xml"/><Relationship Id="rId43" Type="http://schemas.openxmlformats.org/officeDocument/2006/relationships/hyperlink" Target="http://docs.oracle.com/javase/6/docs/api/"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diagramQuickStyle" Target="diagrams/quickStyle1.xml"/><Relationship Id="rId33" Type="http://schemas.microsoft.com/office/2007/relationships/diagramDrawing" Target="diagrams/drawing2.xml"/><Relationship Id="rId38" Type="http://schemas.openxmlformats.org/officeDocument/2006/relationships/hyperlink" Target="https://de.wikipedia.org/wiki/CRUD" TargetMode="External"/><Relationship Id="rId46" Type="http://schemas.openxmlformats.org/officeDocument/2006/relationships/hyperlink" Target="http://www.w3schools.com/xml/xml_schema.asp" TargetMode="External"/><Relationship Id="rId20" Type="http://schemas.openxmlformats.org/officeDocument/2006/relationships/image" Target="media/image8.jpeg"/><Relationship Id="rId41" Type="http://schemas.openxmlformats.org/officeDocument/2006/relationships/hyperlink" Target="https://subversion.apach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336712\AppData\Local\Microsoft\Windows\Temporary%20Internet%20Files\Content.Outlook\CWU3T1D7\VorlageCsArbeite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9963E2-4DE8-461F-9249-6210BA98D22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CH"/>
        </a:p>
      </dgm:t>
    </dgm:pt>
    <dgm:pt modelId="{80CC5722-43EE-45F6-AD6E-679581F3AA61}">
      <dgm:prSet phldrT="[Text]"/>
      <dgm:spPr/>
      <dgm:t>
        <a:bodyPr/>
        <a:lstStyle/>
        <a:p>
          <a:r>
            <a:rPr lang="de-CH"/>
            <a:t>Analyse</a:t>
          </a:r>
        </a:p>
      </dgm:t>
    </dgm:pt>
    <dgm:pt modelId="{80B4CB61-770D-4B4C-A4DF-8297EE0CC91B}" type="parTrans" cxnId="{C483CABA-A07B-4D8C-8903-642D3AD1F9B6}">
      <dgm:prSet/>
      <dgm:spPr/>
      <dgm:t>
        <a:bodyPr/>
        <a:lstStyle/>
        <a:p>
          <a:endParaRPr lang="de-CH"/>
        </a:p>
      </dgm:t>
    </dgm:pt>
    <dgm:pt modelId="{56062443-F254-4B8C-8C83-746A2872EC6C}" type="sibTrans" cxnId="{C483CABA-A07B-4D8C-8903-642D3AD1F9B6}">
      <dgm:prSet/>
      <dgm:spPr/>
      <dgm:t>
        <a:bodyPr/>
        <a:lstStyle/>
        <a:p>
          <a:endParaRPr lang="de-CH"/>
        </a:p>
      </dgm:t>
    </dgm:pt>
    <dgm:pt modelId="{3583A66E-CDB9-4D35-8D89-6E8FC1D5B7CF}">
      <dgm:prSet phldrT="[Text]"/>
      <dgm:spPr/>
      <dgm:t>
        <a:bodyPr/>
        <a:lstStyle/>
        <a:p>
          <a:r>
            <a:rPr lang="de-CH"/>
            <a:t>Design</a:t>
          </a:r>
        </a:p>
      </dgm:t>
    </dgm:pt>
    <dgm:pt modelId="{2A9F9E5D-194B-4C70-B55E-900179B2FECF}" type="parTrans" cxnId="{B1CD5C51-241E-442D-A299-5FCA162EDE84}">
      <dgm:prSet/>
      <dgm:spPr/>
      <dgm:t>
        <a:bodyPr/>
        <a:lstStyle/>
        <a:p>
          <a:endParaRPr lang="de-CH"/>
        </a:p>
      </dgm:t>
    </dgm:pt>
    <dgm:pt modelId="{DF28B155-9B21-456D-9B99-9F2BB8B56E60}" type="sibTrans" cxnId="{B1CD5C51-241E-442D-A299-5FCA162EDE84}">
      <dgm:prSet/>
      <dgm:spPr/>
      <dgm:t>
        <a:bodyPr/>
        <a:lstStyle/>
        <a:p>
          <a:endParaRPr lang="de-CH"/>
        </a:p>
      </dgm:t>
    </dgm:pt>
    <dgm:pt modelId="{A1BE361F-B836-4805-9DE1-00D1C31E4686}">
      <dgm:prSet phldrT="[Text]"/>
      <dgm:spPr/>
      <dgm:t>
        <a:bodyPr/>
        <a:lstStyle/>
        <a:p>
          <a:r>
            <a:rPr lang="de-CH"/>
            <a:t>Implementation</a:t>
          </a:r>
        </a:p>
      </dgm:t>
    </dgm:pt>
    <dgm:pt modelId="{CB20BC10-522E-409C-8BFF-6891131C6E8C}" type="parTrans" cxnId="{4B57391D-EB90-4B4F-B1C2-F2F7CE3A3F40}">
      <dgm:prSet/>
      <dgm:spPr/>
      <dgm:t>
        <a:bodyPr/>
        <a:lstStyle/>
        <a:p>
          <a:endParaRPr lang="de-CH"/>
        </a:p>
      </dgm:t>
    </dgm:pt>
    <dgm:pt modelId="{4EF98588-F275-4A3C-832F-F733219D11E7}" type="sibTrans" cxnId="{4B57391D-EB90-4B4F-B1C2-F2F7CE3A3F40}">
      <dgm:prSet/>
      <dgm:spPr/>
      <dgm:t>
        <a:bodyPr/>
        <a:lstStyle/>
        <a:p>
          <a:endParaRPr lang="de-CH"/>
        </a:p>
      </dgm:t>
    </dgm:pt>
    <dgm:pt modelId="{9254D1DE-6A7E-49A7-8658-8623766EE35F}">
      <dgm:prSet phldrT="[Text]"/>
      <dgm:spPr/>
      <dgm:t>
        <a:bodyPr/>
        <a:lstStyle/>
        <a:p>
          <a:r>
            <a:rPr lang="de-CH"/>
            <a:t>Testing</a:t>
          </a:r>
        </a:p>
      </dgm:t>
    </dgm:pt>
    <dgm:pt modelId="{53E59DD7-BDC3-45C8-8B83-E5BB428320A9}" type="parTrans" cxnId="{5B5BB0A8-7B76-46C9-AE08-1B1439F9FBC8}">
      <dgm:prSet/>
      <dgm:spPr/>
      <dgm:t>
        <a:bodyPr/>
        <a:lstStyle/>
        <a:p>
          <a:endParaRPr lang="de-CH"/>
        </a:p>
      </dgm:t>
    </dgm:pt>
    <dgm:pt modelId="{0C6F7B18-F606-4200-AB70-F145D3D2C676}" type="sibTrans" cxnId="{5B5BB0A8-7B76-46C9-AE08-1B1439F9FBC8}">
      <dgm:prSet/>
      <dgm:spPr/>
      <dgm:t>
        <a:bodyPr/>
        <a:lstStyle/>
        <a:p>
          <a:endParaRPr lang="de-CH"/>
        </a:p>
      </dgm:t>
    </dgm:pt>
    <dgm:pt modelId="{2EB59CD0-EE0F-4ABB-902E-1057FA8AEC32}">
      <dgm:prSet phldrT="[Text]"/>
      <dgm:spPr>
        <a:solidFill>
          <a:schemeClr val="bg1">
            <a:lumMod val="50000"/>
          </a:schemeClr>
        </a:solidFill>
      </dgm:spPr>
      <dgm:t>
        <a:bodyPr/>
        <a:lstStyle/>
        <a:p>
          <a:r>
            <a:rPr lang="de-CH"/>
            <a:t>Integration / Wartung</a:t>
          </a:r>
        </a:p>
      </dgm:t>
    </dgm:pt>
    <dgm:pt modelId="{585092C2-8871-4723-B548-54A8B7606B78}" type="parTrans" cxnId="{AC455E71-A630-46BE-AB11-A03EA2FA31DD}">
      <dgm:prSet/>
      <dgm:spPr/>
      <dgm:t>
        <a:bodyPr/>
        <a:lstStyle/>
        <a:p>
          <a:endParaRPr lang="de-CH"/>
        </a:p>
      </dgm:t>
    </dgm:pt>
    <dgm:pt modelId="{1BD8DF35-A34C-481C-91E4-7C70263DD923}" type="sibTrans" cxnId="{AC455E71-A630-46BE-AB11-A03EA2FA31DD}">
      <dgm:prSet/>
      <dgm:spPr/>
      <dgm:t>
        <a:bodyPr/>
        <a:lstStyle/>
        <a:p>
          <a:endParaRPr lang="de-CH"/>
        </a:p>
      </dgm:t>
    </dgm:pt>
    <dgm:pt modelId="{FD99D65A-7E6E-4967-950F-616F170BC789}" type="pres">
      <dgm:prSet presAssocID="{BB9963E2-4DE8-461F-9249-6210BA98D22C}" presName="rootnode" presStyleCnt="0">
        <dgm:presLayoutVars>
          <dgm:chMax/>
          <dgm:chPref/>
          <dgm:dir/>
          <dgm:animLvl val="lvl"/>
        </dgm:presLayoutVars>
      </dgm:prSet>
      <dgm:spPr/>
      <dgm:t>
        <a:bodyPr/>
        <a:lstStyle/>
        <a:p>
          <a:endParaRPr lang="de-CH"/>
        </a:p>
      </dgm:t>
    </dgm:pt>
    <dgm:pt modelId="{A56DD03B-404E-4A4E-AE4C-CE3D8EA92DC1}" type="pres">
      <dgm:prSet presAssocID="{80CC5722-43EE-45F6-AD6E-679581F3AA61}" presName="composite" presStyleCnt="0"/>
      <dgm:spPr/>
    </dgm:pt>
    <dgm:pt modelId="{7A22D37B-F54C-4246-AF7C-EF1745939C06}" type="pres">
      <dgm:prSet presAssocID="{80CC5722-43EE-45F6-AD6E-679581F3AA61}" presName="bentUpArrow1" presStyleLbl="alignImgPlace1" presStyleIdx="0" presStyleCnt="4"/>
      <dgm:spPr/>
    </dgm:pt>
    <dgm:pt modelId="{08D703B7-E5AA-4504-8630-C548F68F2128}" type="pres">
      <dgm:prSet presAssocID="{80CC5722-43EE-45F6-AD6E-679581F3AA61}" presName="ParentText" presStyleLbl="node1" presStyleIdx="0" presStyleCnt="5">
        <dgm:presLayoutVars>
          <dgm:chMax val="1"/>
          <dgm:chPref val="1"/>
          <dgm:bulletEnabled val="1"/>
        </dgm:presLayoutVars>
      </dgm:prSet>
      <dgm:spPr/>
      <dgm:t>
        <a:bodyPr/>
        <a:lstStyle/>
        <a:p>
          <a:endParaRPr lang="de-CH"/>
        </a:p>
      </dgm:t>
    </dgm:pt>
    <dgm:pt modelId="{A1B71722-F199-42AD-8830-635C10B585E8}" type="pres">
      <dgm:prSet presAssocID="{80CC5722-43EE-45F6-AD6E-679581F3AA61}" presName="ChildText" presStyleLbl="revTx" presStyleIdx="0" presStyleCnt="4">
        <dgm:presLayoutVars>
          <dgm:chMax val="0"/>
          <dgm:chPref val="0"/>
          <dgm:bulletEnabled val="1"/>
        </dgm:presLayoutVars>
      </dgm:prSet>
      <dgm:spPr/>
      <dgm:t>
        <a:bodyPr/>
        <a:lstStyle/>
        <a:p>
          <a:endParaRPr lang="de-CH"/>
        </a:p>
      </dgm:t>
    </dgm:pt>
    <dgm:pt modelId="{21F52253-9EC4-42BC-AD28-519589B925A6}" type="pres">
      <dgm:prSet presAssocID="{56062443-F254-4B8C-8C83-746A2872EC6C}" presName="sibTrans" presStyleCnt="0"/>
      <dgm:spPr/>
    </dgm:pt>
    <dgm:pt modelId="{1B7B31DA-C5BD-44A2-8FEC-C3756B792AAE}" type="pres">
      <dgm:prSet presAssocID="{3583A66E-CDB9-4D35-8D89-6E8FC1D5B7CF}" presName="composite" presStyleCnt="0"/>
      <dgm:spPr/>
    </dgm:pt>
    <dgm:pt modelId="{2B785DE4-A105-447C-8AEA-A3EDEECE6D85}" type="pres">
      <dgm:prSet presAssocID="{3583A66E-CDB9-4D35-8D89-6E8FC1D5B7CF}" presName="bentUpArrow1" presStyleLbl="alignImgPlace1" presStyleIdx="1" presStyleCnt="4"/>
      <dgm:spPr/>
    </dgm:pt>
    <dgm:pt modelId="{3574E8D2-D8E7-4364-BC9C-28620BFB9C77}" type="pres">
      <dgm:prSet presAssocID="{3583A66E-CDB9-4D35-8D89-6E8FC1D5B7CF}" presName="ParentText" presStyleLbl="node1" presStyleIdx="1" presStyleCnt="5">
        <dgm:presLayoutVars>
          <dgm:chMax val="1"/>
          <dgm:chPref val="1"/>
          <dgm:bulletEnabled val="1"/>
        </dgm:presLayoutVars>
      </dgm:prSet>
      <dgm:spPr/>
      <dgm:t>
        <a:bodyPr/>
        <a:lstStyle/>
        <a:p>
          <a:endParaRPr lang="de-CH"/>
        </a:p>
      </dgm:t>
    </dgm:pt>
    <dgm:pt modelId="{A6BCD468-48CD-47D9-AB22-EF0C7112A483}" type="pres">
      <dgm:prSet presAssocID="{3583A66E-CDB9-4D35-8D89-6E8FC1D5B7CF}" presName="ChildText" presStyleLbl="revTx" presStyleIdx="1" presStyleCnt="4">
        <dgm:presLayoutVars>
          <dgm:chMax val="0"/>
          <dgm:chPref val="0"/>
          <dgm:bulletEnabled val="1"/>
        </dgm:presLayoutVars>
      </dgm:prSet>
      <dgm:spPr/>
    </dgm:pt>
    <dgm:pt modelId="{947E0629-E98E-4501-8AE1-6787774CA6E3}" type="pres">
      <dgm:prSet presAssocID="{DF28B155-9B21-456D-9B99-9F2BB8B56E60}" presName="sibTrans" presStyleCnt="0"/>
      <dgm:spPr/>
    </dgm:pt>
    <dgm:pt modelId="{92AF9FD0-1FF0-424D-8A64-F88420EC4C69}" type="pres">
      <dgm:prSet presAssocID="{A1BE361F-B836-4805-9DE1-00D1C31E4686}" presName="composite" presStyleCnt="0"/>
      <dgm:spPr/>
    </dgm:pt>
    <dgm:pt modelId="{E3F2994E-D308-4880-9523-D91D5008DF24}" type="pres">
      <dgm:prSet presAssocID="{A1BE361F-B836-4805-9DE1-00D1C31E4686}" presName="bentUpArrow1" presStyleLbl="alignImgPlace1" presStyleIdx="2" presStyleCnt="4"/>
      <dgm:spPr/>
    </dgm:pt>
    <dgm:pt modelId="{4C4614A7-186D-4765-A354-B8C83EBBCBE6}" type="pres">
      <dgm:prSet presAssocID="{A1BE361F-B836-4805-9DE1-00D1C31E4686}" presName="ParentText" presStyleLbl="node1" presStyleIdx="2" presStyleCnt="5">
        <dgm:presLayoutVars>
          <dgm:chMax val="1"/>
          <dgm:chPref val="1"/>
          <dgm:bulletEnabled val="1"/>
        </dgm:presLayoutVars>
      </dgm:prSet>
      <dgm:spPr/>
      <dgm:t>
        <a:bodyPr/>
        <a:lstStyle/>
        <a:p>
          <a:endParaRPr lang="de-CH"/>
        </a:p>
      </dgm:t>
    </dgm:pt>
    <dgm:pt modelId="{23287076-00B4-4070-9B9F-2AC80D757E2F}" type="pres">
      <dgm:prSet presAssocID="{A1BE361F-B836-4805-9DE1-00D1C31E4686}" presName="ChildText" presStyleLbl="revTx" presStyleIdx="2" presStyleCnt="4">
        <dgm:presLayoutVars>
          <dgm:chMax val="0"/>
          <dgm:chPref val="0"/>
          <dgm:bulletEnabled val="1"/>
        </dgm:presLayoutVars>
      </dgm:prSet>
      <dgm:spPr/>
      <dgm:t>
        <a:bodyPr/>
        <a:lstStyle/>
        <a:p>
          <a:endParaRPr lang="de-CH"/>
        </a:p>
      </dgm:t>
    </dgm:pt>
    <dgm:pt modelId="{798656A8-8C5A-4034-ACDF-3C5C367F6AAD}" type="pres">
      <dgm:prSet presAssocID="{4EF98588-F275-4A3C-832F-F733219D11E7}" presName="sibTrans" presStyleCnt="0"/>
      <dgm:spPr/>
    </dgm:pt>
    <dgm:pt modelId="{6EEB17E8-FF87-4F98-AE36-17CA401951A6}" type="pres">
      <dgm:prSet presAssocID="{9254D1DE-6A7E-49A7-8658-8623766EE35F}" presName="composite" presStyleCnt="0"/>
      <dgm:spPr/>
    </dgm:pt>
    <dgm:pt modelId="{5F89CD70-461B-406F-B679-DFC54F3F66D1}" type="pres">
      <dgm:prSet presAssocID="{9254D1DE-6A7E-49A7-8658-8623766EE35F}" presName="bentUpArrow1" presStyleLbl="alignImgPlace1" presStyleIdx="3" presStyleCnt="4"/>
      <dgm:spPr/>
    </dgm:pt>
    <dgm:pt modelId="{9E8AA888-E5AD-41E0-91C4-49D438345E1D}" type="pres">
      <dgm:prSet presAssocID="{9254D1DE-6A7E-49A7-8658-8623766EE35F}" presName="ParentText" presStyleLbl="node1" presStyleIdx="3" presStyleCnt="5">
        <dgm:presLayoutVars>
          <dgm:chMax val="1"/>
          <dgm:chPref val="1"/>
          <dgm:bulletEnabled val="1"/>
        </dgm:presLayoutVars>
      </dgm:prSet>
      <dgm:spPr/>
      <dgm:t>
        <a:bodyPr/>
        <a:lstStyle/>
        <a:p>
          <a:endParaRPr lang="de-CH"/>
        </a:p>
      </dgm:t>
    </dgm:pt>
    <dgm:pt modelId="{F9D22234-B335-4FC5-B65F-F33B0F071A4D}" type="pres">
      <dgm:prSet presAssocID="{9254D1DE-6A7E-49A7-8658-8623766EE35F}" presName="ChildText" presStyleLbl="revTx" presStyleIdx="3" presStyleCnt="4">
        <dgm:presLayoutVars>
          <dgm:chMax val="0"/>
          <dgm:chPref val="0"/>
          <dgm:bulletEnabled val="1"/>
        </dgm:presLayoutVars>
      </dgm:prSet>
      <dgm:spPr/>
    </dgm:pt>
    <dgm:pt modelId="{353219BA-C2F5-467D-8510-5F2EBDE221AF}" type="pres">
      <dgm:prSet presAssocID="{0C6F7B18-F606-4200-AB70-F145D3D2C676}" presName="sibTrans" presStyleCnt="0"/>
      <dgm:spPr/>
    </dgm:pt>
    <dgm:pt modelId="{6E08D3F3-83BD-408E-86BD-5F90E407B1A4}" type="pres">
      <dgm:prSet presAssocID="{2EB59CD0-EE0F-4ABB-902E-1057FA8AEC32}" presName="composite" presStyleCnt="0"/>
      <dgm:spPr/>
    </dgm:pt>
    <dgm:pt modelId="{2DC4176F-2758-4B8A-BE8E-A99C1C576F04}" type="pres">
      <dgm:prSet presAssocID="{2EB59CD0-EE0F-4ABB-902E-1057FA8AEC32}" presName="ParentText" presStyleLbl="node1" presStyleIdx="4" presStyleCnt="5">
        <dgm:presLayoutVars>
          <dgm:chMax val="1"/>
          <dgm:chPref val="1"/>
          <dgm:bulletEnabled val="1"/>
        </dgm:presLayoutVars>
      </dgm:prSet>
      <dgm:spPr/>
      <dgm:t>
        <a:bodyPr/>
        <a:lstStyle/>
        <a:p>
          <a:endParaRPr lang="de-CH"/>
        </a:p>
      </dgm:t>
    </dgm:pt>
  </dgm:ptLst>
  <dgm:cxnLst>
    <dgm:cxn modelId="{E9D6EC64-13A2-43E8-9A90-344796A1C7DF}" type="presOf" srcId="{A1BE361F-B836-4805-9DE1-00D1C31E4686}" destId="{4C4614A7-186D-4765-A354-B8C83EBBCBE6}" srcOrd="0" destOrd="0" presId="urn:microsoft.com/office/officeart/2005/8/layout/StepDownProcess"/>
    <dgm:cxn modelId="{D1378865-F7CF-4A21-9B73-E8629CE3598E}" type="presOf" srcId="{BB9963E2-4DE8-461F-9249-6210BA98D22C}" destId="{FD99D65A-7E6E-4967-950F-616F170BC789}" srcOrd="0" destOrd="0" presId="urn:microsoft.com/office/officeart/2005/8/layout/StepDownProcess"/>
    <dgm:cxn modelId="{4B57391D-EB90-4B4F-B1C2-F2F7CE3A3F40}" srcId="{BB9963E2-4DE8-461F-9249-6210BA98D22C}" destId="{A1BE361F-B836-4805-9DE1-00D1C31E4686}" srcOrd="2" destOrd="0" parTransId="{CB20BC10-522E-409C-8BFF-6891131C6E8C}" sibTransId="{4EF98588-F275-4A3C-832F-F733219D11E7}"/>
    <dgm:cxn modelId="{C483CABA-A07B-4D8C-8903-642D3AD1F9B6}" srcId="{BB9963E2-4DE8-461F-9249-6210BA98D22C}" destId="{80CC5722-43EE-45F6-AD6E-679581F3AA61}" srcOrd="0" destOrd="0" parTransId="{80B4CB61-770D-4B4C-A4DF-8297EE0CC91B}" sibTransId="{56062443-F254-4B8C-8C83-746A2872EC6C}"/>
    <dgm:cxn modelId="{B1CD5C51-241E-442D-A299-5FCA162EDE84}" srcId="{BB9963E2-4DE8-461F-9249-6210BA98D22C}" destId="{3583A66E-CDB9-4D35-8D89-6E8FC1D5B7CF}" srcOrd="1" destOrd="0" parTransId="{2A9F9E5D-194B-4C70-B55E-900179B2FECF}" sibTransId="{DF28B155-9B21-456D-9B99-9F2BB8B56E60}"/>
    <dgm:cxn modelId="{5B5BB0A8-7B76-46C9-AE08-1B1439F9FBC8}" srcId="{BB9963E2-4DE8-461F-9249-6210BA98D22C}" destId="{9254D1DE-6A7E-49A7-8658-8623766EE35F}" srcOrd="3" destOrd="0" parTransId="{53E59DD7-BDC3-45C8-8B83-E5BB428320A9}" sibTransId="{0C6F7B18-F606-4200-AB70-F145D3D2C676}"/>
    <dgm:cxn modelId="{18CF05B4-3CB9-4FD6-9096-4D0C6CAA4813}" type="presOf" srcId="{80CC5722-43EE-45F6-AD6E-679581F3AA61}" destId="{08D703B7-E5AA-4504-8630-C548F68F2128}" srcOrd="0" destOrd="0" presId="urn:microsoft.com/office/officeart/2005/8/layout/StepDownProcess"/>
    <dgm:cxn modelId="{AC455E71-A630-46BE-AB11-A03EA2FA31DD}" srcId="{BB9963E2-4DE8-461F-9249-6210BA98D22C}" destId="{2EB59CD0-EE0F-4ABB-902E-1057FA8AEC32}" srcOrd="4" destOrd="0" parTransId="{585092C2-8871-4723-B548-54A8B7606B78}" sibTransId="{1BD8DF35-A34C-481C-91E4-7C70263DD923}"/>
    <dgm:cxn modelId="{F8310A61-1B0E-43E0-BBF9-F08F565D9D9A}" type="presOf" srcId="{2EB59CD0-EE0F-4ABB-902E-1057FA8AEC32}" destId="{2DC4176F-2758-4B8A-BE8E-A99C1C576F04}" srcOrd="0" destOrd="0" presId="urn:microsoft.com/office/officeart/2005/8/layout/StepDownProcess"/>
    <dgm:cxn modelId="{FEA6ABCF-94C7-44F2-A334-45453DAA14EE}" type="presOf" srcId="{9254D1DE-6A7E-49A7-8658-8623766EE35F}" destId="{9E8AA888-E5AD-41E0-91C4-49D438345E1D}" srcOrd="0" destOrd="0" presId="urn:microsoft.com/office/officeart/2005/8/layout/StepDownProcess"/>
    <dgm:cxn modelId="{BBF317F5-0A2D-456D-A7D6-3B13509304DE}" type="presOf" srcId="{3583A66E-CDB9-4D35-8D89-6E8FC1D5B7CF}" destId="{3574E8D2-D8E7-4364-BC9C-28620BFB9C77}" srcOrd="0" destOrd="0" presId="urn:microsoft.com/office/officeart/2005/8/layout/StepDownProcess"/>
    <dgm:cxn modelId="{BD64B0EB-9ADA-4E21-A7B0-6C9BF144ECB3}" type="presParOf" srcId="{FD99D65A-7E6E-4967-950F-616F170BC789}" destId="{A56DD03B-404E-4A4E-AE4C-CE3D8EA92DC1}" srcOrd="0" destOrd="0" presId="urn:microsoft.com/office/officeart/2005/8/layout/StepDownProcess"/>
    <dgm:cxn modelId="{89B726AB-AEC3-4D13-81BB-DE03ABDA8069}" type="presParOf" srcId="{A56DD03B-404E-4A4E-AE4C-CE3D8EA92DC1}" destId="{7A22D37B-F54C-4246-AF7C-EF1745939C06}" srcOrd="0" destOrd="0" presId="urn:microsoft.com/office/officeart/2005/8/layout/StepDownProcess"/>
    <dgm:cxn modelId="{08A8CCC3-AA7B-428C-9DF4-709FF9D5A146}" type="presParOf" srcId="{A56DD03B-404E-4A4E-AE4C-CE3D8EA92DC1}" destId="{08D703B7-E5AA-4504-8630-C548F68F2128}" srcOrd="1" destOrd="0" presId="urn:microsoft.com/office/officeart/2005/8/layout/StepDownProcess"/>
    <dgm:cxn modelId="{F42F03AC-D536-47A2-9AC7-B62A9A4DA692}" type="presParOf" srcId="{A56DD03B-404E-4A4E-AE4C-CE3D8EA92DC1}" destId="{A1B71722-F199-42AD-8830-635C10B585E8}" srcOrd="2" destOrd="0" presId="urn:microsoft.com/office/officeart/2005/8/layout/StepDownProcess"/>
    <dgm:cxn modelId="{E1B38E97-701B-4E8A-BF03-61D7D384D26C}" type="presParOf" srcId="{FD99D65A-7E6E-4967-950F-616F170BC789}" destId="{21F52253-9EC4-42BC-AD28-519589B925A6}" srcOrd="1" destOrd="0" presId="urn:microsoft.com/office/officeart/2005/8/layout/StepDownProcess"/>
    <dgm:cxn modelId="{330C5EEB-7F20-4B3F-9ECB-65B2C6CBA5E3}" type="presParOf" srcId="{FD99D65A-7E6E-4967-950F-616F170BC789}" destId="{1B7B31DA-C5BD-44A2-8FEC-C3756B792AAE}" srcOrd="2" destOrd="0" presId="urn:microsoft.com/office/officeart/2005/8/layout/StepDownProcess"/>
    <dgm:cxn modelId="{23B5C2C8-346D-4783-A1C0-F6D7AEBE9248}" type="presParOf" srcId="{1B7B31DA-C5BD-44A2-8FEC-C3756B792AAE}" destId="{2B785DE4-A105-447C-8AEA-A3EDEECE6D85}" srcOrd="0" destOrd="0" presId="urn:microsoft.com/office/officeart/2005/8/layout/StepDownProcess"/>
    <dgm:cxn modelId="{71CC8058-F9A8-4F3D-BD93-35B3B3F00A11}" type="presParOf" srcId="{1B7B31DA-C5BD-44A2-8FEC-C3756B792AAE}" destId="{3574E8D2-D8E7-4364-BC9C-28620BFB9C77}" srcOrd="1" destOrd="0" presId="urn:microsoft.com/office/officeart/2005/8/layout/StepDownProcess"/>
    <dgm:cxn modelId="{CD8A611B-F864-4669-AA54-3F35DD4FC3EC}" type="presParOf" srcId="{1B7B31DA-C5BD-44A2-8FEC-C3756B792AAE}" destId="{A6BCD468-48CD-47D9-AB22-EF0C7112A483}" srcOrd="2" destOrd="0" presId="urn:microsoft.com/office/officeart/2005/8/layout/StepDownProcess"/>
    <dgm:cxn modelId="{DA978320-673C-4EEA-AB43-28E87609C436}" type="presParOf" srcId="{FD99D65A-7E6E-4967-950F-616F170BC789}" destId="{947E0629-E98E-4501-8AE1-6787774CA6E3}" srcOrd="3" destOrd="0" presId="urn:microsoft.com/office/officeart/2005/8/layout/StepDownProcess"/>
    <dgm:cxn modelId="{65270968-9555-49E0-B53B-535D28EC2682}" type="presParOf" srcId="{FD99D65A-7E6E-4967-950F-616F170BC789}" destId="{92AF9FD0-1FF0-424D-8A64-F88420EC4C69}" srcOrd="4" destOrd="0" presId="urn:microsoft.com/office/officeart/2005/8/layout/StepDownProcess"/>
    <dgm:cxn modelId="{1FD8D4A9-2561-469E-B3C2-184ACDB95CD5}" type="presParOf" srcId="{92AF9FD0-1FF0-424D-8A64-F88420EC4C69}" destId="{E3F2994E-D308-4880-9523-D91D5008DF24}" srcOrd="0" destOrd="0" presId="urn:microsoft.com/office/officeart/2005/8/layout/StepDownProcess"/>
    <dgm:cxn modelId="{65C389E1-FBEF-485F-A241-7D49402722D1}" type="presParOf" srcId="{92AF9FD0-1FF0-424D-8A64-F88420EC4C69}" destId="{4C4614A7-186D-4765-A354-B8C83EBBCBE6}" srcOrd="1" destOrd="0" presId="urn:microsoft.com/office/officeart/2005/8/layout/StepDownProcess"/>
    <dgm:cxn modelId="{364538CF-72E3-4907-96C8-18E71579E7DD}" type="presParOf" srcId="{92AF9FD0-1FF0-424D-8A64-F88420EC4C69}" destId="{23287076-00B4-4070-9B9F-2AC80D757E2F}" srcOrd="2" destOrd="0" presId="urn:microsoft.com/office/officeart/2005/8/layout/StepDownProcess"/>
    <dgm:cxn modelId="{02BE90EE-EABA-458C-A59B-44DE77E32712}" type="presParOf" srcId="{FD99D65A-7E6E-4967-950F-616F170BC789}" destId="{798656A8-8C5A-4034-ACDF-3C5C367F6AAD}" srcOrd="5" destOrd="0" presId="urn:microsoft.com/office/officeart/2005/8/layout/StepDownProcess"/>
    <dgm:cxn modelId="{F4872A18-506B-4173-B70F-26091596655B}" type="presParOf" srcId="{FD99D65A-7E6E-4967-950F-616F170BC789}" destId="{6EEB17E8-FF87-4F98-AE36-17CA401951A6}" srcOrd="6" destOrd="0" presId="urn:microsoft.com/office/officeart/2005/8/layout/StepDownProcess"/>
    <dgm:cxn modelId="{25719E74-E37F-482F-AD03-CADDB5F4C7C7}" type="presParOf" srcId="{6EEB17E8-FF87-4F98-AE36-17CA401951A6}" destId="{5F89CD70-461B-406F-B679-DFC54F3F66D1}" srcOrd="0" destOrd="0" presId="urn:microsoft.com/office/officeart/2005/8/layout/StepDownProcess"/>
    <dgm:cxn modelId="{05C1D4BB-5120-4D91-A207-8494AE57DD61}" type="presParOf" srcId="{6EEB17E8-FF87-4F98-AE36-17CA401951A6}" destId="{9E8AA888-E5AD-41E0-91C4-49D438345E1D}" srcOrd="1" destOrd="0" presId="urn:microsoft.com/office/officeart/2005/8/layout/StepDownProcess"/>
    <dgm:cxn modelId="{3C18F304-0491-4914-BCBD-40445CB5218B}" type="presParOf" srcId="{6EEB17E8-FF87-4F98-AE36-17CA401951A6}" destId="{F9D22234-B335-4FC5-B65F-F33B0F071A4D}" srcOrd="2" destOrd="0" presId="urn:microsoft.com/office/officeart/2005/8/layout/StepDownProcess"/>
    <dgm:cxn modelId="{48CBC96E-1B1E-4E25-8296-2EE74CDA1552}" type="presParOf" srcId="{FD99D65A-7E6E-4967-950F-616F170BC789}" destId="{353219BA-C2F5-467D-8510-5F2EBDE221AF}" srcOrd="7" destOrd="0" presId="urn:microsoft.com/office/officeart/2005/8/layout/StepDownProcess"/>
    <dgm:cxn modelId="{AACBE5AC-0FF6-462F-9822-74ECBBFF751B}" type="presParOf" srcId="{FD99D65A-7E6E-4967-950F-616F170BC789}" destId="{6E08D3F3-83BD-408E-86BD-5F90E407B1A4}" srcOrd="8" destOrd="0" presId="urn:microsoft.com/office/officeart/2005/8/layout/StepDownProcess"/>
    <dgm:cxn modelId="{240AEBA7-5BEE-4E88-8FCC-5A05E5681029}" type="presParOf" srcId="{6E08D3F3-83BD-408E-86BD-5F90E407B1A4}" destId="{2DC4176F-2758-4B8A-BE8E-A99C1C576F04}" srcOrd="0" destOrd="0" presId="urn:microsoft.com/office/officeart/2005/8/layout/StepDownProces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701A31-49DF-41AD-8230-0DC84906320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de-CH"/>
        </a:p>
      </dgm:t>
    </dgm:pt>
    <dgm:pt modelId="{BF382BA4-A0AA-4B10-81D3-EF9110CD3DFC}">
      <dgm:prSet phldrT="[Text]"/>
      <dgm:spPr/>
      <dgm:t>
        <a:bodyPr/>
        <a:lstStyle/>
        <a:p>
          <a:r>
            <a:rPr lang="de-CH"/>
            <a:t>ref_MARKET_TIME</a:t>
          </a:r>
        </a:p>
      </dgm:t>
    </dgm:pt>
    <dgm:pt modelId="{6BB54119-EEC2-40C9-A7A0-F146F1942120}" type="parTrans" cxnId="{47929658-2910-48DB-B386-083BAA055E16}">
      <dgm:prSet/>
      <dgm:spPr/>
      <dgm:t>
        <a:bodyPr/>
        <a:lstStyle/>
        <a:p>
          <a:endParaRPr lang="de-CH"/>
        </a:p>
      </dgm:t>
    </dgm:pt>
    <dgm:pt modelId="{96962985-F0A0-41B4-9038-A17FD982BF29}" type="sibTrans" cxnId="{47929658-2910-48DB-B386-083BAA055E16}">
      <dgm:prSet/>
      <dgm:spPr/>
      <dgm:t>
        <a:bodyPr/>
        <a:lstStyle/>
        <a:p>
          <a:endParaRPr lang="de-CH"/>
        </a:p>
      </dgm:t>
    </dgm:pt>
    <dgm:pt modelId="{23EBFABD-62EE-47AB-BDC0-00DB3096DE95}">
      <dgm:prSet phldrT="[Text]"/>
      <dgm:spPr/>
      <dgm:t>
        <a:bodyPr/>
        <a:lstStyle/>
        <a:p>
          <a:r>
            <a:rPr lang="de-CH"/>
            <a:t>ref_TIMEZONE</a:t>
          </a:r>
        </a:p>
      </dgm:t>
    </dgm:pt>
    <dgm:pt modelId="{D730FF80-23D6-4C78-8632-D8279808639B}" type="parTrans" cxnId="{59E4F432-A698-4D28-9CCD-53705B91BCDF}">
      <dgm:prSet/>
      <dgm:spPr/>
      <dgm:t>
        <a:bodyPr/>
        <a:lstStyle/>
        <a:p>
          <a:endParaRPr lang="de-CH"/>
        </a:p>
      </dgm:t>
    </dgm:pt>
    <dgm:pt modelId="{90D28628-24C0-4BA2-8B37-987A8595138F}" type="sibTrans" cxnId="{59E4F432-A698-4D28-9CCD-53705B91BCDF}">
      <dgm:prSet/>
      <dgm:spPr/>
      <dgm:t>
        <a:bodyPr/>
        <a:lstStyle/>
        <a:p>
          <a:endParaRPr lang="de-CH"/>
        </a:p>
      </dgm:t>
    </dgm:pt>
    <dgm:pt modelId="{137EF246-A183-4F30-9848-2FB290AD86AE}" type="pres">
      <dgm:prSet presAssocID="{A2701A31-49DF-41AD-8230-0DC84906320E}" presName="Name0" presStyleCnt="0">
        <dgm:presLayoutVars>
          <dgm:chMax val="1"/>
          <dgm:chPref val="1"/>
          <dgm:dir/>
          <dgm:animOne val="branch"/>
          <dgm:animLvl val="lvl"/>
        </dgm:presLayoutVars>
      </dgm:prSet>
      <dgm:spPr/>
      <dgm:t>
        <a:bodyPr/>
        <a:lstStyle/>
        <a:p>
          <a:endParaRPr lang="de-CH"/>
        </a:p>
      </dgm:t>
    </dgm:pt>
    <dgm:pt modelId="{12128C2B-FE29-487B-8A0A-509303298A60}" type="pres">
      <dgm:prSet presAssocID="{BF382BA4-A0AA-4B10-81D3-EF9110CD3DFC}" presName="singleCycle" presStyleCnt="0"/>
      <dgm:spPr/>
    </dgm:pt>
    <dgm:pt modelId="{3335A474-292B-4011-8135-7CF1A30471AF}" type="pres">
      <dgm:prSet presAssocID="{BF382BA4-A0AA-4B10-81D3-EF9110CD3DFC}" presName="singleCenter" presStyleLbl="node1" presStyleIdx="0" presStyleCnt="2" custLinFactNeighborX="-18987" custLinFactNeighborY="-926">
        <dgm:presLayoutVars>
          <dgm:chMax val="7"/>
          <dgm:chPref val="7"/>
        </dgm:presLayoutVars>
      </dgm:prSet>
      <dgm:spPr/>
      <dgm:t>
        <a:bodyPr/>
        <a:lstStyle/>
        <a:p>
          <a:endParaRPr lang="de-CH"/>
        </a:p>
      </dgm:t>
    </dgm:pt>
    <dgm:pt modelId="{7AD0AFC7-962D-45FB-8FB8-121B26E6C2F0}" type="pres">
      <dgm:prSet presAssocID="{D730FF80-23D6-4C78-8632-D8279808639B}" presName="Name56" presStyleLbl="parChTrans1D2" presStyleIdx="0" presStyleCnt="1"/>
      <dgm:spPr/>
      <dgm:t>
        <a:bodyPr/>
        <a:lstStyle/>
        <a:p>
          <a:endParaRPr lang="de-CH"/>
        </a:p>
      </dgm:t>
    </dgm:pt>
    <dgm:pt modelId="{E3E79CE1-F45B-4EFF-914C-B95F1AE222ED}" type="pres">
      <dgm:prSet presAssocID="{23EBFABD-62EE-47AB-BDC0-00DB3096DE95}" presName="text0" presStyleLbl="node1" presStyleIdx="1" presStyleCnt="2" custRadScaleRad="116217" custRadScaleInc="-381">
        <dgm:presLayoutVars>
          <dgm:bulletEnabled val="1"/>
        </dgm:presLayoutVars>
      </dgm:prSet>
      <dgm:spPr/>
      <dgm:t>
        <a:bodyPr/>
        <a:lstStyle/>
        <a:p>
          <a:endParaRPr lang="de-CH"/>
        </a:p>
      </dgm:t>
    </dgm:pt>
  </dgm:ptLst>
  <dgm:cxnLst>
    <dgm:cxn modelId="{A5D3E4CA-63A8-4878-A8DB-348DE94CCDBF}" type="presOf" srcId="{A2701A31-49DF-41AD-8230-0DC84906320E}" destId="{137EF246-A183-4F30-9848-2FB290AD86AE}" srcOrd="0" destOrd="0" presId="urn:microsoft.com/office/officeart/2008/layout/RadialCluster"/>
    <dgm:cxn modelId="{9D16CBCE-37BF-4E20-8DA0-9E9215910F29}" type="presOf" srcId="{BF382BA4-A0AA-4B10-81D3-EF9110CD3DFC}" destId="{3335A474-292B-4011-8135-7CF1A30471AF}" srcOrd="0" destOrd="0" presId="urn:microsoft.com/office/officeart/2008/layout/RadialCluster"/>
    <dgm:cxn modelId="{47929658-2910-48DB-B386-083BAA055E16}" srcId="{A2701A31-49DF-41AD-8230-0DC84906320E}" destId="{BF382BA4-A0AA-4B10-81D3-EF9110CD3DFC}" srcOrd="0" destOrd="0" parTransId="{6BB54119-EEC2-40C9-A7A0-F146F1942120}" sibTransId="{96962985-F0A0-41B4-9038-A17FD982BF29}"/>
    <dgm:cxn modelId="{50D5143D-4D98-4406-A529-631A8E83E9B1}" type="presOf" srcId="{23EBFABD-62EE-47AB-BDC0-00DB3096DE95}" destId="{E3E79CE1-F45B-4EFF-914C-B95F1AE222ED}" srcOrd="0" destOrd="0" presId="urn:microsoft.com/office/officeart/2008/layout/RadialCluster"/>
    <dgm:cxn modelId="{59E4F432-A698-4D28-9CCD-53705B91BCDF}" srcId="{BF382BA4-A0AA-4B10-81D3-EF9110CD3DFC}" destId="{23EBFABD-62EE-47AB-BDC0-00DB3096DE95}" srcOrd="0" destOrd="0" parTransId="{D730FF80-23D6-4C78-8632-D8279808639B}" sibTransId="{90D28628-24C0-4BA2-8B37-987A8595138F}"/>
    <dgm:cxn modelId="{709988E2-0E4D-46F9-BB99-33A88D8E15F2}" type="presOf" srcId="{D730FF80-23D6-4C78-8632-D8279808639B}" destId="{7AD0AFC7-962D-45FB-8FB8-121B26E6C2F0}" srcOrd="0" destOrd="0" presId="urn:microsoft.com/office/officeart/2008/layout/RadialCluster"/>
    <dgm:cxn modelId="{3FC02D59-8C8C-4EDC-BFEF-B6B8157034B8}" type="presParOf" srcId="{137EF246-A183-4F30-9848-2FB290AD86AE}" destId="{12128C2B-FE29-487B-8A0A-509303298A60}" srcOrd="0" destOrd="0" presId="urn:microsoft.com/office/officeart/2008/layout/RadialCluster"/>
    <dgm:cxn modelId="{3914C5CD-B081-4699-B0ED-96F1183788C1}" type="presParOf" srcId="{12128C2B-FE29-487B-8A0A-509303298A60}" destId="{3335A474-292B-4011-8135-7CF1A30471AF}" srcOrd="0" destOrd="0" presId="urn:microsoft.com/office/officeart/2008/layout/RadialCluster"/>
    <dgm:cxn modelId="{E264253B-5A59-447D-A34B-41FBFBD02C27}" type="presParOf" srcId="{12128C2B-FE29-487B-8A0A-509303298A60}" destId="{7AD0AFC7-962D-45FB-8FB8-121B26E6C2F0}" srcOrd="1" destOrd="0" presId="urn:microsoft.com/office/officeart/2008/layout/RadialCluster"/>
    <dgm:cxn modelId="{118D8BDF-7D42-42B6-985D-3DE80713679A}" type="presParOf" srcId="{12128C2B-FE29-487B-8A0A-509303298A60}" destId="{E3E79CE1-F45B-4EFF-914C-B95F1AE222ED}" srcOrd="2" destOrd="0" presId="urn:microsoft.com/office/officeart/2008/layout/RadialCluster"/>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2D37B-F54C-4246-AF7C-EF1745939C06}">
      <dsp:nvSpPr>
        <dsp:cNvPr id="0" name=""/>
        <dsp:cNvSpPr/>
      </dsp:nvSpPr>
      <dsp:spPr>
        <a:xfrm rot="5400000">
          <a:off x="1022241" y="681327"/>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8D703B7-E5AA-4504-8630-C548F68F2128}">
      <dsp:nvSpPr>
        <dsp:cNvPr id="0" name=""/>
        <dsp:cNvSpPr/>
      </dsp:nvSpPr>
      <dsp:spPr>
        <a:xfrm>
          <a:off x="865146" y="24031"/>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Analyse</a:t>
          </a:r>
        </a:p>
      </dsp:txBody>
      <dsp:txXfrm>
        <a:off x="899259" y="58144"/>
        <a:ext cx="929951" cy="630465"/>
      </dsp:txXfrm>
    </dsp:sp>
    <dsp:sp modelId="{A1B71722-F199-42AD-8830-635C10B585E8}">
      <dsp:nvSpPr>
        <dsp:cNvPr id="0" name=""/>
        <dsp:cNvSpPr/>
      </dsp:nvSpPr>
      <dsp:spPr>
        <a:xfrm>
          <a:off x="1863323" y="90667"/>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2B785DE4-A105-447C-8AEA-A3EDEECE6D85}">
      <dsp:nvSpPr>
        <dsp:cNvPr id="0" name=""/>
        <dsp:cNvSpPr/>
      </dsp:nvSpPr>
      <dsp:spPr>
        <a:xfrm rot="5400000">
          <a:off x="1849836" y="1466188"/>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74E8D2-D8E7-4364-BC9C-28620BFB9C77}">
      <dsp:nvSpPr>
        <dsp:cNvPr id="0" name=""/>
        <dsp:cNvSpPr/>
      </dsp:nvSpPr>
      <dsp:spPr>
        <a:xfrm>
          <a:off x="1692741" y="808892"/>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Design</a:t>
          </a:r>
        </a:p>
      </dsp:txBody>
      <dsp:txXfrm>
        <a:off x="1726854" y="843005"/>
        <a:ext cx="929951" cy="630465"/>
      </dsp:txXfrm>
    </dsp:sp>
    <dsp:sp modelId="{A6BCD468-48CD-47D9-AB22-EF0C7112A483}">
      <dsp:nvSpPr>
        <dsp:cNvPr id="0" name=""/>
        <dsp:cNvSpPr/>
      </dsp:nvSpPr>
      <dsp:spPr>
        <a:xfrm>
          <a:off x="2690918" y="875529"/>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E3F2994E-D308-4880-9523-D91D5008DF24}">
      <dsp:nvSpPr>
        <dsp:cNvPr id="0" name=""/>
        <dsp:cNvSpPr/>
      </dsp:nvSpPr>
      <dsp:spPr>
        <a:xfrm rot="5400000">
          <a:off x="2677431" y="2251050"/>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C4614A7-186D-4765-A354-B8C83EBBCBE6}">
      <dsp:nvSpPr>
        <dsp:cNvPr id="0" name=""/>
        <dsp:cNvSpPr/>
      </dsp:nvSpPr>
      <dsp:spPr>
        <a:xfrm>
          <a:off x="2520336" y="1593754"/>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Implementation</a:t>
          </a:r>
        </a:p>
      </dsp:txBody>
      <dsp:txXfrm>
        <a:off x="2554449" y="1627867"/>
        <a:ext cx="929951" cy="630465"/>
      </dsp:txXfrm>
    </dsp:sp>
    <dsp:sp modelId="{23287076-00B4-4070-9B9F-2AC80D757E2F}">
      <dsp:nvSpPr>
        <dsp:cNvPr id="0" name=""/>
        <dsp:cNvSpPr/>
      </dsp:nvSpPr>
      <dsp:spPr>
        <a:xfrm>
          <a:off x="3518513" y="1660390"/>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5F89CD70-461B-406F-B679-DFC54F3F66D1}">
      <dsp:nvSpPr>
        <dsp:cNvPr id="0" name=""/>
        <dsp:cNvSpPr/>
      </dsp:nvSpPr>
      <dsp:spPr>
        <a:xfrm rot="5400000">
          <a:off x="3505026" y="3035911"/>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E8AA888-E5AD-41E0-91C4-49D438345E1D}">
      <dsp:nvSpPr>
        <dsp:cNvPr id="0" name=""/>
        <dsp:cNvSpPr/>
      </dsp:nvSpPr>
      <dsp:spPr>
        <a:xfrm>
          <a:off x="3347931" y="2378615"/>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Testing</a:t>
          </a:r>
        </a:p>
      </dsp:txBody>
      <dsp:txXfrm>
        <a:off x="3382044" y="2412728"/>
        <a:ext cx="929951" cy="630465"/>
      </dsp:txXfrm>
    </dsp:sp>
    <dsp:sp modelId="{F9D22234-B335-4FC5-B65F-F33B0F071A4D}">
      <dsp:nvSpPr>
        <dsp:cNvPr id="0" name=""/>
        <dsp:cNvSpPr/>
      </dsp:nvSpPr>
      <dsp:spPr>
        <a:xfrm>
          <a:off x="4346108" y="2445251"/>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2DC4176F-2758-4B8A-BE8E-A99C1C576F04}">
      <dsp:nvSpPr>
        <dsp:cNvPr id="0" name=""/>
        <dsp:cNvSpPr/>
      </dsp:nvSpPr>
      <dsp:spPr>
        <a:xfrm>
          <a:off x="4175526" y="3163476"/>
          <a:ext cx="998177" cy="698691"/>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Integration / Wartung</a:t>
          </a:r>
        </a:p>
      </dsp:txBody>
      <dsp:txXfrm>
        <a:off x="4209639" y="3197589"/>
        <a:ext cx="929951" cy="630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35A474-292B-4011-8135-7CF1A30471AF}">
      <dsp:nvSpPr>
        <dsp:cNvPr id="0" name=""/>
        <dsp:cNvSpPr/>
      </dsp:nvSpPr>
      <dsp:spPr>
        <a:xfrm>
          <a:off x="821899" y="637657"/>
          <a:ext cx="1332781" cy="13327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de-CH" sz="1100" kern="1200"/>
            <a:t>ref_MARKET_TIME</a:t>
          </a:r>
        </a:p>
      </dsp:txBody>
      <dsp:txXfrm>
        <a:off x="886960" y="702718"/>
        <a:ext cx="1202659" cy="1202659"/>
      </dsp:txXfrm>
    </dsp:sp>
    <dsp:sp modelId="{7AD0AFC7-962D-45FB-8FB8-121B26E6C2F0}">
      <dsp:nvSpPr>
        <dsp:cNvPr id="0" name=""/>
        <dsp:cNvSpPr/>
      </dsp:nvSpPr>
      <dsp:spPr>
        <a:xfrm rot="10278">
          <a:off x="2154677" y="1307952"/>
          <a:ext cx="1279185" cy="0"/>
        </a:xfrm>
        <a:custGeom>
          <a:avLst/>
          <a:gdLst/>
          <a:ahLst/>
          <a:cxnLst/>
          <a:rect l="0" t="0" r="0" b="0"/>
          <a:pathLst>
            <a:path>
              <a:moveTo>
                <a:pt x="0" y="0"/>
              </a:moveTo>
              <a:lnTo>
                <a:pt x="127918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79CE1-F45B-4EFF-914C-B95F1AE222ED}">
      <dsp:nvSpPr>
        <dsp:cNvPr id="0" name=""/>
        <dsp:cNvSpPr/>
      </dsp:nvSpPr>
      <dsp:spPr>
        <a:xfrm>
          <a:off x="3433860" y="864718"/>
          <a:ext cx="892963" cy="8929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de-CH" sz="900" kern="1200"/>
            <a:t>ref_TIMEZONE</a:t>
          </a:r>
        </a:p>
      </dsp:txBody>
      <dsp:txXfrm>
        <a:off x="3477451" y="908309"/>
        <a:ext cx="805781" cy="80578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PLIHANDBUCH</b:Tag>
    <b:SourceType>Misc</b:SourceType>
    <b:Guid>{AEA9F316-FE17-4379-8C9E-E2EBA6678559}</b:Guid>
    <b:Title>PL/I Handbuch</b:Title>
    <b:Year>2013</b:Year>
    <b:Author>
      <b:Author>
        <b:NameList>
          <b:Person>
            <b:Last>Alexander</b:Last>
            <b:First>Weisstanner</b:First>
          </b:Person>
        </b:NameList>
      </b:Author>
    </b:Author>
    <b:PublicationTitle>PL/I Handbuch - Verbindliche Richtlinien</b:PublicationTitle>
    <b:Medium>PDF</b:Medium>
    <b:Edition>4.0</b:Edition>
    <b:RefOrder>1</b:RefOrder>
  </b:Source>
</b:Sources>
</file>

<file path=customXml/itemProps1.xml><?xml version="1.0" encoding="utf-8"?>
<ds:datastoreItem xmlns:ds="http://schemas.openxmlformats.org/officeDocument/2006/customXml" ds:itemID="{D5E725EC-9C3E-4C47-B6AB-FCB84A0ED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VorlageCsArbeiten.dotx</Template>
  <TotalTime>0</TotalTime>
  <Pages>109</Pages>
  <Words>21306</Words>
  <Characters>134230</Characters>
  <Application>Microsoft Office Word</Application>
  <DocSecurity>0</DocSecurity>
  <Lines>1118</Lines>
  <Paragraphs>310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Erstellen eines Services für die Verwaltung von Handelsöffnungszeiten im Wertschriftenhandel</vt:lpstr>
      <vt:lpstr>Erstellen eines Services für die Verwaltung von Handelsöffnungszeiten im Wertschriftenhandel</vt:lpstr>
    </vt:vector>
  </TitlesOfParts>
  <Company>Credit Suisse Group AG</Company>
  <LinksUpToDate>false</LinksUpToDate>
  <CharactersWithSpaces>155226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Erstellen eines Services für die Verwaltung von Handelsöffnungszeiten im Wertschriftenhandel</dc:title>
  <dc:subject>Erstellen eines Services für die Verwaltung von Handelsöffnungszeiten</dc:subject>
  <dc:creator>Oriet, Nils</dc:creator>
  <cp:lastModifiedBy>Oriet Nils</cp:lastModifiedBy>
  <cp:revision>8</cp:revision>
  <cp:lastPrinted>2016-03-23T10:33:00Z</cp:lastPrinted>
  <dcterms:created xsi:type="dcterms:W3CDTF">2018-01-11T14:25:00Z</dcterms:created>
  <dcterms:modified xsi:type="dcterms:W3CDTF">2018-01-17T10:16:00Z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-1964537129</vt:i4>
  </property>
  <property fmtid="{D5CDD505-2E9C-101B-9397-08002B2CF9AE}" pid="3" name="_NewReviewCycle">
    <vt:lpwstr/>
  </property>
  <property fmtid="{D5CDD505-2E9C-101B-9397-08002B2CF9AE}" pid="4" name="_EmailSubject">
    <vt:lpwstr>IPA 2017</vt:lpwstr>
  </property>
  <property fmtid="{D5CDD505-2E9C-101B-9397-08002B2CF9AE}" pid="5" name="_AuthorEmail">
    <vt:lpwstr>roman.loosli@credit-suisse.com</vt:lpwstr>
  </property>
  <property fmtid="{D5CDD505-2E9C-101B-9397-08002B2CF9AE}" pid="6" name="_AuthorEmailDisplayName">
    <vt:lpwstr>Loosli, Roman (WJPF 76)</vt:lpwstr>
  </property>
  <property fmtid="{D5CDD505-2E9C-101B-9397-08002B2CF9AE}" pid="7" name="_ReviewingToolsShownOnce">
    <vt:lpwstr/>
  </property>
</Properties>
</file>